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4B7" w:rsidRPr="00004DBB" w:rsidRDefault="00B454B7" w:rsidP="000C0375">
      <w:pPr>
        <w:pStyle w:val="Title"/>
        <w:jc w:val="both"/>
        <w:rPr>
          <w:rFonts w:asciiTheme="majorHAnsi" w:hAnsiTheme="majorHAnsi" w:cstheme="majorHAnsi"/>
          <w:lang w:val="en-US"/>
        </w:rPr>
      </w:pPr>
    </w:p>
    <w:p w:rsidR="00B454B7" w:rsidRPr="00004DBB" w:rsidRDefault="00B454B7" w:rsidP="000C0375">
      <w:pPr>
        <w:pStyle w:val="Title"/>
        <w:jc w:val="both"/>
        <w:rPr>
          <w:rFonts w:asciiTheme="majorHAnsi" w:hAnsiTheme="majorHAnsi" w:cstheme="majorHAnsi"/>
        </w:rPr>
      </w:pPr>
    </w:p>
    <w:p w:rsidR="00B454B7" w:rsidRPr="00004DBB" w:rsidRDefault="00B454B7" w:rsidP="000C0375">
      <w:pPr>
        <w:pStyle w:val="Title"/>
        <w:jc w:val="both"/>
        <w:rPr>
          <w:rFonts w:asciiTheme="majorHAnsi" w:hAnsiTheme="majorHAnsi" w:cstheme="majorHAnsi"/>
        </w:rPr>
      </w:pPr>
    </w:p>
    <w:p w:rsidR="001A25FD" w:rsidRPr="00004DBB" w:rsidRDefault="001A25FD" w:rsidP="000C0375">
      <w:pPr>
        <w:pStyle w:val="Title"/>
        <w:jc w:val="both"/>
        <w:rPr>
          <w:rFonts w:asciiTheme="majorHAnsi" w:hAnsiTheme="majorHAnsi" w:cstheme="majorHAnsi"/>
        </w:rPr>
      </w:pPr>
    </w:p>
    <w:p w:rsidR="00AC7F49" w:rsidRPr="00004DBB" w:rsidRDefault="00AC7F49" w:rsidP="000C0375">
      <w:pPr>
        <w:pStyle w:val="Title"/>
        <w:jc w:val="both"/>
        <w:rPr>
          <w:rFonts w:asciiTheme="majorHAnsi" w:hAnsiTheme="majorHAnsi" w:cstheme="majorHAnsi"/>
        </w:rPr>
      </w:pPr>
      <w:bookmarkStart w:id="0" w:name="bkPaperTitl"/>
      <w:bookmarkEnd w:id="0"/>
    </w:p>
    <w:p w:rsidR="00AC7F49" w:rsidRPr="00004DBB" w:rsidRDefault="00AC7F49" w:rsidP="000C0375">
      <w:pPr>
        <w:pStyle w:val="Title"/>
        <w:jc w:val="both"/>
        <w:rPr>
          <w:rFonts w:asciiTheme="majorHAnsi" w:hAnsiTheme="majorHAnsi" w:cstheme="majorHAnsi"/>
        </w:rPr>
      </w:pPr>
    </w:p>
    <w:p w:rsidR="00AC7F49" w:rsidRPr="00004DBB" w:rsidRDefault="00AC7F49" w:rsidP="000C0375">
      <w:pPr>
        <w:pStyle w:val="Title"/>
        <w:jc w:val="both"/>
        <w:rPr>
          <w:rFonts w:asciiTheme="majorHAnsi" w:hAnsiTheme="majorHAnsi" w:cstheme="majorHAnsi"/>
        </w:rPr>
      </w:pPr>
    </w:p>
    <w:p w:rsidR="00AC7F49" w:rsidRPr="00004DBB" w:rsidRDefault="00AC7F49" w:rsidP="000C0375">
      <w:pPr>
        <w:pStyle w:val="Title"/>
        <w:jc w:val="both"/>
        <w:rPr>
          <w:rFonts w:asciiTheme="majorHAnsi" w:hAnsiTheme="majorHAnsi" w:cstheme="majorHAnsi"/>
        </w:rPr>
      </w:pPr>
    </w:p>
    <w:p w:rsidR="00AC7F49" w:rsidRPr="00004DBB" w:rsidRDefault="00AC7F49" w:rsidP="000C0375">
      <w:pPr>
        <w:pStyle w:val="Title"/>
        <w:jc w:val="both"/>
        <w:rPr>
          <w:rFonts w:asciiTheme="majorHAnsi" w:hAnsiTheme="majorHAnsi" w:cstheme="majorHAnsi"/>
        </w:rPr>
      </w:pPr>
    </w:p>
    <w:p w:rsidR="00AC7F49" w:rsidRPr="00004DBB" w:rsidRDefault="00AC7F49" w:rsidP="000C0375">
      <w:pPr>
        <w:pStyle w:val="Title"/>
        <w:jc w:val="both"/>
        <w:rPr>
          <w:rFonts w:asciiTheme="majorHAnsi" w:hAnsiTheme="majorHAnsi" w:cstheme="majorHAnsi"/>
        </w:rPr>
      </w:pPr>
    </w:p>
    <w:p w:rsidR="00B454B7" w:rsidRPr="000C0375" w:rsidRDefault="00D11673" w:rsidP="000C0375">
      <w:pPr>
        <w:pStyle w:val="Title"/>
        <w:rPr>
          <w:rFonts w:asciiTheme="majorHAnsi" w:hAnsiTheme="majorHAnsi" w:cstheme="majorHAnsi"/>
        </w:rPr>
      </w:pPr>
      <w:r w:rsidRPr="000C0375">
        <w:rPr>
          <w:rFonts w:asciiTheme="majorHAnsi" w:hAnsiTheme="majorHAnsi" w:cstheme="majorHAnsi"/>
        </w:rPr>
        <w:t>The impact of weather on stock market performances</w:t>
      </w:r>
    </w:p>
    <w:p w:rsidR="00D61717" w:rsidRPr="000C0375" w:rsidRDefault="00D11673" w:rsidP="000C0375">
      <w:pPr>
        <w:pStyle w:val="Title"/>
        <w:rPr>
          <w:rFonts w:asciiTheme="majorHAnsi" w:hAnsiTheme="majorHAnsi" w:cstheme="majorHAnsi"/>
        </w:rPr>
      </w:pPr>
      <w:bookmarkStart w:id="1" w:name="bkAuthor"/>
      <w:bookmarkEnd w:id="1"/>
      <w:r w:rsidRPr="000C0375">
        <w:rPr>
          <w:rFonts w:asciiTheme="majorHAnsi" w:hAnsiTheme="majorHAnsi" w:cstheme="majorHAnsi"/>
          <w:b/>
        </w:rPr>
        <w:t>Ronny Kaynan</w:t>
      </w:r>
    </w:p>
    <w:p w:rsidR="00F9368B" w:rsidRPr="000C0375" w:rsidRDefault="00F9368B" w:rsidP="000C0375">
      <w:pPr>
        <w:pStyle w:val="Title"/>
      </w:pPr>
      <w:bookmarkStart w:id="2" w:name="bkAuthorAffil"/>
      <w:bookmarkEnd w:id="2"/>
      <w:r w:rsidRPr="000C0375">
        <w:t>Grad 699-90: Applied Project in Analytics</w:t>
      </w:r>
    </w:p>
    <w:p w:rsidR="00E52AAE" w:rsidRPr="000C0375" w:rsidRDefault="00E52AAE" w:rsidP="000C0375">
      <w:pPr>
        <w:pStyle w:val="Title"/>
        <w:rPr>
          <w:rFonts w:asciiTheme="majorHAnsi" w:hAnsiTheme="majorHAnsi" w:cstheme="majorHAnsi"/>
        </w:rPr>
      </w:pPr>
      <w:r w:rsidRPr="000C0375">
        <w:rPr>
          <w:rFonts w:asciiTheme="majorHAnsi" w:hAnsiTheme="majorHAnsi" w:cstheme="majorHAnsi"/>
        </w:rPr>
        <w:t xml:space="preserve">Instructor: </w:t>
      </w:r>
      <w:r w:rsidR="00D11673" w:rsidRPr="000C0375">
        <w:rPr>
          <w:rFonts w:asciiTheme="majorHAnsi" w:hAnsiTheme="majorHAnsi" w:cstheme="majorHAnsi"/>
          <w:b/>
        </w:rPr>
        <w:t>Olga Scrivner</w:t>
      </w:r>
    </w:p>
    <w:p w:rsidR="00D61717" w:rsidRPr="000C0375" w:rsidRDefault="00DA6A53" w:rsidP="000C0375">
      <w:pPr>
        <w:pStyle w:val="Title"/>
        <w:rPr>
          <w:rFonts w:asciiTheme="majorHAnsi" w:hAnsiTheme="majorHAnsi" w:cstheme="majorHAnsi"/>
        </w:rPr>
      </w:pPr>
      <w:r>
        <w:rPr>
          <w:rFonts w:asciiTheme="majorHAnsi" w:hAnsiTheme="majorHAnsi" w:cstheme="majorHAnsi"/>
        </w:rPr>
        <w:t>June</w:t>
      </w:r>
      <w:r w:rsidR="00D11673" w:rsidRPr="000C0375">
        <w:rPr>
          <w:rFonts w:asciiTheme="majorHAnsi" w:hAnsiTheme="majorHAnsi" w:cstheme="majorHAnsi"/>
        </w:rPr>
        <w:t xml:space="preserve"> 201</w:t>
      </w:r>
      <w:r w:rsidR="00C80C02" w:rsidRPr="000C0375">
        <w:rPr>
          <w:rFonts w:asciiTheme="majorHAnsi" w:hAnsiTheme="majorHAnsi" w:cstheme="majorHAnsi"/>
        </w:rPr>
        <w:t>8</w:t>
      </w:r>
    </w:p>
    <w:p w:rsidR="004D3014" w:rsidRPr="000C0375" w:rsidRDefault="004D3014" w:rsidP="000C0375">
      <w:pPr>
        <w:pStyle w:val="Title"/>
        <w:jc w:val="both"/>
        <w:rPr>
          <w:rFonts w:asciiTheme="majorHAnsi" w:hAnsiTheme="majorHAnsi" w:cstheme="majorHAnsi"/>
        </w:rPr>
      </w:pPr>
    </w:p>
    <w:p w:rsidR="002D754D" w:rsidRPr="000C0375" w:rsidRDefault="002D754D" w:rsidP="000C0375">
      <w:pPr>
        <w:pStyle w:val="Title"/>
        <w:jc w:val="both"/>
        <w:rPr>
          <w:rFonts w:asciiTheme="majorHAnsi" w:hAnsiTheme="majorHAnsi" w:cstheme="majorHAnsi"/>
        </w:rPr>
      </w:pPr>
    </w:p>
    <w:p w:rsidR="00E52AAE" w:rsidRPr="000C0375" w:rsidRDefault="002D754D" w:rsidP="000C0375">
      <w:pPr>
        <w:jc w:val="both"/>
        <w:rPr>
          <w:rFonts w:asciiTheme="majorHAnsi" w:hAnsiTheme="majorHAnsi" w:cstheme="majorHAnsi"/>
        </w:rPr>
      </w:pPr>
      <w:r w:rsidRPr="000C0375">
        <w:rPr>
          <w:rFonts w:asciiTheme="majorHAnsi" w:hAnsiTheme="majorHAnsi" w:cstheme="majorHAnsi"/>
        </w:rPr>
        <w:br w:type="page"/>
      </w:r>
    </w:p>
    <w:p w:rsidR="00E66B1F" w:rsidRPr="000C0375" w:rsidRDefault="00E66B1F" w:rsidP="000C0375">
      <w:pPr>
        <w:jc w:val="both"/>
        <w:rPr>
          <w:rFonts w:asciiTheme="majorHAnsi" w:hAnsiTheme="majorHAnsi" w:cstheme="majorHAnsi"/>
          <w:b/>
          <w:bCs/>
          <w:lang w:val="en-US"/>
        </w:rPr>
      </w:pPr>
      <w:r w:rsidRPr="000C0375">
        <w:rPr>
          <w:rFonts w:asciiTheme="majorHAnsi" w:hAnsiTheme="majorHAnsi" w:cstheme="majorHAnsi"/>
          <w:b/>
          <w:bCs/>
          <w:lang w:val="en-US"/>
        </w:rPr>
        <w:lastRenderedPageBreak/>
        <w:t xml:space="preserve">Abstract </w:t>
      </w:r>
    </w:p>
    <w:p w:rsidR="00E66B1F" w:rsidRPr="000C0375" w:rsidRDefault="00E66B1F" w:rsidP="000C0375">
      <w:pPr>
        <w:jc w:val="both"/>
        <w:rPr>
          <w:rFonts w:asciiTheme="majorHAnsi" w:hAnsiTheme="majorHAnsi" w:cstheme="majorHAnsi"/>
          <w:lang w:val="en-US"/>
        </w:rPr>
      </w:pPr>
      <w:r w:rsidRPr="000C0375">
        <w:rPr>
          <w:rFonts w:asciiTheme="majorHAnsi" w:hAnsiTheme="majorHAnsi" w:cstheme="majorHAnsi"/>
          <w:lang w:val="en-US"/>
        </w:rPr>
        <w:t>In my paper I tried to explore the impact of weather on the stock market. Do colder days have lower returns than warmer days?</w:t>
      </w:r>
    </w:p>
    <w:p w:rsidR="00E66B1F" w:rsidRPr="000C0375" w:rsidRDefault="00E66B1F" w:rsidP="000C0375">
      <w:pPr>
        <w:jc w:val="both"/>
        <w:rPr>
          <w:rFonts w:asciiTheme="majorHAnsi" w:hAnsiTheme="majorHAnsi" w:cstheme="majorHAnsi"/>
          <w:lang w:val="en-US"/>
        </w:rPr>
      </w:pPr>
      <w:r w:rsidRPr="000C0375">
        <w:rPr>
          <w:rFonts w:asciiTheme="majorHAnsi" w:hAnsiTheme="majorHAnsi" w:cstheme="majorHAnsi"/>
          <w:lang w:val="en-US"/>
        </w:rPr>
        <w:t xml:space="preserve"> It is a known fact that weather has an impact on people's mood and behavior</w:t>
      </w:r>
      <w:r w:rsidRPr="000C0375">
        <w:rPr>
          <w:rFonts w:asciiTheme="majorHAnsi" w:hAnsiTheme="majorHAnsi" w:cstheme="majorHAnsi"/>
          <w:lang w:val="en-US"/>
        </w:rPr>
        <w:fldChar w:fldCharType="begin" w:fldLock="1"/>
      </w:r>
      <w:r w:rsidRPr="000C0375">
        <w:rPr>
          <w:rFonts w:asciiTheme="majorHAnsi" w:hAnsiTheme="majorHAnsi" w:cstheme="majorHAnsi"/>
          <w:lang w:val="en-US"/>
        </w:rPr>
        <w:instrText>ADDIN CSL_CITATION { "citationItems" : [ { "id" : "ITEM-1", "itemData" : { "DOI" : "10.1016/j.physa.2009.09.010", "ISBN" : "0378-4371", "ISSN" : "03784371", "abstract" : "This study investigates the weather effects on returns as well as volatility in the Shanghai stock market. In order to analyze the influence of the opening of B-share market to domestic investors, it is assumed that domestic investors are more sensitive to the Shanghai local weather than foreign investors. In doing so, extreme weather condition dummies are generated by using the 21-day and 31-day moving average and its standard deviation. Empirical analysis provides two key results regarding weather effects. First, the weather effect exists in the A-share returns, but does not exist in the B-share returns over the whole period. In addition, the post-opening period shows the strong weather effect on B-share returns only, indicating that the market openness to domestic investors results in the weather effect. Second, the weather effect has a strong influence on the volatility of both A- and B-share returns. Similar to the case of returns, the weather effect on volatility is explained by the openness of B-share market. \u00a9 2009 Elsevier B.V. All rights reserved.", "author" : [ { "dropping-particle" : "", "family" : "Kang", "given" : "Sang Hoon", "non-dropping-particle" : "", "parse-names" : false, "suffix" : "" }, { "dropping-particle" : "", "family" : "Jiang", "given" : "Zhuhua", "non-dropping-particle" : "", "parse-names" : false, "suffix" : "" }, { "dropping-particle" : "", "family" : "Lee", "given" : "Yeonjeong", "non-dropping-particle" : "", "parse-names" : false, "suffix" : "" }, { "dropping-particle" : "", "family" : "Yoon", "given" : "Seong Min", "non-dropping-particle" : "", "parse-names" : false, "suffix" : "" } ], "container-title" : "Physica A: Statistical Mechanics and its Applications", "id" : "ITEM-1", "issue" : "1", "issued" : { "date-parts" : [ [ "2010" ] ] }, "page" : "91-99", "publisher" : "Elsevier B.V.", "title" : "Weather effects on the returns and volatility of the Shanghai stock market", "type" : "article-journal", "volume" : "389" }, "uris" : [ "http://www.mendeley.com/documents/?uuid=875caa7f-b19f-4c9f-806a-6b48ef8b1c3b" ] } ], "mendeley" : { "formattedCitation" : "(Kang, Jiang, Lee, &amp; Yoon, 2010)", "plainTextFormattedCitation" : "(Kang, Jiang, Lee, &amp; Yoon, 2010)", "previouslyFormattedCitation" : "(Kang, Jiang, Lee, &amp; Yoon, 2010)" }, "properties" : {  }, "schema" : "https://github.com/citation-style-language/schema/raw/master/csl-citation.json" }</w:instrText>
      </w:r>
      <w:r w:rsidRPr="000C0375">
        <w:rPr>
          <w:rFonts w:asciiTheme="majorHAnsi" w:hAnsiTheme="majorHAnsi" w:cstheme="majorHAnsi"/>
          <w:lang w:val="en-US"/>
        </w:rPr>
        <w:fldChar w:fldCharType="separate"/>
      </w:r>
      <w:r w:rsidRPr="000C0375">
        <w:rPr>
          <w:rFonts w:asciiTheme="majorHAnsi" w:hAnsiTheme="majorHAnsi" w:cstheme="majorHAnsi"/>
          <w:noProof/>
          <w:lang w:val="en-US"/>
        </w:rPr>
        <w:t>(Kang, Jiang, Lee, &amp; Yoon, 2010)</w:t>
      </w:r>
      <w:r w:rsidRPr="000C0375">
        <w:rPr>
          <w:rFonts w:asciiTheme="majorHAnsi" w:hAnsiTheme="majorHAnsi" w:cstheme="majorHAnsi"/>
          <w:lang w:val="en-US"/>
        </w:rPr>
        <w:fldChar w:fldCharType="end"/>
      </w:r>
      <w:r w:rsidRPr="000C0375">
        <w:rPr>
          <w:rFonts w:asciiTheme="majorHAnsi" w:hAnsiTheme="majorHAnsi" w:cstheme="majorHAnsi"/>
          <w:lang w:val="en-US"/>
        </w:rPr>
        <w:t xml:space="preserve">. My assumption was that colder days make people sad and therefore more bearish or pessimistic in their treading while sunny hot days make people happier and more bullish or optimistic. I </w:t>
      </w:r>
      <w:r w:rsidR="009078F2" w:rsidRPr="000C0375">
        <w:rPr>
          <w:rFonts w:asciiTheme="majorHAnsi" w:hAnsiTheme="majorHAnsi" w:cstheme="majorHAnsi"/>
          <w:lang w:val="en-US"/>
        </w:rPr>
        <w:t>was</w:t>
      </w:r>
      <w:r w:rsidRPr="000C0375">
        <w:rPr>
          <w:rFonts w:asciiTheme="majorHAnsi" w:hAnsiTheme="majorHAnsi" w:cstheme="majorHAnsi"/>
          <w:lang w:val="en-US"/>
        </w:rPr>
        <w:t xml:space="preserve"> evaluat</w:t>
      </w:r>
      <w:r w:rsidR="009078F2" w:rsidRPr="000C0375">
        <w:rPr>
          <w:rFonts w:asciiTheme="majorHAnsi" w:hAnsiTheme="majorHAnsi" w:cstheme="majorHAnsi"/>
          <w:lang w:val="en-US"/>
        </w:rPr>
        <w:t>ing</w:t>
      </w:r>
      <w:r w:rsidRPr="000C0375">
        <w:rPr>
          <w:rFonts w:asciiTheme="majorHAnsi" w:hAnsiTheme="majorHAnsi" w:cstheme="majorHAnsi"/>
          <w:lang w:val="en-US"/>
        </w:rPr>
        <w:t xml:space="preserve"> whether this assumption holds in the New York stock exchange. Many studies tried to answer this question and I use</w:t>
      </w:r>
      <w:r w:rsidR="009078F2" w:rsidRPr="000C0375">
        <w:rPr>
          <w:rFonts w:asciiTheme="majorHAnsi" w:hAnsiTheme="majorHAnsi" w:cstheme="majorHAnsi"/>
          <w:lang w:val="en-US"/>
        </w:rPr>
        <w:t>d</w:t>
      </w:r>
      <w:r w:rsidRPr="000C0375">
        <w:rPr>
          <w:rFonts w:asciiTheme="majorHAnsi" w:hAnsiTheme="majorHAnsi" w:cstheme="majorHAnsi"/>
          <w:lang w:val="en-US"/>
        </w:rPr>
        <w:t xml:space="preserve"> the literature to guide my research. My main goal </w:t>
      </w:r>
      <w:r w:rsidR="009078F2" w:rsidRPr="000C0375">
        <w:rPr>
          <w:rFonts w:asciiTheme="majorHAnsi" w:hAnsiTheme="majorHAnsi" w:cstheme="majorHAnsi"/>
          <w:lang w:val="en-US"/>
        </w:rPr>
        <w:t>was</w:t>
      </w:r>
      <w:r w:rsidRPr="000C0375">
        <w:rPr>
          <w:rFonts w:asciiTheme="majorHAnsi" w:hAnsiTheme="majorHAnsi" w:cstheme="majorHAnsi"/>
          <w:lang w:val="en-US"/>
        </w:rPr>
        <w:t xml:space="preserve"> to determine if there is correlation between warm days and higher returns. My research include</w:t>
      </w:r>
      <w:r w:rsidR="009078F2" w:rsidRPr="000C0375">
        <w:rPr>
          <w:rFonts w:asciiTheme="majorHAnsi" w:hAnsiTheme="majorHAnsi" w:cstheme="majorHAnsi"/>
          <w:lang w:val="en-US"/>
        </w:rPr>
        <w:t>d</w:t>
      </w:r>
      <w:r w:rsidRPr="000C0375">
        <w:rPr>
          <w:rFonts w:asciiTheme="majorHAnsi" w:hAnsiTheme="majorHAnsi" w:cstheme="majorHAnsi"/>
          <w:lang w:val="en-US"/>
        </w:rPr>
        <w:t xml:space="preserve"> the NYSE index daily returns for a period of several years and compare</w:t>
      </w:r>
      <w:r w:rsidR="009078F2" w:rsidRPr="000C0375">
        <w:rPr>
          <w:rFonts w:asciiTheme="majorHAnsi" w:hAnsiTheme="majorHAnsi" w:cstheme="majorHAnsi"/>
          <w:lang w:val="en-US"/>
        </w:rPr>
        <w:t>d</w:t>
      </w:r>
      <w:r w:rsidRPr="000C0375">
        <w:rPr>
          <w:rFonts w:asciiTheme="majorHAnsi" w:hAnsiTheme="majorHAnsi" w:cstheme="majorHAnsi"/>
          <w:lang w:val="en-US"/>
        </w:rPr>
        <w:t xml:space="preserve"> it to weather data of those same days. I conduct</w:t>
      </w:r>
      <w:r w:rsidR="009078F2" w:rsidRPr="000C0375">
        <w:rPr>
          <w:rFonts w:asciiTheme="majorHAnsi" w:hAnsiTheme="majorHAnsi" w:cstheme="majorHAnsi"/>
          <w:lang w:val="en-US"/>
        </w:rPr>
        <w:t>ed</w:t>
      </w:r>
      <w:r w:rsidRPr="000C0375">
        <w:rPr>
          <w:rFonts w:asciiTheme="majorHAnsi" w:hAnsiTheme="majorHAnsi" w:cstheme="majorHAnsi"/>
          <w:lang w:val="en-US"/>
        </w:rPr>
        <w:t xml:space="preserve"> different statistical analysis to determine correlation (see data and analysis section for more detail). </w:t>
      </w:r>
    </w:p>
    <w:p w:rsidR="001B70B6" w:rsidRDefault="00E66B1F" w:rsidP="000C0375">
      <w:pPr>
        <w:jc w:val="both"/>
        <w:rPr>
          <w:rFonts w:asciiTheme="majorHAnsi" w:hAnsiTheme="majorHAnsi" w:cstheme="majorHAnsi"/>
          <w:lang w:val="en-US"/>
        </w:rPr>
      </w:pPr>
      <w:r w:rsidRPr="000C0375">
        <w:rPr>
          <w:rFonts w:asciiTheme="majorHAnsi" w:hAnsiTheme="majorHAnsi" w:cstheme="majorHAnsi"/>
          <w:lang w:val="en-US"/>
        </w:rPr>
        <w:t xml:space="preserve">The main obstacle is the fact that not only New Yorkers are trading the New York Stock exchange, and those people may live in areas with a different weather, which in turns have different impact on their behavior. However, my assumption </w:t>
      </w:r>
      <w:r w:rsidR="009078F2" w:rsidRPr="000C0375">
        <w:rPr>
          <w:rFonts w:asciiTheme="majorHAnsi" w:hAnsiTheme="majorHAnsi" w:cstheme="majorHAnsi"/>
          <w:lang w:val="en-US"/>
        </w:rPr>
        <w:t>was</w:t>
      </w:r>
      <w:r w:rsidRPr="000C0375">
        <w:rPr>
          <w:rFonts w:asciiTheme="majorHAnsi" w:hAnsiTheme="majorHAnsi" w:cstheme="majorHAnsi"/>
          <w:lang w:val="en-US"/>
        </w:rPr>
        <w:t xml:space="preserve"> that this is a small segment of the traders in the New York stock exchange. My hope </w:t>
      </w:r>
      <w:r w:rsidR="009078F2" w:rsidRPr="000C0375">
        <w:rPr>
          <w:rFonts w:asciiTheme="majorHAnsi" w:hAnsiTheme="majorHAnsi" w:cstheme="majorHAnsi"/>
          <w:lang w:val="en-US"/>
        </w:rPr>
        <w:t>was</w:t>
      </w:r>
      <w:r w:rsidRPr="000C0375">
        <w:rPr>
          <w:rFonts w:asciiTheme="majorHAnsi" w:hAnsiTheme="majorHAnsi" w:cstheme="majorHAnsi"/>
          <w:lang w:val="en-US"/>
        </w:rPr>
        <w:t xml:space="preserve"> </w:t>
      </w:r>
      <w:r w:rsidR="009078F2" w:rsidRPr="000C0375">
        <w:rPr>
          <w:rFonts w:asciiTheme="majorHAnsi" w:hAnsiTheme="majorHAnsi" w:cstheme="majorHAnsi"/>
          <w:lang w:val="en-US"/>
        </w:rPr>
        <w:t>that my research would</w:t>
      </w:r>
      <w:r w:rsidRPr="000C0375">
        <w:rPr>
          <w:rFonts w:asciiTheme="majorHAnsi" w:hAnsiTheme="majorHAnsi" w:cstheme="majorHAnsi"/>
          <w:lang w:val="en-US"/>
        </w:rPr>
        <w:t xml:space="preserve"> </w:t>
      </w:r>
      <w:r w:rsidR="009078F2" w:rsidRPr="000C0375">
        <w:rPr>
          <w:rFonts w:asciiTheme="majorHAnsi" w:hAnsiTheme="majorHAnsi" w:cstheme="majorHAnsi"/>
          <w:lang w:val="en-US"/>
        </w:rPr>
        <w:t>provide</w:t>
      </w:r>
      <w:r w:rsidRPr="000C0375">
        <w:rPr>
          <w:rFonts w:asciiTheme="majorHAnsi" w:hAnsiTheme="majorHAnsi" w:cstheme="majorHAnsi"/>
          <w:lang w:val="en-US"/>
        </w:rPr>
        <w:t xml:space="preserve"> another criterion to evaluate while trading.</w:t>
      </w:r>
      <w:r w:rsidR="009078F2" w:rsidRPr="000C0375">
        <w:rPr>
          <w:rFonts w:asciiTheme="majorHAnsi" w:hAnsiTheme="majorHAnsi" w:cstheme="majorHAnsi"/>
          <w:lang w:val="en-US"/>
        </w:rPr>
        <w:t xml:space="preserve"> </w:t>
      </w:r>
    </w:p>
    <w:p w:rsidR="001B70B6" w:rsidRPr="00E85300" w:rsidRDefault="001B70B6" w:rsidP="001B70B6">
      <w:pPr>
        <w:jc w:val="both"/>
        <w:rPr>
          <w:rFonts w:asciiTheme="majorHAnsi" w:hAnsiTheme="majorHAnsi" w:cstheme="majorHAnsi"/>
        </w:rPr>
      </w:pPr>
      <w:r>
        <w:rPr>
          <w:rFonts w:asciiTheme="majorHAnsi" w:hAnsiTheme="majorHAnsi" w:cstheme="majorHAnsi"/>
        </w:rPr>
        <w:t xml:space="preserve">Based on </w:t>
      </w:r>
      <w:r>
        <w:rPr>
          <w:rFonts w:asciiTheme="majorHAnsi" w:hAnsiTheme="majorHAnsi" w:cstheme="majorHAnsi"/>
        </w:rPr>
        <w:t xml:space="preserve">the results of the </w:t>
      </w:r>
      <w:r>
        <w:rPr>
          <w:rFonts w:asciiTheme="majorHAnsi" w:hAnsiTheme="majorHAnsi" w:cstheme="majorHAnsi"/>
        </w:rPr>
        <w:t xml:space="preserve">analysis </w:t>
      </w:r>
      <w:r>
        <w:rPr>
          <w:rFonts w:asciiTheme="majorHAnsi" w:hAnsiTheme="majorHAnsi" w:cstheme="majorHAnsi"/>
        </w:rPr>
        <w:t>I concluded</w:t>
      </w:r>
      <w:r>
        <w:rPr>
          <w:rFonts w:asciiTheme="majorHAnsi" w:hAnsiTheme="majorHAnsi" w:cstheme="majorHAnsi"/>
        </w:rPr>
        <w:t xml:space="preserve"> </w:t>
      </w:r>
      <w:r w:rsidR="003C2B9F">
        <w:rPr>
          <w:rFonts w:asciiTheme="majorHAnsi" w:hAnsiTheme="majorHAnsi" w:cstheme="majorHAnsi"/>
        </w:rPr>
        <w:t xml:space="preserve">that </w:t>
      </w:r>
      <w:r>
        <w:rPr>
          <w:rFonts w:asciiTheme="majorHAnsi" w:hAnsiTheme="majorHAnsi" w:cstheme="majorHAnsi"/>
        </w:rPr>
        <w:t xml:space="preserve">weather had no impact on the New York (NYSE) stock exchange. While there were a few outliers, such as hot days in the summer, cold days in the summer, and cold days in the spring, that showed slightly stronger relation, they were still not as significant nor very common. Even though my analysis did not show impact in the New York stock exchange it is not necessarily true to all markets. My literature review shows that in some markets weather does have significant impact on stock market returns. There can be </w:t>
      </w:r>
      <w:r>
        <w:rPr>
          <w:rFonts w:asciiTheme="majorHAnsi" w:hAnsiTheme="majorHAnsi" w:cstheme="majorHAnsi"/>
        </w:rPr>
        <w:lastRenderedPageBreak/>
        <w:t>multiple reasons for my results. First, as the largest stock exchange in the world, New York attract</w:t>
      </w:r>
      <w:r w:rsidR="003C2B9F">
        <w:rPr>
          <w:rFonts w:asciiTheme="majorHAnsi" w:hAnsiTheme="majorHAnsi" w:cstheme="majorHAnsi"/>
        </w:rPr>
        <w:t>s</w:t>
      </w:r>
      <w:r>
        <w:rPr>
          <w:rFonts w:asciiTheme="majorHAnsi" w:hAnsiTheme="majorHAnsi" w:cstheme="majorHAnsi"/>
        </w:rPr>
        <w:t xml:space="preserve"> people from all around the world and some people may trade from different location</w:t>
      </w:r>
      <w:r w:rsidR="003C2B9F">
        <w:rPr>
          <w:rFonts w:asciiTheme="majorHAnsi" w:hAnsiTheme="majorHAnsi" w:cstheme="majorHAnsi"/>
        </w:rPr>
        <w:t>s</w:t>
      </w:r>
      <w:r>
        <w:rPr>
          <w:rFonts w:asciiTheme="majorHAnsi" w:hAnsiTheme="majorHAnsi" w:cstheme="majorHAnsi"/>
        </w:rPr>
        <w:t xml:space="preserve">. </w:t>
      </w:r>
      <w:r w:rsidR="003C2B9F">
        <w:rPr>
          <w:rFonts w:asciiTheme="majorHAnsi" w:hAnsiTheme="majorHAnsi" w:cstheme="majorHAnsi"/>
        </w:rPr>
        <w:t xml:space="preserve">As a result, those people may experience different weather that that have a different impact on their trading behaviour. </w:t>
      </w:r>
      <w:r>
        <w:rPr>
          <w:rFonts w:asciiTheme="majorHAnsi" w:hAnsiTheme="majorHAnsi" w:cstheme="majorHAnsi"/>
        </w:rPr>
        <w:t>Second, New York also attract</w:t>
      </w:r>
      <w:r w:rsidR="003C2B9F">
        <w:rPr>
          <w:rFonts w:asciiTheme="majorHAnsi" w:hAnsiTheme="majorHAnsi" w:cstheme="majorHAnsi"/>
        </w:rPr>
        <w:t>s</w:t>
      </w:r>
      <w:r>
        <w:rPr>
          <w:rFonts w:asciiTheme="majorHAnsi" w:hAnsiTheme="majorHAnsi" w:cstheme="majorHAnsi"/>
        </w:rPr>
        <w:t xml:space="preserve"> the most talented and trained traders in the world. Those trade</w:t>
      </w:r>
      <w:r w:rsidR="003C2B9F">
        <w:rPr>
          <w:rFonts w:asciiTheme="majorHAnsi" w:hAnsiTheme="majorHAnsi" w:cstheme="majorHAnsi"/>
        </w:rPr>
        <w:t>r</w:t>
      </w:r>
      <w:r>
        <w:rPr>
          <w:rFonts w:asciiTheme="majorHAnsi" w:hAnsiTheme="majorHAnsi" w:cstheme="majorHAnsi"/>
        </w:rPr>
        <w:t xml:space="preserve">s may be well educated and make “cold” decisions, regardless of their mood. </w:t>
      </w:r>
      <w:r w:rsidR="003C2B9F">
        <w:rPr>
          <w:rFonts w:asciiTheme="majorHAnsi" w:hAnsiTheme="majorHAnsi" w:cstheme="majorHAnsi"/>
        </w:rPr>
        <w:t>Finally, through not likely, weather may have different impact on different people. While some may have negative moods in a cold rainy day, others may flourish</w:t>
      </w:r>
    </w:p>
    <w:p w:rsidR="00C70E09" w:rsidRPr="000C0375" w:rsidRDefault="00C70E09" w:rsidP="000C0375">
      <w:pPr>
        <w:jc w:val="both"/>
        <w:rPr>
          <w:rFonts w:asciiTheme="majorHAnsi" w:hAnsiTheme="majorHAnsi" w:cstheme="majorHAnsi"/>
          <w:lang w:val="en-US"/>
        </w:rPr>
      </w:pPr>
      <w:r w:rsidRPr="000C0375">
        <w:rPr>
          <w:rFonts w:asciiTheme="majorHAnsi" w:hAnsiTheme="majorHAnsi" w:cstheme="majorHAnsi"/>
          <w:b/>
          <w:bCs/>
        </w:rPr>
        <w:br w:type="page"/>
      </w:r>
    </w:p>
    <w:p w:rsidR="009F4DD7" w:rsidRPr="000C0375" w:rsidRDefault="009F4DD7" w:rsidP="000C0375">
      <w:pPr>
        <w:jc w:val="both"/>
        <w:rPr>
          <w:rFonts w:asciiTheme="majorHAnsi" w:hAnsiTheme="majorHAnsi" w:cstheme="majorHAnsi"/>
          <w:b/>
          <w:bCs/>
        </w:rPr>
      </w:pPr>
      <w:r w:rsidRPr="000C0375">
        <w:rPr>
          <w:rFonts w:asciiTheme="majorHAnsi" w:hAnsiTheme="majorHAnsi" w:cstheme="majorHAnsi"/>
          <w:b/>
          <w:bCs/>
        </w:rPr>
        <w:lastRenderedPageBreak/>
        <w:t>Introduction</w:t>
      </w:r>
    </w:p>
    <w:p w:rsidR="009F4DD7" w:rsidRPr="000C0375" w:rsidRDefault="009F4DD7" w:rsidP="000C0375">
      <w:pPr>
        <w:jc w:val="both"/>
        <w:rPr>
          <w:rFonts w:asciiTheme="majorHAnsi" w:hAnsiTheme="majorHAnsi" w:cstheme="majorHAnsi"/>
        </w:rPr>
      </w:pPr>
      <w:r w:rsidRPr="000C0375">
        <w:rPr>
          <w:rFonts w:asciiTheme="majorHAnsi" w:hAnsiTheme="majorHAnsi" w:cstheme="majorHAnsi"/>
        </w:rPr>
        <w:t>It is a well-known fact that weather has a tremendous impact on peoples’ behaviors and moods</w:t>
      </w:r>
      <w:r w:rsidR="004F25A2" w:rsidRPr="000C0375">
        <w:rPr>
          <w:rFonts w:asciiTheme="majorHAnsi" w:hAnsiTheme="majorHAnsi" w:cstheme="majorHAnsi"/>
        </w:rPr>
        <w:t xml:space="preserve"> </w:t>
      </w:r>
      <w:r w:rsidR="004F25A2"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{"citationItems":[{"id":"ITEM-1","itemData":{"DOI":"10.1016/j.physa.2009.09.010","ISBN":"0378-4371","ISSN":"03784371","abstract":"This study investigates the weather effects on returns as well as volatility in the Shanghai stock market. In order to analyze the influence of the opening of B-share market to domestic investors, it is assumed that domestic investors are more sensitive to the Shanghai local weather than foreign investors. In doing so, extreme weather condition dummies are generated by using the 21-day and 31-day moving average and its standard deviation. Empirical analysis provides two key results regarding weather effects. First, the weather effect exists in the A-share returns, but does not exist in the B-share returns over the whole period. In addition, the post-opening period shows the strong weather effect on B-share returns only, indicating that the market openness to domestic investors results in the weather effect. Second, the weather effect has a strong influence on the volatility of both A- and B-share returns. Similar to the case of returns, the weather effect on volatility is explained by the openness of B-share market. © 2009 Elsevier B.V. All rights reserved.","author":[{"dropping-particle":"","family":"Kang","given":"Sang Hoon","non-dropping-particle":"","parse-names":false,"suffix":""},{"dropping-particle":"","family":"Jiang","given":"Zhuhua","non-dropping-particle":"","parse-names":false,"suffix":""},{"dropping-particle":"","family":"Lee","given":"Yeonjeong","non-dropping-particle":"","parse-names":false,"suffix":""},{"dropping-particle":"","family":"Yoon","given":"Seong Min","non-dropping-particle":"","parse-names":false,"suffix":""}],"container-title":"Physica A: Statistical Mechanics and its Applications","id":"ITEM-1","issue":"1","issued":{"date-parts":[["2010"]]},"page":"91-99","publisher":"Elsevier B.V.","title":"Weather effects on the returns and volatility of the Shanghai stock market","type":"article-journal","volume":"389"},"uris":["http://www.mendeley.com/documents/?uuid=875caa7f-b19f-4c9f-806a-6b48ef8b1c3b"]}],"mendeley":{"formattedCitation":"(Kang, Jiang, Lee, &amp; Yoon, 2010)","plainTextFormattedCitation":"(Kang, Jiang, Lee, &amp; Yoon, 2010)","previouslyFormattedCitation":"(Kang, Jiang, Lee, &amp; Yoon, 2010)"},"properties":{"noteIndex":0},"schema":"https://github.com/citation-style-language/schema/raw/master/csl-citation.json"}</w:instrText>
      </w:r>
      <w:r w:rsidR="004F25A2" w:rsidRPr="000C0375">
        <w:rPr>
          <w:rFonts w:asciiTheme="majorHAnsi" w:hAnsiTheme="majorHAnsi" w:cstheme="majorHAnsi"/>
        </w:rPr>
        <w:fldChar w:fldCharType="separate"/>
      </w:r>
      <w:r w:rsidR="00F9368B" w:rsidRPr="000C0375">
        <w:rPr>
          <w:rFonts w:asciiTheme="majorHAnsi" w:hAnsiTheme="majorHAnsi" w:cstheme="majorHAnsi"/>
          <w:noProof/>
        </w:rPr>
        <w:t>(Kang, Jiang, Lee, &amp; Yoon, 2010)</w:t>
      </w:r>
      <w:r w:rsidR="004F25A2" w:rsidRPr="000C0375">
        <w:rPr>
          <w:rFonts w:asciiTheme="majorHAnsi" w:hAnsiTheme="majorHAnsi" w:cstheme="majorHAnsi"/>
        </w:rPr>
        <w:fldChar w:fldCharType="end"/>
      </w:r>
      <w:r w:rsidRPr="000C0375">
        <w:rPr>
          <w:rFonts w:asciiTheme="majorHAnsi" w:hAnsiTheme="majorHAnsi" w:cstheme="majorHAnsi"/>
        </w:rPr>
        <w:t xml:space="preserve">. In addition, weather impacts our annual plans – for example, in the summer people are more likely to choose a vacation on the beach, while in the winter they are more likely to choose a ski resort. Since traders are no different from the rest of the population, they may be affected by changes in weather. The changes in traders’ mood due to weather may translate into higher or lower trade volumes in the stock market and increase or decrease returns. In my </w:t>
      </w:r>
      <w:r w:rsidR="007E15D5" w:rsidRPr="000C0375">
        <w:rPr>
          <w:rFonts w:asciiTheme="majorHAnsi" w:hAnsiTheme="majorHAnsi" w:cstheme="majorHAnsi"/>
        </w:rPr>
        <w:t>work</w:t>
      </w:r>
      <w:r w:rsidRPr="000C0375">
        <w:rPr>
          <w:rFonts w:asciiTheme="majorHAnsi" w:hAnsiTheme="majorHAnsi" w:cstheme="majorHAnsi"/>
        </w:rPr>
        <w:t xml:space="preserve"> I will research the effects the weather has on the New York stock exchange results.  </w:t>
      </w:r>
    </w:p>
    <w:p w:rsidR="009F4DD7" w:rsidRPr="000C0375" w:rsidRDefault="009F4DD7" w:rsidP="000C0375">
      <w:pPr>
        <w:jc w:val="both"/>
        <w:rPr>
          <w:rFonts w:asciiTheme="majorHAnsi" w:hAnsiTheme="majorHAnsi" w:cstheme="majorHAnsi"/>
        </w:rPr>
      </w:pPr>
      <w:r w:rsidRPr="000C0375">
        <w:rPr>
          <w:rFonts w:asciiTheme="majorHAnsi" w:hAnsiTheme="majorHAnsi" w:cstheme="majorHAnsi"/>
          <w:noProof/>
          <w:lang w:val="en-US" w:bidi="he-IL"/>
        </w:rPr>
        <w:drawing>
          <wp:inline distT="0" distB="0" distL="0" distR="0" wp14:anchorId="356146FD" wp14:editId="6FED2C5A">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9F4DD7" w:rsidRPr="000C0375" w:rsidRDefault="009F4DD7" w:rsidP="001B70B6">
      <w:pPr>
        <w:jc w:val="both"/>
        <w:rPr>
          <w:rFonts w:asciiTheme="majorHAnsi" w:hAnsiTheme="majorHAnsi" w:cstheme="majorHAnsi"/>
        </w:rPr>
      </w:pPr>
      <w:r w:rsidRPr="000C0375">
        <w:rPr>
          <w:rFonts w:asciiTheme="majorHAnsi" w:hAnsiTheme="majorHAnsi" w:cstheme="majorHAnsi"/>
        </w:rPr>
        <w:t>This topic was researched by different scholars around the world</w:t>
      </w:r>
      <w:r w:rsidR="007E15D5" w:rsidRPr="000C0375">
        <w:rPr>
          <w:rFonts w:asciiTheme="majorHAnsi" w:hAnsiTheme="majorHAnsi" w:cstheme="majorHAnsi"/>
        </w:rPr>
        <w:t xml:space="preserve">. In some cases a correlation was found while in others the results were not conclusive. </w:t>
      </w:r>
      <w:r w:rsidRPr="000C0375">
        <w:rPr>
          <w:rFonts w:asciiTheme="majorHAnsi" w:hAnsiTheme="majorHAnsi" w:cstheme="majorHAnsi"/>
        </w:rPr>
        <w:t xml:space="preserve">The New York exchange is the biggest stock exchange in the world and results of this type of study may help traders and other investors to make some determination of the market direction based on the weather. While I don’t think that traders make their decisions solely based on their mood, I’m </w:t>
      </w:r>
      <w:r w:rsidR="007E15D5" w:rsidRPr="000C0375">
        <w:rPr>
          <w:rFonts w:asciiTheme="majorHAnsi" w:hAnsiTheme="majorHAnsi" w:cstheme="majorHAnsi"/>
        </w:rPr>
        <w:t xml:space="preserve">convinced that </w:t>
      </w:r>
      <w:r w:rsidRPr="000C0375">
        <w:rPr>
          <w:rFonts w:asciiTheme="majorHAnsi" w:hAnsiTheme="majorHAnsi" w:cstheme="majorHAnsi"/>
        </w:rPr>
        <w:t>they are impacted by it. And since weather has an impact on their mood</w:t>
      </w:r>
      <w:r w:rsidR="00AB55C5">
        <w:rPr>
          <w:rFonts w:asciiTheme="majorHAnsi" w:hAnsiTheme="majorHAnsi" w:cstheme="majorHAnsi"/>
        </w:rPr>
        <w:t>s</w:t>
      </w:r>
      <w:r w:rsidRPr="000C0375">
        <w:rPr>
          <w:rFonts w:asciiTheme="majorHAnsi" w:hAnsiTheme="majorHAnsi" w:cstheme="majorHAnsi"/>
        </w:rPr>
        <w:t xml:space="preserve"> it may alter their behavior, including trading decisions.</w:t>
      </w:r>
    </w:p>
    <w:p w:rsidR="009F4DD7" w:rsidRPr="000C0375" w:rsidRDefault="009F4DD7" w:rsidP="001B70B6">
      <w:pPr>
        <w:jc w:val="both"/>
        <w:rPr>
          <w:rFonts w:asciiTheme="majorHAnsi" w:hAnsiTheme="majorHAnsi" w:cstheme="majorHAnsi"/>
        </w:rPr>
      </w:pPr>
      <w:r w:rsidRPr="000C0375">
        <w:rPr>
          <w:rFonts w:asciiTheme="majorHAnsi" w:hAnsiTheme="majorHAnsi" w:cstheme="majorHAnsi"/>
        </w:rPr>
        <w:t xml:space="preserve">My purpose in this analysis is to determine the extent to which traders are impacted by the weather. This will help me and other traders to make buy/sell decision. For example, if the research </w:t>
      </w:r>
      <w:r w:rsidRPr="000C0375">
        <w:rPr>
          <w:rFonts w:asciiTheme="majorHAnsi" w:hAnsiTheme="majorHAnsi" w:cstheme="majorHAnsi"/>
        </w:rPr>
        <w:lastRenderedPageBreak/>
        <w:t xml:space="preserve">shows that during a </w:t>
      </w:r>
      <w:r w:rsidR="007E15D5" w:rsidRPr="000C0375">
        <w:rPr>
          <w:rFonts w:asciiTheme="majorHAnsi" w:hAnsiTheme="majorHAnsi" w:cstheme="majorHAnsi"/>
        </w:rPr>
        <w:t>cold</w:t>
      </w:r>
      <w:r w:rsidRPr="000C0375">
        <w:rPr>
          <w:rFonts w:asciiTheme="majorHAnsi" w:hAnsiTheme="majorHAnsi" w:cstheme="majorHAnsi"/>
        </w:rPr>
        <w:t xml:space="preserve"> day stocks tend to </w:t>
      </w:r>
      <w:r w:rsidR="007E15D5" w:rsidRPr="000C0375">
        <w:rPr>
          <w:rFonts w:asciiTheme="majorHAnsi" w:hAnsiTheme="majorHAnsi" w:cstheme="majorHAnsi"/>
        </w:rPr>
        <w:t>lose</w:t>
      </w:r>
      <w:r w:rsidRPr="000C0375">
        <w:rPr>
          <w:rFonts w:asciiTheme="majorHAnsi" w:hAnsiTheme="majorHAnsi" w:cstheme="majorHAnsi"/>
        </w:rPr>
        <w:t xml:space="preserve"> value, I </w:t>
      </w:r>
      <w:r w:rsidR="007E15D5" w:rsidRPr="000C0375">
        <w:rPr>
          <w:rFonts w:asciiTheme="majorHAnsi" w:hAnsiTheme="majorHAnsi" w:cstheme="majorHAnsi"/>
        </w:rPr>
        <w:t>would</w:t>
      </w:r>
      <w:r w:rsidRPr="000C0375">
        <w:rPr>
          <w:rFonts w:asciiTheme="majorHAnsi" w:hAnsiTheme="majorHAnsi" w:cstheme="majorHAnsi"/>
        </w:rPr>
        <w:t xml:space="preserve"> probably </w:t>
      </w:r>
      <w:r w:rsidR="007E15D5" w:rsidRPr="000C0375">
        <w:rPr>
          <w:rFonts w:asciiTheme="majorHAnsi" w:hAnsiTheme="majorHAnsi" w:cstheme="majorHAnsi"/>
        </w:rPr>
        <w:t>postpone stock sell off</w:t>
      </w:r>
      <w:r w:rsidRPr="000C0375">
        <w:rPr>
          <w:rFonts w:asciiTheme="majorHAnsi" w:hAnsiTheme="majorHAnsi" w:cstheme="majorHAnsi"/>
        </w:rPr>
        <w:t xml:space="preserve"> (if possible) for a sunny day, and vice versa. </w:t>
      </w:r>
    </w:p>
    <w:p w:rsidR="009F4DD7" w:rsidRPr="000C0375" w:rsidRDefault="009F4DD7" w:rsidP="001B70B6">
      <w:pPr>
        <w:jc w:val="both"/>
        <w:rPr>
          <w:rFonts w:asciiTheme="majorHAnsi" w:hAnsiTheme="majorHAnsi" w:cstheme="majorHAnsi"/>
          <w:lang w:val="en-US"/>
        </w:rPr>
      </w:pPr>
      <w:r w:rsidRPr="000C0375">
        <w:rPr>
          <w:rFonts w:asciiTheme="majorHAnsi" w:hAnsiTheme="majorHAnsi" w:cstheme="majorHAnsi"/>
        </w:rPr>
        <w:t xml:space="preserve">The main question this research will answer is: How is the New York stock market impacted by weather in the Northeast? </w:t>
      </w:r>
      <w:r w:rsidR="007E15D5" w:rsidRPr="000C0375">
        <w:rPr>
          <w:rFonts w:asciiTheme="majorHAnsi" w:hAnsiTheme="majorHAnsi" w:cstheme="majorHAnsi"/>
          <w:lang w:val="en-US"/>
        </w:rPr>
        <w:t>Do colder days have lower returns than warmer days?</w:t>
      </w:r>
    </w:p>
    <w:p w:rsidR="009F4DD7" w:rsidRPr="000C0375" w:rsidRDefault="009F4DD7" w:rsidP="001B70B6">
      <w:pPr>
        <w:jc w:val="both"/>
        <w:rPr>
          <w:rFonts w:asciiTheme="majorHAnsi" w:hAnsiTheme="majorHAnsi" w:cstheme="majorHAnsi"/>
        </w:rPr>
      </w:pPr>
      <w:r w:rsidRPr="000C0375">
        <w:rPr>
          <w:rFonts w:asciiTheme="majorHAnsi" w:hAnsiTheme="majorHAnsi" w:cstheme="majorHAnsi"/>
        </w:rPr>
        <w:t>Key terms: Stock market/ Stock exchange, Weather effects/ weather impact, trading volume, stocks returns, total equity</w:t>
      </w:r>
    </w:p>
    <w:p w:rsidR="00AF2B40" w:rsidRPr="000C0375" w:rsidRDefault="00AF2B40" w:rsidP="000C0375">
      <w:pPr>
        <w:ind w:firstLine="0"/>
        <w:jc w:val="both"/>
        <w:rPr>
          <w:rFonts w:asciiTheme="majorHAnsi" w:hAnsiTheme="majorHAnsi" w:cstheme="majorHAnsi"/>
        </w:rPr>
      </w:pPr>
    </w:p>
    <w:p w:rsidR="00C80C02" w:rsidRPr="000C0375" w:rsidRDefault="00C80C02" w:rsidP="000C0375">
      <w:pPr>
        <w:jc w:val="both"/>
        <w:rPr>
          <w:rFonts w:asciiTheme="majorHAnsi" w:hAnsiTheme="majorHAnsi" w:cstheme="majorHAnsi"/>
          <w:b/>
          <w:bCs/>
        </w:rPr>
      </w:pPr>
      <w:r w:rsidRPr="000C0375">
        <w:rPr>
          <w:rFonts w:asciiTheme="majorHAnsi" w:hAnsiTheme="majorHAnsi" w:cstheme="majorHAnsi"/>
          <w:b/>
          <w:bCs/>
        </w:rPr>
        <w:t>Hypothesis</w:t>
      </w:r>
    </w:p>
    <w:p w:rsidR="008157CC" w:rsidRPr="000C0375" w:rsidRDefault="008157CC" w:rsidP="000C0375">
      <w:pPr>
        <w:jc w:val="both"/>
        <w:rPr>
          <w:rFonts w:asciiTheme="majorHAnsi" w:hAnsiTheme="majorHAnsi" w:cstheme="majorHAnsi"/>
        </w:rPr>
      </w:pPr>
      <w:r w:rsidRPr="000C0375">
        <w:rPr>
          <w:rFonts w:asciiTheme="majorHAnsi" w:hAnsiTheme="majorHAnsi" w:cstheme="majorHAnsi"/>
        </w:rPr>
        <w:t xml:space="preserve">My hypothesis is that colder days will have lower returns in the stock market and that warm days will have higher returns. The underlying assumption is that weather impacts peoples’ moods. I assume that sunny warm days improve moods while cloudy cold days cause bed mood. Since traders behave like the rest of the people they are affected by the same </w:t>
      </w:r>
      <w:r w:rsidR="00F9368B" w:rsidRPr="000C0375">
        <w:rPr>
          <w:rFonts w:asciiTheme="majorHAnsi" w:hAnsiTheme="majorHAnsi" w:cstheme="majorHAnsi"/>
        </w:rPr>
        <w:t>external factors</w:t>
      </w:r>
      <w:r w:rsidRPr="000C0375">
        <w:rPr>
          <w:rFonts w:asciiTheme="majorHAnsi" w:hAnsiTheme="majorHAnsi" w:cstheme="majorHAnsi"/>
        </w:rPr>
        <w:t xml:space="preserve">. Therefore, if the assumption holds, traders will be happier in warm days, and grumpier (or less happy) on cold days. </w:t>
      </w:r>
      <w:r w:rsidR="003B2919" w:rsidRPr="000C0375">
        <w:rPr>
          <w:rFonts w:asciiTheme="majorHAnsi" w:hAnsiTheme="majorHAnsi" w:cstheme="majorHAnsi"/>
        </w:rPr>
        <w:t>This will have a direct impact on their trading habit</w:t>
      </w:r>
      <w:r w:rsidR="004F25A2" w:rsidRPr="000C0375">
        <w:rPr>
          <w:rFonts w:asciiTheme="majorHAnsi" w:hAnsiTheme="majorHAnsi" w:cstheme="majorHAnsi"/>
        </w:rPr>
        <w:t>s</w:t>
      </w:r>
      <w:r w:rsidR="003B2919" w:rsidRPr="000C0375">
        <w:rPr>
          <w:rFonts w:asciiTheme="majorHAnsi" w:hAnsiTheme="majorHAnsi" w:cstheme="majorHAnsi"/>
        </w:rPr>
        <w:t xml:space="preserve">. My hypothesis is that during warm days, while traders are happier, they will trade more optimistically and show higher returns. </w:t>
      </w:r>
      <w:r w:rsidR="00F9368B" w:rsidRPr="000C0375">
        <w:rPr>
          <w:rFonts w:asciiTheme="majorHAnsi" w:hAnsiTheme="majorHAnsi" w:cstheme="majorHAnsi"/>
        </w:rPr>
        <w:t>My hypothesis is supported by half of the articles in the literature review.</w:t>
      </w:r>
    </w:p>
    <w:p w:rsidR="008157CC" w:rsidRPr="000C0375" w:rsidRDefault="008157CC" w:rsidP="000C0375">
      <w:pPr>
        <w:ind w:firstLine="0"/>
        <w:jc w:val="both"/>
        <w:rPr>
          <w:rFonts w:asciiTheme="majorHAnsi" w:hAnsiTheme="majorHAnsi" w:cstheme="majorHAnsi"/>
          <w:b/>
          <w:bCs/>
        </w:rPr>
      </w:pPr>
      <w:r w:rsidRPr="000C0375">
        <w:rPr>
          <w:rFonts w:asciiTheme="majorHAnsi" w:hAnsiTheme="majorHAnsi" w:cstheme="majorHAnsi"/>
          <w:b/>
          <w:bCs/>
        </w:rPr>
        <w:br w:type="page"/>
      </w:r>
    </w:p>
    <w:p w:rsidR="00C234F1" w:rsidRPr="000C0375" w:rsidRDefault="00C234F1" w:rsidP="000C0375">
      <w:pPr>
        <w:jc w:val="both"/>
        <w:rPr>
          <w:rFonts w:asciiTheme="majorHAnsi" w:hAnsiTheme="majorHAnsi" w:cstheme="majorHAnsi"/>
          <w:b/>
          <w:bCs/>
        </w:rPr>
      </w:pPr>
      <w:r w:rsidRPr="000C0375">
        <w:rPr>
          <w:rFonts w:asciiTheme="majorHAnsi" w:hAnsiTheme="majorHAnsi" w:cstheme="majorHAnsi"/>
          <w:b/>
          <w:bCs/>
        </w:rPr>
        <w:lastRenderedPageBreak/>
        <w:t xml:space="preserve">Literature review </w:t>
      </w:r>
    </w:p>
    <w:p w:rsidR="00611B1D" w:rsidRPr="000C0375" w:rsidRDefault="00611B1D" w:rsidP="000C0375">
      <w:pPr>
        <w:jc w:val="both"/>
        <w:rPr>
          <w:rFonts w:asciiTheme="majorHAnsi" w:hAnsiTheme="majorHAnsi" w:cstheme="majorHAnsi"/>
          <w:color w:val="000000"/>
        </w:rPr>
      </w:pPr>
      <w:r w:rsidRPr="000C0375">
        <w:rPr>
          <w:rFonts w:asciiTheme="majorHAnsi" w:hAnsiTheme="majorHAnsi" w:cstheme="majorHAnsi"/>
        </w:rPr>
        <w:t xml:space="preserve">In the literature review I took the </w:t>
      </w:r>
      <w:r w:rsidRPr="000C0375">
        <w:rPr>
          <w:rFonts w:asciiTheme="majorHAnsi" w:hAnsiTheme="majorHAnsi" w:cstheme="majorHAnsi"/>
          <w:color w:val="000000"/>
        </w:rPr>
        <w:t xml:space="preserve">chronological and topical approach. </w:t>
      </w:r>
      <w:r w:rsidR="00796AE2" w:rsidRPr="000C0375">
        <w:rPr>
          <w:rFonts w:asciiTheme="majorHAnsi" w:hAnsiTheme="majorHAnsi" w:cstheme="majorHAnsi"/>
          <w:color w:val="000000"/>
        </w:rPr>
        <w:t xml:space="preserve">The topics my review </w:t>
      </w:r>
      <w:r w:rsidR="00F9368B" w:rsidRPr="000C0375">
        <w:rPr>
          <w:rFonts w:asciiTheme="majorHAnsi" w:hAnsiTheme="majorHAnsi" w:cstheme="majorHAnsi"/>
          <w:color w:val="000000"/>
        </w:rPr>
        <w:t xml:space="preserve">is </w:t>
      </w:r>
      <w:r w:rsidR="00796AE2" w:rsidRPr="000C0375">
        <w:rPr>
          <w:rFonts w:asciiTheme="majorHAnsi" w:hAnsiTheme="majorHAnsi" w:cstheme="majorHAnsi"/>
          <w:color w:val="000000"/>
        </w:rPr>
        <w:t xml:space="preserve">addressing are 1) </w:t>
      </w:r>
      <w:r w:rsidR="007F45A9" w:rsidRPr="000C0375">
        <w:rPr>
          <w:rFonts w:asciiTheme="majorHAnsi" w:hAnsiTheme="majorHAnsi" w:cstheme="majorHAnsi"/>
          <w:color w:val="000000"/>
        </w:rPr>
        <w:t>the impact of weather on peoples’ moods and</w:t>
      </w:r>
      <w:r w:rsidR="00796AE2" w:rsidRPr="000C0375">
        <w:rPr>
          <w:rFonts w:asciiTheme="majorHAnsi" w:hAnsiTheme="majorHAnsi" w:cstheme="majorHAnsi"/>
          <w:color w:val="000000"/>
        </w:rPr>
        <w:t xml:space="preserve"> 2)</w:t>
      </w:r>
      <w:r w:rsidR="007F45A9" w:rsidRPr="000C0375">
        <w:rPr>
          <w:rFonts w:asciiTheme="majorHAnsi" w:hAnsiTheme="majorHAnsi" w:cstheme="majorHAnsi"/>
          <w:color w:val="000000"/>
        </w:rPr>
        <w:t xml:space="preserve"> the impact of weather on different stock markets around the world</w:t>
      </w:r>
      <w:r w:rsidR="00796AE2" w:rsidRPr="000C0375">
        <w:rPr>
          <w:rFonts w:asciiTheme="majorHAnsi" w:hAnsiTheme="majorHAnsi" w:cstheme="majorHAnsi"/>
          <w:color w:val="000000"/>
        </w:rPr>
        <w:t xml:space="preserve">. Within each topic I introduced the research from the most recent one to oldest. </w:t>
      </w:r>
    </w:p>
    <w:p w:rsidR="00F9368B" w:rsidRPr="000C0375" w:rsidRDefault="00F9368B" w:rsidP="000C0375">
      <w:pPr>
        <w:jc w:val="both"/>
        <w:rPr>
          <w:rFonts w:asciiTheme="majorHAnsi" w:hAnsiTheme="majorHAnsi" w:cstheme="majorHAnsi"/>
        </w:rPr>
      </w:pPr>
      <w:r w:rsidRPr="000C0375">
        <w:rPr>
          <w:rFonts w:asciiTheme="majorHAnsi" w:hAnsiTheme="majorHAnsi" w:cstheme="majorHAnsi"/>
          <w:noProof/>
          <w:lang w:val="en-US" w:bidi="he-IL"/>
        </w:rPr>
        <w:drawing>
          <wp:inline distT="0" distB="0" distL="0" distR="0" wp14:anchorId="78CB6DBB" wp14:editId="2F3D947F">
            <wp:extent cx="5356860" cy="3421380"/>
            <wp:effectExtent l="0" t="0" r="0" b="7620"/>
            <wp:docPr id="2" name="Picture 2" descr="Research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3421380"/>
                    </a:xfrm>
                    <a:prstGeom prst="rect">
                      <a:avLst/>
                    </a:prstGeom>
                    <a:noFill/>
                    <a:ln>
                      <a:noFill/>
                    </a:ln>
                  </pic:spPr>
                </pic:pic>
              </a:graphicData>
            </a:graphic>
          </wp:inline>
        </w:drawing>
      </w:r>
    </w:p>
    <w:p w:rsidR="007F45A9" w:rsidRPr="000C0375" w:rsidRDefault="007F45A9" w:rsidP="000C0375">
      <w:pPr>
        <w:jc w:val="both"/>
        <w:rPr>
          <w:rFonts w:asciiTheme="majorHAnsi" w:hAnsiTheme="majorHAnsi" w:cstheme="majorHAnsi"/>
          <w:u w:val="single"/>
          <w:lang w:val="en-US"/>
        </w:rPr>
      </w:pPr>
      <w:r w:rsidRPr="000C0375">
        <w:rPr>
          <w:rFonts w:asciiTheme="majorHAnsi" w:hAnsiTheme="majorHAnsi" w:cstheme="majorHAnsi"/>
          <w:u w:val="single"/>
          <w:lang w:val="en-US"/>
        </w:rPr>
        <w:t>Impact of weather on peoples’ mood:</w:t>
      </w:r>
    </w:p>
    <w:p w:rsidR="00506B14" w:rsidRPr="000C0375" w:rsidRDefault="005266B5" w:rsidP="000C0375">
      <w:pPr>
        <w:jc w:val="both"/>
        <w:rPr>
          <w:rFonts w:asciiTheme="majorHAnsi" w:hAnsiTheme="majorHAnsi" w:cstheme="majorHAnsi"/>
          <w:lang w:val="en-US"/>
        </w:rPr>
      </w:pPr>
      <w:r w:rsidRPr="000C0375">
        <w:rPr>
          <w:rFonts w:asciiTheme="majorHAnsi" w:hAnsiTheme="majorHAnsi" w:cstheme="majorHAnsi"/>
          <w:lang w:val="en-US"/>
        </w:rPr>
        <w:t>In the article “</w:t>
      </w:r>
      <w:r w:rsidRPr="000C0375">
        <w:rPr>
          <w:rFonts w:asciiTheme="majorHAnsi" w:hAnsiTheme="majorHAnsi" w:cstheme="majorHAnsi"/>
          <w:b/>
          <w:bCs/>
        </w:rPr>
        <w:t>Weather and Helping: Additional Evidence of the Effect of the Sunshine Samaritan</w:t>
      </w:r>
      <w:r w:rsidRPr="000C0375">
        <w:rPr>
          <w:rFonts w:asciiTheme="majorHAnsi" w:hAnsiTheme="majorHAnsi" w:cstheme="majorHAnsi"/>
        </w:rPr>
        <w:t>”</w:t>
      </w:r>
      <w:r w:rsidRPr="000C0375">
        <w:rPr>
          <w:rFonts w:asciiTheme="majorHAnsi" w:hAnsiTheme="majorHAnsi" w:cstheme="majorHAnsi"/>
          <w:lang w:val="en-US"/>
        </w:rPr>
        <w:t xml:space="preserve"> </w:t>
      </w:r>
      <w:r w:rsidRPr="000C0375">
        <w:rPr>
          <w:rFonts w:asciiTheme="majorHAnsi" w:hAnsiTheme="majorHAnsi" w:cstheme="majorHAnsi"/>
          <w:lang w:val="en-US"/>
        </w:rPr>
        <w:fldChar w:fldCharType="begin" w:fldLock="1"/>
      </w:r>
      <w:r w:rsidR="00F9368B" w:rsidRPr="000C0375">
        <w:rPr>
          <w:rFonts w:asciiTheme="majorHAnsi" w:hAnsiTheme="majorHAnsi" w:cstheme="majorHAnsi"/>
          <w:lang w:val="en-US"/>
        </w:rPr>
        <w:instrText>ADDIN CSL_CITATION {"citationItems":[{"id":"ITEM-1","itemData":{"DOI":"10.1080/00224545.2012.720618","ISBN":"0022-4545","ISSN":"00224545","PMID":"23484341","abstract":"Pleasant weather conditions (i.e., sunshine) favor positive social relationships and improve mood. However, the effect of sunshine on spontaneous helping still remains in question. In a field experiment, male and female confederates accidentally dropped a glove on the ground while walking in pedestrian streets. The confederate continued walking, apparently unaware of his/her loss. The experiment was conducted on predominantly cloudy or predominantly sunny days, but precaution was taken to control for the tempera- ture and not to solicit participants when it rained. Passers-by helped the confederates more favorably on the sunnier days. Positive mood induced by sun may explain such results.","author":[{"dropping-particle":"","family":"Guéguen","given":"Nicolas","non-dropping-particle":"","parse-names":false,"suffix":""},{"dropping-particle":"","family":"Lamy","given":"Lubomir","non-dropping-particle":"","parse-names":false,"suffix":""}],"container-title":"Journal of Social Psychology","id":"ITEM-1","issue":"2","issued":{"date-parts":[["2013"]]},"page":"123-126","title":"Weather and helping: Additional evidence of the effect of the sunshine samaritan","type":"article-journal","volume":"153"},"uris":["http://www.mendeley.com/documents/?uuid=6a0313d3-9ec8-42b2-9f11-e43a66bbb9fa"]}],"mendeley":{"formattedCitation":"(Guéguen &amp; Lamy, 2013)","plainTextFormattedCitation":"(Guéguen &amp; Lamy, 2013)","previouslyFormattedCitation":"(Guéguen &amp; Lamy, 2013)"},"properties":{"noteIndex":0},"schema":"https://github.com/citation-style-language/schema/raw/master/csl-citation.json"}</w:instrText>
      </w:r>
      <w:r w:rsidRPr="000C0375">
        <w:rPr>
          <w:rFonts w:asciiTheme="majorHAnsi" w:hAnsiTheme="majorHAnsi" w:cstheme="majorHAnsi"/>
          <w:lang w:val="en-US"/>
        </w:rPr>
        <w:fldChar w:fldCharType="separate"/>
      </w:r>
      <w:r w:rsidRPr="000C0375">
        <w:rPr>
          <w:rFonts w:asciiTheme="majorHAnsi" w:hAnsiTheme="majorHAnsi" w:cstheme="majorHAnsi"/>
          <w:noProof/>
          <w:lang w:val="en-US"/>
        </w:rPr>
        <w:t>(Guéguen &amp; Lamy, 2013)</w:t>
      </w:r>
      <w:r w:rsidRPr="000C0375">
        <w:rPr>
          <w:rFonts w:asciiTheme="majorHAnsi" w:hAnsiTheme="majorHAnsi" w:cstheme="majorHAnsi"/>
          <w:lang w:val="en-US"/>
        </w:rPr>
        <w:fldChar w:fldCharType="end"/>
      </w:r>
      <w:r w:rsidRPr="000C0375">
        <w:rPr>
          <w:rFonts w:asciiTheme="majorHAnsi" w:hAnsiTheme="majorHAnsi" w:cstheme="majorHAnsi"/>
          <w:lang w:val="en-US"/>
        </w:rPr>
        <w:t xml:space="preserve">, the writers examine how weather changes the way people are helping others. The </w:t>
      </w:r>
      <w:r w:rsidR="00794413" w:rsidRPr="000C0375">
        <w:rPr>
          <w:rFonts w:asciiTheme="majorHAnsi" w:hAnsiTheme="majorHAnsi" w:cstheme="majorHAnsi"/>
          <w:lang w:val="en-US"/>
        </w:rPr>
        <w:t xml:space="preserve">researchers started with the assumption that “Pleasant weather conditions (i.e., sunshine) favor positive social relationships and improve mood”. Based on this assumption, they wanted to examine </w:t>
      </w:r>
      <w:r w:rsidR="00794413" w:rsidRPr="000C0375">
        <w:rPr>
          <w:rFonts w:asciiTheme="majorHAnsi" w:hAnsiTheme="majorHAnsi" w:cstheme="majorHAnsi"/>
        </w:rPr>
        <w:t xml:space="preserve">the effect of sunshine on spontaneous helping. The researches designed a field study that examined how people react to the same issue in a different weather. In the experiment, men and women dropped a glove on the ground while walking. They found that people </w:t>
      </w:r>
      <w:r w:rsidR="00794413" w:rsidRPr="000C0375">
        <w:rPr>
          <w:rFonts w:asciiTheme="majorHAnsi" w:hAnsiTheme="majorHAnsi" w:cstheme="majorHAnsi"/>
        </w:rPr>
        <w:lastRenderedPageBreak/>
        <w:t xml:space="preserve">who were passing by were more likely to pick up the glove and return it to those who dropped it on a sunny day and are more likely to ignore it in a cloudy day. The experiment was taken place in predominantly cloudy or sunny days, with relatively similar temperature and no rain. The researchers used four women around the age of 21 and four men around the same age, addressed as the confederates. They were dressed </w:t>
      </w:r>
      <w:r w:rsidR="00117B4B" w:rsidRPr="000C0375">
        <w:rPr>
          <w:rFonts w:asciiTheme="majorHAnsi" w:hAnsiTheme="majorHAnsi" w:cstheme="majorHAnsi"/>
        </w:rPr>
        <w:t>in a typical outfit for people their age and were given instructions to drop the glove only if the passing by pedestrian is from the relevant test group, namely a man or a woman who was approximately 20–50 years old.</w:t>
      </w:r>
      <w:r w:rsidR="00F455F5" w:rsidRPr="000C0375">
        <w:rPr>
          <w:rFonts w:asciiTheme="majorHAnsi" w:hAnsiTheme="majorHAnsi" w:cstheme="majorHAnsi"/>
        </w:rPr>
        <w:t xml:space="preserve"> The confederates were also instructed not to drop the glove in front of a person who was distracted (e.g. standing in front of a store). The results of this study supported the assumption that during sunny days, people tend be more helpful. Since all other parameters were equal, the researchers concluded that sun was the determining factor. They assumed that weather has an effect on people, and that during sunny days people are happier.</w:t>
      </w:r>
      <w:r w:rsidR="001A5380" w:rsidRPr="000C0375">
        <w:rPr>
          <w:rFonts w:asciiTheme="majorHAnsi" w:hAnsiTheme="majorHAnsi" w:cstheme="majorHAnsi"/>
        </w:rPr>
        <w:t xml:space="preserve"> This article support</w:t>
      </w:r>
      <w:r w:rsidR="009F6D4A" w:rsidRPr="000C0375">
        <w:rPr>
          <w:rFonts w:asciiTheme="majorHAnsi" w:hAnsiTheme="majorHAnsi" w:cstheme="majorHAnsi"/>
        </w:rPr>
        <w:t>s</w:t>
      </w:r>
      <w:r w:rsidR="001A5380" w:rsidRPr="000C0375">
        <w:rPr>
          <w:rFonts w:asciiTheme="majorHAnsi" w:hAnsiTheme="majorHAnsi" w:cstheme="majorHAnsi"/>
        </w:rPr>
        <w:t xml:space="preserve"> my hypothesis that </w:t>
      </w:r>
      <w:r w:rsidR="009F6D4A" w:rsidRPr="000C0375">
        <w:rPr>
          <w:rFonts w:asciiTheme="majorHAnsi" w:hAnsiTheme="majorHAnsi" w:cstheme="majorHAnsi"/>
        </w:rPr>
        <w:t xml:space="preserve">weather has an impact on peoples’ moods and may impact the way they trade in the stock market. </w:t>
      </w:r>
    </w:p>
    <w:p w:rsidR="005266B5" w:rsidRPr="000C0375" w:rsidRDefault="009F6D4A" w:rsidP="000C0375">
      <w:pPr>
        <w:jc w:val="both"/>
        <w:rPr>
          <w:rFonts w:asciiTheme="majorHAnsi" w:hAnsiTheme="majorHAnsi" w:cstheme="majorHAnsi"/>
          <w:lang w:val="en-US"/>
        </w:rPr>
      </w:pPr>
      <w:r w:rsidRPr="000C0375">
        <w:rPr>
          <w:rFonts w:asciiTheme="majorHAnsi" w:hAnsiTheme="majorHAnsi" w:cstheme="majorHAnsi"/>
          <w:lang w:val="en-US"/>
        </w:rPr>
        <w:t>Another article</w:t>
      </w:r>
      <w:r w:rsidR="00291554" w:rsidRPr="000C0375">
        <w:rPr>
          <w:rFonts w:asciiTheme="majorHAnsi" w:hAnsiTheme="majorHAnsi" w:cstheme="majorHAnsi"/>
          <w:lang w:val="en-US"/>
        </w:rPr>
        <w:t xml:space="preserve"> that tries to evaluate how weather impacts people based on the amount of time they can spend outside and the type of activities. The researchers hypothesis in </w:t>
      </w:r>
      <w:r w:rsidR="005266B5" w:rsidRPr="000C0375">
        <w:rPr>
          <w:rFonts w:asciiTheme="majorHAnsi" w:hAnsiTheme="majorHAnsi" w:cstheme="majorHAnsi"/>
          <w:b/>
          <w:bCs/>
          <w:lang w:val="en-US"/>
        </w:rPr>
        <w:t>The Contingent Effects of Weather on Mood and Cognition</w:t>
      </w:r>
      <w:r w:rsidR="005266B5" w:rsidRPr="000C0375">
        <w:rPr>
          <w:rFonts w:asciiTheme="majorHAnsi" w:hAnsiTheme="majorHAnsi" w:cstheme="majorHAnsi"/>
          <w:lang w:val="en-US"/>
        </w:rPr>
        <w:t xml:space="preserve"> </w:t>
      </w:r>
      <w:r w:rsidR="005266B5" w:rsidRPr="000C0375">
        <w:rPr>
          <w:rFonts w:asciiTheme="majorHAnsi" w:hAnsiTheme="majorHAnsi" w:cstheme="majorHAnsi"/>
          <w:lang w:val="en-US"/>
        </w:rPr>
        <w:fldChar w:fldCharType="begin" w:fldLock="1"/>
      </w:r>
      <w:r w:rsidR="00F9368B" w:rsidRPr="000C0375">
        <w:rPr>
          <w:rFonts w:asciiTheme="majorHAnsi" w:hAnsiTheme="majorHAnsi" w:cstheme="majorHAnsi"/>
          <w:lang w:val="en-US"/>
        </w:rPr>
        <w:instrText>ADDIN CSL_CITATION {"citationItems":[{"id":"ITEM-1","itemData":{"DOI":"10.1111/j.1467-9280.2005.01602.x","ISBN":"Print 0956-7976\\r1467-9280 Blackwell Publishing Wiley-Blackwell Publishing Ltd.; United Kingdom Electronic, Print Electronic","ISSN":"09567976","PMID":"16137259","abstract":"Prior studies on the association between weather and psychological changes have produced mixed results. In part, this inconsistency may be because weather's psychological effects are moderated by two important factors: the season and time spent outside. In two correlational studies and an experiment manipulating participants' time outdoors (total N = 605), pleasant weather (higher temperature or barometric pressure) was related to higher mood, better memory, and \"broadened\" cognitive style during the spring as time spent outside increased. The same relationships between mood and weather were not observed during other times of year, and indeed hotter weather was associated with lower mood in the summer. These results are consistent with findings on seasonal affective disorder, and suggest that pleasant weather improves mood and broadens cognition in the spring because people have been deprived of such weather during the winter.","author":[{"dropping-particle":"","family":"Keller","given":"Matthew C.","non-dropping-particle":"","parse-names":false,"suffix":""},{"dropping-particle":"","family":"Fredrickson","given":"Barbara L.","non-dropping-particle":"","parse-names":false,"suffix":""},{"dropping-particle":"","family":"Ybarra","given":"Oscar","non-dropping-particle":"","parse-names":false,"suffix":""},{"dropping-particle":"","family":"Côté","given":"Stéphane","non-dropping-particle":"","parse-names":false,"suffix":""},{"dropping-particle":"","family":"Johnson","given":"Kareem","non-dropping-particle":"","parse-names":false,"suffix":""},{"dropping-particle":"","family":"Mikels","given":"Joe","non-dropping-particle":"","parse-names":false,"suffix":""},{"dropping-particle":"","family":"Conway","given":"Anne","non-dropping-particle":"","parse-names":false,"suffix":""},{"dropping-particle":"","family":"Wager","given":"Tor","non-dropping-particle":"","parse-names":false,"suffix":""}],"container-title":"Psychological Science","id":"ITEM-1","issue":"9","issued":{"date-parts":[["2005"]]},"page":"724-731","title":"A warm heart and a clear head: The contingent effects of weather on mood and cognition","type":"article-journal","volume":"16"},"uris":["http://www.mendeley.com/documents/?uuid=93482537-9bef-4700-bdb1-54ba213b27a7"]}],"mendeley":{"formattedCitation":"(Keller et al., 2005)","plainTextFormattedCitation":"(Keller et al., 2005)","previouslyFormattedCitation":"(Keller et al., 2005)"},"properties":{"noteIndex":0},"schema":"https://github.com/citation-style-language/schema/raw/master/csl-citation.json"}</w:instrText>
      </w:r>
      <w:r w:rsidR="005266B5" w:rsidRPr="000C0375">
        <w:rPr>
          <w:rFonts w:asciiTheme="majorHAnsi" w:hAnsiTheme="majorHAnsi" w:cstheme="majorHAnsi"/>
          <w:lang w:val="en-US"/>
        </w:rPr>
        <w:fldChar w:fldCharType="separate"/>
      </w:r>
      <w:r w:rsidR="005266B5" w:rsidRPr="000C0375">
        <w:rPr>
          <w:rFonts w:asciiTheme="majorHAnsi" w:hAnsiTheme="majorHAnsi" w:cstheme="majorHAnsi"/>
          <w:noProof/>
          <w:lang w:val="en-US"/>
        </w:rPr>
        <w:t>(Keller et al., 2005)</w:t>
      </w:r>
      <w:r w:rsidR="005266B5" w:rsidRPr="000C0375">
        <w:rPr>
          <w:rFonts w:asciiTheme="majorHAnsi" w:hAnsiTheme="majorHAnsi" w:cstheme="majorHAnsi"/>
          <w:lang w:val="en-US"/>
        </w:rPr>
        <w:fldChar w:fldCharType="end"/>
      </w:r>
      <w:r w:rsidR="00291554" w:rsidRPr="000C0375">
        <w:rPr>
          <w:rFonts w:asciiTheme="majorHAnsi" w:hAnsiTheme="majorHAnsi" w:cstheme="majorHAnsi"/>
          <w:lang w:val="en-US"/>
        </w:rPr>
        <w:t xml:space="preserve"> hypothesis was that people would have higher moods if they can spend time outside. Therefore, too hot or too cold days would result in a low mood, while nice average sunny days would result in higher moods. The researchers conducted a study in Ann Harbor between April and June. They invited </w:t>
      </w:r>
      <w:r w:rsidR="00BF2DAA" w:rsidRPr="000C0375">
        <w:rPr>
          <w:rFonts w:asciiTheme="majorHAnsi" w:hAnsiTheme="majorHAnsi" w:cstheme="majorHAnsi"/>
          <w:lang w:val="en-US"/>
        </w:rPr>
        <w:t xml:space="preserve">97 </w:t>
      </w:r>
      <w:r w:rsidR="00291554" w:rsidRPr="000C0375">
        <w:rPr>
          <w:rFonts w:asciiTheme="majorHAnsi" w:hAnsiTheme="majorHAnsi" w:cstheme="majorHAnsi"/>
          <w:lang w:val="en-US"/>
        </w:rPr>
        <w:t xml:space="preserve">paid subjects </w:t>
      </w:r>
      <w:r w:rsidR="00BF2DAA" w:rsidRPr="000C0375">
        <w:rPr>
          <w:rFonts w:asciiTheme="majorHAnsi" w:hAnsiTheme="majorHAnsi" w:cstheme="majorHAnsi"/>
          <w:lang w:val="en-US"/>
        </w:rPr>
        <w:t xml:space="preserve">(54 women and 43 men) </w:t>
      </w:r>
      <w:r w:rsidR="00291554" w:rsidRPr="000C0375">
        <w:rPr>
          <w:rFonts w:asciiTheme="majorHAnsi" w:hAnsiTheme="majorHAnsi" w:cstheme="majorHAnsi"/>
          <w:lang w:val="en-US"/>
        </w:rPr>
        <w:t xml:space="preserve">to answer a survey that addressed their moods. The subjects </w:t>
      </w:r>
      <w:r w:rsidR="00104CD2" w:rsidRPr="000C0375">
        <w:rPr>
          <w:rFonts w:asciiTheme="majorHAnsi" w:hAnsiTheme="majorHAnsi" w:cstheme="majorHAnsi"/>
          <w:lang w:val="en-US"/>
        </w:rPr>
        <w:t xml:space="preserve">were not aware of the </w:t>
      </w:r>
      <w:r w:rsidR="00BF2DAA" w:rsidRPr="000C0375">
        <w:rPr>
          <w:rFonts w:asciiTheme="majorHAnsi" w:hAnsiTheme="majorHAnsi" w:cstheme="majorHAnsi"/>
          <w:lang w:val="en-US"/>
        </w:rPr>
        <w:t>purpose of the study</w:t>
      </w:r>
      <w:r w:rsidR="00CF6541" w:rsidRPr="000C0375">
        <w:rPr>
          <w:rFonts w:asciiTheme="majorHAnsi" w:hAnsiTheme="majorHAnsi" w:cstheme="majorHAnsi"/>
          <w:lang w:val="en-US"/>
        </w:rPr>
        <w:t xml:space="preserve"> when they were filling the survey</w:t>
      </w:r>
      <w:r w:rsidR="00BF2DAA" w:rsidRPr="000C0375">
        <w:rPr>
          <w:rFonts w:asciiTheme="majorHAnsi" w:hAnsiTheme="majorHAnsi" w:cstheme="majorHAnsi"/>
          <w:lang w:val="en-US"/>
        </w:rPr>
        <w:t xml:space="preserve">. Subjects were only told about the weather impact during the debriefing, after they already answered the questions. </w:t>
      </w:r>
      <w:r w:rsidR="00CF6541" w:rsidRPr="000C0375">
        <w:rPr>
          <w:rFonts w:asciiTheme="majorHAnsi" w:hAnsiTheme="majorHAnsi" w:cstheme="majorHAnsi"/>
          <w:lang w:val="en-US"/>
        </w:rPr>
        <w:t xml:space="preserve">The participants responded to a newspaper advertisement. The research was done around mood </w:t>
      </w:r>
      <w:r w:rsidR="00CF6541" w:rsidRPr="000C0375">
        <w:rPr>
          <w:rFonts w:asciiTheme="majorHAnsi" w:hAnsiTheme="majorHAnsi" w:cstheme="majorHAnsi"/>
          <w:lang w:val="en-US"/>
        </w:rPr>
        <w:lastRenderedPageBreak/>
        <w:t>valence, meaning the intrinsic attractiveness/"good"-ness (positive valence) or averseness/"bad"-ness (negative valence) of an event, object, or situation. The results of this study did not show direct correlation between temperature and moods. However they we concussive of the correlation between time spent outside and high mood. Since people tend to spend more time on average sunny days outside, they tend to have better mood during this time</w:t>
      </w:r>
      <w:r w:rsidR="00F9248D" w:rsidRPr="000C0375">
        <w:rPr>
          <w:rFonts w:asciiTheme="majorHAnsi" w:hAnsiTheme="majorHAnsi" w:cstheme="majorHAnsi"/>
          <w:lang w:val="en-US"/>
        </w:rPr>
        <w:t xml:space="preserve">. This is an indirect </w:t>
      </w:r>
      <w:r w:rsidR="00CF6541" w:rsidRPr="000C0375">
        <w:rPr>
          <w:rFonts w:asciiTheme="majorHAnsi" w:hAnsiTheme="majorHAnsi" w:cstheme="majorHAnsi"/>
          <w:lang w:val="en-US"/>
        </w:rPr>
        <w:t xml:space="preserve">support </w:t>
      </w:r>
      <w:r w:rsidR="00F9248D" w:rsidRPr="000C0375">
        <w:rPr>
          <w:rFonts w:asciiTheme="majorHAnsi" w:hAnsiTheme="majorHAnsi" w:cstheme="majorHAnsi"/>
          <w:lang w:val="en-US"/>
        </w:rPr>
        <w:t xml:space="preserve">for </w:t>
      </w:r>
      <w:r w:rsidR="00CF6541" w:rsidRPr="000C0375">
        <w:rPr>
          <w:rFonts w:asciiTheme="majorHAnsi" w:hAnsiTheme="majorHAnsi" w:cstheme="majorHAnsi"/>
          <w:lang w:val="en-US"/>
        </w:rPr>
        <w:t xml:space="preserve">the hypothesis </w:t>
      </w:r>
      <w:r w:rsidR="00F9248D" w:rsidRPr="000C0375">
        <w:rPr>
          <w:rFonts w:asciiTheme="majorHAnsi" w:hAnsiTheme="majorHAnsi" w:cstheme="majorHAnsi"/>
          <w:lang w:val="en-US"/>
        </w:rPr>
        <w:t>that people have higher moods during warmer days. In this article the researches addressed two similar studies they conducted with different test groups and I different period of times. In study number 2 the researchers tried to manipulate the time spent before the survey and after to see how that would impact their moods. The findings of this survey were in line with the finding from the first study – when people spend more time outside in average sunny days they tend to have higher moods. In study number 3 the researchers tried to understand the results across different seasons. Their findings were most significant during the spring, while in other periods they were not significant. This study help in understanding how weather impacts people, and I will try to apply similar approaches in some of my analyses.</w:t>
      </w:r>
    </w:p>
    <w:p w:rsidR="00506B14" w:rsidRPr="000C0375" w:rsidRDefault="00506B14" w:rsidP="000C0375">
      <w:pPr>
        <w:jc w:val="both"/>
        <w:rPr>
          <w:rFonts w:asciiTheme="majorHAnsi" w:hAnsiTheme="majorHAnsi" w:cstheme="majorHAnsi"/>
          <w:u w:val="single"/>
          <w:lang w:val="en-US"/>
        </w:rPr>
      </w:pPr>
      <w:r w:rsidRPr="000C0375">
        <w:rPr>
          <w:rFonts w:asciiTheme="majorHAnsi" w:hAnsiTheme="majorHAnsi" w:cstheme="majorHAnsi"/>
          <w:u w:val="single"/>
          <w:lang w:val="en-US"/>
        </w:rPr>
        <w:t>Impact of weather on the stock market:</w:t>
      </w:r>
    </w:p>
    <w:p w:rsidR="00796AE2" w:rsidRPr="000C0375" w:rsidRDefault="00796AE2" w:rsidP="000C0375">
      <w:pPr>
        <w:jc w:val="both"/>
        <w:rPr>
          <w:rFonts w:asciiTheme="majorHAnsi" w:hAnsiTheme="majorHAnsi" w:cstheme="majorHAnsi"/>
          <w:lang w:val="en-US"/>
        </w:rPr>
      </w:pPr>
      <w:r w:rsidRPr="000C0375">
        <w:rPr>
          <w:rFonts w:asciiTheme="majorHAnsi" w:hAnsiTheme="majorHAnsi" w:cstheme="majorHAnsi"/>
          <w:lang w:val="en-US"/>
        </w:rPr>
        <w:t xml:space="preserve">In a research on </w:t>
      </w:r>
      <w:r w:rsidRPr="000C0375">
        <w:rPr>
          <w:rFonts w:asciiTheme="majorHAnsi" w:hAnsiTheme="majorHAnsi" w:cstheme="majorHAnsi"/>
          <w:b/>
          <w:bCs/>
          <w:lang w:val="en-US"/>
        </w:rPr>
        <w:t>the impact of Bangkok weather on the stock market in Thailand</w:t>
      </w:r>
      <w:r w:rsidRPr="000C0375">
        <w:rPr>
          <w:rFonts w:asciiTheme="majorHAnsi" w:hAnsiTheme="majorHAnsi" w:cstheme="majorHAnsi"/>
          <w:lang w:val="en-US"/>
        </w:rPr>
        <w:t xml:space="preserve">, </w:t>
      </w:r>
      <w:r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{"citationItems":[{"id":"ITEM-1","itemData":{"DOI":"10.21315/aamjaf2017.13.1.4","ISSN":"18234992","abstract":"The incorrect fixed-effect assumption, missing-data problem, omitted-variable problem, and errors-in-variables (EIV) problem are estimation problems that are generally found in studies on weather effects on asset returns. This study proposes an approach that can address these problems simultaneously. The approach is demonstrated by revisiting the effects on the Stock Exchange of Thailand. The sample shows daily data from 2 January 1991 to 30 December 2015. Artificial Hausman instrumental-variable regressions successfully improve the quality of the analyses for ordinary least squares regressions when significant EIV problems are identified and the regression results in a conflict. The study finds significant air pressure and rainfall effects and empirically shows that the temperature effects reported by previous studies were induced by the fixed-effect assumption and are therefore incorrect. [ABSTRACT FROM AUTHOR]","author":[{"dropping-particle":"","family":"Khanthavit","given":"Anya","non-dropping-particle":"","parse-names":false,"suffix":""}],"container-title":"Asian Academy of Management Journal of Accounting &amp; Finance","id":"ITEM-1","issue":"1","issued":{"date-parts":[["2017"]]},"page":"83-111","title":"Instrumental-Variable Estimation of Bangkok-Weather Effects in the Stock Exchange of Thailand.","type":"article-journal","volume":"13"},"uris":["http://www.mendeley.com/documents/?uuid=d5670a14-ee07-492b-802d-7b040cd273f4"]}],"mendeley":{"formattedCitation":"(Khanthavit, 2017)","plainTextFormattedCitation":"(Khanthavit, 2017)","previouslyFormattedCitation":"(Khanthavit, 2017)"},"properties":{"noteIndex":0},"schema":"https://github.com/citation-style-language/schema/raw/master/csl-citation.json"}</w:instrText>
      </w:r>
      <w:r w:rsidRPr="000C0375">
        <w:rPr>
          <w:rFonts w:asciiTheme="majorHAnsi" w:hAnsiTheme="majorHAnsi" w:cstheme="majorHAnsi"/>
        </w:rPr>
        <w:fldChar w:fldCharType="separate"/>
      </w:r>
      <w:r w:rsidRPr="000C0375">
        <w:rPr>
          <w:rFonts w:asciiTheme="majorHAnsi" w:hAnsiTheme="majorHAnsi" w:cstheme="majorHAnsi"/>
          <w:noProof/>
        </w:rPr>
        <w:t>(Khanthavit, 2017)</w:t>
      </w:r>
      <w:r w:rsidRPr="000C0375">
        <w:rPr>
          <w:rFonts w:asciiTheme="majorHAnsi" w:hAnsiTheme="majorHAnsi" w:cstheme="majorHAnsi"/>
        </w:rPr>
        <w:fldChar w:fldCharType="end"/>
      </w:r>
      <w:r w:rsidR="00537590" w:rsidRPr="000C0375">
        <w:rPr>
          <w:rFonts w:asciiTheme="majorHAnsi" w:hAnsiTheme="majorHAnsi" w:cstheme="majorHAnsi"/>
        </w:rPr>
        <w:t xml:space="preserve">, </w:t>
      </w:r>
      <w:r w:rsidR="003319BA" w:rsidRPr="000C0375">
        <w:rPr>
          <w:rFonts w:asciiTheme="majorHAnsi" w:hAnsiTheme="majorHAnsi" w:cstheme="majorHAnsi"/>
        </w:rPr>
        <w:t>Khanthavit</w:t>
      </w:r>
      <w:r w:rsidRPr="000C0375">
        <w:rPr>
          <w:rFonts w:asciiTheme="majorHAnsi" w:hAnsiTheme="majorHAnsi" w:cstheme="majorHAnsi"/>
          <w:lang w:val="en-US"/>
        </w:rPr>
        <w:t xml:space="preserve"> claims that conducting </w:t>
      </w:r>
      <w:r w:rsidR="00C46590" w:rsidRPr="000C0375">
        <w:rPr>
          <w:rFonts w:asciiTheme="majorHAnsi" w:hAnsiTheme="majorHAnsi" w:cstheme="majorHAnsi"/>
          <w:lang w:val="en-US"/>
        </w:rPr>
        <w:t xml:space="preserve">an analysis on the effect of weather on the stock market return presents many challenges. Many of the researches in this area have issues, or problems, with the analysis including: incorrect fixed-effect assumption, missing data, omitted variable, and </w:t>
      </w:r>
      <w:r w:rsidR="00B53EDC" w:rsidRPr="000C0375">
        <w:rPr>
          <w:rFonts w:asciiTheme="majorHAnsi" w:hAnsiTheme="majorHAnsi" w:cstheme="majorHAnsi"/>
          <w:lang w:val="en-US"/>
        </w:rPr>
        <w:t xml:space="preserve">error in variable. This study proposes and approach that addresses these problems simultaneously. While some previous studies considered various variables, they only evaluated those variable one at a time. Khanthavit however believes that there is a correlation between the different variable. Therefore, she looked at those variables simultaneously. </w:t>
      </w:r>
      <w:r w:rsidR="00E23146" w:rsidRPr="000C0375">
        <w:rPr>
          <w:rFonts w:asciiTheme="majorHAnsi" w:hAnsiTheme="majorHAnsi" w:cstheme="majorHAnsi"/>
          <w:lang w:val="en-US"/>
        </w:rPr>
        <w:t xml:space="preserve">She also addressed the </w:t>
      </w:r>
      <w:r w:rsidR="00E23146" w:rsidRPr="000C0375">
        <w:rPr>
          <w:rFonts w:asciiTheme="majorHAnsi" w:hAnsiTheme="majorHAnsi" w:cstheme="majorHAnsi"/>
          <w:lang w:val="en-US"/>
        </w:rPr>
        <w:lastRenderedPageBreak/>
        <w:t>problems mentioned above with methodologies that were used in previous studies. Here too, each study addressed only a portion of the problems and did not solve for all of them. Khanthavit used daily data for her analysis. Stock market data included closing SET, SET 50 and MAI</w:t>
      </w:r>
      <w:r w:rsidR="00B53EDC" w:rsidRPr="000C0375">
        <w:rPr>
          <w:rFonts w:asciiTheme="majorHAnsi" w:hAnsiTheme="majorHAnsi" w:cstheme="majorHAnsi"/>
          <w:lang w:val="en-US"/>
        </w:rPr>
        <w:t xml:space="preserve"> </w:t>
      </w:r>
      <w:r w:rsidR="00E23146" w:rsidRPr="000C0375">
        <w:rPr>
          <w:rFonts w:asciiTheme="majorHAnsi" w:hAnsiTheme="majorHAnsi" w:cstheme="majorHAnsi"/>
          <w:lang w:val="en-US"/>
        </w:rPr>
        <w:t>indexes. These sets of data are comprehensive representation of the stock market in Thailand. Important to mention that majority of the trade was conducted by small, individual investors. Onlu small portion was traded by institutions and international investors. The weather data included air pressure (hectopascal), cloud cover (decile), ground visibility (km), rainfall (mm), relative humidity (%), temperature (°C) , and wind speed (knots per hour)</w:t>
      </w:r>
      <w:r w:rsidR="003319BA" w:rsidRPr="000C0375">
        <w:rPr>
          <w:rFonts w:asciiTheme="majorHAnsi" w:hAnsiTheme="majorHAnsi" w:cstheme="majorHAnsi"/>
          <w:lang w:val="en-US"/>
        </w:rPr>
        <w:t>.</w:t>
      </w:r>
      <w:r w:rsidR="003319BA" w:rsidRPr="000C0375">
        <w:rPr>
          <w:rFonts w:asciiTheme="majorHAnsi" w:hAnsiTheme="majorHAnsi" w:cstheme="majorHAnsi"/>
        </w:rPr>
        <w:t xml:space="preserve"> </w:t>
      </w:r>
      <w:r w:rsidR="003319BA" w:rsidRPr="000C0375">
        <w:rPr>
          <w:rFonts w:asciiTheme="majorHAnsi" w:hAnsiTheme="majorHAnsi" w:cstheme="majorHAnsi"/>
          <w:lang w:val="en-US"/>
        </w:rPr>
        <w:t>The Bangkok weather data are measured by the Thai the Meteorological Department’s weather station at Don Muang Airport. Weather data was obtained for the same period of 25 years and compared with stock market data on a daily basis.</w:t>
      </w:r>
      <w:r w:rsidR="00CA5B2D" w:rsidRPr="000C0375">
        <w:rPr>
          <w:rFonts w:asciiTheme="majorHAnsi" w:hAnsiTheme="majorHAnsi" w:cstheme="majorHAnsi"/>
          <w:lang w:val="en-US"/>
        </w:rPr>
        <w:t xml:space="preserve"> Khanthavit</w:t>
      </w:r>
      <w:r w:rsidR="00CA5B2D" w:rsidRPr="000C0375">
        <w:rPr>
          <w:rFonts w:asciiTheme="majorHAnsi" w:hAnsiTheme="majorHAnsi" w:cstheme="majorHAnsi"/>
        </w:rPr>
        <w:t xml:space="preserve"> found that </w:t>
      </w:r>
      <w:r w:rsidR="00CA5B2D" w:rsidRPr="000C0375">
        <w:rPr>
          <w:rFonts w:asciiTheme="majorHAnsi" w:hAnsiTheme="majorHAnsi" w:cstheme="majorHAnsi"/>
          <w:lang w:val="en-US"/>
        </w:rPr>
        <w:t>only some investors are sensitive to weather effects. Those are the less experienced or knowledgeable investors.</w:t>
      </w:r>
      <w:r w:rsidR="001D060B" w:rsidRPr="000C0375">
        <w:rPr>
          <w:rFonts w:asciiTheme="majorHAnsi" w:hAnsiTheme="majorHAnsi" w:cstheme="majorHAnsi"/>
          <w:lang w:val="en-US"/>
        </w:rPr>
        <w:t xml:space="preserve"> While in many markets small, individual investors are considered noise, in the Thai stock market that was evaluated they were the majority of the traders. Based on the finding, Khanthavit concluded that the market is not completely and is affected by peoples’ moods</w:t>
      </w:r>
      <w:r w:rsidR="00190F31" w:rsidRPr="000C0375">
        <w:rPr>
          <w:rFonts w:asciiTheme="majorHAnsi" w:hAnsiTheme="majorHAnsi" w:cstheme="majorHAnsi"/>
          <w:lang w:val="en-US"/>
        </w:rPr>
        <w:t>.</w:t>
      </w:r>
      <w:r w:rsidR="00B903D3" w:rsidRPr="000C0375">
        <w:rPr>
          <w:rFonts w:asciiTheme="majorHAnsi" w:hAnsiTheme="majorHAnsi" w:cstheme="majorHAnsi"/>
          <w:lang w:val="en-US"/>
        </w:rPr>
        <w:t xml:space="preserve"> These findings support my hypothesis. However, if trader mix is different in the New York Stock Exchange, the result may look different.</w:t>
      </w:r>
    </w:p>
    <w:p w:rsidR="00F9368B" w:rsidRPr="000C0375" w:rsidRDefault="00F9368B" w:rsidP="000C0375">
      <w:pPr>
        <w:jc w:val="both"/>
      </w:pPr>
      <w:r w:rsidRPr="000C0375">
        <w:t>In his article post “</w:t>
      </w:r>
      <w:r w:rsidRPr="000C0375">
        <w:rPr>
          <w:b/>
        </w:rPr>
        <w:t xml:space="preserve">Weather vs. the Stock Market” </w:t>
      </w:r>
      <w:r w:rsidRPr="000C0375">
        <w:rPr>
          <w:b/>
        </w:rPr>
        <w:fldChar w:fldCharType="begin" w:fldLock="1"/>
      </w:r>
      <w:r w:rsidRPr="000C0375">
        <w:rPr>
          <w:b/>
        </w:rPr>
        <w:instrText>ADDIN CSL_CITATION {"citationItems":[{"id":"ITEM-1","itemData":{"author":[{"dropping-particle":"","family":"Ong","given":"Bernard","non-dropping-particle":"","parse-names":false,"suffix":""}],"container-title":"NYC Data Science Academy","id":"ITEM-1","issued":{"date-parts":[["2016"]]},"title":"Weather vs. the Stock Market","type":"article-journal"},"uris":["http://www.mendeley.com/documents/?uuid=62e3787d-6994-407e-80d6-f18f61b1b04d"]}],"mendeley":{"formattedCitation":"(Ong, 2016)","plainTextFormattedCitation":"(Ong, 2016)","previouslyFormattedCitation":"(Ong, 2016)"},"properties":{"noteIndex":0},"schema":"https://github.com/citation-style-language/schema/raw/master/csl-citation.json"}</w:instrText>
      </w:r>
      <w:r w:rsidRPr="000C0375">
        <w:rPr>
          <w:b/>
        </w:rPr>
        <w:fldChar w:fldCharType="separate"/>
      </w:r>
      <w:r w:rsidRPr="000C0375">
        <w:rPr>
          <w:noProof/>
        </w:rPr>
        <w:t>(Ong, 2016)</w:t>
      </w:r>
      <w:r w:rsidRPr="000C0375">
        <w:rPr>
          <w:b/>
        </w:rPr>
        <w:fldChar w:fldCharType="end"/>
      </w:r>
      <w:r w:rsidRPr="000C0375">
        <w:t xml:space="preserve">, Ong developed an analytical tool that examine the impact of weather on stock prices. He mentioned that previous studies on the matter are divided in their conclusion. While some argue there is absolutely no correlation, others claim there is correlation between weather and stock market returns. He used Yahoo finance for stock exchange data between 2013 and 2015. For weather data he created a file using Weather Underground. The criteria he used were Maximum Temperature, Maximum Humidity (%), Maximum Wind Velocity (mph), Maximum Visibility (miles), Cloud Cover </w:t>
      </w:r>
      <w:r w:rsidRPr="000C0375">
        <w:lastRenderedPageBreak/>
        <w:t xml:space="preserve">(oktas), and Rain or Precipitation (inches). Ong’s conclusion was that there is definitely a correlation between weather and stock exchange. However, it is very important how we use and interpret the data. Ong sites that one must address the seasonality impact of the results. </w:t>
      </w:r>
    </w:p>
    <w:p w:rsidR="00F9368B" w:rsidRPr="000C0375" w:rsidRDefault="00F9368B" w:rsidP="000C0375">
      <w:pPr>
        <w:jc w:val="both"/>
      </w:pPr>
      <w:r w:rsidRPr="000C0375">
        <w:t>In the study “</w:t>
      </w:r>
      <w:r w:rsidRPr="000C0375">
        <w:rPr>
          <w:b/>
        </w:rPr>
        <w:t xml:space="preserve">Do Weather-Induced Moods Affect the Processing of Earnings News?” </w:t>
      </w:r>
      <w:r w:rsidRPr="000C0375">
        <w:rPr>
          <w:b/>
        </w:rPr>
        <w:fldChar w:fldCharType="begin" w:fldLock="1"/>
      </w:r>
      <w:r w:rsidRPr="000C0375">
        <w:rPr>
          <w:b/>
        </w:rPr>
        <w:instrText>ADDIN CSL_CITATION {"citationItems":[{"id":"ITEM-1","itemData":{"author":[{"dropping-particle":"","family":"Madsen","given":"Joshua","non-dropping-particle":"","parse-names":false,"suffix":""},{"dropping-particle":"","family":"Piotroski","given":"Joseph D","non-dropping-particle":"","parse-names":false,"suffix":""}],"id":"ITEM-1","issue":"206","issued":{"date-parts":[["2016"]]},"title":"Do Weather-induced Moods Affect the Processing of Earnings Information? | Stanford Graduate School of Business","type":"article-journal"},"uris":["http://www.mendeley.com/documents/?uuid=294a55a5-7acf-4a9e-9a8b-331c68019fbd"]}],"mendeley":{"formattedCitation":"(Madsen &amp; Piotroski, 2016)","plainTextFormattedCitation":"(Madsen &amp; Piotroski, 2016)","previouslyFormattedCitation":"(Madsen &amp; Piotroski, 2016)"},"properties":{"noteIndex":0},"schema":"https://github.com/citation-style-language/schema/raw/master/csl-citation.json"}</w:instrText>
      </w:r>
      <w:r w:rsidRPr="000C0375">
        <w:rPr>
          <w:b/>
        </w:rPr>
        <w:fldChar w:fldCharType="separate"/>
      </w:r>
      <w:r w:rsidRPr="000C0375">
        <w:rPr>
          <w:noProof/>
        </w:rPr>
        <w:t>(Madsen &amp; Piotroski, 2016)</w:t>
      </w:r>
      <w:r w:rsidRPr="000C0375">
        <w:rPr>
          <w:b/>
        </w:rPr>
        <w:fldChar w:fldCharType="end"/>
      </w:r>
      <w:r w:rsidRPr="000C0375">
        <w:rPr>
          <w:b/>
        </w:rPr>
        <w:t xml:space="preserve">, </w:t>
      </w:r>
      <w:r w:rsidRPr="000C0375">
        <w:t>the writers</w:t>
      </w:r>
      <w:r w:rsidRPr="000C0375">
        <w:rPr>
          <w:b/>
        </w:rPr>
        <w:t xml:space="preserve"> </w:t>
      </w:r>
      <w:r w:rsidRPr="000C0375">
        <w:t>investigated the relationship between unpleasant weather, mood, and worker productivity. They examined whether weather-induced negative moods impair professional stock market participants’ responses to information events. Their approach was to examines how local weather conditions affect geographically dispersed equity analysts’ responses to earnings announcements. Since earning calls are preschedule, and well defined there should no be difference in reaction to similar news. However, if it does happen, there must be an external factor that caused it, such as weather. The writers used over 650,000 different analyses in around 140 cities in the US and tried to correlate those with weather. The results of their analysis supported the hypothesis that weather had an impact on the analysts conducted analyses after earning calls. Although there was no way of directly correlate the information, these results support my hypothesis that weather has an impact on the stock market.</w:t>
      </w:r>
    </w:p>
    <w:p w:rsidR="00F9368B" w:rsidRPr="000C0375" w:rsidRDefault="00F9368B" w:rsidP="000C0375">
      <w:pPr>
        <w:jc w:val="both"/>
      </w:pPr>
      <w:r w:rsidRPr="000C0375">
        <w:t xml:space="preserve">In an article examining the impact of weather on the Indian stock exchange </w:t>
      </w:r>
      <w:r w:rsidRPr="000C0375">
        <w:fldChar w:fldCharType="begin" w:fldLock="1"/>
      </w:r>
      <w:r w:rsidRPr="000C0375">
        <w:instrText>ADDIN CSL_CITATION {"citationItems":[{"id":"ITEM-1","itemData":{"DOI":"10.21863/ijfm/2015.5.2.010","author":[{"dropping-particle":"","family":"Vijayakumar","given":"N","non-dropping-particle":"","parse-names":false,"suffix":""},{"dropping-particle":"","family":"Dharani","given":"M","non-dropping-particle":"","parse-names":false,"suffix":""},{"dropping-particle":"","family":"Muruganandan","given":"S","non-dropping-particle":"","parse-names":false,"suffix":""}],"container-title":"International Journal of Financial Management","id":"ITEM-1","issue":"2","issued":{"date-parts":[["2015"]]},"title":"Impact of Weather on Return and Volatility : Evidence From Indian Stock Market","type":"article-journal","volume":"5"},"uris":["http://www.mendeley.com/documents/?uuid=1a8f9dc7-50e7-4b8f-9873-201f46a13680"]}],"mendeley":{"formattedCitation":"(Vijayakumar, Dharani, &amp; Muruganandan, 2015)","plainTextFormattedCitation":"(Vijayakumar, Dharani, &amp; Muruganandan, 2015)","previouslyFormattedCitation":"(Vijayakumar, Dharani, &amp; Muruganandan, 2015)"},"properties":{"noteIndex":0},"schema":"https://github.com/citation-style-language/schema/raw/master/csl-citation.json"}</w:instrText>
      </w:r>
      <w:r w:rsidRPr="000C0375">
        <w:fldChar w:fldCharType="separate"/>
      </w:r>
      <w:r w:rsidRPr="000C0375">
        <w:rPr>
          <w:noProof/>
        </w:rPr>
        <w:t>(Vijayakumar, Dharani, &amp; Muruganandan, 2015)</w:t>
      </w:r>
      <w:r w:rsidRPr="000C0375">
        <w:fldChar w:fldCharType="end"/>
      </w:r>
      <w:r w:rsidRPr="000C0375">
        <w:t xml:space="preserve">, the researchers evaluated the impact of weather on the volatility of the Indian stock exchange. They used daily data for a period of 6 years (2008-2013). The data included daily closing price of the S&amp;P CNX Nifty index as well as weather data, which included mainly temperatures in the three main regions. India’s size and special climate in each region were taken into consideration in the analysis. In the bigger cities, where trade is taking place, one region may be very hot while another can be cold, one area can be dry whereas another can be very rainy. These differences may have impact on overall trade. Using different models, the writers concluded </w:t>
      </w:r>
      <w:r w:rsidRPr="000C0375">
        <w:lastRenderedPageBreak/>
        <w:t>that weather was influencing investors in India and hence stock returns were impacted. Hot days tend to have higher returns. This article supports my hypothesis that weather impacts stock market returns.</w:t>
      </w:r>
    </w:p>
    <w:p w:rsidR="00796AE2" w:rsidRPr="000C0375" w:rsidRDefault="00796AE2" w:rsidP="000C0375">
      <w:pPr>
        <w:jc w:val="both"/>
        <w:rPr>
          <w:rFonts w:asciiTheme="majorHAnsi" w:hAnsiTheme="majorHAnsi" w:cstheme="majorHAnsi"/>
        </w:rPr>
      </w:pPr>
      <w:r w:rsidRPr="000C0375">
        <w:rPr>
          <w:rFonts w:asciiTheme="majorHAnsi" w:hAnsiTheme="majorHAnsi" w:cstheme="majorHAnsi"/>
          <w:b/>
          <w:bCs/>
        </w:rPr>
        <w:t>A study of the stock markets in Turkey, Belgium, France and Greece</w:t>
      </w:r>
      <w:r w:rsidR="00854479" w:rsidRPr="000C0375">
        <w:rPr>
          <w:rFonts w:asciiTheme="majorHAnsi" w:hAnsiTheme="majorHAnsi" w:cstheme="majorHAnsi"/>
          <w:b/>
          <w:bCs/>
        </w:rPr>
        <w:t xml:space="preserve"> </w:t>
      </w:r>
      <w:r w:rsidR="00854479" w:rsidRPr="000C0375">
        <w:rPr>
          <w:rFonts w:asciiTheme="majorHAnsi" w:hAnsiTheme="majorHAnsi" w:cstheme="majorHAnsi"/>
        </w:rPr>
        <w:t>(“Testing Weather Effect Anomalies : Time Varying Evidence from Selected Stock Markets Feyyaz ZEREN * Fatih Burak GUMUS,” 2015)</w:t>
      </w:r>
      <w:r w:rsidRPr="000C0375">
        <w:rPr>
          <w:rFonts w:asciiTheme="majorHAnsi" w:hAnsiTheme="majorHAnsi" w:cstheme="majorHAnsi"/>
          <w:b/>
          <w:bCs/>
        </w:rPr>
        <w:t>,</w:t>
      </w:r>
      <w:r w:rsidRPr="000C0375">
        <w:rPr>
          <w:rFonts w:asciiTheme="majorHAnsi" w:hAnsiTheme="majorHAnsi" w:cstheme="majorHAnsi"/>
        </w:rPr>
        <w:t xml:space="preserve"> found a correlation between changes in weather and trading behavior </w:t>
      </w:r>
      <w:r w:rsidR="00854479" w:rsidRPr="000C0375">
        <w:rPr>
          <w:rFonts w:asciiTheme="majorHAnsi" w:hAnsiTheme="majorHAnsi" w:cstheme="majorHAnsi"/>
        </w:rPr>
        <w:t xml:space="preserve">only </w:t>
      </w:r>
      <w:r w:rsidRPr="000C0375">
        <w:rPr>
          <w:rFonts w:asciiTheme="majorHAnsi" w:hAnsiTheme="majorHAnsi" w:cstheme="majorHAnsi"/>
        </w:rPr>
        <w:t xml:space="preserve">in some </w:t>
      </w:r>
      <w:r w:rsidR="00F4423D" w:rsidRPr="000C0375">
        <w:rPr>
          <w:rFonts w:asciiTheme="majorHAnsi" w:hAnsiTheme="majorHAnsi" w:cstheme="majorHAnsi"/>
        </w:rPr>
        <w:t>periods of the time</w:t>
      </w:r>
      <w:r w:rsidRPr="000C0375">
        <w:rPr>
          <w:rFonts w:asciiTheme="majorHAnsi" w:hAnsiTheme="majorHAnsi" w:cstheme="majorHAnsi"/>
        </w:rPr>
        <w:t xml:space="preserve">. This suggests that people are impacted by the weather. However they do not always react to weather </w:t>
      </w:r>
      <w:r w:rsidR="00F4423D" w:rsidRPr="000C0375">
        <w:rPr>
          <w:rFonts w:asciiTheme="majorHAnsi" w:hAnsiTheme="majorHAnsi" w:cstheme="majorHAnsi"/>
        </w:rPr>
        <w:t>effect</w:t>
      </w:r>
      <w:r w:rsidRPr="000C0375">
        <w:rPr>
          <w:rFonts w:asciiTheme="majorHAnsi" w:hAnsiTheme="majorHAnsi" w:cstheme="majorHAnsi"/>
        </w:rPr>
        <w:t xml:space="preserve">. </w:t>
      </w:r>
      <w:r w:rsidR="00F4423D" w:rsidRPr="000C0375">
        <w:rPr>
          <w:rFonts w:asciiTheme="majorHAnsi" w:hAnsiTheme="majorHAnsi" w:cstheme="majorHAnsi"/>
        </w:rPr>
        <w:t xml:space="preserve">It is important to note that the author did not mention how the </w:t>
      </w:r>
      <w:r w:rsidRPr="000C0375">
        <w:rPr>
          <w:rFonts w:asciiTheme="majorHAnsi" w:hAnsiTheme="majorHAnsi" w:cstheme="majorHAnsi"/>
        </w:rPr>
        <w:t>weather impacts returns (e.g. high temperatures support higher or lower return).</w:t>
      </w:r>
      <w:r w:rsidR="00F4423D" w:rsidRPr="000C0375">
        <w:rPr>
          <w:rFonts w:asciiTheme="majorHAnsi" w:hAnsiTheme="majorHAnsi" w:cstheme="majorHAnsi"/>
        </w:rPr>
        <w:t xml:space="preserve"> To conduct this study the researchers addressed causality in time zones evaluating the 4 countries – Turkey, Belgium, France and Greece. The data points used were daily temperature, humidity and stock returns for a period of ~13 years</w:t>
      </w:r>
      <w:r w:rsidR="00F627FD" w:rsidRPr="000C0375">
        <w:rPr>
          <w:rFonts w:asciiTheme="majorHAnsi" w:hAnsiTheme="majorHAnsi" w:cstheme="majorHAnsi"/>
        </w:rPr>
        <w:t>. They found meaningful impact on stocks that are directly affected by the weather, such as agricultural stocks</w:t>
      </w:r>
      <w:r w:rsidR="00F4423D" w:rsidRPr="000C0375">
        <w:rPr>
          <w:rFonts w:asciiTheme="majorHAnsi" w:hAnsiTheme="majorHAnsi" w:cstheme="majorHAnsi"/>
        </w:rPr>
        <w:t xml:space="preserve">. </w:t>
      </w:r>
      <w:r w:rsidR="00F627FD" w:rsidRPr="000C0375">
        <w:rPr>
          <w:rFonts w:asciiTheme="majorHAnsi" w:hAnsiTheme="majorHAnsi" w:cstheme="majorHAnsi"/>
        </w:rPr>
        <w:t>This study support my analysis that weather impacts peoples’ trading habit, but it does not give a direction as for what the impact is.</w:t>
      </w:r>
    </w:p>
    <w:p w:rsidR="00796AE2" w:rsidRPr="000C0375" w:rsidRDefault="00796AE2" w:rsidP="000C0375">
      <w:pPr>
        <w:jc w:val="both"/>
        <w:rPr>
          <w:rFonts w:asciiTheme="majorHAnsi" w:hAnsiTheme="majorHAnsi" w:cstheme="majorHAnsi"/>
        </w:rPr>
      </w:pPr>
      <w:r w:rsidRPr="000C0375">
        <w:rPr>
          <w:rFonts w:asciiTheme="majorHAnsi" w:hAnsiTheme="majorHAnsi" w:cstheme="majorHAnsi"/>
        </w:rPr>
        <w:t xml:space="preserve">The study </w:t>
      </w:r>
      <w:r w:rsidRPr="000C0375">
        <w:rPr>
          <w:rFonts w:asciiTheme="majorHAnsi" w:hAnsiTheme="majorHAnsi" w:cstheme="majorHAnsi"/>
          <w:b/>
          <w:bCs/>
        </w:rPr>
        <w:t xml:space="preserve">‘Weather effects on the returns and volatility of the Shanghai stock market’ </w:t>
      </w:r>
      <w:r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{"citationItems":[{"id":"ITEM-1","itemData":{"DOI":"10.1016/j.physa.2009.09.010","ISBN":"0378-4371","ISSN":"03784371","abstract":"This study investigates the weather effects on returns as well as volatility in the Shanghai stock market. In order to analyze the influence of the opening of B-share market to domestic investors, it is assumed that domestic investors are more sensitive to the Shanghai local weather than foreign investors. In doing so, extreme weather condition dummies are generated by using the 21-day and 31-day moving average and its standard deviation. Empirical analysis provides two key results regarding weather effects. First, the weather effect exists in the A-share returns, but does not exist in the B-share returns over the whole period. In addition, the post-opening period shows the strong weather effect on B-share returns only, indicating that the market openness to domestic investors results in the weather effect. Second, the weather effect has a strong influence on the volatility of both A- and B-share returns. Similar to the case of returns, the weather effect on volatility is explained by the openness of B-share market. © 2009 Elsevier B.V. All rights reserved.","author":[{"dropping-particle":"","family":"Kang","given":"Sang Hoon","non-dropping-particle":"","parse-names":false,"suffix":""},{"dropping-particle":"","family":"Jiang","given":"Zhuhua","non-dropping-particle":"","parse-names":false,"suffix":""},{"dropping-particle":"","family":"Lee","given":"Yeonjeong","non-dropping-particle":"","parse-names":false,"suffix":""},{"dropping-particle":"","family":"Yoon","given":"Seong Min","non-dropping-particle":"","parse-names":false,"suffix":""}],"container-title":"Physica A: Statistical Mechanics and its Applications","id":"ITEM-1","issue":"1","issued":{"date-parts":[["2010"]]},"page":"91-99","publisher":"Elsevier B.V.","title":"Weather effects on the returns and volatility of the Shanghai stock market","type":"article-journal","volume":"389"},"uris":["http://www.mendeley.com/documents/?uuid=875caa7f-b19f-4c9f-806a-6b48ef8b1c3b"]}],"mendeley":{"formattedCitation":"(Kang et al., 2010)","plainTextFormattedCitation":"(Kang et al., 2010)","previouslyFormattedCitation":"(Kang et al., 2010)"},"properties":{"noteIndex":0},"schema":"https://github.com/citation-style-language/schema/raw/master/csl-citation.json"}</w:instrText>
      </w:r>
      <w:r w:rsidRPr="000C0375">
        <w:rPr>
          <w:rFonts w:asciiTheme="majorHAnsi" w:hAnsiTheme="majorHAnsi" w:cstheme="majorHAnsi"/>
        </w:rPr>
        <w:fldChar w:fldCharType="separate"/>
      </w:r>
      <w:r w:rsidR="004F25A2" w:rsidRPr="000C0375">
        <w:rPr>
          <w:rFonts w:asciiTheme="majorHAnsi" w:hAnsiTheme="majorHAnsi" w:cstheme="majorHAnsi"/>
          <w:noProof/>
        </w:rPr>
        <w:t>(Kang et al., 2010)</w:t>
      </w:r>
      <w:r w:rsidRPr="000C0375">
        <w:rPr>
          <w:rFonts w:asciiTheme="majorHAnsi" w:hAnsiTheme="majorHAnsi" w:cstheme="majorHAnsi"/>
        </w:rPr>
        <w:fldChar w:fldCharType="end"/>
      </w:r>
      <w:r w:rsidRPr="000C0375">
        <w:rPr>
          <w:rFonts w:asciiTheme="majorHAnsi" w:hAnsiTheme="majorHAnsi" w:cstheme="majorHAnsi"/>
        </w:rPr>
        <w:t xml:space="preserve"> </w:t>
      </w:r>
      <w:r w:rsidR="00004DBB" w:rsidRPr="000C0375">
        <w:rPr>
          <w:rFonts w:asciiTheme="majorHAnsi" w:hAnsiTheme="majorHAnsi" w:cstheme="majorHAnsi"/>
        </w:rPr>
        <w:t>evaluated</w:t>
      </w:r>
      <w:r w:rsidRPr="000C0375">
        <w:rPr>
          <w:rFonts w:asciiTheme="majorHAnsi" w:hAnsiTheme="majorHAnsi" w:cstheme="majorHAnsi"/>
        </w:rPr>
        <w:t xml:space="preserve"> </w:t>
      </w:r>
      <w:r w:rsidR="00004DBB" w:rsidRPr="000C0375">
        <w:rPr>
          <w:rFonts w:asciiTheme="majorHAnsi" w:hAnsiTheme="majorHAnsi" w:cstheme="majorHAnsi"/>
        </w:rPr>
        <w:t xml:space="preserve">the impact of weather on the Shanghai stock exchange. To do that, the researches chose to address </w:t>
      </w:r>
      <w:r w:rsidRPr="000C0375">
        <w:rPr>
          <w:rFonts w:asciiTheme="majorHAnsi" w:hAnsiTheme="majorHAnsi" w:cstheme="majorHAnsi"/>
        </w:rPr>
        <w:t>two different populations – local traders and foreign investors</w:t>
      </w:r>
      <w:r w:rsidR="00004DBB" w:rsidRPr="000C0375">
        <w:rPr>
          <w:rFonts w:asciiTheme="majorHAnsi" w:hAnsiTheme="majorHAnsi" w:cstheme="majorHAnsi"/>
        </w:rPr>
        <w:t xml:space="preserve">. They assumed that local traders will be more sensitive to the local weather while foreign investors will trade more logically. The researchers used daily stock exchange result over a period of 10 years. In china, local investors can trade A type stocks, while foreign investors can only trade B type stocks. This distinction made it possible to analyse each group separately. </w:t>
      </w:r>
      <w:r w:rsidR="00C01F65" w:rsidRPr="000C0375">
        <w:rPr>
          <w:rFonts w:asciiTheme="majorHAnsi" w:hAnsiTheme="majorHAnsi" w:cstheme="majorHAnsi"/>
        </w:rPr>
        <w:t xml:space="preserve">The daily weather data was obtained from China Meteorological Administration, and the researchers used temperature, humidity and sunshine information. They normalized data based on the season. For </w:t>
      </w:r>
      <w:r w:rsidR="00C01F65" w:rsidRPr="000C0375">
        <w:rPr>
          <w:rFonts w:asciiTheme="majorHAnsi" w:hAnsiTheme="majorHAnsi" w:cstheme="majorHAnsi"/>
        </w:rPr>
        <w:lastRenderedPageBreak/>
        <w:t xml:space="preserve">example, while 18 degrees Celsius is considered cold in the summer, it is relatively warm for the winter, so they converted the data to dummy variable representing warm or cold. </w:t>
      </w:r>
      <w:r w:rsidR="004761E9" w:rsidRPr="000C0375">
        <w:rPr>
          <w:rFonts w:asciiTheme="majorHAnsi" w:hAnsiTheme="majorHAnsi" w:cstheme="majorHAnsi"/>
        </w:rPr>
        <w:t>Using several analyses on the data, t</w:t>
      </w:r>
      <w:r w:rsidRPr="000C0375">
        <w:rPr>
          <w:rFonts w:asciiTheme="majorHAnsi" w:hAnsiTheme="majorHAnsi" w:cstheme="majorHAnsi"/>
        </w:rPr>
        <w:t xml:space="preserve">he researchers found </w:t>
      </w:r>
      <w:r w:rsidR="004761E9" w:rsidRPr="000C0375">
        <w:rPr>
          <w:rFonts w:asciiTheme="majorHAnsi" w:hAnsiTheme="majorHAnsi" w:cstheme="majorHAnsi"/>
        </w:rPr>
        <w:t xml:space="preserve">that </w:t>
      </w:r>
      <w:r w:rsidRPr="000C0375">
        <w:rPr>
          <w:rFonts w:asciiTheme="majorHAnsi" w:hAnsiTheme="majorHAnsi" w:cstheme="majorHAnsi"/>
        </w:rPr>
        <w:t>weather has a strong impact on peoples’ behavior and in turn on stock market prices and volatility. They concluded that weather affected both groups and was a considerable factor in trading decision.</w:t>
      </w:r>
      <w:r w:rsidR="00EB2CA8" w:rsidRPr="000C0375">
        <w:rPr>
          <w:rFonts w:asciiTheme="majorHAnsi" w:hAnsiTheme="majorHAnsi" w:cstheme="majorHAnsi"/>
        </w:rPr>
        <w:t xml:space="preserve"> The results of this article fully support my hypothesis</w:t>
      </w:r>
      <w:r w:rsidR="001B2EAD" w:rsidRPr="000C0375">
        <w:rPr>
          <w:rFonts w:asciiTheme="majorHAnsi" w:hAnsiTheme="majorHAnsi" w:cstheme="majorHAnsi"/>
        </w:rPr>
        <w:t>.</w:t>
      </w:r>
    </w:p>
    <w:p w:rsidR="0085612C" w:rsidRPr="000C0375" w:rsidRDefault="00C234F1" w:rsidP="000C0375">
      <w:pPr>
        <w:jc w:val="both"/>
        <w:rPr>
          <w:rFonts w:asciiTheme="majorHAnsi" w:hAnsiTheme="majorHAnsi" w:cstheme="majorHAnsi"/>
        </w:rPr>
      </w:pPr>
      <w:r w:rsidRPr="000C0375">
        <w:rPr>
          <w:rFonts w:asciiTheme="majorHAnsi" w:hAnsiTheme="majorHAnsi" w:cstheme="majorHAnsi"/>
          <w:b/>
          <w:bCs/>
        </w:rPr>
        <w:t>An empirical research on the Australian market</w:t>
      </w:r>
      <w:r w:rsidRPr="000C0375">
        <w:rPr>
          <w:rFonts w:asciiTheme="majorHAnsi" w:hAnsiTheme="majorHAnsi" w:cstheme="majorHAnsi"/>
        </w:rPr>
        <w:t xml:space="preserve"> </w:t>
      </w:r>
      <w:r w:rsidR="001B2EAD"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{"citationItems":[{"id":"ITEM-1","itemData":{"DOI":"10.1111/j.1759-3441.2009.00014.x","ISSN":"1759-3441","abstract":"The behavioural finance literature posits a link between the weather and equitymarkets via investormoods. This paper examines the impact of weather on the Australian stock market over the period 1958–2005. A regression-based approach is employed where daily market returns on the Australian Securities Exchange’s AllOrdinaries Price Index are regressed against eight daily weather observations (precipitation, evaporation, relative humidity, maximum and minimum temperatures, hours of bright sunshine, and the speed and direction of themaximumwind gust) at Sydney’s Observatory Hill and Airportmeteoro- logical stations. Consistent with studies elsewhere including the Australian market, the results indicate that the weather has absolutely no influence on market returns.Some directions for future research thatmay help addresssome of the deficiencies found in this intriguing body ofwork are provided","author":[{"dropping-particle":"","family":"Worthington","given":"Andrew","non-dropping-particle":"","parse-names":false,"suffix":""}],"container-title":"Economic Papers: A journal of applied economics and policy","id":"ITEM-1","issue":"2","issued":{"date-parts":[["2009"]]},"page":"148-154","title":"An Empirical Note on Weather Effects in the Australian Stock Market*","type":"article-journal","volume":"28"},"uris":["http://www.mendeley.com/documents/?uuid=aa01fed7-6194-4b2f-9c71-a0313777129e"]}],"mendeley":{"formattedCitation":"(Worthington, 2009)","plainTextFormattedCitation":"(Worthington, 2009)","previouslyFormattedCitation":"(Worthington, 2009)"},"properties":{"noteIndex":0},"schema":"https://github.com/citation-style-language/schema/raw/master/csl-citation.json"}</w:instrText>
      </w:r>
      <w:r w:rsidR="001B2EAD" w:rsidRPr="000C0375">
        <w:rPr>
          <w:rFonts w:asciiTheme="majorHAnsi" w:hAnsiTheme="majorHAnsi" w:cstheme="majorHAnsi"/>
        </w:rPr>
        <w:fldChar w:fldCharType="separate"/>
      </w:r>
      <w:r w:rsidR="001B2EAD" w:rsidRPr="000C0375">
        <w:rPr>
          <w:rFonts w:asciiTheme="majorHAnsi" w:hAnsiTheme="majorHAnsi" w:cstheme="majorHAnsi"/>
          <w:noProof/>
        </w:rPr>
        <w:t>(Worthington, 2009)</w:t>
      </w:r>
      <w:r w:rsidR="001B2EAD" w:rsidRPr="000C0375">
        <w:rPr>
          <w:rFonts w:asciiTheme="majorHAnsi" w:hAnsiTheme="majorHAnsi" w:cstheme="majorHAnsi"/>
        </w:rPr>
        <w:fldChar w:fldCharType="end"/>
      </w:r>
      <w:r w:rsidR="001B2EAD" w:rsidRPr="000C0375">
        <w:rPr>
          <w:rFonts w:asciiTheme="majorHAnsi" w:hAnsiTheme="majorHAnsi" w:cstheme="majorHAnsi"/>
        </w:rPr>
        <w:t xml:space="preserve"> examined the impact of weather on the Australian stock market over the period of almost 50 years. The research conducted a simple regression analysis using the daily return in the Australian stock exchange, and corresponding weather parameters. The eight different weather parameters used are precipitation, evaporation, relative humidity, maximum and minimum temperatures, hours of bright sunshine, and the speed and direction of the</w:t>
      </w:r>
      <w:r w:rsidR="00C03FE6" w:rsidRPr="000C0375">
        <w:rPr>
          <w:rFonts w:asciiTheme="majorHAnsi" w:hAnsiTheme="majorHAnsi" w:cstheme="majorHAnsi"/>
        </w:rPr>
        <w:t xml:space="preserve"> </w:t>
      </w:r>
      <w:r w:rsidR="001B2EAD" w:rsidRPr="000C0375">
        <w:rPr>
          <w:rFonts w:asciiTheme="majorHAnsi" w:hAnsiTheme="majorHAnsi" w:cstheme="majorHAnsi"/>
        </w:rPr>
        <w:t>maximum</w:t>
      </w:r>
      <w:r w:rsidR="00C03FE6" w:rsidRPr="000C0375">
        <w:rPr>
          <w:rFonts w:asciiTheme="majorHAnsi" w:hAnsiTheme="majorHAnsi" w:cstheme="majorHAnsi"/>
        </w:rPr>
        <w:t xml:space="preserve"> </w:t>
      </w:r>
      <w:r w:rsidR="001B2EAD" w:rsidRPr="000C0375">
        <w:rPr>
          <w:rFonts w:asciiTheme="majorHAnsi" w:hAnsiTheme="majorHAnsi" w:cstheme="majorHAnsi"/>
        </w:rPr>
        <w:t>wind gust</w:t>
      </w:r>
      <w:r w:rsidR="00C03FE6" w:rsidRPr="000C0375">
        <w:rPr>
          <w:rFonts w:asciiTheme="majorHAnsi" w:hAnsiTheme="majorHAnsi" w:cstheme="majorHAnsi"/>
        </w:rPr>
        <w:t>.</w:t>
      </w:r>
      <w:r w:rsidR="001B2EAD" w:rsidRPr="000C0375">
        <w:rPr>
          <w:rFonts w:asciiTheme="majorHAnsi" w:hAnsiTheme="majorHAnsi" w:cstheme="majorHAnsi"/>
        </w:rPr>
        <w:t xml:space="preserve"> </w:t>
      </w:r>
      <w:r w:rsidR="00C03FE6" w:rsidRPr="000C0375">
        <w:rPr>
          <w:rFonts w:asciiTheme="majorHAnsi" w:hAnsiTheme="majorHAnsi" w:cstheme="majorHAnsi"/>
        </w:rPr>
        <w:t xml:space="preserve">The researchers found that </w:t>
      </w:r>
      <w:r w:rsidRPr="000C0375">
        <w:rPr>
          <w:rFonts w:asciiTheme="majorHAnsi" w:hAnsiTheme="majorHAnsi" w:cstheme="majorHAnsi"/>
        </w:rPr>
        <w:t>found that while weather does impact the peoples’ moods it had no impact on the stock market return</w:t>
      </w:r>
      <w:r w:rsidR="00C03FE6" w:rsidRPr="000C0375">
        <w:rPr>
          <w:rFonts w:asciiTheme="majorHAnsi" w:hAnsiTheme="majorHAnsi" w:cstheme="majorHAnsi"/>
        </w:rPr>
        <w:t>. The Australian market is more mature than some of the others in my literature review and traders are probably more trained in trading. Therefore, they are more likely to trade based on a strategy they developed than their moods. This article refutes my hypothesis, and even though it is only one among many that supported the hypothesis, I tend to believe that the Australian market will show similar results to the New York stock exchange because they are both mature with similar business environment.</w:t>
      </w:r>
    </w:p>
    <w:p w:rsidR="00796AE2" w:rsidRPr="000C0375" w:rsidRDefault="00796AE2" w:rsidP="000C0375">
      <w:pPr>
        <w:jc w:val="both"/>
        <w:rPr>
          <w:rFonts w:asciiTheme="majorHAnsi" w:hAnsiTheme="majorHAnsi" w:cstheme="majorHAnsi"/>
        </w:rPr>
      </w:pPr>
      <w:r w:rsidRPr="000C0375">
        <w:rPr>
          <w:rFonts w:asciiTheme="majorHAnsi" w:hAnsiTheme="majorHAnsi" w:cstheme="majorHAnsi"/>
        </w:rPr>
        <w:t xml:space="preserve">In their study of the </w:t>
      </w:r>
      <w:r w:rsidRPr="000C0375">
        <w:rPr>
          <w:rFonts w:asciiTheme="majorHAnsi" w:hAnsiTheme="majorHAnsi" w:cstheme="majorHAnsi"/>
          <w:b/>
          <w:bCs/>
        </w:rPr>
        <w:t>‘Weather effects on returns: Evidence from the Korean stock market’</w:t>
      </w:r>
      <w:r w:rsidRPr="000C0375">
        <w:rPr>
          <w:rFonts w:asciiTheme="majorHAnsi" w:hAnsiTheme="majorHAnsi" w:cstheme="majorHAnsi"/>
        </w:rPr>
        <w:t xml:space="preserve"> </w:t>
      </w:r>
      <w:r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{"citationItems":[{"id":"ITEM-1","itemData":{"DOI":"10.1016/j.physa.2008.11.017","ISSN":"03784371","abstract":"In this study, we attempted to determine whether a relationship exists between stock returns and the weather variables of temperature, humidity, and cloud cover in the Korean stock market. We delineated three key implications with regard to weather effects. First, after the 1997 financial crisis, the presence of a weather effect disappeared. Second, the inclusion of weather variables helps to model the GJR-GARCH process in the conditional variance. Third, the interaction effects of weather variables fully demonstrate the weather effect, but the interaction effects also vanished after the crisis. Overall, the findings of this study indicate that the weather effect was weakened as the result of heightened market efficiency. © 2008 Elsevier B.V. All rights reserved.","author":[{"dropping-particle":"","family":"Yoon","given":"Seong Min","non-dropping-particle":"","parse-names":false,"suffix":""},{"dropping-particle":"","family":"Kang","given":"Sang Hoon","non-dropping-particle":"","parse-names":false,"suffix":""}],"container-title":"Physica A: Statistical Mechanics and its Applications","id":"ITEM-1","issue":"5","issued":{"date-parts":[["2009"]]},"page":"682-690","publisher":"Elsevier B.V.","title":"Weather effects on returns: Evidence from the Korean stock market","type":"article-journal","volume":"388"},"uris":["http://www.mendeley.com/documents/?uuid=9d15f178-e7f6-4cb3-b980-7ce1fefc5a05"]}],"mendeley":{"formattedCitation":"(Yoon &amp; Kang, 2009)","plainTextFormattedCitation":"(Yoon &amp; Kang, 2009)","previouslyFormattedCitation":"(Yoon &amp; Kang, 2009)"},"properties":{"noteIndex":0},"schema":"https://github.com/citation-style-language/schema/raw/master/csl-citation.json"}</w:instrText>
      </w:r>
      <w:r w:rsidRPr="000C0375">
        <w:rPr>
          <w:rFonts w:asciiTheme="majorHAnsi" w:hAnsiTheme="majorHAnsi" w:cstheme="majorHAnsi"/>
        </w:rPr>
        <w:fldChar w:fldCharType="separate"/>
      </w:r>
      <w:r w:rsidRPr="000C0375">
        <w:rPr>
          <w:rFonts w:asciiTheme="majorHAnsi" w:hAnsiTheme="majorHAnsi" w:cstheme="majorHAnsi"/>
          <w:noProof/>
        </w:rPr>
        <w:t>(Yoon &amp; Kang, 2009)</w:t>
      </w:r>
      <w:r w:rsidRPr="000C0375">
        <w:rPr>
          <w:rFonts w:asciiTheme="majorHAnsi" w:hAnsiTheme="majorHAnsi" w:cstheme="majorHAnsi"/>
        </w:rPr>
        <w:fldChar w:fldCharType="end"/>
      </w:r>
      <w:r w:rsidRPr="000C0375">
        <w:rPr>
          <w:rFonts w:asciiTheme="majorHAnsi" w:hAnsiTheme="majorHAnsi" w:cstheme="majorHAnsi"/>
        </w:rPr>
        <w:t>, Yoon and Kung researched</w:t>
      </w:r>
      <w:r w:rsidR="009B0706" w:rsidRPr="000C0375">
        <w:rPr>
          <w:rFonts w:asciiTheme="majorHAnsi" w:hAnsiTheme="majorHAnsi" w:cstheme="majorHAnsi"/>
        </w:rPr>
        <w:t xml:space="preserve"> the impact of weather on stock </w:t>
      </w:r>
      <w:r w:rsidRPr="000C0375">
        <w:rPr>
          <w:rFonts w:asciiTheme="majorHAnsi" w:hAnsiTheme="majorHAnsi" w:cstheme="majorHAnsi"/>
        </w:rPr>
        <w:t xml:space="preserve">market before and after the financial crisis of 1997. </w:t>
      </w:r>
      <w:r w:rsidR="009B0706" w:rsidRPr="000C0375">
        <w:rPr>
          <w:rFonts w:asciiTheme="majorHAnsi" w:hAnsiTheme="majorHAnsi" w:cstheme="majorHAnsi"/>
        </w:rPr>
        <w:t xml:space="preserve">The researchers recognized that “weather conditions influence an individual's emotional state or mood, which can create the predisposition to engage </w:t>
      </w:r>
      <w:r w:rsidR="009B0706" w:rsidRPr="000C0375">
        <w:rPr>
          <w:rFonts w:asciiTheme="majorHAnsi" w:hAnsiTheme="majorHAnsi" w:cstheme="majorHAnsi"/>
        </w:rPr>
        <w:lastRenderedPageBreak/>
        <w:t>in particular behaviors. The most essential finding in this regard is that, across a wide range of weather variables, good (bad) weather conditions induce positive (negative) mood states, which adulterates or mitigates the process of rational or optimal decision-making. Based on these perspectives, behavioral finance theory has recently argued that, to some degree, stock market anomalies may be the consequence of relevant weather factors. The existence of a weather effect in financial markets has raised some questions as to the validity of the efficient market hypothesis (EMH), which assumes that market prices always incorporate the best available information regarding fundamental values”.</w:t>
      </w:r>
      <w:r w:rsidR="00D35734" w:rsidRPr="000C0375">
        <w:rPr>
          <w:rFonts w:asciiTheme="majorHAnsi" w:hAnsiTheme="majorHAnsi" w:cstheme="majorHAnsi"/>
        </w:rPr>
        <w:t xml:space="preserve"> For the analysis Yoon and Kung used the daily closing prices of the Korea Composite Stock Price Index 200 (KOSPI 200) for a period of over 15 years. The researches assumed that the KOSPI 200 index is reflective of the overall market performance of the Korean stock market because its constituent shares cover approximately 80% of domestic market capitalization. For weather data they explored the daily weather data for temperature (TEMPER), humidity (HUMID), and cloud cover (CLOUD) in Seoul for the same period, obtained from the Korea Meteorological Administration. </w:t>
      </w:r>
      <w:r w:rsidR="00F37BFA" w:rsidRPr="000C0375">
        <w:rPr>
          <w:rFonts w:asciiTheme="majorHAnsi" w:hAnsiTheme="majorHAnsi" w:cstheme="majorHAnsi"/>
        </w:rPr>
        <w:t>Weather variables are not economical explanatory variables. Therefore, t</w:t>
      </w:r>
      <w:r w:rsidR="00D35734" w:rsidRPr="000C0375">
        <w:rPr>
          <w:rFonts w:asciiTheme="majorHAnsi" w:hAnsiTheme="majorHAnsi" w:cstheme="majorHAnsi"/>
        </w:rPr>
        <w:t xml:space="preserve">o assess the relationships between stock returns and weather variables, </w:t>
      </w:r>
      <w:r w:rsidR="00F37BFA" w:rsidRPr="000C0375">
        <w:rPr>
          <w:rFonts w:asciiTheme="majorHAnsi" w:hAnsiTheme="majorHAnsi" w:cstheme="majorHAnsi"/>
        </w:rPr>
        <w:t xml:space="preserve">the researchers converted the </w:t>
      </w:r>
      <w:r w:rsidR="00D35734" w:rsidRPr="000C0375">
        <w:rPr>
          <w:rFonts w:asciiTheme="majorHAnsi" w:hAnsiTheme="majorHAnsi" w:cstheme="majorHAnsi"/>
        </w:rPr>
        <w:t>weather variables to dummy variables. Additionally, the weather</w:t>
      </w:r>
      <w:r w:rsidR="00F37BFA" w:rsidRPr="000C0375">
        <w:rPr>
          <w:rFonts w:asciiTheme="majorHAnsi" w:hAnsiTheme="majorHAnsi" w:cstheme="majorHAnsi"/>
        </w:rPr>
        <w:t xml:space="preserve"> </w:t>
      </w:r>
      <w:r w:rsidR="00D35734" w:rsidRPr="000C0375">
        <w:rPr>
          <w:rFonts w:asciiTheme="majorHAnsi" w:hAnsiTheme="majorHAnsi" w:cstheme="majorHAnsi"/>
        </w:rPr>
        <w:t xml:space="preserve">variables are highly seasonal in Seoul. Increases in temperature and humidity </w:t>
      </w:r>
      <w:r w:rsidR="00F37BFA" w:rsidRPr="000C0375">
        <w:rPr>
          <w:rFonts w:asciiTheme="majorHAnsi" w:hAnsiTheme="majorHAnsi" w:cstheme="majorHAnsi"/>
        </w:rPr>
        <w:t>are</w:t>
      </w:r>
      <w:r w:rsidR="00D35734" w:rsidRPr="000C0375">
        <w:rPr>
          <w:rFonts w:asciiTheme="majorHAnsi" w:hAnsiTheme="majorHAnsi" w:cstheme="majorHAnsi"/>
        </w:rPr>
        <w:t xml:space="preserve"> linked to summer weather, whereas winter</w:t>
      </w:r>
      <w:r w:rsidR="00F37BFA" w:rsidRPr="000C0375">
        <w:rPr>
          <w:rFonts w:asciiTheme="majorHAnsi" w:hAnsiTheme="majorHAnsi" w:cstheme="majorHAnsi"/>
        </w:rPr>
        <w:t xml:space="preserve"> </w:t>
      </w:r>
      <w:r w:rsidR="00D35734" w:rsidRPr="000C0375">
        <w:rPr>
          <w:rFonts w:asciiTheme="majorHAnsi" w:hAnsiTheme="majorHAnsi" w:cstheme="majorHAnsi"/>
        </w:rPr>
        <w:t xml:space="preserve">months are associated with cloudier weather. </w:t>
      </w:r>
      <w:r w:rsidR="00F37BFA" w:rsidRPr="000C0375">
        <w:rPr>
          <w:rFonts w:asciiTheme="majorHAnsi" w:hAnsiTheme="majorHAnsi" w:cstheme="majorHAnsi"/>
        </w:rPr>
        <w:t>T</w:t>
      </w:r>
      <w:r w:rsidR="00D35734" w:rsidRPr="000C0375">
        <w:rPr>
          <w:rFonts w:asciiTheme="majorHAnsi" w:hAnsiTheme="majorHAnsi" w:cstheme="majorHAnsi"/>
        </w:rPr>
        <w:t xml:space="preserve">o overcome these </w:t>
      </w:r>
      <w:r w:rsidR="00F37BFA" w:rsidRPr="000C0375">
        <w:rPr>
          <w:rFonts w:asciiTheme="majorHAnsi" w:hAnsiTheme="majorHAnsi" w:cstheme="majorHAnsi"/>
        </w:rPr>
        <w:t xml:space="preserve">gaps the researchers used </w:t>
      </w:r>
      <w:r w:rsidR="00D35734" w:rsidRPr="000C0375">
        <w:rPr>
          <w:rFonts w:asciiTheme="majorHAnsi" w:hAnsiTheme="majorHAnsi" w:cstheme="majorHAnsi"/>
        </w:rPr>
        <w:t>a 21-day moving average and its</w:t>
      </w:r>
      <w:r w:rsidR="00F37BFA" w:rsidRPr="000C0375">
        <w:rPr>
          <w:rFonts w:asciiTheme="majorHAnsi" w:hAnsiTheme="majorHAnsi" w:cstheme="majorHAnsi"/>
        </w:rPr>
        <w:t xml:space="preserve"> standard deviation</w:t>
      </w:r>
      <w:r w:rsidR="00D35734" w:rsidRPr="000C0375">
        <w:rPr>
          <w:rFonts w:asciiTheme="majorHAnsi" w:hAnsiTheme="majorHAnsi" w:cstheme="majorHAnsi"/>
        </w:rPr>
        <w:t xml:space="preserve"> to adjust the three weather variables.</w:t>
      </w:r>
      <w:r w:rsidR="00F37BFA" w:rsidRPr="000C0375">
        <w:rPr>
          <w:rFonts w:asciiTheme="majorHAnsi" w:hAnsiTheme="majorHAnsi" w:cstheme="majorHAnsi"/>
        </w:rPr>
        <w:t xml:space="preserve"> Yoon and Kung conducted the analysis in two steps. First, they conduct a simple t-test to check for differences in returns between the two extreme weather conditions for each weather variable. Second, they evaluated the influence of the weather dummy variables on stock returns. </w:t>
      </w:r>
      <w:r w:rsidRPr="000C0375">
        <w:rPr>
          <w:rFonts w:asciiTheme="majorHAnsi" w:hAnsiTheme="majorHAnsi" w:cstheme="majorHAnsi"/>
        </w:rPr>
        <w:t xml:space="preserve">Their findings show that before the crisis humid days with temperatures above average </w:t>
      </w:r>
      <w:r w:rsidR="00F37BFA" w:rsidRPr="000C0375">
        <w:rPr>
          <w:rFonts w:asciiTheme="majorHAnsi" w:hAnsiTheme="majorHAnsi" w:cstheme="majorHAnsi"/>
        </w:rPr>
        <w:t xml:space="preserve">had </w:t>
      </w:r>
      <w:r w:rsidRPr="000C0375">
        <w:rPr>
          <w:rFonts w:asciiTheme="majorHAnsi" w:hAnsiTheme="majorHAnsi" w:cstheme="majorHAnsi"/>
        </w:rPr>
        <w:t xml:space="preserve">lower </w:t>
      </w:r>
      <w:r w:rsidRPr="000C0375">
        <w:rPr>
          <w:rFonts w:asciiTheme="majorHAnsi" w:hAnsiTheme="majorHAnsi" w:cstheme="majorHAnsi"/>
        </w:rPr>
        <w:lastRenderedPageBreak/>
        <w:t xml:space="preserve">returns, and colder days </w:t>
      </w:r>
      <w:r w:rsidR="00F37BFA" w:rsidRPr="000C0375">
        <w:rPr>
          <w:rFonts w:asciiTheme="majorHAnsi" w:hAnsiTheme="majorHAnsi" w:cstheme="majorHAnsi"/>
        </w:rPr>
        <w:t>had</w:t>
      </w:r>
      <w:r w:rsidRPr="000C0375">
        <w:rPr>
          <w:rFonts w:asciiTheme="majorHAnsi" w:hAnsiTheme="majorHAnsi" w:cstheme="majorHAnsi"/>
        </w:rPr>
        <w:t xml:space="preserve"> higher returns. After the crisis weather was less significant, however extreme hot days still showed lower returns and extreme cold days had higher returns. This study results in exactly opposite outcome than my hypothesis</w:t>
      </w:r>
      <w:r w:rsidR="00F37BFA" w:rsidRPr="000C0375">
        <w:rPr>
          <w:rFonts w:asciiTheme="majorHAnsi" w:hAnsiTheme="majorHAnsi" w:cstheme="majorHAnsi"/>
        </w:rPr>
        <w:t xml:space="preserve"> before the crisis</w:t>
      </w:r>
      <w:r w:rsidRPr="000C0375">
        <w:rPr>
          <w:rFonts w:asciiTheme="majorHAnsi" w:hAnsiTheme="majorHAnsi" w:cstheme="majorHAnsi"/>
        </w:rPr>
        <w:t>.</w:t>
      </w:r>
      <w:r w:rsidR="00F37BFA" w:rsidRPr="000C0375">
        <w:rPr>
          <w:rFonts w:asciiTheme="majorHAnsi" w:hAnsiTheme="majorHAnsi" w:cstheme="majorHAnsi"/>
        </w:rPr>
        <w:t xml:space="preserve"> However, </w:t>
      </w:r>
      <w:r w:rsidR="00AD6776" w:rsidRPr="000C0375">
        <w:rPr>
          <w:rFonts w:asciiTheme="majorHAnsi" w:hAnsiTheme="majorHAnsi" w:cstheme="majorHAnsi"/>
        </w:rPr>
        <w:t>the study does not support any correlation between changes in weather and stock market returns after the crisis. This may teach us that markets become more efficient as they mature.</w:t>
      </w:r>
    </w:p>
    <w:p w:rsidR="00F9368B" w:rsidRPr="000C0375" w:rsidRDefault="00F9368B" w:rsidP="000C0375">
      <w:pPr>
        <w:jc w:val="both"/>
      </w:pPr>
      <w:r w:rsidRPr="000C0375">
        <w:t>In the article “</w:t>
      </w:r>
      <w:r w:rsidRPr="000C0375">
        <w:rPr>
          <w:b/>
        </w:rPr>
        <w:t xml:space="preserve">Does Weather Affect Stock Returns Across Emerging Markets” </w:t>
      </w:r>
      <w:r w:rsidRPr="000C0375">
        <w:rPr>
          <w:b/>
        </w:rPr>
        <w:fldChar w:fldCharType="begin" w:fldLock="1"/>
      </w:r>
      <w:r w:rsidRPr="000C0375">
        <w:rPr>
          <w:b/>
        </w:rPr>
        <w:instrText>ADDIN CSL_CITATION {"citationItems":[{"id":"ITEM-1","itemData":{"abstract":"This paper tests the relationship between stock market variables (indices returns, individual stocks’ returns, spreads and trading volumes) and the weather in transition countries of Central and Eastern Europe and CIS. Weather is considered to be a proxy for the mood factors that affect decisions of investors and traders. It is hypothesized that they tend to be more optimistic about the market prospects if the weather is warm and sunny and are more pessimistic if it is rainy and cloudy. Hence, market players are more predisposed to buy stocks when the weather if fine and sell them when the weather is bad. While some significant effects are found, the overall impression the results give is that there is little evidence of a systematic effect of weather on stock markets in Eastern Europe, and hence, that it is unlikely one could make money on the stock market from accurate weather forecasts.","author":[{"dropping-particle":"","family":"Zadorozhna","given":"Olha","non-dropping-particle":"","parse-names":false,"suffix":""}],"id":"ITEM-1","issued":{"date-parts":[["2009"]]},"title":"Does Weather Affect Stock Returns Across Emerging Markets?","type":"article-journal"},"uris":["http://www.mendeley.com/documents/?uuid=22e2ed74-e94c-4caa-b311-092697aa8121"]}],"mendeley":{"formattedCitation":"(Zadorozhna, 2009)","plainTextFormattedCitation":"(Zadorozhna, 2009)","previouslyFormattedCitation":"(Zadorozhna, 2009)"},"properties":{"noteIndex":0},"schema":"https://github.com/citation-style-language/schema/raw/master/csl-citation.json"}</w:instrText>
      </w:r>
      <w:r w:rsidRPr="000C0375">
        <w:rPr>
          <w:b/>
        </w:rPr>
        <w:fldChar w:fldCharType="separate"/>
      </w:r>
      <w:r w:rsidRPr="000C0375">
        <w:rPr>
          <w:noProof/>
        </w:rPr>
        <w:t>(Zadorozhna, 2009)</w:t>
      </w:r>
      <w:r w:rsidRPr="000C0375">
        <w:rPr>
          <w:b/>
        </w:rPr>
        <w:fldChar w:fldCharType="end"/>
      </w:r>
      <w:r w:rsidRPr="000C0375">
        <w:rPr>
          <w:b/>
        </w:rPr>
        <w:t xml:space="preserve">, </w:t>
      </w:r>
      <w:r w:rsidRPr="000C0375">
        <w:rPr>
          <w:bCs/>
        </w:rPr>
        <w:t>the writer</w:t>
      </w:r>
      <w:r w:rsidRPr="000C0375">
        <w:rPr>
          <w:b/>
        </w:rPr>
        <w:t xml:space="preserve"> </w:t>
      </w:r>
      <w:r w:rsidRPr="000C0375">
        <w:t>addresses the impact of weather on stock markets across Eastern Europe. The analysis examined 13 neighboring markets with cultural similarities. In addition, those emerging markets have higher growth rates than developed markets, and as such had not been studies before. Zadorozhna used daily weather data of capital cities of the relevant stock exchanges. The countries analyzed showed high volatility in the stock exchange, as expected from emerging markets. Zadorozhna used the following weather parameters: temperature, cloud cover, atmospheric pressure, wind, precipitation, visibility and humidity measured at 12 pm daily. The results of this study indicate small impact. In Ukraine for example only extreme cold temperatures had impact on returns. She also compared the data with relation to the NYC stock exchange. Overall conclusion is that even though there are minor a difference between different countries, weather does not have a significant impact on stock markets. This study has an interesting approach to look for in my analysis. However, considering the huge differences between emerging markets and developed markets, an independent analysis must be conducted.</w:t>
      </w:r>
    </w:p>
    <w:p w:rsidR="00796AE2" w:rsidRPr="000C0375" w:rsidRDefault="00796AE2" w:rsidP="000C0375">
      <w:pPr>
        <w:jc w:val="both"/>
        <w:rPr>
          <w:rFonts w:asciiTheme="majorHAnsi" w:hAnsiTheme="majorHAnsi" w:cstheme="majorHAnsi"/>
        </w:rPr>
      </w:pPr>
      <w:r w:rsidRPr="000C0375">
        <w:rPr>
          <w:rFonts w:asciiTheme="majorHAnsi" w:hAnsiTheme="majorHAnsi" w:cstheme="majorHAnsi"/>
        </w:rPr>
        <w:t>In the article ‘</w:t>
      </w:r>
      <w:r w:rsidRPr="000C0375">
        <w:rPr>
          <w:rFonts w:asciiTheme="majorHAnsi" w:hAnsiTheme="majorHAnsi" w:cstheme="majorHAnsi"/>
          <w:b/>
          <w:bCs/>
        </w:rPr>
        <w:t>Are stock market returns related to the weather effects? Empirical evidence from Taiwan</w:t>
      </w:r>
      <w:r w:rsidRPr="000C0375">
        <w:rPr>
          <w:rFonts w:asciiTheme="majorHAnsi" w:hAnsiTheme="majorHAnsi" w:cstheme="majorHAnsi"/>
        </w:rPr>
        <w:t xml:space="preserve">’ </w:t>
      </w:r>
      <w:r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DOI":"10.1016/j.physa.2005.09.040","author":[{"dropping-particle":"","family":"Chang","given":"Tsangyao","non-dropping-particle":"","parse-names":false,"suffix":""},{"dropping-particle":"","family":"Nieh","given":"Chien-chung","non-dropping-particle":"","parse-names":false,"suffix":""},{"dropping-particle":"","family":"Jing","given":"Ming","non-dropping-particle":"","parse-names":false,"suffix":""},{"dropping-particle":"","family":"Yang","given":"Tse-yu","non-dropping-particle":"","parse-names":false,"suffix":""}],"id":"ITEM-1","issued":{"date-parts":[["2006"]]},"page":"343-354","title":"Are stock market returns related to the weather effects ? Empirical evidence from Taiwan","type":"article-journal","volume":"364"},"uris":["http://www.mendeley.com/documents/?uuid=ac8d55b7-9113-46f2-ab32-c5fc0b0c0fee"]}],"mendeley":{"formattedCitation":"(Chang, Nieh, Jing, &amp; Yang, 2006)","plainTextFormattedCitation":"(Chang, Nieh, Jing, &amp; Yang, 2006)","previouslyFormattedCitation":"(Chang, Nieh, Jing, &amp; Yang, 2006)"},"properties":{"noteIndex":0},"schema":"https://github.com/citation-style-language/schema/raw/master/csl-citation.json"}</w:instrText>
      </w:r>
      <w:r w:rsidRPr="000C0375">
        <w:rPr>
          <w:rFonts w:asciiTheme="majorHAnsi" w:hAnsiTheme="majorHAnsi" w:cstheme="majorHAnsi"/>
        </w:rPr>
        <w:fldChar w:fldCharType="separate"/>
      </w:r>
      <w:r w:rsidRPr="000C0375">
        <w:rPr>
          <w:rFonts w:asciiTheme="majorHAnsi" w:hAnsiTheme="majorHAnsi" w:cstheme="majorHAnsi"/>
          <w:noProof/>
        </w:rPr>
        <w:t>(Chang, Nieh, Jing, &amp; Yang, 2006)</w:t>
      </w:r>
      <w:r w:rsidRPr="000C0375">
        <w:rPr>
          <w:rFonts w:asciiTheme="majorHAnsi" w:hAnsiTheme="majorHAnsi" w:cstheme="majorHAnsi"/>
        </w:rPr>
        <w:fldChar w:fldCharType="end"/>
      </w:r>
      <w:r w:rsidRPr="000C0375">
        <w:rPr>
          <w:rFonts w:asciiTheme="majorHAnsi" w:hAnsiTheme="majorHAnsi" w:cstheme="majorHAnsi"/>
        </w:rPr>
        <w:t xml:space="preserve">, </w:t>
      </w:r>
      <w:r w:rsidR="00FB21B4" w:rsidRPr="000C0375">
        <w:rPr>
          <w:rFonts w:asciiTheme="majorHAnsi" w:hAnsiTheme="majorHAnsi" w:cstheme="majorHAnsi"/>
        </w:rPr>
        <w:t>the writers</w:t>
      </w:r>
      <w:r w:rsidR="00FB21B4" w:rsidRPr="000C0375">
        <w:t xml:space="preserve"> </w:t>
      </w:r>
      <w:r w:rsidR="00FB21B4" w:rsidRPr="000C0375">
        <w:rPr>
          <w:rFonts w:asciiTheme="majorHAnsi" w:hAnsiTheme="majorHAnsi" w:cstheme="majorHAnsi"/>
        </w:rPr>
        <w:t xml:space="preserve">study how weather affects human moods, and particularly how moods affect investors’ behavior in the stock market. They based their study the stock exchange in Taiwan. </w:t>
      </w:r>
      <w:r w:rsidR="000762C3" w:rsidRPr="000C0375">
        <w:rPr>
          <w:rFonts w:asciiTheme="majorHAnsi" w:hAnsiTheme="majorHAnsi" w:cstheme="majorHAnsi"/>
        </w:rPr>
        <w:t xml:space="preserve">The researchers used daily weather data for </w:t>
      </w:r>
      <w:r w:rsidR="000762C3" w:rsidRPr="000C0375">
        <w:rPr>
          <w:rFonts w:asciiTheme="majorHAnsi" w:hAnsiTheme="majorHAnsi" w:cstheme="majorHAnsi"/>
        </w:rPr>
        <w:lastRenderedPageBreak/>
        <w:t>temperature in Celsius degrees, humidity and cloud cover in Taipei city for a period of 6 year. All weather data were taken from the Central Weather Bureau of Taiwan. They used stock index data from the AREMOS database and included the daily closing index of the Taiwan stock market with the same time length as the weather data. Following the conventional approach, daily stock returns were calculated as the logarithmic difference in the daily stock index. The researchers found that the distribution of stock returns is non-normal through the statistics of skewness and kurtosis as well as the Jarque-Bera test. As for weather, the researchers determined that the distribution is non-normal for humidity, and cloud cover based on the statistics of skewness and kurtosis and the Jarque-Bera. The writers found that significant linear and non-linear dependencies exist in the weather factors and the stock market returns in Taiwan.</w:t>
      </w:r>
      <w:r w:rsidR="00894AE4" w:rsidRPr="000C0375">
        <w:rPr>
          <w:rFonts w:asciiTheme="majorHAnsi" w:hAnsiTheme="majorHAnsi" w:cstheme="majorHAnsi"/>
        </w:rPr>
        <w:t xml:space="preserve"> T</w:t>
      </w:r>
      <w:r w:rsidRPr="000C0375">
        <w:rPr>
          <w:rFonts w:asciiTheme="majorHAnsi" w:hAnsiTheme="majorHAnsi" w:cstheme="majorHAnsi"/>
        </w:rPr>
        <w:t xml:space="preserve">he writers </w:t>
      </w:r>
      <w:r w:rsidR="00894AE4" w:rsidRPr="000C0375">
        <w:rPr>
          <w:rFonts w:asciiTheme="majorHAnsi" w:hAnsiTheme="majorHAnsi" w:cstheme="majorHAnsi"/>
        </w:rPr>
        <w:t>concluded that there is</w:t>
      </w:r>
      <w:r w:rsidRPr="000C0375">
        <w:rPr>
          <w:rFonts w:asciiTheme="majorHAnsi" w:hAnsiTheme="majorHAnsi" w:cstheme="majorHAnsi"/>
        </w:rPr>
        <w:t xml:space="preserve"> a correlation between extreme weather condition and lower returns in the stock market</w:t>
      </w:r>
      <w:r w:rsidR="00894AE4" w:rsidRPr="000C0375">
        <w:rPr>
          <w:rFonts w:asciiTheme="majorHAnsi" w:hAnsiTheme="majorHAnsi" w:cstheme="majorHAnsi"/>
        </w:rPr>
        <w:t xml:space="preserve"> in Taiwan</w:t>
      </w:r>
      <w:r w:rsidRPr="000C0375">
        <w:rPr>
          <w:rFonts w:asciiTheme="majorHAnsi" w:hAnsiTheme="majorHAnsi" w:cstheme="majorHAnsi"/>
        </w:rPr>
        <w:t>. Based on their research, extreme hot summer days (above a threshold determined by psychologists) or extreme cold days (below a threshold determined by psychologists) have a significant impact on peoples’ moods and in turn on their behaviour. These days cause people to be impatient and agitated and resulted in lower returns in the stock market.</w:t>
      </w:r>
    </w:p>
    <w:p w:rsidR="00796AE2" w:rsidRPr="000C0375" w:rsidRDefault="00796AE2" w:rsidP="000C0375">
      <w:pPr>
        <w:jc w:val="both"/>
        <w:rPr>
          <w:rFonts w:asciiTheme="majorHAnsi" w:hAnsiTheme="majorHAnsi" w:cstheme="majorHAnsi"/>
          <w:noProof/>
        </w:rPr>
      </w:pPr>
      <w:r w:rsidRPr="000C0375">
        <w:rPr>
          <w:rFonts w:asciiTheme="majorHAnsi" w:hAnsiTheme="majorHAnsi" w:cstheme="majorHAnsi"/>
        </w:rPr>
        <w:t>In the article ‘</w:t>
      </w:r>
      <w:r w:rsidRPr="000C0375">
        <w:rPr>
          <w:rFonts w:asciiTheme="majorHAnsi" w:hAnsiTheme="majorHAnsi" w:cstheme="majorHAnsi"/>
          <w:b/>
          <w:bCs/>
        </w:rPr>
        <w:t>Weather, Stock Returns, and the Impact of Localized Trading Behavior</w:t>
      </w:r>
      <w:r w:rsidRPr="000C0375">
        <w:rPr>
          <w:rFonts w:asciiTheme="majorHAnsi" w:hAnsiTheme="majorHAnsi" w:cstheme="majorHAnsi"/>
        </w:rPr>
        <w:t xml:space="preserve">’ </w:t>
      </w:r>
      <w:r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author":[{"dropping-particle":"","family":"Loughran","given":"Tim","non-dropping-particle":"","parse-names":false,"suffix":""},{"dropping-particle":"","family":"Schultz","given":"Paul","non-dropping-particle":"","parse-names":false,"suffix":""}],"id":"ITEM-1","issue":"2","issued":{"date-parts":[["2004"]]},"title":"Weather , Stock Returns , and the Impact of Localized Trading Behavior","type":"article-journal","volume":"39"},"uris":["http://www.mendeley.com/documents/?uuid=b52c4376-0706-49ce-9062-6737fa729866"]}],"mendeley":{"formattedCitation":"(Loughran &amp; Schultz, 2004)","plainTextFormattedCitation":"(Loughran &amp; Schultz, 2004)","previouslyFormattedCitation":"(Loughran &amp; Schultz, 2004)"},"properties":{"noteIndex":0},"schema":"https://github.com/citation-style-language/schema/raw/master/csl-citation.json"}</w:instrText>
      </w:r>
      <w:r w:rsidRPr="000C0375">
        <w:rPr>
          <w:rFonts w:asciiTheme="majorHAnsi" w:hAnsiTheme="majorHAnsi" w:cstheme="majorHAnsi"/>
        </w:rPr>
        <w:fldChar w:fldCharType="separate"/>
      </w:r>
      <w:r w:rsidRPr="000C0375">
        <w:rPr>
          <w:rFonts w:asciiTheme="majorHAnsi" w:hAnsiTheme="majorHAnsi" w:cstheme="majorHAnsi"/>
          <w:noProof/>
        </w:rPr>
        <w:t>(Loughran &amp; Schultz, 2004)</w:t>
      </w:r>
      <w:r w:rsidRPr="000C0375">
        <w:rPr>
          <w:rFonts w:asciiTheme="majorHAnsi" w:hAnsiTheme="majorHAnsi" w:cstheme="majorHAnsi"/>
        </w:rPr>
        <w:fldChar w:fldCharType="end"/>
      </w:r>
      <w:r w:rsidRPr="000C0375">
        <w:rPr>
          <w:rFonts w:asciiTheme="majorHAnsi" w:hAnsiTheme="majorHAnsi" w:cstheme="majorHAnsi"/>
        </w:rPr>
        <w:t xml:space="preserve">, </w:t>
      </w:r>
      <w:r w:rsidRPr="000C0375">
        <w:rPr>
          <w:rFonts w:asciiTheme="majorHAnsi" w:hAnsiTheme="majorHAnsi" w:cstheme="majorHAnsi"/>
          <w:noProof/>
        </w:rPr>
        <w:t>Loughran and Schultz</w:t>
      </w:r>
      <w:r w:rsidRPr="000C0375">
        <w:rPr>
          <w:rFonts w:asciiTheme="majorHAnsi" w:hAnsiTheme="majorHAnsi" w:cstheme="majorHAnsi"/>
        </w:rPr>
        <w:t xml:space="preserve"> examined the impact of sunlight (or lack of sunlight) on peoples’ moods and the results for the stock market. </w:t>
      </w:r>
      <w:r w:rsidR="00466355" w:rsidRPr="000C0375">
        <w:rPr>
          <w:rFonts w:asciiTheme="majorHAnsi" w:hAnsiTheme="majorHAnsi" w:cstheme="majorHAnsi"/>
        </w:rPr>
        <w:t>The writers decided to address to Nasdaq stocks because they believe Nasdaq traded stocks returns are particularly likely to be affected by local weather conditions. Nasdaq-listed companies tend to be smaller than NYSE companies and research shows that that the local bias of fund managers is more severe for small capitalization stocks than large ones.</w:t>
      </w:r>
      <w:r w:rsidR="005421F7" w:rsidRPr="000C0375">
        <w:rPr>
          <w:rFonts w:asciiTheme="majorHAnsi" w:hAnsiTheme="majorHAnsi" w:cstheme="majorHAnsi"/>
        </w:rPr>
        <w:t xml:space="preserve"> Their source for weather data was the International Surface Weather Observations dataset provided by the National Oceanic and Atmospheric Administration. </w:t>
      </w:r>
      <w:r w:rsidR="005421F7" w:rsidRPr="000C0375">
        <w:rPr>
          <w:rFonts w:asciiTheme="majorHAnsi" w:hAnsiTheme="majorHAnsi" w:cstheme="majorHAnsi"/>
        </w:rPr>
        <w:lastRenderedPageBreak/>
        <w:t>This source includes hour</w:t>
      </w:r>
      <w:r w:rsidR="00F25970" w:rsidRPr="000C0375">
        <w:rPr>
          <w:rFonts w:asciiTheme="majorHAnsi" w:hAnsiTheme="majorHAnsi" w:cstheme="majorHAnsi"/>
        </w:rPr>
        <w:t>l</w:t>
      </w:r>
      <w:r w:rsidR="005421F7" w:rsidRPr="000C0375">
        <w:rPr>
          <w:rFonts w:asciiTheme="majorHAnsi" w:hAnsiTheme="majorHAnsi" w:cstheme="majorHAnsi"/>
        </w:rPr>
        <w:t>y observations</w:t>
      </w:r>
      <w:r w:rsidR="00F25970" w:rsidRPr="000C0375">
        <w:rPr>
          <w:rFonts w:asciiTheme="majorHAnsi" w:hAnsiTheme="majorHAnsi" w:cstheme="majorHAnsi"/>
        </w:rPr>
        <w:t xml:space="preserve"> </w:t>
      </w:r>
      <w:r w:rsidR="005421F7" w:rsidRPr="000C0375">
        <w:rPr>
          <w:rFonts w:asciiTheme="majorHAnsi" w:hAnsiTheme="majorHAnsi" w:cstheme="majorHAnsi"/>
        </w:rPr>
        <w:t>of cloud cover for weather reporting stations. Sky conditions are defined</w:t>
      </w:r>
      <w:r w:rsidR="00F25970" w:rsidRPr="000C0375">
        <w:rPr>
          <w:rFonts w:asciiTheme="majorHAnsi" w:hAnsiTheme="majorHAnsi" w:cstheme="majorHAnsi"/>
        </w:rPr>
        <w:t xml:space="preserve"> </w:t>
      </w:r>
      <w:r w:rsidR="005421F7" w:rsidRPr="000C0375">
        <w:rPr>
          <w:rFonts w:asciiTheme="majorHAnsi" w:hAnsiTheme="majorHAnsi" w:cstheme="majorHAnsi"/>
        </w:rPr>
        <w:t>as clear, scattered clouds, broken clouds, or overcast</w:t>
      </w:r>
      <w:r w:rsidR="00F25970" w:rsidRPr="000C0375">
        <w:rPr>
          <w:rFonts w:asciiTheme="majorHAnsi" w:hAnsiTheme="majorHAnsi" w:cstheme="majorHAnsi"/>
        </w:rPr>
        <w:t>.</w:t>
      </w:r>
      <w:r w:rsidR="005421F7" w:rsidRPr="000C0375">
        <w:rPr>
          <w:rFonts w:asciiTheme="majorHAnsi" w:hAnsiTheme="majorHAnsi" w:cstheme="majorHAnsi"/>
        </w:rPr>
        <w:t xml:space="preserve"> </w:t>
      </w:r>
      <w:r w:rsidR="00F25970" w:rsidRPr="000C0375">
        <w:rPr>
          <w:rFonts w:asciiTheme="majorHAnsi" w:hAnsiTheme="majorHAnsi" w:cstheme="majorHAnsi"/>
        </w:rPr>
        <w:t>They</w:t>
      </w:r>
      <w:r w:rsidR="005421F7" w:rsidRPr="000C0375">
        <w:rPr>
          <w:rFonts w:asciiTheme="majorHAnsi" w:hAnsiTheme="majorHAnsi" w:cstheme="majorHAnsi"/>
        </w:rPr>
        <w:t xml:space="preserve"> calculate the average</w:t>
      </w:r>
      <w:r w:rsidR="00F25970" w:rsidRPr="000C0375">
        <w:rPr>
          <w:rFonts w:asciiTheme="majorHAnsi" w:hAnsiTheme="majorHAnsi" w:cstheme="majorHAnsi"/>
        </w:rPr>
        <w:t xml:space="preserve"> </w:t>
      </w:r>
      <w:r w:rsidR="005421F7" w:rsidRPr="000C0375">
        <w:rPr>
          <w:rFonts w:asciiTheme="majorHAnsi" w:hAnsiTheme="majorHAnsi" w:cstheme="majorHAnsi"/>
        </w:rPr>
        <w:t>amount of time each day each condition is in effect using observations from</w:t>
      </w:r>
      <w:r w:rsidR="00F25970" w:rsidRPr="000C0375">
        <w:rPr>
          <w:rFonts w:asciiTheme="majorHAnsi" w:hAnsiTheme="majorHAnsi" w:cstheme="majorHAnsi"/>
        </w:rPr>
        <w:t xml:space="preserve"> 8:00am – 4:00pm</w:t>
      </w:r>
      <w:r w:rsidR="005421F7" w:rsidRPr="000C0375">
        <w:rPr>
          <w:rFonts w:asciiTheme="majorHAnsi" w:hAnsiTheme="majorHAnsi" w:cstheme="majorHAnsi"/>
        </w:rPr>
        <w:t xml:space="preserve"> New York time. Cloud cover is examined for these hours because</w:t>
      </w:r>
      <w:r w:rsidR="00F25970" w:rsidRPr="000C0375">
        <w:rPr>
          <w:rFonts w:asciiTheme="majorHAnsi" w:hAnsiTheme="majorHAnsi" w:cstheme="majorHAnsi"/>
        </w:rPr>
        <w:t xml:space="preserve"> they were</w:t>
      </w:r>
      <w:r w:rsidR="005421F7" w:rsidRPr="000C0375">
        <w:rPr>
          <w:rFonts w:asciiTheme="majorHAnsi" w:hAnsiTheme="majorHAnsi" w:cstheme="majorHAnsi"/>
        </w:rPr>
        <w:t xml:space="preserve"> concerned with cloud cover while the market </w:t>
      </w:r>
      <w:r w:rsidR="00F25970" w:rsidRPr="000C0375">
        <w:rPr>
          <w:rFonts w:asciiTheme="majorHAnsi" w:hAnsiTheme="majorHAnsi" w:cstheme="majorHAnsi"/>
        </w:rPr>
        <w:t>was</w:t>
      </w:r>
      <w:r w:rsidR="005421F7" w:rsidRPr="000C0375">
        <w:rPr>
          <w:rFonts w:asciiTheme="majorHAnsi" w:hAnsiTheme="majorHAnsi" w:cstheme="majorHAnsi"/>
        </w:rPr>
        <w:t xml:space="preserve"> open for trading. In</w:t>
      </w:r>
      <w:r w:rsidR="00F25970" w:rsidRPr="000C0375">
        <w:rPr>
          <w:rFonts w:asciiTheme="majorHAnsi" w:hAnsiTheme="majorHAnsi" w:cstheme="majorHAnsi"/>
        </w:rPr>
        <w:t xml:space="preserve"> </w:t>
      </w:r>
      <w:r w:rsidR="005421F7" w:rsidRPr="000C0375">
        <w:rPr>
          <w:rFonts w:asciiTheme="majorHAnsi" w:hAnsiTheme="majorHAnsi" w:cstheme="majorHAnsi"/>
        </w:rPr>
        <w:t xml:space="preserve">most cases, there </w:t>
      </w:r>
      <w:r w:rsidR="00F25970" w:rsidRPr="000C0375">
        <w:rPr>
          <w:rFonts w:asciiTheme="majorHAnsi" w:hAnsiTheme="majorHAnsi" w:cstheme="majorHAnsi"/>
        </w:rPr>
        <w:t>was</w:t>
      </w:r>
      <w:r w:rsidR="005421F7" w:rsidRPr="000C0375">
        <w:rPr>
          <w:rFonts w:asciiTheme="majorHAnsi" w:hAnsiTheme="majorHAnsi" w:cstheme="majorHAnsi"/>
        </w:rPr>
        <w:t xml:space="preserve"> more than one reporting station near a city. To be consistent</w:t>
      </w:r>
      <w:r w:rsidR="00F25970" w:rsidRPr="000C0375">
        <w:rPr>
          <w:rFonts w:asciiTheme="majorHAnsi" w:hAnsiTheme="majorHAnsi" w:cstheme="majorHAnsi"/>
        </w:rPr>
        <w:t xml:space="preserve"> </w:t>
      </w:r>
      <w:r w:rsidR="005421F7" w:rsidRPr="000C0375">
        <w:rPr>
          <w:rFonts w:asciiTheme="majorHAnsi" w:hAnsiTheme="majorHAnsi" w:cstheme="majorHAnsi"/>
        </w:rPr>
        <w:t xml:space="preserve">for all locations, </w:t>
      </w:r>
      <w:r w:rsidR="00F25970" w:rsidRPr="000C0375">
        <w:rPr>
          <w:rFonts w:asciiTheme="majorHAnsi" w:hAnsiTheme="majorHAnsi" w:cstheme="majorHAnsi"/>
        </w:rPr>
        <w:t>they</w:t>
      </w:r>
      <w:r w:rsidR="005421F7" w:rsidRPr="000C0375">
        <w:rPr>
          <w:rFonts w:asciiTheme="majorHAnsi" w:hAnsiTheme="majorHAnsi" w:cstheme="majorHAnsi"/>
        </w:rPr>
        <w:t xml:space="preserve"> use</w:t>
      </w:r>
      <w:r w:rsidR="00F25970" w:rsidRPr="000C0375">
        <w:rPr>
          <w:rFonts w:asciiTheme="majorHAnsi" w:hAnsiTheme="majorHAnsi" w:cstheme="majorHAnsi"/>
        </w:rPr>
        <w:t>d</w:t>
      </w:r>
      <w:r w:rsidR="005421F7" w:rsidRPr="000C0375">
        <w:rPr>
          <w:rFonts w:asciiTheme="majorHAnsi" w:hAnsiTheme="majorHAnsi" w:cstheme="majorHAnsi"/>
        </w:rPr>
        <w:t xml:space="preserve"> </w:t>
      </w:r>
      <w:r w:rsidR="00F25970" w:rsidRPr="000C0375">
        <w:rPr>
          <w:rFonts w:asciiTheme="majorHAnsi" w:hAnsiTheme="majorHAnsi" w:cstheme="majorHAnsi"/>
        </w:rPr>
        <w:t>c</w:t>
      </w:r>
      <w:r w:rsidR="005421F7" w:rsidRPr="000C0375">
        <w:rPr>
          <w:rFonts w:asciiTheme="majorHAnsi" w:hAnsiTheme="majorHAnsi" w:cstheme="majorHAnsi"/>
        </w:rPr>
        <w:t>loud cover observations taken at the city's major airport.</w:t>
      </w:r>
      <w:r w:rsidR="00F25970" w:rsidRPr="000C0375">
        <w:rPr>
          <w:rFonts w:asciiTheme="majorHAnsi" w:hAnsiTheme="majorHAnsi" w:cstheme="majorHAnsi"/>
        </w:rPr>
        <w:t xml:space="preserve"> </w:t>
      </w:r>
      <w:r w:rsidRPr="000C0375">
        <w:rPr>
          <w:rFonts w:asciiTheme="majorHAnsi" w:hAnsiTheme="majorHAnsi" w:cstheme="majorHAnsi"/>
        </w:rPr>
        <w:t>To get more accurate results, the researchers addressed localized trading</w:t>
      </w:r>
      <w:r w:rsidR="00894AE4" w:rsidRPr="000C0375">
        <w:rPr>
          <w:rFonts w:asciiTheme="majorHAnsi" w:hAnsiTheme="majorHAnsi" w:cstheme="majorHAnsi"/>
        </w:rPr>
        <w:t>.</w:t>
      </w:r>
      <w:r w:rsidR="00894AE4" w:rsidRPr="000C0375">
        <w:t xml:space="preserve"> </w:t>
      </w:r>
      <w:r w:rsidR="00894AE4" w:rsidRPr="000C0375">
        <w:rPr>
          <w:rFonts w:asciiTheme="majorHAnsi" w:hAnsiTheme="majorHAnsi" w:cstheme="majorHAnsi"/>
        </w:rPr>
        <w:t>First, they showed that intraday patterns in trading vary according to the time zone of the company headquarters. Trading in firms based in Alaska or Hawaii is far lower when it is morning in New York, and residents of those states are asleep, than later in the day. The dip in trading that corresponds to lunch time on the East Coast is far more pronounced for firms with headquarters in the Eastern time zone than on the West Coast. Second, snowstorms in a city affect the trading volume of stocks based there. For most of the cities they sampled, if snow was falling early in the day, investors may have had to shovel snow, dig out cars, and take longer to get to and from work. These investors may simply not have time to trade stocks on that day. If snow falls at night, trading on the next day may also be affected. In cities experiencing blizzards, they found that trading volume fall by more than 17% on the day of the storm and by almost 15% the</w:t>
      </w:r>
      <w:r w:rsidR="00466355" w:rsidRPr="000C0375">
        <w:rPr>
          <w:rFonts w:asciiTheme="majorHAnsi" w:hAnsiTheme="majorHAnsi" w:cstheme="majorHAnsi"/>
        </w:rPr>
        <w:t xml:space="preserve"> </w:t>
      </w:r>
      <w:r w:rsidR="00894AE4" w:rsidRPr="000C0375">
        <w:rPr>
          <w:rFonts w:asciiTheme="majorHAnsi" w:hAnsiTheme="majorHAnsi" w:cstheme="majorHAnsi"/>
        </w:rPr>
        <w:t xml:space="preserve">following day. Trading volume of stocks based in other cities </w:t>
      </w:r>
      <w:r w:rsidR="00466355" w:rsidRPr="000C0375">
        <w:rPr>
          <w:rFonts w:asciiTheme="majorHAnsi" w:hAnsiTheme="majorHAnsi" w:cstheme="majorHAnsi"/>
        </w:rPr>
        <w:t>was</w:t>
      </w:r>
      <w:r w:rsidR="00894AE4" w:rsidRPr="000C0375">
        <w:rPr>
          <w:rFonts w:asciiTheme="majorHAnsi" w:hAnsiTheme="majorHAnsi" w:cstheme="majorHAnsi"/>
        </w:rPr>
        <w:t xml:space="preserve"> unaffected by the</w:t>
      </w:r>
      <w:r w:rsidR="00466355" w:rsidRPr="000C0375">
        <w:rPr>
          <w:rFonts w:asciiTheme="majorHAnsi" w:hAnsiTheme="majorHAnsi" w:cstheme="majorHAnsi"/>
        </w:rPr>
        <w:t xml:space="preserve"> </w:t>
      </w:r>
      <w:r w:rsidR="00894AE4" w:rsidRPr="000C0375">
        <w:rPr>
          <w:rFonts w:asciiTheme="majorHAnsi" w:hAnsiTheme="majorHAnsi" w:cstheme="majorHAnsi"/>
        </w:rPr>
        <w:t>local blizzard conditions.</w:t>
      </w:r>
      <w:r w:rsidR="00466355" w:rsidRPr="000C0375">
        <w:rPr>
          <w:rFonts w:asciiTheme="majorHAnsi" w:hAnsiTheme="majorHAnsi" w:cstheme="majorHAnsi"/>
        </w:rPr>
        <w:t xml:space="preserve"> </w:t>
      </w:r>
      <w:r w:rsidR="00894AE4" w:rsidRPr="000C0375">
        <w:rPr>
          <w:rFonts w:asciiTheme="majorHAnsi" w:hAnsiTheme="majorHAnsi" w:cstheme="majorHAnsi"/>
        </w:rPr>
        <w:t>Third, holidays affe</w:t>
      </w:r>
      <w:r w:rsidR="00466355" w:rsidRPr="000C0375">
        <w:rPr>
          <w:rFonts w:asciiTheme="majorHAnsi" w:hAnsiTheme="majorHAnsi" w:cstheme="majorHAnsi"/>
        </w:rPr>
        <w:t>c</w:t>
      </w:r>
      <w:r w:rsidR="00894AE4" w:rsidRPr="000C0375">
        <w:rPr>
          <w:rFonts w:asciiTheme="majorHAnsi" w:hAnsiTheme="majorHAnsi" w:cstheme="majorHAnsi"/>
        </w:rPr>
        <w:t>t trading volume of stocks in various cities differently.</w:t>
      </w:r>
      <w:r w:rsidR="00466355" w:rsidRPr="000C0375">
        <w:rPr>
          <w:rFonts w:asciiTheme="majorHAnsi" w:hAnsiTheme="majorHAnsi" w:cstheme="majorHAnsi"/>
        </w:rPr>
        <w:t xml:space="preserve"> They</w:t>
      </w:r>
      <w:r w:rsidR="00894AE4" w:rsidRPr="000C0375">
        <w:rPr>
          <w:rFonts w:asciiTheme="majorHAnsi" w:hAnsiTheme="majorHAnsi" w:cstheme="majorHAnsi"/>
        </w:rPr>
        <w:t xml:space="preserve"> look at trading volume on Yom Kippur, an i</w:t>
      </w:r>
      <w:r w:rsidR="00466355" w:rsidRPr="000C0375">
        <w:rPr>
          <w:rFonts w:asciiTheme="majorHAnsi" w:hAnsiTheme="majorHAnsi" w:cstheme="majorHAnsi"/>
        </w:rPr>
        <w:t>m</w:t>
      </w:r>
      <w:r w:rsidR="00894AE4" w:rsidRPr="000C0375">
        <w:rPr>
          <w:rFonts w:asciiTheme="majorHAnsi" w:hAnsiTheme="majorHAnsi" w:cstheme="majorHAnsi"/>
        </w:rPr>
        <w:t>portant Jewish holiday when</w:t>
      </w:r>
      <w:r w:rsidR="00466355" w:rsidRPr="000C0375">
        <w:rPr>
          <w:rFonts w:asciiTheme="majorHAnsi" w:hAnsiTheme="majorHAnsi" w:cstheme="majorHAnsi"/>
        </w:rPr>
        <w:t xml:space="preserve"> </w:t>
      </w:r>
      <w:r w:rsidR="00894AE4" w:rsidRPr="000C0375">
        <w:rPr>
          <w:rFonts w:asciiTheme="majorHAnsi" w:hAnsiTheme="majorHAnsi" w:cstheme="majorHAnsi"/>
        </w:rPr>
        <w:t xml:space="preserve">the stock market remains </w:t>
      </w:r>
      <w:r w:rsidR="00466355" w:rsidRPr="000C0375">
        <w:rPr>
          <w:rFonts w:asciiTheme="majorHAnsi" w:hAnsiTheme="majorHAnsi" w:cstheme="majorHAnsi"/>
        </w:rPr>
        <w:t>o</w:t>
      </w:r>
      <w:r w:rsidR="00894AE4" w:rsidRPr="000C0375">
        <w:rPr>
          <w:rFonts w:asciiTheme="majorHAnsi" w:hAnsiTheme="majorHAnsi" w:cstheme="majorHAnsi"/>
        </w:rPr>
        <w:t xml:space="preserve">pen. While </w:t>
      </w:r>
      <w:r w:rsidR="00466355" w:rsidRPr="000C0375">
        <w:rPr>
          <w:rFonts w:asciiTheme="majorHAnsi" w:hAnsiTheme="majorHAnsi" w:cstheme="majorHAnsi"/>
        </w:rPr>
        <w:t>they found</w:t>
      </w:r>
      <w:r w:rsidR="00894AE4" w:rsidRPr="000C0375">
        <w:rPr>
          <w:rFonts w:asciiTheme="majorHAnsi" w:hAnsiTheme="majorHAnsi" w:cstheme="majorHAnsi"/>
        </w:rPr>
        <w:t xml:space="preserve"> that trading volume drops on Yom</w:t>
      </w:r>
      <w:r w:rsidR="00466355" w:rsidRPr="000C0375">
        <w:rPr>
          <w:rFonts w:asciiTheme="majorHAnsi" w:hAnsiTheme="majorHAnsi" w:cstheme="majorHAnsi"/>
        </w:rPr>
        <w:t xml:space="preserve"> </w:t>
      </w:r>
      <w:r w:rsidR="00894AE4" w:rsidRPr="000C0375">
        <w:rPr>
          <w:rFonts w:asciiTheme="majorHAnsi" w:hAnsiTheme="majorHAnsi" w:cstheme="majorHAnsi"/>
        </w:rPr>
        <w:t xml:space="preserve">Kippur for stocks based in most </w:t>
      </w:r>
      <w:r w:rsidR="00466355" w:rsidRPr="000C0375">
        <w:rPr>
          <w:rFonts w:asciiTheme="majorHAnsi" w:hAnsiTheme="majorHAnsi" w:cstheme="majorHAnsi"/>
        </w:rPr>
        <w:t>c</w:t>
      </w:r>
      <w:r w:rsidR="00894AE4" w:rsidRPr="000C0375">
        <w:rPr>
          <w:rFonts w:asciiTheme="majorHAnsi" w:hAnsiTheme="majorHAnsi" w:cstheme="majorHAnsi"/>
        </w:rPr>
        <w:t>ities, the effect is significantly stronger for companies</w:t>
      </w:r>
      <w:r w:rsidR="00466355" w:rsidRPr="000C0375">
        <w:rPr>
          <w:rFonts w:asciiTheme="majorHAnsi" w:hAnsiTheme="majorHAnsi" w:cstheme="majorHAnsi"/>
        </w:rPr>
        <w:t xml:space="preserve"> </w:t>
      </w:r>
      <w:r w:rsidR="00894AE4" w:rsidRPr="000C0375">
        <w:rPr>
          <w:rFonts w:asciiTheme="majorHAnsi" w:hAnsiTheme="majorHAnsi" w:cstheme="majorHAnsi"/>
        </w:rPr>
        <w:t>based in cities with higher percentages of Jewish residents.</w:t>
      </w:r>
      <w:r w:rsidR="00F25970" w:rsidRPr="000C0375">
        <w:rPr>
          <w:rFonts w:asciiTheme="majorHAnsi" w:hAnsiTheme="majorHAnsi" w:cstheme="majorHAnsi"/>
        </w:rPr>
        <w:t xml:space="preserve"> </w:t>
      </w:r>
      <w:r w:rsidRPr="000C0375">
        <w:rPr>
          <w:rFonts w:asciiTheme="majorHAnsi" w:hAnsiTheme="majorHAnsi" w:cstheme="majorHAnsi"/>
          <w:noProof/>
        </w:rPr>
        <w:t xml:space="preserve">Loughran and Schultz did not find significant correlation between weather and retruns in the stock </w:t>
      </w:r>
      <w:r w:rsidRPr="000C0375">
        <w:rPr>
          <w:rFonts w:asciiTheme="majorHAnsi" w:hAnsiTheme="majorHAnsi" w:cstheme="majorHAnsi"/>
          <w:noProof/>
        </w:rPr>
        <w:lastRenderedPageBreak/>
        <w:t xml:space="preserve">marker. However, they did find a significant correlation between sunny days and positive returns and on the flip side </w:t>
      </w:r>
      <w:r w:rsidR="00F25970" w:rsidRPr="000C0375">
        <w:rPr>
          <w:rFonts w:asciiTheme="majorHAnsi" w:hAnsiTheme="majorHAnsi" w:cstheme="majorHAnsi"/>
          <w:noProof/>
        </w:rPr>
        <w:t>negative returns on cloudy days. While this does not completely support my hypothesis, this shows some impact of weather on peoples’ moods and in turns on their financal behaviour.</w:t>
      </w:r>
    </w:p>
    <w:p w:rsidR="00F9368B" w:rsidRPr="000C0375" w:rsidRDefault="00F9368B" w:rsidP="000C0375">
      <w:pPr>
        <w:jc w:val="both"/>
      </w:pPr>
      <w:r w:rsidRPr="000C0375">
        <w:t xml:space="preserve">In the article </w:t>
      </w:r>
      <w:r w:rsidRPr="000C0375">
        <w:rPr>
          <w:b/>
          <w:bCs/>
        </w:rPr>
        <w:t>“Good Day Sunshine: Stock Returns and Weather”</w:t>
      </w:r>
      <w:r w:rsidRPr="000C0375">
        <w:t xml:space="preserve"> </w:t>
      </w:r>
      <w:r w:rsidRPr="000C0375">
        <w:fldChar w:fldCharType="begin" w:fldLock="1"/>
      </w:r>
      <w:r w:rsidRPr="000C0375">
        <w:instrText>ADDIN CSL_CITATION {"citationItems":[{"id":"ITEM-1","itemData":{"DOI":"10.1111/1540-6261.00556","ISBN":"00221082","ISSN":"00221082","PMID":"25246403","abstract":"morning sunshine in the city of a country's leading stock exchange and daily market index returns across 26 countries from 1982 to 1997. Sunshine is Psychological evidence and casual intuition predict that sunny weather is as- sociated with upbeat mood. This paper examines the relationship between strongly significantly correlated with stock returns. After controlling for sun- shine, rain and snow are unrelated to returns. Substantial use of weather- based strategies was optimal for a trader with very low transactions costs. However, because these strategies involve frequent trades, fairly modest costs eliminate the gains. These findings are difficult to reconcile with fully rational price setting. SUNSHINE AFFECT","author":[{"dropping-particle":"","family":"Hirshleifer","given":"David","non-dropping-particle":"","parse-names":false,"suffix":""},{"dropping-particle":"","family":"Shumway","given":"Tyler","non-dropping-particle":"","parse-names":false,"suffix":""}],"container-title":"Journal of Finance","id":"ITEM-1","issue":"3","issued":{"date-parts":[["2003"]]},"page":"1009-1032","title":"Good Day Sunshine: Stock Returns and the Weather","type":"article-journal","volume":"58"},"uris":["http://www.mendeley.com/documents/?uuid=3decf54d-a384-4c5a-9cd0-507dc572a3da"]}],"mendeley":{"formattedCitation":"(Hirshleifer &amp; Shumway, 2003)","plainTextFormattedCitation":"(Hirshleifer &amp; Shumway, 2003)","previouslyFormattedCitation":"(Hirshleifer &amp; Shumway, 2003)"},"properties":{"noteIndex":0},"schema":"https://github.com/citation-style-language/schema/raw/master/csl-citation.json"}</w:instrText>
      </w:r>
      <w:r w:rsidRPr="000C0375">
        <w:fldChar w:fldCharType="separate"/>
      </w:r>
      <w:r w:rsidRPr="000C0375">
        <w:rPr>
          <w:noProof/>
        </w:rPr>
        <w:t>(Hirshleifer &amp; Shumway, 2003)</w:t>
      </w:r>
      <w:r w:rsidRPr="000C0375">
        <w:fldChar w:fldCharType="end"/>
      </w:r>
      <w:r w:rsidRPr="000C0375">
        <w:t xml:space="preserve">, the writers examined the impact of morning sunshine on stock returns across 26 stock exchanges around the world. The writers used daily weather data from the </w:t>
      </w:r>
      <w:r w:rsidRPr="000C0375">
        <w:rPr>
          <w:i/>
          <w:iCs/>
        </w:rPr>
        <w:t xml:space="preserve">Institutional Surface Weather Observation </w:t>
      </w:r>
      <w:r w:rsidRPr="000C0375">
        <w:t>(ISWO), obtained and sold by National Climate Data Center. Since their hypothesis was around sunshine they mainly used the sky cover (SKC) parameter for the analysis. As for stock exchange data the writers used they collected daily data for all cities that had information between 1988 and 1997. Their conclusion was that sunshine is highly correlated with higher returns. The writers claimed that while this is not a risk free strategy, it can help investors shape their daily decisions when trading. These results support my hypothesis that weather has an impact on the stock exchange.</w:t>
      </w:r>
    </w:p>
    <w:p w:rsidR="000C0375" w:rsidRDefault="009E0F88" w:rsidP="000C0375">
      <w:pPr>
        <w:jc w:val="both"/>
        <w:rPr>
          <w:rFonts w:asciiTheme="majorHAnsi" w:hAnsiTheme="majorHAnsi" w:cstheme="majorHAnsi"/>
        </w:rPr>
      </w:pPr>
      <w:r w:rsidRPr="000C0375">
        <w:rPr>
          <w:rFonts w:asciiTheme="majorHAnsi" w:hAnsiTheme="majorHAnsi" w:cstheme="majorHAnsi"/>
        </w:rPr>
        <w:t>E</w:t>
      </w:r>
      <w:r w:rsidR="00F9368B" w:rsidRPr="000C0375">
        <w:rPr>
          <w:rFonts w:asciiTheme="majorHAnsi" w:hAnsiTheme="majorHAnsi" w:cstheme="majorHAnsi"/>
        </w:rPr>
        <w:t>.</w:t>
      </w:r>
      <w:r w:rsidRPr="000C0375">
        <w:rPr>
          <w:rFonts w:asciiTheme="majorHAnsi" w:hAnsiTheme="majorHAnsi" w:cstheme="majorHAnsi"/>
        </w:rPr>
        <w:t xml:space="preserve"> Saunders</w:t>
      </w:r>
      <w:r w:rsidR="00C234F1" w:rsidRPr="000C0375">
        <w:rPr>
          <w:rFonts w:asciiTheme="majorHAnsi" w:hAnsiTheme="majorHAnsi" w:cstheme="majorHAnsi"/>
        </w:rPr>
        <w:t>’s</w:t>
      </w:r>
      <w:r w:rsidRPr="000C0375">
        <w:rPr>
          <w:rFonts w:asciiTheme="majorHAnsi" w:hAnsiTheme="majorHAnsi" w:cstheme="majorHAnsi"/>
        </w:rPr>
        <w:t xml:space="preserve"> </w:t>
      </w:r>
      <w:r w:rsidRPr="000C0375">
        <w:rPr>
          <w:rFonts w:asciiTheme="majorHAnsi" w:hAnsiTheme="majorHAnsi" w:cstheme="majorHAnsi"/>
          <w:b/>
          <w:bCs/>
        </w:rPr>
        <w:t>“Stock Prices and Wall Street Weather”</w:t>
      </w:r>
      <w:r w:rsidR="00C234F1" w:rsidRPr="000C0375">
        <w:rPr>
          <w:rFonts w:asciiTheme="majorHAnsi" w:hAnsiTheme="majorHAnsi" w:cstheme="majorHAnsi"/>
        </w:rPr>
        <w:t xml:space="preserve"> research </w:t>
      </w:r>
      <w:r w:rsidR="00C234F1" w:rsidRPr="000C0375">
        <w:rPr>
          <w:rFonts w:asciiTheme="majorHAnsi" w:hAnsiTheme="majorHAnsi" w:cstheme="majorHAnsi"/>
        </w:rPr>
        <w:fldChar w:fldCharType="begin" w:fldLock="1"/>
      </w:r>
      <w:r w:rsidR="00F9368B" w:rsidRPr="000C0375">
        <w:rPr>
          <w:rFonts w:asciiTheme="majorHAnsi" w:hAnsiTheme="majorHAnsi" w:cstheme="majorHAnsi"/>
        </w:rPr>
        <w:instrText>ADDIN CSL_CITATION {"citationItems":[{"id":"ITEM-1","itemData":{"author":[{"dropping-particle":"","family":"Saunders","given":"Edward M.","non-dropping-particle":"","parse-names":false,"suffix":""}],"id":"ITEM-1","issued":{"date-parts":[["1993"]]},"title":"Stock and Wall Street Weather.pdf","type":"article"},"uris":["http://www.mendeley.com/documents/?uuid=c6a2f203-09f8-4234-a038-eef9f9737d4b"]}],"mendeley":{"formattedCitation":"(Saunders, 1993)","plainTextFormattedCitation":"(Saunders, 1993)","previouslyFormattedCitation":"(Saunders, 1993)"},"properties":{"noteIndex":0},"schema":"https://github.com/citation-style-language/schema/raw/master/csl-citation.json"}</w:instrText>
      </w:r>
      <w:r w:rsidR="00C234F1" w:rsidRPr="000C0375">
        <w:rPr>
          <w:rFonts w:asciiTheme="majorHAnsi" w:hAnsiTheme="majorHAnsi" w:cstheme="majorHAnsi"/>
        </w:rPr>
        <w:fldChar w:fldCharType="separate"/>
      </w:r>
      <w:r w:rsidR="00F9368B" w:rsidRPr="000C0375">
        <w:rPr>
          <w:rFonts w:asciiTheme="majorHAnsi" w:hAnsiTheme="majorHAnsi" w:cstheme="majorHAnsi"/>
          <w:noProof/>
        </w:rPr>
        <w:t>(Saunders, 1993)</w:t>
      </w:r>
      <w:r w:rsidR="00C234F1" w:rsidRPr="000C0375">
        <w:rPr>
          <w:rFonts w:asciiTheme="majorHAnsi" w:hAnsiTheme="majorHAnsi" w:cstheme="majorHAnsi"/>
        </w:rPr>
        <w:fldChar w:fldCharType="end"/>
      </w:r>
      <w:r w:rsidRPr="000C0375">
        <w:rPr>
          <w:rFonts w:asciiTheme="majorHAnsi" w:hAnsiTheme="majorHAnsi" w:cstheme="majorHAnsi"/>
        </w:rPr>
        <w:t xml:space="preserve">, rejected the hypothesis that weather impacts returns on stocks. </w:t>
      </w:r>
      <w:r w:rsidR="00F9368B" w:rsidRPr="000C0375">
        <w:rPr>
          <w:rFonts w:asciiTheme="majorHAnsi" w:hAnsiTheme="majorHAnsi" w:cstheme="majorHAnsi"/>
        </w:rPr>
        <w:t>He</w:t>
      </w:r>
      <w:r w:rsidRPr="000C0375">
        <w:rPr>
          <w:rFonts w:asciiTheme="majorHAnsi" w:hAnsiTheme="majorHAnsi" w:cstheme="majorHAnsi"/>
        </w:rPr>
        <w:t xml:space="preserve"> found that changes were the same on sunny and cloudy days</w:t>
      </w:r>
      <w:r w:rsidR="00323318" w:rsidRPr="000C0375">
        <w:rPr>
          <w:rFonts w:asciiTheme="majorHAnsi" w:hAnsiTheme="majorHAnsi" w:cstheme="majorHAnsi"/>
        </w:rPr>
        <w:t>.</w:t>
      </w:r>
      <w:r w:rsidR="00796AE2" w:rsidRPr="000C0375">
        <w:rPr>
          <w:rFonts w:asciiTheme="majorHAnsi" w:hAnsiTheme="majorHAnsi" w:cstheme="majorHAnsi"/>
        </w:rPr>
        <w:t xml:space="preserve"> </w:t>
      </w:r>
      <w:r w:rsidR="00BB5291" w:rsidRPr="000C0375">
        <w:rPr>
          <w:rFonts w:asciiTheme="majorHAnsi" w:hAnsiTheme="majorHAnsi" w:cstheme="majorHAnsi"/>
        </w:rPr>
        <w:t>The writers explained the difference before and after the crisis by the different environment. After the crisis more strict regulations were implemented, including limits on international investor. This may indicate that the reason for lower volatility is the result of different factors, and that weather still ha</w:t>
      </w:r>
      <w:r w:rsidR="00796AE2" w:rsidRPr="000C0375">
        <w:rPr>
          <w:rFonts w:asciiTheme="majorHAnsi" w:hAnsiTheme="majorHAnsi" w:cstheme="majorHAnsi"/>
        </w:rPr>
        <w:t xml:space="preserve">s </w:t>
      </w:r>
      <w:r w:rsidR="00BB5291" w:rsidRPr="000C0375">
        <w:rPr>
          <w:rFonts w:asciiTheme="majorHAnsi" w:hAnsiTheme="majorHAnsi" w:cstheme="majorHAnsi"/>
        </w:rPr>
        <w:t>an impact on trade.</w:t>
      </w:r>
    </w:p>
    <w:p w:rsidR="000C0375" w:rsidRDefault="000C0375" w:rsidP="000C0375">
      <w:r>
        <w:br w:type="page"/>
      </w:r>
    </w:p>
    <w:p w:rsidR="000C0375" w:rsidRPr="00004DBB" w:rsidRDefault="007D3F6E" w:rsidP="000C0375">
      <w:pPr>
        <w:pStyle w:val="Title"/>
        <w:jc w:val="both"/>
        <w:rPr>
          <w:rFonts w:asciiTheme="majorHAnsi" w:hAnsiTheme="majorHAnsi" w:cstheme="majorHAnsi"/>
          <w:b/>
          <w:bCs/>
        </w:rPr>
      </w:pPr>
      <w:r>
        <w:rPr>
          <w:rFonts w:asciiTheme="majorHAnsi" w:hAnsiTheme="majorHAnsi" w:cstheme="majorHAnsi"/>
          <w:b/>
          <w:bCs/>
        </w:rPr>
        <w:lastRenderedPageBreak/>
        <w:t>D</w:t>
      </w:r>
      <w:r w:rsidR="000C0375" w:rsidRPr="00004DBB">
        <w:rPr>
          <w:rFonts w:asciiTheme="majorHAnsi" w:hAnsiTheme="majorHAnsi" w:cstheme="majorHAnsi"/>
          <w:b/>
          <w:bCs/>
        </w:rPr>
        <w:t>ata</w:t>
      </w:r>
    </w:p>
    <w:p w:rsidR="000C0375" w:rsidRPr="00004DBB" w:rsidRDefault="000C0375" w:rsidP="005150FC">
      <w:pPr>
        <w:pStyle w:val="Title"/>
        <w:ind w:firstLine="720"/>
        <w:jc w:val="both"/>
        <w:rPr>
          <w:rFonts w:asciiTheme="majorHAnsi" w:hAnsiTheme="majorHAnsi" w:cstheme="majorHAnsi"/>
        </w:rPr>
      </w:pPr>
      <w:r w:rsidRPr="00004DBB">
        <w:rPr>
          <w:rFonts w:asciiTheme="majorHAnsi" w:hAnsiTheme="majorHAnsi" w:cstheme="majorHAnsi"/>
        </w:rPr>
        <w:t>To understand the relationship between the stock market performance</w:t>
      </w:r>
      <w:r w:rsidR="00AB55C5">
        <w:rPr>
          <w:rFonts w:asciiTheme="majorHAnsi" w:hAnsiTheme="majorHAnsi" w:cstheme="majorHAnsi"/>
        </w:rPr>
        <w:t>s</w:t>
      </w:r>
      <w:r w:rsidRPr="00004DBB">
        <w:rPr>
          <w:rFonts w:asciiTheme="majorHAnsi" w:hAnsiTheme="majorHAnsi" w:cstheme="majorHAnsi"/>
        </w:rPr>
        <w:t xml:space="preserve"> and the weather conditions I collect</w:t>
      </w:r>
      <w:r w:rsidR="005150FC">
        <w:rPr>
          <w:rFonts w:asciiTheme="majorHAnsi" w:hAnsiTheme="majorHAnsi" w:cstheme="majorHAnsi"/>
        </w:rPr>
        <w:t>ed daily stock market prices and weather data between the years 2006-2013</w:t>
      </w:r>
      <w:r w:rsidR="00980BA6">
        <w:rPr>
          <w:rFonts w:asciiTheme="majorHAnsi" w:hAnsiTheme="majorHAnsi" w:cstheme="majorHAnsi"/>
        </w:rPr>
        <w:t>. I used the</w:t>
      </w:r>
      <w:r w:rsidRPr="00004DBB">
        <w:rPr>
          <w:rFonts w:asciiTheme="majorHAnsi" w:hAnsiTheme="majorHAnsi" w:cstheme="majorHAnsi"/>
        </w:rPr>
        <w:t xml:space="preserve"> </w:t>
      </w:r>
      <w:r w:rsidR="005150FC">
        <w:rPr>
          <w:rFonts w:asciiTheme="majorHAnsi" w:hAnsiTheme="majorHAnsi" w:cstheme="majorHAnsi"/>
        </w:rPr>
        <w:t>N</w:t>
      </w:r>
      <w:r w:rsidRPr="00004DBB">
        <w:rPr>
          <w:rFonts w:asciiTheme="majorHAnsi" w:hAnsiTheme="majorHAnsi" w:cstheme="majorHAnsi"/>
        </w:rPr>
        <w:t>YSE i</w:t>
      </w:r>
      <w:r w:rsidR="005150FC">
        <w:rPr>
          <w:rFonts w:asciiTheme="majorHAnsi" w:hAnsiTheme="majorHAnsi" w:cstheme="majorHAnsi"/>
        </w:rPr>
        <w:t>ndex daily returns for a stock market prices and d</w:t>
      </w:r>
      <w:r w:rsidRPr="00004DBB">
        <w:rPr>
          <w:rFonts w:asciiTheme="majorHAnsi" w:hAnsiTheme="majorHAnsi" w:cstheme="majorHAnsi"/>
        </w:rPr>
        <w:t>aily</w:t>
      </w:r>
      <w:r w:rsidR="00980BA6">
        <w:rPr>
          <w:rFonts w:asciiTheme="majorHAnsi" w:hAnsiTheme="majorHAnsi" w:cstheme="majorHAnsi"/>
        </w:rPr>
        <w:t xml:space="preserve"> temperatures for daily weather, including minimum, maximum and average temperature</w:t>
      </w:r>
      <w:r w:rsidR="00AB55C5">
        <w:rPr>
          <w:rFonts w:asciiTheme="majorHAnsi" w:hAnsiTheme="majorHAnsi" w:cstheme="majorHAnsi"/>
        </w:rPr>
        <w:t>s</w:t>
      </w:r>
      <w:r w:rsidR="00A377BF">
        <w:rPr>
          <w:rFonts w:asciiTheme="majorHAnsi" w:hAnsiTheme="majorHAnsi" w:cstheme="majorHAnsi"/>
        </w:rPr>
        <w:t>.</w:t>
      </w:r>
    </w:p>
    <w:p w:rsidR="00980BA6" w:rsidRDefault="000C0375" w:rsidP="000C0375">
      <w:pPr>
        <w:jc w:val="both"/>
        <w:rPr>
          <w:rFonts w:asciiTheme="majorHAnsi" w:hAnsiTheme="majorHAnsi" w:cstheme="majorHAnsi"/>
        </w:rPr>
      </w:pPr>
      <w:r w:rsidRPr="00004DBB">
        <w:rPr>
          <w:rFonts w:asciiTheme="majorHAnsi" w:hAnsiTheme="majorHAnsi" w:cstheme="majorHAnsi"/>
        </w:rPr>
        <w:t xml:space="preserve">The NYSE index data set is available in different websites such as Yahoo Finance, Google Finance, Bloomberg, etc. </w:t>
      </w:r>
      <w:r w:rsidR="00980BA6">
        <w:rPr>
          <w:rFonts w:asciiTheme="majorHAnsi" w:hAnsiTheme="majorHAnsi" w:cstheme="majorHAnsi"/>
        </w:rPr>
        <w:t xml:space="preserve">I chose to use the data </w:t>
      </w:r>
      <w:r w:rsidR="00B57639">
        <w:rPr>
          <w:rFonts w:asciiTheme="majorHAnsi" w:hAnsiTheme="majorHAnsi" w:cstheme="majorHAnsi"/>
        </w:rPr>
        <w:t>from</w:t>
      </w:r>
      <w:r w:rsidR="00980BA6">
        <w:rPr>
          <w:rFonts w:asciiTheme="majorHAnsi" w:hAnsiTheme="majorHAnsi" w:cstheme="majorHAnsi"/>
        </w:rPr>
        <w:t xml:space="preserve"> Yahoo Finance as it is one of the most reliable and accessible website for this type of information. </w:t>
      </w:r>
      <w:r w:rsidRPr="00004DBB">
        <w:rPr>
          <w:rFonts w:asciiTheme="majorHAnsi" w:hAnsiTheme="majorHAnsi" w:cstheme="majorHAnsi"/>
        </w:rPr>
        <w:t>The data points that I use</w:t>
      </w:r>
      <w:r w:rsidR="00980BA6">
        <w:rPr>
          <w:rFonts w:asciiTheme="majorHAnsi" w:hAnsiTheme="majorHAnsi" w:cstheme="majorHAnsi"/>
        </w:rPr>
        <w:t>d</w:t>
      </w:r>
      <w:r w:rsidRPr="00004DBB">
        <w:rPr>
          <w:rFonts w:asciiTheme="majorHAnsi" w:hAnsiTheme="majorHAnsi" w:cstheme="majorHAnsi"/>
        </w:rPr>
        <w:t xml:space="preserve"> in this analysis </w:t>
      </w:r>
      <w:r w:rsidR="00980BA6">
        <w:rPr>
          <w:rFonts w:asciiTheme="majorHAnsi" w:hAnsiTheme="majorHAnsi" w:cstheme="majorHAnsi"/>
        </w:rPr>
        <w:t>we</w:t>
      </w:r>
      <w:r w:rsidRPr="00004DBB">
        <w:rPr>
          <w:rFonts w:asciiTheme="majorHAnsi" w:hAnsiTheme="majorHAnsi" w:cstheme="majorHAnsi"/>
        </w:rPr>
        <w:t xml:space="preserve">re volume of trade, open rate, close rate, and average rate. The volume </w:t>
      </w:r>
      <w:r w:rsidR="00980BA6">
        <w:rPr>
          <w:rFonts w:asciiTheme="majorHAnsi" w:hAnsiTheme="majorHAnsi" w:cstheme="majorHAnsi"/>
        </w:rPr>
        <w:t xml:space="preserve">was used to </w:t>
      </w:r>
      <w:r w:rsidRPr="00004DBB">
        <w:rPr>
          <w:rFonts w:asciiTheme="majorHAnsi" w:hAnsiTheme="majorHAnsi" w:cstheme="majorHAnsi"/>
        </w:rPr>
        <w:t>understand the different trading pat</w:t>
      </w:r>
      <w:r w:rsidR="00980BA6">
        <w:rPr>
          <w:rFonts w:asciiTheme="majorHAnsi" w:hAnsiTheme="majorHAnsi" w:cstheme="majorHAnsi"/>
        </w:rPr>
        <w:t xml:space="preserve">terns in hot vs cold days. This </w:t>
      </w:r>
      <w:r w:rsidRPr="00004DBB">
        <w:rPr>
          <w:rFonts w:asciiTheme="majorHAnsi" w:hAnsiTheme="majorHAnsi" w:cstheme="majorHAnsi"/>
        </w:rPr>
        <w:t>help</w:t>
      </w:r>
      <w:r w:rsidR="00980BA6">
        <w:rPr>
          <w:rFonts w:asciiTheme="majorHAnsi" w:hAnsiTheme="majorHAnsi" w:cstheme="majorHAnsi"/>
        </w:rPr>
        <w:t>ed</w:t>
      </w:r>
      <w:r w:rsidRPr="00004DBB">
        <w:rPr>
          <w:rFonts w:asciiTheme="majorHAnsi" w:hAnsiTheme="majorHAnsi" w:cstheme="majorHAnsi"/>
        </w:rPr>
        <w:t xml:space="preserve"> in understanding the significance of the analysis</w:t>
      </w:r>
      <w:r w:rsidR="00980BA6">
        <w:rPr>
          <w:rFonts w:asciiTheme="majorHAnsi" w:hAnsiTheme="majorHAnsi" w:cstheme="majorHAnsi"/>
        </w:rPr>
        <w:t>. For example, if the market had</w:t>
      </w:r>
      <w:r w:rsidRPr="00004DBB">
        <w:rPr>
          <w:rFonts w:asciiTheme="majorHAnsi" w:hAnsiTheme="majorHAnsi" w:cstheme="majorHAnsi"/>
        </w:rPr>
        <w:t xml:space="preserve"> lower return on colder days, but at the same time very low average of trading volume, this may be an indication that only a small number of transactions impact the trend and weaken the conclusion. While I </w:t>
      </w:r>
      <w:r w:rsidR="00980BA6">
        <w:rPr>
          <w:rFonts w:asciiTheme="majorHAnsi" w:hAnsiTheme="majorHAnsi" w:cstheme="majorHAnsi"/>
        </w:rPr>
        <w:t xml:space="preserve">generated many data points for the analysis, I only </w:t>
      </w:r>
      <w:r w:rsidR="00B57639">
        <w:rPr>
          <w:rFonts w:asciiTheme="majorHAnsi" w:hAnsiTheme="majorHAnsi" w:cstheme="majorHAnsi"/>
        </w:rPr>
        <w:t>presented</w:t>
      </w:r>
      <w:r w:rsidRPr="00004DBB">
        <w:rPr>
          <w:rFonts w:asciiTheme="majorHAnsi" w:hAnsiTheme="majorHAnsi" w:cstheme="majorHAnsi"/>
        </w:rPr>
        <w:t xml:space="preserve"> </w:t>
      </w:r>
      <w:r w:rsidR="00980BA6">
        <w:rPr>
          <w:rFonts w:asciiTheme="majorHAnsi" w:hAnsiTheme="majorHAnsi" w:cstheme="majorHAnsi"/>
        </w:rPr>
        <w:t>daily change to analyse the impact of the weather. This parameter considers the opening and closing of a</w:t>
      </w:r>
      <w:r w:rsidR="00A056C6">
        <w:rPr>
          <w:rFonts w:asciiTheme="majorHAnsi" w:hAnsiTheme="majorHAnsi" w:cstheme="majorHAnsi"/>
        </w:rPr>
        <w:t>ny given</w:t>
      </w:r>
      <w:r w:rsidR="00980BA6">
        <w:rPr>
          <w:rFonts w:asciiTheme="majorHAnsi" w:hAnsiTheme="majorHAnsi" w:cstheme="majorHAnsi"/>
        </w:rPr>
        <w:t xml:space="preserve"> day and may give a better correlation between the weather and the trading </w:t>
      </w:r>
      <w:r w:rsidR="00B57639">
        <w:rPr>
          <w:rFonts w:asciiTheme="majorHAnsi" w:hAnsiTheme="majorHAnsi" w:cstheme="majorHAnsi"/>
        </w:rPr>
        <w:t xml:space="preserve">patterns </w:t>
      </w:r>
      <w:r w:rsidR="00980BA6">
        <w:rPr>
          <w:rFonts w:asciiTheme="majorHAnsi" w:hAnsiTheme="majorHAnsi" w:cstheme="majorHAnsi"/>
        </w:rPr>
        <w:t xml:space="preserve">throughout the day. Big changes were already adjusted in the opening rate, and the change </w:t>
      </w:r>
      <w:r w:rsidR="007D3F6E">
        <w:rPr>
          <w:rFonts w:asciiTheme="majorHAnsi" w:hAnsiTheme="majorHAnsi" w:cstheme="majorHAnsi"/>
        </w:rPr>
        <w:t>from</w:t>
      </w:r>
      <w:r w:rsidR="00980BA6">
        <w:rPr>
          <w:rFonts w:asciiTheme="majorHAnsi" w:hAnsiTheme="majorHAnsi" w:cstheme="majorHAnsi"/>
        </w:rPr>
        <w:t xml:space="preserve"> closing </w:t>
      </w:r>
      <w:r w:rsidR="007D3F6E">
        <w:rPr>
          <w:rFonts w:asciiTheme="majorHAnsi" w:hAnsiTheme="majorHAnsi" w:cstheme="majorHAnsi"/>
        </w:rPr>
        <w:t xml:space="preserve">was probably caused by </w:t>
      </w:r>
      <w:r w:rsidR="00980BA6">
        <w:rPr>
          <w:rFonts w:asciiTheme="majorHAnsi" w:hAnsiTheme="majorHAnsi" w:cstheme="majorHAnsi"/>
        </w:rPr>
        <w:t xml:space="preserve">factor of the specific day (e.g. weather, announcements throughout the day etc.). Since planned announcements usually happen after trading hours my assumptions that only a small number of announcements were made during the day, and those would be identified as abnormal in the cluster analysis. </w:t>
      </w:r>
    </w:p>
    <w:p w:rsidR="000C0375" w:rsidRPr="00004DBB" w:rsidRDefault="000C0375" w:rsidP="000C0375">
      <w:pPr>
        <w:jc w:val="both"/>
        <w:rPr>
          <w:rFonts w:asciiTheme="majorHAnsi" w:hAnsiTheme="majorHAnsi" w:cstheme="majorHAnsi"/>
        </w:rPr>
      </w:pPr>
      <w:r w:rsidRPr="00004DBB">
        <w:rPr>
          <w:rFonts w:asciiTheme="majorHAnsi" w:hAnsiTheme="majorHAnsi" w:cstheme="majorHAnsi"/>
        </w:rPr>
        <w:t xml:space="preserve">Daily weather data set </w:t>
      </w:r>
      <w:r w:rsidR="00FE5C4B">
        <w:rPr>
          <w:rFonts w:asciiTheme="majorHAnsi" w:hAnsiTheme="majorHAnsi" w:cstheme="majorHAnsi"/>
        </w:rPr>
        <w:t xml:space="preserve">was a </w:t>
      </w:r>
      <w:r w:rsidRPr="00004DBB">
        <w:rPr>
          <w:rFonts w:asciiTheme="majorHAnsi" w:hAnsiTheme="majorHAnsi" w:cstheme="majorHAnsi"/>
        </w:rPr>
        <w:t xml:space="preserve">bit more challenging to find as it varies depending on the station that was measuring the temperatures each day. My source for this data set </w:t>
      </w:r>
      <w:r w:rsidR="00FE5C4B">
        <w:rPr>
          <w:rFonts w:asciiTheme="majorHAnsi" w:hAnsiTheme="majorHAnsi" w:cstheme="majorHAnsi"/>
        </w:rPr>
        <w:t>was</w:t>
      </w:r>
      <w:r w:rsidRPr="00004DBB">
        <w:rPr>
          <w:rFonts w:asciiTheme="majorHAnsi" w:hAnsiTheme="majorHAnsi" w:cstheme="majorHAnsi"/>
        </w:rPr>
        <w:t xml:space="preserve"> NOAA – National Center for Environmental Information. Since I assume that traders </w:t>
      </w:r>
      <w:r w:rsidR="007D3F6E">
        <w:rPr>
          <w:rFonts w:asciiTheme="majorHAnsi" w:hAnsiTheme="majorHAnsi" w:cstheme="majorHAnsi"/>
        </w:rPr>
        <w:t>were</w:t>
      </w:r>
      <w:r w:rsidRPr="00004DBB">
        <w:rPr>
          <w:rFonts w:asciiTheme="majorHAnsi" w:hAnsiTheme="majorHAnsi" w:cstheme="majorHAnsi"/>
        </w:rPr>
        <w:t xml:space="preserve"> impacted </w:t>
      </w:r>
      <w:r w:rsidRPr="00004DBB">
        <w:rPr>
          <w:rFonts w:asciiTheme="majorHAnsi" w:hAnsiTheme="majorHAnsi" w:cstheme="majorHAnsi"/>
        </w:rPr>
        <w:lastRenderedPageBreak/>
        <w:t xml:space="preserve">throughout the day, I </w:t>
      </w:r>
      <w:r w:rsidR="00FE5C4B">
        <w:rPr>
          <w:rFonts w:asciiTheme="majorHAnsi" w:hAnsiTheme="majorHAnsi" w:cstheme="majorHAnsi"/>
        </w:rPr>
        <w:t>used</w:t>
      </w:r>
      <w:r w:rsidRPr="00004DBB">
        <w:rPr>
          <w:rFonts w:asciiTheme="majorHAnsi" w:hAnsiTheme="majorHAnsi" w:cstheme="majorHAnsi"/>
        </w:rPr>
        <w:t xml:space="preserve"> the average temperature, the lowest temperature and the highest temperature of each day. </w:t>
      </w:r>
      <w:r w:rsidR="00FE5C4B">
        <w:rPr>
          <w:rFonts w:asciiTheme="majorHAnsi" w:hAnsiTheme="majorHAnsi" w:cstheme="majorHAnsi"/>
        </w:rPr>
        <w:t xml:space="preserve">While comparing the three I realized that they have similar behaviour and would have similar impact on my statistical analysis. </w:t>
      </w:r>
      <w:r w:rsidRPr="00004DBB">
        <w:rPr>
          <w:rFonts w:asciiTheme="majorHAnsi" w:hAnsiTheme="majorHAnsi" w:cstheme="majorHAnsi"/>
        </w:rPr>
        <w:t>Average temperature help</w:t>
      </w:r>
      <w:r w:rsidR="00FE5C4B">
        <w:rPr>
          <w:rFonts w:asciiTheme="majorHAnsi" w:hAnsiTheme="majorHAnsi" w:cstheme="majorHAnsi"/>
        </w:rPr>
        <w:t>ed</w:t>
      </w:r>
      <w:r w:rsidRPr="00004DBB">
        <w:rPr>
          <w:rFonts w:asciiTheme="majorHAnsi" w:hAnsiTheme="majorHAnsi" w:cstheme="majorHAnsi"/>
        </w:rPr>
        <w:t xml:space="preserve"> in comparing the days in a simple method. </w:t>
      </w:r>
    </w:p>
    <w:p w:rsidR="007D3F6E" w:rsidRDefault="007D3F6E" w:rsidP="007D3F6E">
      <w:pPr>
        <w:pStyle w:val="Title"/>
        <w:jc w:val="both"/>
        <w:rPr>
          <w:rFonts w:asciiTheme="majorHAnsi" w:hAnsiTheme="majorHAnsi" w:cstheme="majorHAnsi"/>
          <w:b/>
          <w:bCs/>
        </w:rPr>
      </w:pPr>
    </w:p>
    <w:p w:rsidR="007D3F6E" w:rsidRDefault="007D3F6E">
      <w:pPr>
        <w:ind w:firstLine="0"/>
        <w:rPr>
          <w:rFonts w:asciiTheme="majorHAnsi" w:hAnsiTheme="majorHAnsi" w:cstheme="majorHAnsi"/>
          <w:b/>
          <w:bCs/>
        </w:rPr>
      </w:pPr>
      <w:r>
        <w:rPr>
          <w:rFonts w:asciiTheme="majorHAnsi" w:hAnsiTheme="majorHAnsi" w:cstheme="majorHAnsi"/>
          <w:b/>
          <w:bCs/>
        </w:rPr>
        <w:br w:type="page"/>
      </w:r>
    </w:p>
    <w:p w:rsidR="007D3F6E" w:rsidRDefault="007D3F6E" w:rsidP="007D3F6E">
      <w:pPr>
        <w:pStyle w:val="Title"/>
        <w:jc w:val="both"/>
        <w:rPr>
          <w:rFonts w:asciiTheme="majorHAnsi" w:hAnsiTheme="majorHAnsi" w:cstheme="majorHAnsi"/>
          <w:b/>
          <w:bCs/>
        </w:rPr>
      </w:pPr>
      <w:r w:rsidRPr="00004DBB">
        <w:rPr>
          <w:rFonts w:asciiTheme="majorHAnsi" w:hAnsiTheme="majorHAnsi" w:cstheme="majorHAnsi"/>
          <w:b/>
          <w:bCs/>
        </w:rPr>
        <w:lastRenderedPageBreak/>
        <w:t>Methodology</w:t>
      </w:r>
    </w:p>
    <w:p w:rsidR="007D3F6E" w:rsidRDefault="000C0375" w:rsidP="000C0375">
      <w:pPr>
        <w:pStyle w:val="Title"/>
        <w:ind w:firstLine="720"/>
        <w:jc w:val="both"/>
        <w:rPr>
          <w:rFonts w:asciiTheme="majorHAnsi" w:hAnsiTheme="majorHAnsi" w:cstheme="majorHAnsi"/>
        </w:rPr>
      </w:pPr>
      <w:r w:rsidRPr="00004DBB">
        <w:rPr>
          <w:rFonts w:asciiTheme="majorHAnsi" w:hAnsiTheme="majorHAnsi" w:cstheme="majorHAnsi"/>
        </w:rPr>
        <w:t>I conduct</w:t>
      </w:r>
      <w:r w:rsidR="00FE5C4B">
        <w:rPr>
          <w:rFonts w:asciiTheme="majorHAnsi" w:hAnsiTheme="majorHAnsi" w:cstheme="majorHAnsi"/>
        </w:rPr>
        <w:t>ed</w:t>
      </w:r>
      <w:r w:rsidRPr="00004DBB">
        <w:rPr>
          <w:rFonts w:asciiTheme="majorHAnsi" w:hAnsiTheme="majorHAnsi" w:cstheme="majorHAnsi"/>
        </w:rPr>
        <w:t xml:space="preserve"> multiple statistical analyses to determine whether there is a </w:t>
      </w:r>
      <w:r w:rsidR="007D3F6E">
        <w:rPr>
          <w:rFonts w:asciiTheme="majorHAnsi" w:hAnsiTheme="majorHAnsi" w:cstheme="majorHAnsi"/>
        </w:rPr>
        <w:t xml:space="preserve">relationship between the two data sets. </w:t>
      </w:r>
      <w:r w:rsidR="00225167">
        <w:rPr>
          <w:rFonts w:asciiTheme="majorHAnsi" w:hAnsiTheme="majorHAnsi" w:cstheme="majorHAnsi"/>
        </w:rPr>
        <w:t xml:space="preserve">The different analyses were done on the entire data set, and subsets of the datasets. The first subset I used was seasons. This divided my analysis to additional four sections. In addition, I identified hot, cold and average days for each subset of the analysis. To identify hot cold and average days for the overall analysis I determined limits. Cold days were days with temperature of less than 45 degrees Fahrenheit, and hot days were days with temperatures above 79 degrees Fahrenheit. The rest of the days were average. However, by doing that I did not address the way people feel as compared to their situation. For example, if the </w:t>
      </w:r>
      <w:r w:rsidR="00B57639">
        <w:rPr>
          <w:rFonts w:asciiTheme="majorHAnsi" w:hAnsiTheme="majorHAnsi" w:cstheme="majorHAnsi"/>
        </w:rPr>
        <w:t xml:space="preserve">spring </w:t>
      </w:r>
      <w:r w:rsidR="00225167">
        <w:rPr>
          <w:rFonts w:asciiTheme="majorHAnsi" w:hAnsiTheme="majorHAnsi" w:cstheme="majorHAnsi"/>
        </w:rPr>
        <w:t>weather is 60 degrees Fahrenheit</w:t>
      </w:r>
      <w:r w:rsidR="00B57639">
        <w:rPr>
          <w:rFonts w:asciiTheme="majorHAnsi" w:hAnsiTheme="majorHAnsi" w:cstheme="majorHAnsi"/>
        </w:rPr>
        <w:t xml:space="preserve"> on average</w:t>
      </w:r>
      <w:r w:rsidR="00225167">
        <w:rPr>
          <w:rFonts w:asciiTheme="majorHAnsi" w:hAnsiTheme="majorHAnsi" w:cstheme="majorHAnsi"/>
        </w:rPr>
        <w:t xml:space="preserve">, a 68-degree day would be warm for me. Therefore, to determine hot or cold days in the seasonal analysis I calculated the average temperature for the season plus/ minus 7 degrees. Everything below was considered cold while everything above was considered hot. </w:t>
      </w:r>
      <w:r w:rsidR="00225167" w:rsidRPr="005B6E11">
        <w:rPr>
          <w:rFonts w:asciiTheme="majorHAnsi" w:hAnsiTheme="majorHAnsi" w:cstheme="majorHAnsi"/>
          <w:b/>
        </w:rPr>
        <w:t>Table 1</w:t>
      </w:r>
      <w:r w:rsidR="00225167">
        <w:rPr>
          <w:rFonts w:asciiTheme="majorHAnsi" w:hAnsiTheme="majorHAnsi" w:cstheme="majorHAnsi"/>
        </w:rPr>
        <w:t xml:space="preserve"> </w:t>
      </w:r>
      <w:r w:rsidR="005B6E11">
        <w:rPr>
          <w:rFonts w:asciiTheme="majorHAnsi" w:hAnsiTheme="majorHAnsi" w:cstheme="majorHAnsi"/>
        </w:rPr>
        <w:t>below includes a summary with temperature distribution and number of hot, cold and average days</w:t>
      </w:r>
    </w:p>
    <w:p w:rsidR="005B6E11" w:rsidRPr="00807DB9" w:rsidRDefault="005B6E11" w:rsidP="005B6E11">
      <w:pPr>
        <w:ind w:firstLine="0"/>
        <w:jc w:val="both"/>
        <w:rPr>
          <w:rFonts w:asciiTheme="majorHAnsi" w:hAnsiTheme="majorHAnsi" w:cstheme="majorHAnsi"/>
          <w:b/>
        </w:rPr>
      </w:pPr>
      <w:r>
        <w:rPr>
          <w:rFonts w:asciiTheme="majorHAnsi" w:hAnsiTheme="majorHAnsi" w:cstheme="majorHAnsi"/>
          <w:b/>
        </w:rPr>
        <w:t>Table 1 – weather data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1338"/>
        <w:gridCol w:w="1339"/>
        <w:gridCol w:w="1339"/>
        <w:gridCol w:w="1338"/>
        <w:gridCol w:w="1339"/>
        <w:gridCol w:w="1339"/>
      </w:tblGrid>
      <w:tr w:rsidR="005B6E11" w:rsidRPr="00FD2C45" w:rsidTr="00040AEE">
        <w:tc>
          <w:tcPr>
            <w:tcW w:w="1318" w:type="dxa"/>
          </w:tcPr>
          <w:p w:rsidR="005B6E11" w:rsidRPr="00FD2C45" w:rsidRDefault="005B6E11" w:rsidP="00040AEE">
            <w:pPr>
              <w:spacing w:before="240" w:after="240"/>
              <w:ind w:firstLine="0"/>
              <w:jc w:val="both"/>
              <w:rPr>
                <w:rFonts w:asciiTheme="majorHAnsi" w:hAnsiTheme="majorHAnsi" w:cstheme="majorHAnsi"/>
              </w:rPr>
            </w:pPr>
          </w:p>
        </w:tc>
        <w:tc>
          <w:tcPr>
            <w:tcW w:w="4016" w:type="dxa"/>
            <w:gridSpan w:val="3"/>
            <w:tcBorders>
              <w:right w:val="dashed" w:sz="12" w:space="0" w:color="4F6228" w:themeColor="accent3" w:themeShade="80"/>
            </w:tcBorders>
            <w:shd w:val="clear" w:color="auto" w:fill="002060"/>
            <w:vAlign w:val="center"/>
          </w:tcPr>
          <w:p w:rsidR="005B6E11" w:rsidRPr="00FD2C45" w:rsidRDefault="005B6E11" w:rsidP="00040AEE">
            <w:pPr>
              <w:spacing w:before="240" w:after="240"/>
              <w:ind w:firstLine="0"/>
              <w:jc w:val="center"/>
              <w:rPr>
                <w:rFonts w:asciiTheme="majorHAnsi" w:hAnsiTheme="majorHAnsi" w:cstheme="majorHAnsi"/>
                <w:b/>
              </w:rPr>
            </w:pPr>
            <w:r w:rsidRPr="00FD2C45">
              <w:rPr>
                <w:rFonts w:asciiTheme="majorHAnsi" w:hAnsiTheme="majorHAnsi" w:cstheme="majorHAnsi"/>
                <w:b/>
              </w:rPr>
              <w:t>Temperature distribution</w:t>
            </w:r>
          </w:p>
        </w:tc>
        <w:tc>
          <w:tcPr>
            <w:tcW w:w="4016" w:type="dxa"/>
            <w:gridSpan w:val="3"/>
            <w:tcBorders>
              <w:left w:val="dashed" w:sz="12" w:space="0" w:color="4F6228" w:themeColor="accent3" w:themeShade="80"/>
            </w:tcBorders>
            <w:shd w:val="clear" w:color="auto" w:fill="4F6228" w:themeFill="accent3" w:themeFillShade="80"/>
            <w:vAlign w:val="center"/>
          </w:tcPr>
          <w:p w:rsidR="005B6E11" w:rsidRPr="00FD2C45" w:rsidRDefault="005B6E11" w:rsidP="00040AEE">
            <w:pPr>
              <w:spacing w:before="240" w:after="240"/>
              <w:ind w:firstLine="0"/>
              <w:jc w:val="center"/>
              <w:rPr>
                <w:rFonts w:asciiTheme="majorHAnsi" w:hAnsiTheme="majorHAnsi" w:cstheme="majorHAnsi"/>
                <w:b/>
                <w:color w:val="FFFFFF" w:themeColor="background1"/>
              </w:rPr>
            </w:pPr>
            <w:r w:rsidRPr="00FD2C45">
              <w:rPr>
                <w:rFonts w:asciiTheme="majorHAnsi" w:hAnsiTheme="majorHAnsi" w:cstheme="majorHAnsi"/>
                <w:b/>
                <w:color w:val="FFFFFF" w:themeColor="background1"/>
              </w:rPr>
              <w:t>Number of days</w:t>
            </w:r>
          </w:p>
        </w:tc>
      </w:tr>
      <w:tr w:rsidR="005B6E11" w:rsidRPr="00FD2C45" w:rsidTr="00040AEE">
        <w:tc>
          <w:tcPr>
            <w:tcW w:w="1318" w:type="dxa"/>
            <w:vAlign w:val="bottom"/>
          </w:tcPr>
          <w:p w:rsidR="005B6E11" w:rsidRPr="00FD2C45" w:rsidRDefault="005B6E11" w:rsidP="00040AEE">
            <w:pPr>
              <w:spacing w:before="240" w:after="240"/>
              <w:ind w:firstLine="0"/>
              <w:rPr>
                <w:rFonts w:asciiTheme="majorHAnsi" w:hAnsiTheme="majorHAnsi" w:cstheme="majorHAnsi"/>
                <w:lang w:val="en-US"/>
              </w:rPr>
            </w:pPr>
          </w:p>
        </w:tc>
        <w:tc>
          <w:tcPr>
            <w:tcW w:w="1338" w:type="dxa"/>
            <w:shd w:val="clear" w:color="auto" w:fill="C6D9F1" w:themeFill="text2" w:themeFillTint="33"/>
            <w:vAlign w:val="center"/>
          </w:tcPr>
          <w:p w:rsidR="005B6E11" w:rsidRPr="00FD2C45" w:rsidRDefault="005B6E11" w:rsidP="00040AEE">
            <w:pPr>
              <w:spacing w:before="240" w:after="240"/>
              <w:ind w:firstLine="0"/>
              <w:jc w:val="center"/>
              <w:rPr>
                <w:rFonts w:asciiTheme="majorHAnsi" w:hAnsiTheme="majorHAnsi" w:cstheme="majorHAnsi"/>
                <w:b/>
                <w:color w:val="000000"/>
              </w:rPr>
            </w:pPr>
            <w:r w:rsidRPr="00FD2C45">
              <w:rPr>
                <w:rFonts w:asciiTheme="majorHAnsi" w:hAnsiTheme="majorHAnsi" w:cstheme="majorHAnsi"/>
                <w:b/>
                <w:color w:val="000000"/>
              </w:rPr>
              <w:t>Average</w:t>
            </w:r>
          </w:p>
        </w:tc>
        <w:tc>
          <w:tcPr>
            <w:tcW w:w="1339" w:type="dxa"/>
            <w:shd w:val="clear" w:color="auto" w:fill="C6D9F1" w:themeFill="text2" w:themeFillTint="33"/>
            <w:vAlign w:val="center"/>
          </w:tcPr>
          <w:p w:rsidR="005B6E11" w:rsidRPr="00FD2C45" w:rsidRDefault="005B6E11" w:rsidP="00040AEE">
            <w:pPr>
              <w:spacing w:before="240" w:after="240"/>
              <w:ind w:firstLine="0"/>
              <w:jc w:val="center"/>
              <w:rPr>
                <w:rFonts w:asciiTheme="majorHAnsi" w:hAnsiTheme="majorHAnsi" w:cstheme="majorHAnsi"/>
                <w:b/>
                <w:color w:val="000000"/>
              </w:rPr>
            </w:pPr>
            <w:r w:rsidRPr="00FD2C45">
              <w:rPr>
                <w:rFonts w:asciiTheme="majorHAnsi" w:hAnsiTheme="majorHAnsi" w:cstheme="majorHAnsi"/>
                <w:b/>
                <w:color w:val="000000"/>
              </w:rPr>
              <w:t>Max</w:t>
            </w:r>
          </w:p>
        </w:tc>
        <w:tc>
          <w:tcPr>
            <w:tcW w:w="1339" w:type="dxa"/>
            <w:tcBorders>
              <w:right w:val="dashed" w:sz="12" w:space="0" w:color="4F6228" w:themeColor="accent3" w:themeShade="80"/>
            </w:tcBorders>
            <w:shd w:val="clear" w:color="auto" w:fill="C6D9F1" w:themeFill="text2" w:themeFillTint="33"/>
            <w:vAlign w:val="center"/>
          </w:tcPr>
          <w:p w:rsidR="005B6E11" w:rsidRPr="00FD2C45" w:rsidRDefault="005B6E11" w:rsidP="00040AEE">
            <w:pPr>
              <w:spacing w:before="240" w:after="240"/>
              <w:ind w:firstLine="0"/>
              <w:jc w:val="center"/>
              <w:rPr>
                <w:rFonts w:asciiTheme="majorHAnsi" w:hAnsiTheme="majorHAnsi" w:cstheme="majorHAnsi"/>
                <w:b/>
                <w:color w:val="000000"/>
              </w:rPr>
            </w:pPr>
            <w:r w:rsidRPr="00FD2C45">
              <w:rPr>
                <w:rFonts w:asciiTheme="majorHAnsi" w:hAnsiTheme="majorHAnsi" w:cstheme="majorHAnsi"/>
                <w:b/>
                <w:color w:val="000000"/>
              </w:rPr>
              <w:t>Min</w:t>
            </w:r>
          </w:p>
        </w:tc>
        <w:tc>
          <w:tcPr>
            <w:tcW w:w="1338" w:type="dxa"/>
            <w:tcBorders>
              <w:left w:val="dashed" w:sz="12" w:space="0" w:color="4F6228" w:themeColor="accent3" w:themeShade="80"/>
            </w:tcBorders>
            <w:shd w:val="clear" w:color="auto" w:fill="EAF1DD" w:themeFill="accent3" w:themeFillTint="33"/>
            <w:vAlign w:val="center"/>
          </w:tcPr>
          <w:p w:rsidR="005B6E11" w:rsidRPr="00FD2C45" w:rsidRDefault="005B6E11" w:rsidP="00040AEE">
            <w:pPr>
              <w:spacing w:before="240" w:after="240"/>
              <w:ind w:firstLine="0"/>
              <w:jc w:val="center"/>
              <w:rPr>
                <w:rFonts w:asciiTheme="majorHAnsi" w:hAnsiTheme="majorHAnsi" w:cstheme="majorHAnsi"/>
                <w:b/>
                <w:color w:val="000000"/>
              </w:rPr>
            </w:pPr>
            <w:r w:rsidRPr="00FD2C45">
              <w:rPr>
                <w:rFonts w:asciiTheme="majorHAnsi" w:hAnsiTheme="majorHAnsi" w:cstheme="majorHAnsi"/>
                <w:b/>
                <w:color w:val="000000"/>
              </w:rPr>
              <w:t>Hot</w:t>
            </w:r>
          </w:p>
        </w:tc>
        <w:tc>
          <w:tcPr>
            <w:tcW w:w="1339" w:type="dxa"/>
            <w:shd w:val="clear" w:color="auto" w:fill="EAF1DD" w:themeFill="accent3" w:themeFillTint="33"/>
            <w:vAlign w:val="center"/>
          </w:tcPr>
          <w:p w:rsidR="005B6E11" w:rsidRPr="00FD2C45" w:rsidRDefault="005B6E11" w:rsidP="00040AEE">
            <w:pPr>
              <w:spacing w:before="240" w:after="240"/>
              <w:ind w:firstLine="0"/>
              <w:jc w:val="center"/>
              <w:rPr>
                <w:rFonts w:asciiTheme="majorHAnsi" w:hAnsiTheme="majorHAnsi" w:cstheme="majorHAnsi"/>
                <w:b/>
                <w:color w:val="000000"/>
              </w:rPr>
            </w:pPr>
            <w:r w:rsidRPr="00FD2C45">
              <w:rPr>
                <w:rFonts w:asciiTheme="majorHAnsi" w:hAnsiTheme="majorHAnsi" w:cstheme="majorHAnsi"/>
                <w:b/>
                <w:color w:val="000000"/>
              </w:rPr>
              <w:t>Cold</w:t>
            </w:r>
          </w:p>
        </w:tc>
        <w:tc>
          <w:tcPr>
            <w:tcW w:w="1339" w:type="dxa"/>
            <w:shd w:val="clear" w:color="auto" w:fill="EAF1DD" w:themeFill="accent3" w:themeFillTint="33"/>
            <w:vAlign w:val="center"/>
          </w:tcPr>
          <w:p w:rsidR="005B6E11" w:rsidRPr="00FD2C45" w:rsidRDefault="005B6E11" w:rsidP="00040AEE">
            <w:pPr>
              <w:spacing w:before="240" w:after="240"/>
              <w:ind w:firstLine="0"/>
              <w:jc w:val="center"/>
              <w:rPr>
                <w:rFonts w:asciiTheme="majorHAnsi" w:hAnsiTheme="majorHAnsi" w:cstheme="majorHAnsi"/>
                <w:b/>
                <w:color w:val="000000"/>
              </w:rPr>
            </w:pPr>
            <w:r w:rsidRPr="00FD2C45">
              <w:rPr>
                <w:rFonts w:asciiTheme="majorHAnsi" w:hAnsiTheme="majorHAnsi" w:cstheme="majorHAnsi"/>
                <w:b/>
                <w:color w:val="000000"/>
              </w:rPr>
              <w:t>Average</w:t>
            </w:r>
          </w:p>
        </w:tc>
      </w:tr>
      <w:tr w:rsidR="005B6E11" w:rsidRPr="00FD2C45" w:rsidTr="00040AEE">
        <w:tc>
          <w:tcPr>
            <w:tcW w:w="1318" w:type="dxa"/>
            <w:shd w:val="clear" w:color="auto" w:fill="C6D9F1" w:themeFill="text2" w:themeFillTint="33"/>
            <w:vAlign w:val="bottom"/>
          </w:tcPr>
          <w:p w:rsidR="005B6E11" w:rsidRPr="00FD2C45" w:rsidRDefault="005B6E11" w:rsidP="00040AEE">
            <w:pPr>
              <w:spacing w:before="240" w:after="240"/>
              <w:ind w:firstLine="0"/>
              <w:rPr>
                <w:rFonts w:asciiTheme="majorHAnsi" w:hAnsiTheme="majorHAnsi" w:cstheme="majorHAnsi"/>
                <w:b/>
                <w:color w:val="000000"/>
              </w:rPr>
            </w:pPr>
            <w:r w:rsidRPr="00FD2C45">
              <w:rPr>
                <w:rFonts w:asciiTheme="majorHAnsi" w:hAnsiTheme="majorHAnsi" w:cstheme="majorHAnsi"/>
                <w:b/>
                <w:color w:val="000000"/>
              </w:rPr>
              <w:t>Summer</w:t>
            </w:r>
          </w:p>
        </w:tc>
        <w:tc>
          <w:tcPr>
            <w:tcW w:w="1338"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73.2</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89.0</w:t>
            </w:r>
          </w:p>
        </w:tc>
        <w:tc>
          <w:tcPr>
            <w:tcW w:w="1339" w:type="dxa"/>
            <w:tcBorders>
              <w:righ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55.0</w:t>
            </w:r>
          </w:p>
        </w:tc>
        <w:tc>
          <w:tcPr>
            <w:tcW w:w="1338" w:type="dxa"/>
            <w:tcBorders>
              <w:lef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45</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51</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371</w:t>
            </w:r>
          </w:p>
        </w:tc>
      </w:tr>
      <w:tr w:rsidR="005B6E11" w:rsidRPr="00FD2C45" w:rsidTr="00040AEE">
        <w:tc>
          <w:tcPr>
            <w:tcW w:w="1318" w:type="dxa"/>
            <w:shd w:val="clear" w:color="auto" w:fill="C6D9F1" w:themeFill="text2" w:themeFillTint="33"/>
            <w:vAlign w:val="bottom"/>
          </w:tcPr>
          <w:p w:rsidR="005B6E11" w:rsidRPr="00FD2C45" w:rsidRDefault="005B6E11" w:rsidP="00040AEE">
            <w:pPr>
              <w:spacing w:before="240" w:after="240"/>
              <w:ind w:firstLine="0"/>
              <w:rPr>
                <w:rFonts w:asciiTheme="majorHAnsi" w:hAnsiTheme="majorHAnsi" w:cstheme="majorHAnsi"/>
                <w:b/>
                <w:color w:val="000000"/>
              </w:rPr>
            </w:pPr>
            <w:r w:rsidRPr="00FD2C45">
              <w:rPr>
                <w:rFonts w:asciiTheme="majorHAnsi" w:hAnsiTheme="majorHAnsi" w:cstheme="majorHAnsi"/>
                <w:b/>
                <w:color w:val="000000"/>
              </w:rPr>
              <w:t>Winter</w:t>
            </w:r>
          </w:p>
        </w:tc>
        <w:tc>
          <w:tcPr>
            <w:tcW w:w="1338"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32.8</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60.0</w:t>
            </w:r>
          </w:p>
        </w:tc>
        <w:tc>
          <w:tcPr>
            <w:tcW w:w="1339" w:type="dxa"/>
            <w:tcBorders>
              <w:righ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10.5</w:t>
            </w:r>
          </w:p>
        </w:tc>
        <w:tc>
          <w:tcPr>
            <w:tcW w:w="1338" w:type="dxa"/>
            <w:tcBorders>
              <w:lef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76</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69</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264</w:t>
            </w:r>
          </w:p>
        </w:tc>
      </w:tr>
      <w:tr w:rsidR="005B6E11" w:rsidRPr="00FD2C45" w:rsidTr="00040AEE">
        <w:tc>
          <w:tcPr>
            <w:tcW w:w="1318" w:type="dxa"/>
            <w:shd w:val="clear" w:color="auto" w:fill="C6D9F1" w:themeFill="text2" w:themeFillTint="33"/>
            <w:vAlign w:val="bottom"/>
          </w:tcPr>
          <w:p w:rsidR="005B6E11" w:rsidRPr="00FD2C45" w:rsidRDefault="005B6E11" w:rsidP="00040AEE">
            <w:pPr>
              <w:spacing w:before="240" w:after="240"/>
              <w:ind w:firstLine="0"/>
              <w:rPr>
                <w:rFonts w:asciiTheme="majorHAnsi" w:hAnsiTheme="majorHAnsi" w:cstheme="majorHAnsi"/>
                <w:b/>
                <w:color w:val="000000"/>
              </w:rPr>
            </w:pPr>
            <w:r w:rsidRPr="00FD2C45">
              <w:rPr>
                <w:rFonts w:asciiTheme="majorHAnsi" w:hAnsiTheme="majorHAnsi" w:cstheme="majorHAnsi"/>
                <w:b/>
                <w:color w:val="000000"/>
              </w:rPr>
              <w:t>Autumn</w:t>
            </w:r>
          </w:p>
        </w:tc>
        <w:tc>
          <w:tcPr>
            <w:tcW w:w="1338"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55.6</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82.5</w:t>
            </w:r>
          </w:p>
        </w:tc>
        <w:tc>
          <w:tcPr>
            <w:tcW w:w="1339" w:type="dxa"/>
            <w:tcBorders>
              <w:righ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30.5</w:t>
            </w:r>
          </w:p>
        </w:tc>
        <w:tc>
          <w:tcPr>
            <w:tcW w:w="1338" w:type="dxa"/>
            <w:tcBorders>
              <w:lef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122</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121</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243</w:t>
            </w:r>
          </w:p>
        </w:tc>
      </w:tr>
      <w:tr w:rsidR="005B6E11" w:rsidRPr="00FD2C45" w:rsidTr="00040AEE">
        <w:tc>
          <w:tcPr>
            <w:tcW w:w="1318" w:type="dxa"/>
            <w:shd w:val="clear" w:color="auto" w:fill="C6D9F1" w:themeFill="text2" w:themeFillTint="33"/>
            <w:vAlign w:val="bottom"/>
          </w:tcPr>
          <w:p w:rsidR="005B6E11" w:rsidRPr="00FD2C45" w:rsidRDefault="005B6E11" w:rsidP="00040AEE">
            <w:pPr>
              <w:spacing w:before="240" w:after="240"/>
              <w:ind w:firstLine="0"/>
              <w:rPr>
                <w:rFonts w:asciiTheme="majorHAnsi" w:hAnsiTheme="majorHAnsi" w:cstheme="majorHAnsi"/>
                <w:b/>
                <w:color w:val="000000"/>
              </w:rPr>
            </w:pPr>
            <w:r w:rsidRPr="00FD2C45">
              <w:rPr>
                <w:rFonts w:asciiTheme="majorHAnsi" w:hAnsiTheme="majorHAnsi" w:cstheme="majorHAnsi"/>
                <w:b/>
                <w:color w:val="000000"/>
              </w:rPr>
              <w:t>Spring</w:t>
            </w:r>
          </w:p>
        </w:tc>
        <w:tc>
          <w:tcPr>
            <w:tcW w:w="1338"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51.7</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79.5</w:t>
            </w:r>
          </w:p>
        </w:tc>
        <w:tc>
          <w:tcPr>
            <w:tcW w:w="1339" w:type="dxa"/>
            <w:tcBorders>
              <w:righ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15.0</w:t>
            </w:r>
          </w:p>
        </w:tc>
        <w:tc>
          <w:tcPr>
            <w:tcW w:w="1338" w:type="dxa"/>
            <w:tcBorders>
              <w:left w:val="dashed" w:sz="12" w:space="0" w:color="4F6228" w:themeColor="accent3" w:themeShade="80"/>
            </w:tcBorders>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110</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111</w:t>
            </w:r>
          </w:p>
        </w:tc>
        <w:tc>
          <w:tcPr>
            <w:tcW w:w="1339" w:type="dxa"/>
            <w:vAlign w:val="center"/>
          </w:tcPr>
          <w:p w:rsidR="005B6E11" w:rsidRPr="00FD2C45" w:rsidRDefault="005B6E11" w:rsidP="00040AEE">
            <w:pPr>
              <w:spacing w:before="240" w:after="240"/>
              <w:ind w:firstLine="0"/>
              <w:jc w:val="center"/>
              <w:rPr>
                <w:rFonts w:asciiTheme="majorHAnsi" w:hAnsiTheme="majorHAnsi" w:cstheme="majorHAnsi"/>
                <w:color w:val="000000"/>
              </w:rPr>
            </w:pPr>
            <w:r w:rsidRPr="00FD2C45">
              <w:rPr>
                <w:rFonts w:asciiTheme="majorHAnsi" w:hAnsiTheme="majorHAnsi" w:cstheme="majorHAnsi"/>
                <w:color w:val="000000"/>
              </w:rPr>
              <w:t>214</w:t>
            </w:r>
          </w:p>
        </w:tc>
      </w:tr>
    </w:tbl>
    <w:p w:rsidR="007D3F6E" w:rsidRDefault="00600403" w:rsidP="00B57639">
      <w:pPr>
        <w:pStyle w:val="Title"/>
        <w:ind w:firstLine="720"/>
        <w:jc w:val="both"/>
        <w:rPr>
          <w:rFonts w:asciiTheme="majorHAnsi" w:hAnsiTheme="majorHAnsi" w:cstheme="majorHAnsi"/>
        </w:rPr>
      </w:pPr>
      <w:r>
        <w:rPr>
          <w:rFonts w:asciiTheme="majorHAnsi" w:hAnsiTheme="majorHAnsi" w:cstheme="majorHAnsi"/>
        </w:rPr>
        <w:lastRenderedPageBreak/>
        <w:t xml:space="preserve">For each of the groups mentioned above (overall dataset, summer, winter, spring and autumn) I developed a similar set of analyses to understand the overall impact, and the impact by season. Based on the results and the structure of the data I conducted more in-depth analyses in specific cases. </w:t>
      </w:r>
    </w:p>
    <w:p w:rsidR="00600403" w:rsidRPr="00600403" w:rsidRDefault="00600403" w:rsidP="001B70B6">
      <w:pPr>
        <w:jc w:val="both"/>
      </w:pPr>
      <w:r>
        <w:rPr>
          <w:u w:val="single"/>
        </w:rPr>
        <w:t>Overall trends –</w:t>
      </w:r>
      <w:r>
        <w:t xml:space="preserve"> I started with laying out the overall trends in the market between 2006 and 2013. Chart 1 examines the trends in weather, while chart 2 look into the daily changes of stock prices in percentages.</w:t>
      </w:r>
      <w:r w:rsidR="00E564C8">
        <w:t xml:space="preserve"> This helped in understanding patterns and direct the analysis. For example, based on the trends I realized that different seasons may need different considerations. And while in the winter 60 degrees may be warm, in the summer this means cold.</w:t>
      </w:r>
    </w:p>
    <w:p w:rsidR="00600403" w:rsidRDefault="00600403" w:rsidP="001B70B6">
      <w:pPr>
        <w:jc w:val="both"/>
      </w:pPr>
      <w:r>
        <w:rPr>
          <w:u w:val="single"/>
        </w:rPr>
        <w:t>Cluster Analysis –</w:t>
      </w:r>
      <w:r>
        <w:t xml:space="preserve"> </w:t>
      </w:r>
      <w:r w:rsidR="00E564C8">
        <w:t xml:space="preserve">was conducted </w:t>
      </w:r>
      <w:r w:rsidR="00B57639">
        <w:t>for</w:t>
      </w:r>
      <w:r w:rsidR="00E564C8">
        <w:t xml:space="preserve"> each of the different group</w:t>
      </w:r>
      <w:r w:rsidR="00B57639">
        <w:t>s</w:t>
      </w:r>
      <w:r w:rsidR="00E564C8">
        <w:t>. In this analysis I used the daily change in price and the temperature. I used the tag of Hot, Cold, and Average to color code the different clusters and added a trendline. This analysis gave a visual output of the relationship between temperatures and da</w:t>
      </w:r>
      <w:r w:rsidR="0044618B">
        <w:t>ily change in the stock market.</w:t>
      </w:r>
    </w:p>
    <w:p w:rsidR="0044618B" w:rsidRDefault="0044618B" w:rsidP="001B70B6">
      <w:pPr>
        <w:jc w:val="both"/>
      </w:pPr>
      <w:r w:rsidRPr="0044618B">
        <w:rPr>
          <w:u w:val="single"/>
        </w:rPr>
        <w:t xml:space="preserve">Second Cluster analysis </w:t>
      </w:r>
      <w:r>
        <w:rPr>
          <w:u w:val="single"/>
        </w:rPr>
        <w:t>–</w:t>
      </w:r>
      <w:r>
        <w:t xml:space="preserve"> was conducted to find relationship between the change in weather </w:t>
      </w:r>
      <w:r w:rsidR="00B57639">
        <w:t xml:space="preserve">(percentage from the previous day) </w:t>
      </w:r>
      <w:r>
        <w:t>and the change in price. This analysis was looking to find whether a one percent change in the temperature has a similar (or opposite) change in stocks prices.</w:t>
      </w:r>
    </w:p>
    <w:p w:rsidR="0044618B" w:rsidRPr="0044618B" w:rsidRDefault="0044618B" w:rsidP="001B70B6">
      <w:pPr>
        <w:jc w:val="both"/>
      </w:pPr>
      <w:r w:rsidRPr="0044618B">
        <w:rPr>
          <w:u w:val="single"/>
        </w:rPr>
        <w:t>Other Clusters</w:t>
      </w:r>
      <w:r>
        <w:rPr>
          <w:u w:val="single"/>
        </w:rPr>
        <w:t xml:space="preserve"> –</w:t>
      </w:r>
      <w:r>
        <w:t xml:space="preserve"> were conducted for a dipper analysis within a season. In the summer I conducted an analysis for hot days only, and another for cold days only. In the spring I conducted an analysis for </w:t>
      </w:r>
      <w:r w:rsidR="00B40091">
        <w:t>cold</w:t>
      </w:r>
      <w:r>
        <w:t xml:space="preserve"> days only as well. </w:t>
      </w:r>
    </w:p>
    <w:p w:rsidR="00600403" w:rsidRPr="00E564C8" w:rsidRDefault="00E564C8" w:rsidP="001B70B6">
      <w:pPr>
        <w:jc w:val="both"/>
      </w:pPr>
      <w:r>
        <w:rPr>
          <w:u w:val="single"/>
        </w:rPr>
        <w:t>Correlation –</w:t>
      </w:r>
      <w:r>
        <w:t xml:space="preserve"> between volume, </w:t>
      </w:r>
      <w:r w:rsidR="00672FEF">
        <w:t xml:space="preserve">average temperature and daily change in stock price. This gave an indication for the strength of the connection between these three parameters as well as the direction. Correlation that is closer to 1 would indicate strong correlation in the same direction </w:t>
      </w:r>
      <w:r w:rsidR="00672FEF">
        <w:lastRenderedPageBreak/>
        <w:t>(e.g. as temperature increases so does stock market), while correlation that is closer to  -1 indicates strong correlation in the opposite direction (e.g. temperature increase result in price decrease). If correlation is closer to 0, there is not strong correlation, so the chosen parameter</w:t>
      </w:r>
      <w:r w:rsidR="00A33ADF">
        <w:t>s</w:t>
      </w:r>
      <w:r w:rsidR="00672FEF">
        <w:t xml:space="preserve"> do not indicate a strong connection. </w:t>
      </w:r>
    </w:p>
    <w:p w:rsidR="00600403" w:rsidRPr="00672FEF" w:rsidRDefault="00600403" w:rsidP="001B70B6">
      <w:pPr>
        <w:jc w:val="both"/>
      </w:pPr>
      <w:r w:rsidRPr="00600403">
        <w:rPr>
          <w:u w:val="single"/>
        </w:rPr>
        <w:t>Regression and Anova</w:t>
      </w:r>
      <w:r w:rsidR="00672FEF">
        <w:rPr>
          <w:u w:val="single"/>
        </w:rPr>
        <w:t xml:space="preserve"> –</w:t>
      </w:r>
      <w:r w:rsidR="00672FEF">
        <w:t xml:space="preserve"> used the </w:t>
      </w:r>
      <w:r w:rsidR="00F41084">
        <w:t xml:space="preserve">weather as </w:t>
      </w:r>
      <w:r w:rsidR="00B40091">
        <w:t>the</w:t>
      </w:r>
      <w:r w:rsidR="00F41084">
        <w:t xml:space="preserve"> independent variable. Volume and change from opening were the dependent variables. </w:t>
      </w:r>
      <w:r w:rsidR="00A33ADF">
        <w:t>This analysis generated the equation to predict the change in price as well as the volume. The regression generated the R squared which is an indication for the strength of the results as well as the standard deviation. The Anova analysis generated the parameters for the equation and the level of confident of the results. This analysi</w:t>
      </w:r>
      <w:r w:rsidR="00B40091">
        <w:t>s</w:t>
      </w:r>
      <w:r w:rsidR="00A33ADF">
        <w:t xml:space="preserve"> also generated the t and p statistic values that can help in finding the level of confidence in the model.</w:t>
      </w:r>
    </w:p>
    <w:p w:rsidR="0044618B" w:rsidRPr="0044618B" w:rsidRDefault="000E3454" w:rsidP="001B70B6">
      <w:pPr>
        <w:pStyle w:val="Title"/>
        <w:ind w:firstLine="720"/>
        <w:jc w:val="both"/>
        <w:rPr>
          <w:rFonts w:asciiTheme="majorHAnsi" w:hAnsiTheme="majorHAnsi" w:cstheme="majorHAnsi"/>
        </w:rPr>
      </w:pPr>
      <w:r>
        <w:rPr>
          <w:u w:val="single"/>
        </w:rPr>
        <w:t xml:space="preserve">Seasonal </w:t>
      </w:r>
      <w:r w:rsidRPr="00600403">
        <w:rPr>
          <w:u w:val="single"/>
        </w:rPr>
        <w:t>Regression and Anova</w:t>
      </w:r>
      <w:r>
        <w:rPr>
          <w:u w:val="single"/>
        </w:rPr>
        <w:t xml:space="preserve"> </w:t>
      </w:r>
      <w:r w:rsidR="000C0375" w:rsidRPr="00004DBB">
        <w:rPr>
          <w:rFonts w:asciiTheme="majorHAnsi" w:hAnsiTheme="majorHAnsi" w:cstheme="majorHAnsi"/>
          <w:u w:val="single"/>
        </w:rPr>
        <w:t>–</w:t>
      </w:r>
      <w:r w:rsidR="000C0375" w:rsidRPr="00004DBB">
        <w:rPr>
          <w:rFonts w:asciiTheme="majorHAnsi" w:hAnsiTheme="majorHAnsi" w:cstheme="majorHAnsi"/>
        </w:rPr>
        <w:t xml:space="preserve"> checking the </w:t>
      </w:r>
      <w:r w:rsidR="00A33ADF">
        <w:rPr>
          <w:rFonts w:asciiTheme="majorHAnsi" w:hAnsiTheme="majorHAnsi" w:cstheme="majorHAnsi"/>
        </w:rPr>
        <w:t>relationship</w:t>
      </w:r>
      <w:r w:rsidR="000C0375" w:rsidRPr="00004DBB">
        <w:rPr>
          <w:rFonts w:asciiTheme="majorHAnsi" w:hAnsiTheme="majorHAnsi" w:cstheme="majorHAnsi"/>
        </w:rPr>
        <w:t xml:space="preserve"> </w:t>
      </w:r>
      <w:r w:rsidR="00B40091">
        <w:rPr>
          <w:rFonts w:asciiTheme="majorHAnsi" w:hAnsiTheme="majorHAnsi" w:cstheme="majorHAnsi"/>
        </w:rPr>
        <w:t>within</w:t>
      </w:r>
      <w:r w:rsidR="000C0375" w:rsidRPr="00004DBB">
        <w:rPr>
          <w:rFonts w:asciiTheme="majorHAnsi" w:hAnsiTheme="majorHAnsi" w:cstheme="majorHAnsi"/>
        </w:rPr>
        <w:t xml:space="preserve"> seasons and day to day change in the market (checking for colder days in the winter, hot in the winter etc.). This analysis </w:t>
      </w:r>
      <w:r w:rsidR="00B40091">
        <w:rPr>
          <w:rFonts w:asciiTheme="majorHAnsi" w:hAnsiTheme="majorHAnsi" w:cstheme="majorHAnsi"/>
        </w:rPr>
        <w:t xml:space="preserve">was </w:t>
      </w:r>
      <w:r w:rsidR="000C0375" w:rsidRPr="00004DBB">
        <w:rPr>
          <w:rFonts w:asciiTheme="majorHAnsi" w:hAnsiTheme="majorHAnsi" w:cstheme="majorHAnsi"/>
        </w:rPr>
        <w:t>buil</w:t>
      </w:r>
      <w:r w:rsidR="00B40091">
        <w:rPr>
          <w:rFonts w:asciiTheme="majorHAnsi" w:hAnsiTheme="majorHAnsi" w:cstheme="majorHAnsi"/>
        </w:rPr>
        <w:t>t</w:t>
      </w:r>
      <w:r w:rsidR="000C0375" w:rsidRPr="00004DBB">
        <w:rPr>
          <w:rFonts w:asciiTheme="majorHAnsi" w:hAnsiTheme="majorHAnsi" w:cstheme="majorHAnsi"/>
        </w:rPr>
        <w:t xml:space="preserve"> on the previous analysis. Here </w:t>
      </w:r>
      <w:r w:rsidR="00B40091">
        <w:rPr>
          <w:rFonts w:asciiTheme="majorHAnsi" w:hAnsiTheme="majorHAnsi" w:cstheme="majorHAnsi"/>
        </w:rPr>
        <w:t xml:space="preserve">I </w:t>
      </w:r>
      <w:r w:rsidR="009836B5">
        <w:rPr>
          <w:rFonts w:asciiTheme="majorHAnsi" w:hAnsiTheme="majorHAnsi" w:cstheme="majorHAnsi"/>
        </w:rPr>
        <w:t>tried</w:t>
      </w:r>
      <w:r w:rsidR="000C0375" w:rsidRPr="00004DBB">
        <w:rPr>
          <w:rFonts w:asciiTheme="majorHAnsi" w:hAnsiTheme="majorHAnsi" w:cstheme="majorHAnsi"/>
        </w:rPr>
        <w:t xml:space="preserve"> to evaluate how weather is impacted within a specific season. By doing that I isolate</w:t>
      </w:r>
      <w:r w:rsidR="009836B5">
        <w:rPr>
          <w:rFonts w:asciiTheme="majorHAnsi" w:hAnsiTheme="majorHAnsi" w:cstheme="majorHAnsi"/>
        </w:rPr>
        <w:t>d</w:t>
      </w:r>
      <w:r w:rsidR="000C0375" w:rsidRPr="00004DBB">
        <w:rPr>
          <w:rFonts w:asciiTheme="majorHAnsi" w:hAnsiTheme="majorHAnsi" w:cstheme="majorHAnsi"/>
        </w:rPr>
        <w:t xml:space="preserve"> the season</w:t>
      </w:r>
      <w:r w:rsidR="00B40091">
        <w:rPr>
          <w:rFonts w:asciiTheme="majorHAnsi" w:hAnsiTheme="majorHAnsi" w:cstheme="majorHAnsi"/>
        </w:rPr>
        <w:t>s</w:t>
      </w:r>
      <w:r w:rsidR="000C0375" w:rsidRPr="00004DBB">
        <w:rPr>
          <w:rFonts w:asciiTheme="majorHAnsi" w:hAnsiTheme="majorHAnsi" w:cstheme="majorHAnsi"/>
        </w:rPr>
        <w:t xml:space="preserve"> and identify hot and cold days that are relative to the season. The results show</w:t>
      </w:r>
      <w:r w:rsidR="009836B5">
        <w:rPr>
          <w:rFonts w:asciiTheme="majorHAnsi" w:hAnsiTheme="majorHAnsi" w:cstheme="majorHAnsi"/>
        </w:rPr>
        <w:t>ed</w:t>
      </w:r>
      <w:r w:rsidR="000C0375" w:rsidRPr="00004DBB">
        <w:rPr>
          <w:rFonts w:asciiTheme="majorHAnsi" w:hAnsiTheme="majorHAnsi" w:cstheme="majorHAnsi"/>
        </w:rPr>
        <w:t xml:space="preserve"> </w:t>
      </w:r>
      <w:r w:rsidR="009836B5">
        <w:rPr>
          <w:rFonts w:asciiTheme="majorHAnsi" w:hAnsiTheme="majorHAnsi" w:cstheme="majorHAnsi"/>
        </w:rPr>
        <w:t xml:space="preserve">the different impact </w:t>
      </w:r>
      <w:r w:rsidR="000C0375" w:rsidRPr="00004DBB">
        <w:rPr>
          <w:rFonts w:asciiTheme="majorHAnsi" w:hAnsiTheme="majorHAnsi" w:cstheme="majorHAnsi"/>
        </w:rPr>
        <w:t>seasons</w:t>
      </w:r>
      <w:r w:rsidR="009836B5">
        <w:rPr>
          <w:rFonts w:asciiTheme="majorHAnsi" w:hAnsiTheme="majorHAnsi" w:cstheme="majorHAnsi"/>
        </w:rPr>
        <w:t xml:space="preserve"> have on traders</w:t>
      </w:r>
      <w:r w:rsidR="000C0375" w:rsidRPr="00004DBB">
        <w:rPr>
          <w:rFonts w:asciiTheme="majorHAnsi" w:hAnsiTheme="majorHAnsi" w:cstheme="majorHAnsi"/>
        </w:rPr>
        <w:t>. For example, a relatively warm day in the winter may be a bless that makes people happy, while a hot day in the summer may be unpleasant and cause traders to be more impatient and agitated, therefore m</w:t>
      </w:r>
      <w:r w:rsidR="009836B5">
        <w:rPr>
          <w:rFonts w:asciiTheme="majorHAnsi" w:hAnsiTheme="majorHAnsi" w:cstheme="majorHAnsi"/>
        </w:rPr>
        <w:t>ore pessimistic in their trades.</w:t>
      </w:r>
    </w:p>
    <w:p w:rsidR="000C0375" w:rsidRPr="00004DBB" w:rsidRDefault="000C0375" w:rsidP="001B70B6">
      <w:pPr>
        <w:pStyle w:val="Title"/>
        <w:ind w:firstLine="720"/>
        <w:jc w:val="both"/>
        <w:rPr>
          <w:rFonts w:asciiTheme="majorHAnsi" w:hAnsiTheme="majorHAnsi" w:cstheme="majorHAnsi"/>
        </w:rPr>
      </w:pPr>
      <w:r w:rsidRPr="00004DBB">
        <w:rPr>
          <w:rFonts w:asciiTheme="majorHAnsi" w:hAnsiTheme="majorHAnsi" w:cstheme="majorHAnsi"/>
          <w:u w:val="single"/>
        </w:rPr>
        <w:t>Challenges –</w:t>
      </w:r>
      <w:r w:rsidRPr="00004DBB">
        <w:rPr>
          <w:rFonts w:asciiTheme="majorHAnsi" w:hAnsiTheme="majorHAnsi" w:cstheme="majorHAnsi"/>
        </w:rPr>
        <w:t xml:space="preserve"> The main challenge in understanding the New York stock exchange is that many people from around the world are trading there. The trading data may come from people who live in areas with a different weather, which in turns have different impact on their behavior. However, some studies show that the majority of traders are trading from New York. My </w:t>
      </w:r>
      <w:r w:rsidRPr="00004DBB">
        <w:rPr>
          <w:rFonts w:asciiTheme="majorHAnsi" w:hAnsiTheme="majorHAnsi" w:cstheme="majorHAnsi"/>
        </w:rPr>
        <w:lastRenderedPageBreak/>
        <w:t xml:space="preserve">assumption </w:t>
      </w:r>
      <w:r w:rsidR="00253FDF">
        <w:rPr>
          <w:rFonts w:asciiTheme="majorHAnsi" w:hAnsiTheme="majorHAnsi" w:cstheme="majorHAnsi"/>
        </w:rPr>
        <w:t>was</w:t>
      </w:r>
      <w:r w:rsidRPr="00004DBB">
        <w:rPr>
          <w:rFonts w:asciiTheme="majorHAnsi" w:hAnsiTheme="majorHAnsi" w:cstheme="majorHAnsi"/>
        </w:rPr>
        <w:t xml:space="preserve"> that only a small segment of the traders is not trading from New York, and will not have significant impact on the results.</w:t>
      </w:r>
    </w:p>
    <w:p w:rsidR="000C0375" w:rsidRPr="00004DBB" w:rsidRDefault="000C0375" w:rsidP="000C0375">
      <w:pPr>
        <w:jc w:val="both"/>
        <w:rPr>
          <w:rFonts w:asciiTheme="majorHAnsi" w:hAnsiTheme="majorHAnsi" w:cstheme="majorHAnsi"/>
        </w:rPr>
      </w:pPr>
      <w:r w:rsidRPr="00004DBB">
        <w:rPr>
          <w:rFonts w:asciiTheme="majorHAnsi" w:hAnsiTheme="majorHAnsi" w:cstheme="majorHAnsi"/>
        </w:rPr>
        <w:br w:type="page"/>
      </w:r>
    </w:p>
    <w:p w:rsidR="00E704BC" w:rsidRPr="000C0375" w:rsidRDefault="00E704BC" w:rsidP="000C0375">
      <w:pPr>
        <w:jc w:val="both"/>
        <w:rPr>
          <w:rFonts w:asciiTheme="majorHAnsi" w:hAnsiTheme="majorHAnsi" w:cstheme="majorHAnsi"/>
        </w:rPr>
      </w:pPr>
    </w:p>
    <w:p w:rsidR="00BF46A7" w:rsidRPr="005B6E11" w:rsidRDefault="005B6E11" w:rsidP="00FD2C45">
      <w:pPr>
        <w:ind w:firstLine="0"/>
        <w:jc w:val="both"/>
        <w:rPr>
          <w:rFonts w:asciiTheme="majorHAnsi" w:hAnsiTheme="majorHAnsi" w:cstheme="majorHAnsi"/>
          <w:b/>
        </w:rPr>
      </w:pPr>
      <w:r w:rsidRPr="005B6E11">
        <w:rPr>
          <w:rFonts w:asciiTheme="majorHAnsi" w:hAnsiTheme="majorHAnsi" w:cstheme="majorHAnsi"/>
          <w:b/>
        </w:rPr>
        <w:t>Results</w:t>
      </w:r>
    </w:p>
    <w:p w:rsidR="009A1189" w:rsidRPr="009A1189" w:rsidRDefault="009A1189" w:rsidP="00105E50">
      <w:pPr>
        <w:jc w:val="both"/>
        <w:rPr>
          <w:rFonts w:asciiTheme="majorHAnsi" w:hAnsiTheme="majorHAnsi" w:cstheme="majorHAnsi"/>
        </w:rPr>
      </w:pPr>
      <w:r>
        <w:rPr>
          <w:rFonts w:asciiTheme="majorHAnsi" w:hAnsiTheme="majorHAnsi" w:cstheme="majorHAnsi"/>
        </w:rPr>
        <w:t xml:space="preserve">In chart 1 below we can see that weather has very consistent trends. Weather </w:t>
      </w:r>
      <w:r w:rsidR="00253FDF">
        <w:rPr>
          <w:rFonts w:asciiTheme="majorHAnsi" w:hAnsiTheme="majorHAnsi" w:cstheme="majorHAnsi"/>
        </w:rPr>
        <w:t>fluctuating with low temperature during the winter and high during the summer. Not many outliers were observed, and this consistency makes the weather a good point of reference. One thi</w:t>
      </w:r>
      <w:r w:rsidR="00B40091">
        <w:rPr>
          <w:rFonts w:asciiTheme="majorHAnsi" w:hAnsiTheme="majorHAnsi" w:cstheme="majorHAnsi"/>
        </w:rPr>
        <w:t>ng</w:t>
      </w:r>
      <w:r w:rsidR="00253FDF">
        <w:rPr>
          <w:rFonts w:asciiTheme="majorHAnsi" w:hAnsiTheme="majorHAnsi" w:cstheme="majorHAnsi"/>
        </w:rPr>
        <w:t xml:space="preserve"> I realized from chart 1 was that different seasons need different analysis. Considering that the difference between the highest temperature in the summer and the lowest in the winter is almost 100 degrees, it would ha</w:t>
      </w:r>
      <w:r w:rsidR="00105E50">
        <w:rPr>
          <w:rFonts w:asciiTheme="majorHAnsi" w:hAnsiTheme="majorHAnsi" w:cstheme="majorHAnsi"/>
        </w:rPr>
        <w:t>v</w:t>
      </w:r>
      <w:r w:rsidR="00253FDF">
        <w:rPr>
          <w:rFonts w:asciiTheme="majorHAnsi" w:hAnsiTheme="majorHAnsi" w:cstheme="majorHAnsi"/>
        </w:rPr>
        <w:t xml:space="preserve">e been wrong to </w:t>
      </w:r>
      <w:r w:rsidR="00B40091">
        <w:rPr>
          <w:rFonts w:asciiTheme="majorHAnsi" w:hAnsiTheme="majorHAnsi" w:cstheme="majorHAnsi"/>
        </w:rPr>
        <w:t xml:space="preserve">not </w:t>
      </w:r>
      <w:r w:rsidR="00253FDF">
        <w:rPr>
          <w:rFonts w:asciiTheme="majorHAnsi" w:hAnsiTheme="majorHAnsi" w:cstheme="majorHAnsi"/>
        </w:rPr>
        <w:t>account for these differences</w:t>
      </w:r>
      <w:r w:rsidR="00105E50">
        <w:rPr>
          <w:rFonts w:asciiTheme="majorHAnsi" w:hAnsiTheme="majorHAnsi" w:cstheme="majorHAnsi"/>
        </w:rPr>
        <w:t>.</w:t>
      </w:r>
    </w:p>
    <w:p w:rsidR="004D1896" w:rsidRPr="004D1896" w:rsidRDefault="004D1896" w:rsidP="004D1896">
      <w:pPr>
        <w:ind w:firstLine="0"/>
        <w:jc w:val="both"/>
        <w:rPr>
          <w:rFonts w:asciiTheme="majorHAnsi" w:hAnsiTheme="majorHAnsi" w:cstheme="majorHAnsi"/>
          <w:b/>
        </w:rPr>
      </w:pPr>
      <w:r>
        <w:rPr>
          <w:rFonts w:asciiTheme="majorHAnsi" w:hAnsiTheme="majorHAnsi" w:cstheme="majorHAnsi"/>
          <w:b/>
        </w:rPr>
        <w:t>Chart</w:t>
      </w:r>
      <w:r w:rsidRPr="004D1896">
        <w:rPr>
          <w:rFonts w:asciiTheme="majorHAnsi" w:hAnsiTheme="majorHAnsi" w:cstheme="majorHAnsi"/>
          <w:b/>
        </w:rPr>
        <w:t xml:space="preserve"> 1 – weather summary</w:t>
      </w:r>
    </w:p>
    <w:p w:rsidR="00183B35" w:rsidRDefault="00183B35" w:rsidP="00183B35">
      <w:pPr>
        <w:pStyle w:val="ListParagraph"/>
        <w:ind w:left="1080" w:hanging="1080"/>
        <w:jc w:val="both"/>
        <w:rPr>
          <w:rFonts w:asciiTheme="majorHAnsi" w:hAnsiTheme="majorHAnsi" w:cstheme="majorHAnsi"/>
        </w:rPr>
      </w:pPr>
      <w:r>
        <w:rPr>
          <w:noProof/>
        </w:rPr>
        <w:drawing>
          <wp:inline distT="0" distB="0" distL="0" distR="0" wp14:anchorId="58D724A9" wp14:editId="2DDCCD68">
            <wp:extent cx="5943600" cy="3108960"/>
            <wp:effectExtent l="0" t="0" r="0" b="1524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05E50" w:rsidRPr="00105E50" w:rsidRDefault="00105E50" w:rsidP="00105E50">
      <w:pPr>
        <w:jc w:val="both"/>
        <w:rPr>
          <w:rFonts w:asciiTheme="majorHAnsi" w:hAnsiTheme="majorHAnsi" w:cstheme="majorHAnsi"/>
        </w:rPr>
      </w:pPr>
      <w:r>
        <w:rPr>
          <w:rFonts w:asciiTheme="majorHAnsi" w:hAnsiTheme="majorHAnsi" w:cstheme="majorHAnsi"/>
        </w:rPr>
        <w:t>Chart 2 below lays out the stock prices across time. The results of this table are very different from the results of the weather. Stock market does not seem to have seasonality</w:t>
      </w:r>
      <w:r w:rsidR="009D3CD1">
        <w:rPr>
          <w:rFonts w:asciiTheme="majorHAnsi" w:hAnsiTheme="majorHAnsi" w:cstheme="majorHAnsi"/>
        </w:rPr>
        <w:t xml:space="preserve"> and my assumption is that</w:t>
      </w:r>
      <w:r>
        <w:rPr>
          <w:rFonts w:asciiTheme="majorHAnsi" w:hAnsiTheme="majorHAnsi" w:cstheme="majorHAnsi"/>
        </w:rPr>
        <w:t xml:space="preserve"> other factors </w:t>
      </w:r>
      <w:r w:rsidR="009D3CD1">
        <w:rPr>
          <w:rFonts w:asciiTheme="majorHAnsi" w:hAnsiTheme="majorHAnsi" w:cstheme="majorHAnsi"/>
        </w:rPr>
        <w:t xml:space="preserve">impact the volatility. </w:t>
      </w:r>
      <w:r w:rsidR="000521DE">
        <w:rPr>
          <w:rFonts w:asciiTheme="majorHAnsi" w:hAnsiTheme="majorHAnsi" w:cstheme="majorHAnsi"/>
        </w:rPr>
        <w:t>The irregularity of the stock market makes it harder to predict o</w:t>
      </w:r>
      <w:r w:rsidR="00B40091">
        <w:rPr>
          <w:rFonts w:asciiTheme="majorHAnsi" w:hAnsiTheme="majorHAnsi" w:cstheme="majorHAnsi"/>
        </w:rPr>
        <w:t>r</w:t>
      </w:r>
      <w:r w:rsidR="000521DE">
        <w:rPr>
          <w:rFonts w:asciiTheme="majorHAnsi" w:hAnsiTheme="majorHAnsi" w:cstheme="majorHAnsi"/>
        </w:rPr>
        <w:t xml:space="preserve"> use. In my analysis I tried to predict this volatility through daily changes in weather.</w:t>
      </w:r>
    </w:p>
    <w:p w:rsidR="00346FCF" w:rsidRPr="004D1896" w:rsidRDefault="00346FCF" w:rsidP="00346FCF">
      <w:pPr>
        <w:ind w:firstLine="0"/>
        <w:jc w:val="both"/>
        <w:rPr>
          <w:rFonts w:asciiTheme="majorHAnsi" w:hAnsiTheme="majorHAnsi" w:cstheme="majorHAnsi"/>
          <w:b/>
        </w:rPr>
      </w:pPr>
      <w:r>
        <w:rPr>
          <w:rFonts w:asciiTheme="majorHAnsi" w:hAnsiTheme="majorHAnsi" w:cstheme="majorHAnsi"/>
          <w:b/>
        </w:rPr>
        <w:lastRenderedPageBreak/>
        <w:t>Chart</w:t>
      </w:r>
      <w:r w:rsidRPr="004D1896">
        <w:rPr>
          <w:rFonts w:asciiTheme="majorHAnsi" w:hAnsiTheme="majorHAnsi" w:cstheme="majorHAnsi"/>
          <w:b/>
        </w:rPr>
        <w:t xml:space="preserve"> </w:t>
      </w:r>
      <w:r>
        <w:rPr>
          <w:rFonts w:asciiTheme="majorHAnsi" w:hAnsiTheme="majorHAnsi" w:cstheme="majorHAnsi"/>
          <w:b/>
        </w:rPr>
        <w:t>2</w:t>
      </w:r>
      <w:r w:rsidRPr="004D1896">
        <w:rPr>
          <w:rFonts w:asciiTheme="majorHAnsi" w:hAnsiTheme="majorHAnsi" w:cstheme="majorHAnsi"/>
          <w:b/>
        </w:rPr>
        <w:t xml:space="preserve"> – </w:t>
      </w:r>
      <w:r>
        <w:rPr>
          <w:rFonts w:asciiTheme="majorHAnsi" w:hAnsiTheme="majorHAnsi" w:cstheme="majorHAnsi"/>
          <w:b/>
        </w:rPr>
        <w:t>Stock Market Summary</w:t>
      </w:r>
    </w:p>
    <w:p w:rsidR="004D1896" w:rsidRDefault="004D1896" w:rsidP="004D1896">
      <w:pPr>
        <w:ind w:firstLine="0"/>
        <w:jc w:val="both"/>
        <w:rPr>
          <w:rFonts w:asciiTheme="majorHAnsi" w:hAnsiTheme="majorHAnsi" w:cstheme="majorHAnsi"/>
        </w:rPr>
      </w:pPr>
      <w:r>
        <w:rPr>
          <w:noProof/>
        </w:rPr>
        <w:drawing>
          <wp:inline distT="0" distB="0" distL="0" distR="0" wp14:anchorId="32D71DF4" wp14:editId="01A4DE6E">
            <wp:extent cx="5961185" cy="3030416"/>
            <wp:effectExtent l="0" t="0" r="1905" b="17780"/>
            <wp:docPr id="27" name="Chart 27">
              <a:extLst xmlns:a="http://schemas.openxmlformats.org/drawingml/2006/main">
                <a:ext uri="{FF2B5EF4-FFF2-40B4-BE49-F238E27FC236}">
                  <a16:creationId xmlns:a16="http://schemas.microsoft.com/office/drawing/2014/main" id="{98D2F7B9-7D0A-42AC-823E-C0D99CF6F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623C" w:rsidRDefault="00E45044" w:rsidP="00BC7C49">
      <w:pPr>
        <w:jc w:val="both"/>
        <w:rPr>
          <w:rFonts w:asciiTheme="majorHAnsi" w:hAnsiTheme="majorHAnsi" w:cstheme="majorHAnsi"/>
        </w:rPr>
      </w:pPr>
      <w:r>
        <w:rPr>
          <w:rFonts w:asciiTheme="majorHAnsi" w:hAnsiTheme="majorHAnsi" w:cstheme="majorHAnsi"/>
        </w:rPr>
        <w:t>Chart 3 looked at the daily change in stock prices as a function of the average temperature. Days with temperature above 70 degrees Fahrenheit were considered hot, temperature below 45 degrees were considered cold and the rest were average. The results of this analysis do not support my hypothesis. The trendline is almost horizontal, whic</w:t>
      </w:r>
      <w:r w:rsidR="00BC7C49">
        <w:rPr>
          <w:rFonts w:asciiTheme="majorHAnsi" w:hAnsiTheme="majorHAnsi" w:cstheme="majorHAnsi"/>
        </w:rPr>
        <w:t>h indicate</w:t>
      </w:r>
      <w:r w:rsidR="00352945">
        <w:rPr>
          <w:rFonts w:asciiTheme="majorHAnsi" w:hAnsiTheme="majorHAnsi" w:cstheme="majorHAnsi"/>
        </w:rPr>
        <w:t>s</w:t>
      </w:r>
      <w:r w:rsidR="00BC7C49">
        <w:rPr>
          <w:rFonts w:asciiTheme="majorHAnsi" w:hAnsiTheme="majorHAnsi" w:cstheme="majorHAnsi"/>
        </w:rPr>
        <w:t xml:space="preserve"> very low correlation. Furthermore, I tried to look at specific group (e.g. hot, cold, average) but their trendline was flat as well.</w:t>
      </w:r>
    </w:p>
    <w:p w:rsidR="00BC7C49" w:rsidRPr="00AA623C" w:rsidRDefault="00BC7C49" w:rsidP="00346FCF">
      <w:pPr>
        <w:ind w:firstLine="0"/>
        <w:jc w:val="both"/>
        <w:rPr>
          <w:rFonts w:asciiTheme="majorHAnsi" w:hAnsiTheme="majorHAnsi" w:cstheme="majorHAnsi"/>
        </w:rPr>
      </w:pPr>
      <w:r>
        <w:rPr>
          <w:rFonts w:asciiTheme="majorHAnsi" w:hAnsiTheme="majorHAnsi" w:cstheme="majorHAnsi"/>
        </w:rPr>
        <w:tab/>
        <w:t>Then I conducted correlation in table 2, and regression and anove in table 3. The parameters I used were daily average temperature as the independent variable and volume and daily price change as the dependent variable. The analysis shows very low correlation, close to zero. The correlation to volume was about -12.5% which is still very low, but may indicate opposite relation between volume and weather. This means that the higher the temperature the lower the volume. The regression was very weak with R square close to zero. So were the anova results, whit high P value – indicating high probability that the results are by chance, and low degree of confident.</w:t>
      </w:r>
      <w:r w:rsidR="00F21F8B">
        <w:rPr>
          <w:rFonts w:asciiTheme="majorHAnsi" w:hAnsiTheme="majorHAnsi" w:cstheme="majorHAnsi"/>
        </w:rPr>
        <w:t xml:space="preserve"> </w:t>
      </w:r>
    </w:p>
    <w:p w:rsidR="00346FCF" w:rsidRPr="00346FCF" w:rsidRDefault="00346FCF" w:rsidP="00346FCF">
      <w:pPr>
        <w:ind w:firstLine="0"/>
        <w:jc w:val="both"/>
        <w:rPr>
          <w:rFonts w:asciiTheme="majorHAnsi" w:hAnsiTheme="majorHAnsi" w:cstheme="majorHAnsi"/>
          <w:b/>
        </w:rPr>
      </w:pPr>
      <w:r w:rsidRPr="00346FCF">
        <w:rPr>
          <w:rFonts w:asciiTheme="majorHAnsi" w:hAnsiTheme="majorHAnsi" w:cstheme="majorHAnsi"/>
          <w:b/>
        </w:rPr>
        <w:lastRenderedPageBreak/>
        <w:t xml:space="preserve">Chart </w:t>
      </w:r>
      <w:r>
        <w:rPr>
          <w:rFonts w:asciiTheme="majorHAnsi" w:hAnsiTheme="majorHAnsi" w:cstheme="majorHAnsi"/>
          <w:b/>
        </w:rPr>
        <w:t>3</w:t>
      </w:r>
      <w:r w:rsidRPr="00346FCF">
        <w:rPr>
          <w:rFonts w:asciiTheme="majorHAnsi" w:hAnsiTheme="majorHAnsi" w:cstheme="majorHAnsi"/>
          <w:b/>
        </w:rPr>
        <w:t xml:space="preserve"> – </w:t>
      </w:r>
      <w:r>
        <w:rPr>
          <w:rFonts w:asciiTheme="majorHAnsi" w:hAnsiTheme="majorHAnsi" w:cstheme="majorHAnsi"/>
          <w:b/>
        </w:rPr>
        <w:t>Cluster of Return and Weather</w:t>
      </w:r>
    </w:p>
    <w:p w:rsidR="00183B35" w:rsidRDefault="00FF2D9A" w:rsidP="00183B35">
      <w:pPr>
        <w:ind w:firstLine="0"/>
        <w:jc w:val="both"/>
        <w:rPr>
          <w:rFonts w:asciiTheme="majorHAnsi" w:hAnsiTheme="majorHAnsi" w:cstheme="majorHAnsi"/>
        </w:rPr>
      </w:pPr>
      <w:r>
        <w:rPr>
          <w:rFonts w:asciiTheme="majorHAnsi" w:hAnsiTheme="majorHAnsi" w:cstheme="majorHAnsi"/>
          <w:noProof/>
        </w:rPr>
        <w:drawing>
          <wp:inline distT="0" distB="0" distL="0" distR="0" wp14:anchorId="783BEB08">
            <wp:extent cx="6529754" cy="3108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42442" cy="3114966"/>
                    </a:xfrm>
                    <a:prstGeom prst="rect">
                      <a:avLst/>
                    </a:prstGeom>
                    <a:noFill/>
                  </pic:spPr>
                </pic:pic>
              </a:graphicData>
            </a:graphic>
          </wp:inline>
        </w:drawing>
      </w:r>
    </w:p>
    <w:p w:rsidR="00346FCF" w:rsidRPr="00346FCF" w:rsidRDefault="00346FCF" w:rsidP="00346FCF">
      <w:pPr>
        <w:ind w:firstLine="0"/>
        <w:jc w:val="both"/>
        <w:rPr>
          <w:rFonts w:asciiTheme="majorHAnsi" w:hAnsiTheme="majorHAnsi" w:cstheme="majorHAnsi"/>
          <w:b/>
        </w:rPr>
      </w:pPr>
      <w:r>
        <w:rPr>
          <w:rFonts w:asciiTheme="majorHAnsi" w:hAnsiTheme="majorHAnsi" w:cstheme="majorHAnsi"/>
          <w:b/>
        </w:rPr>
        <w:t>Table 2</w:t>
      </w:r>
      <w:r w:rsidRPr="00346FCF">
        <w:rPr>
          <w:rFonts w:asciiTheme="majorHAnsi" w:hAnsiTheme="majorHAnsi" w:cstheme="majorHAnsi"/>
          <w:b/>
        </w:rPr>
        <w:t xml:space="preserve"> – </w:t>
      </w:r>
      <w:r w:rsidR="00EA4396">
        <w:rPr>
          <w:rFonts w:asciiTheme="majorHAnsi" w:hAnsiTheme="majorHAnsi" w:cstheme="majorHAnsi"/>
          <w:b/>
        </w:rPr>
        <w:t>Volume, Daily Change and Average Temperature Correlations</w:t>
      </w:r>
    </w:p>
    <w:p w:rsidR="00802E7F" w:rsidRDefault="00802E7F" w:rsidP="00183B35">
      <w:pPr>
        <w:ind w:firstLine="0"/>
        <w:jc w:val="both"/>
        <w:rPr>
          <w:rFonts w:asciiTheme="majorHAnsi" w:hAnsiTheme="majorHAnsi" w:cstheme="majorHAnsi"/>
        </w:rPr>
      </w:pPr>
      <w:r w:rsidRPr="00802E7F">
        <w:drawing>
          <wp:inline distT="0" distB="0" distL="0" distR="0">
            <wp:extent cx="5495637"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637" cy="914400"/>
                    </a:xfrm>
                    <a:prstGeom prst="rect">
                      <a:avLst/>
                    </a:prstGeom>
                    <a:noFill/>
                    <a:ln>
                      <a:noFill/>
                    </a:ln>
                  </pic:spPr>
                </pic:pic>
              </a:graphicData>
            </a:graphic>
          </wp:inline>
        </w:drawing>
      </w:r>
    </w:p>
    <w:p w:rsidR="00067954" w:rsidRPr="00346FCF" w:rsidRDefault="00067954" w:rsidP="00067954">
      <w:pPr>
        <w:ind w:firstLine="0"/>
        <w:jc w:val="both"/>
        <w:rPr>
          <w:rFonts w:asciiTheme="majorHAnsi" w:hAnsiTheme="majorHAnsi" w:cstheme="majorHAnsi"/>
          <w:b/>
        </w:rPr>
      </w:pPr>
      <w:r>
        <w:rPr>
          <w:rFonts w:asciiTheme="majorHAnsi" w:hAnsiTheme="majorHAnsi" w:cstheme="majorHAnsi"/>
          <w:b/>
        </w:rPr>
        <w:t>Table 3</w:t>
      </w:r>
      <w:r w:rsidRPr="00346FCF">
        <w:rPr>
          <w:rFonts w:asciiTheme="majorHAnsi" w:hAnsiTheme="majorHAnsi" w:cstheme="majorHAnsi"/>
          <w:b/>
        </w:rPr>
        <w:t xml:space="preserve"> – </w:t>
      </w:r>
      <w:r>
        <w:rPr>
          <w:rFonts w:asciiTheme="majorHAnsi" w:hAnsiTheme="majorHAnsi" w:cstheme="majorHAnsi"/>
          <w:b/>
        </w:rPr>
        <w:t>Volume, Daily Change and Average Temperature Regression and Anova</w:t>
      </w:r>
    </w:p>
    <w:p w:rsidR="00802E7F" w:rsidRDefault="00802E7F" w:rsidP="00183B35">
      <w:pPr>
        <w:ind w:firstLine="0"/>
        <w:jc w:val="both"/>
        <w:rPr>
          <w:rFonts w:asciiTheme="majorHAnsi" w:hAnsiTheme="majorHAnsi" w:cstheme="majorHAnsi"/>
        </w:rPr>
      </w:pPr>
      <w:r w:rsidRPr="00802E7F">
        <w:drawing>
          <wp:inline distT="0" distB="0" distL="0" distR="0">
            <wp:extent cx="6628186" cy="23774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8186" cy="2377440"/>
                    </a:xfrm>
                    <a:prstGeom prst="rect">
                      <a:avLst/>
                    </a:prstGeom>
                    <a:noFill/>
                    <a:ln>
                      <a:noFill/>
                    </a:ln>
                  </pic:spPr>
                </pic:pic>
              </a:graphicData>
            </a:graphic>
          </wp:inline>
        </w:drawing>
      </w:r>
    </w:p>
    <w:p w:rsidR="00947E57" w:rsidRDefault="00947E57" w:rsidP="00183B35">
      <w:pPr>
        <w:ind w:firstLine="0"/>
        <w:jc w:val="both"/>
        <w:rPr>
          <w:rFonts w:asciiTheme="majorHAnsi" w:hAnsiTheme="majorHAnsi" w:cstheme="majorHAnsi"/>
          <w:b/>
        </w:rPr>
      </w:pPr>
    </w:p>
    <w:p w:rsidR="00947E57" w:rsidRDefault="00947E57" w:rsidP="00183B35">
      <w:pPr>
        <w:ind w:firstLine="0"/>
        <w:jc w:val="both"/>
        <w:rPr>
          <w:rFonts w:asciiTheme="majorHAnsi" w:hAnsiTheme="majorHAnsi" w:cstheme="majorHAnsi"/>
          <w:b/>
        </w:rPr>
      </w:pPr>
      <w:r>
        <w:rPr>
          <w:rFonts w:asciiTheme="majorHAnsi" w:hAnsiTheme="majorHAnsi" w:cstheme="majorHAnsi"/>
        </w:rPr>
        <w:lastRenderedPageBreak/>
        <w:t>The next set of analyses I made for the data as a whole were similar to the previous set but this time I examined the change in price against the change in temperature (percentage) in chart 4</w:t>
      </w:r>
      <w:r w:rsidR="00352945">
        <w:rPr>
          <w:rFonts w:asciiTheme="majorHAnsi" w:hAnsiTheme="majorHAnsi" w:cstheme="majorHAnsi"/>
        </w:rPr>
        <w:t>,</w:t>
      </w:r>
      <w:r>
        <w:rPr>
          <w:rFonts w:asciiTheme="majorHAnsi" w:hAnsiTheme="majorHAnsi" w:cstheme="majorHAnsi"/>
        </w:rPr>
        <w:t xml:space="preserve"> table 3</w:t>
      </w:r>
      <w:r w:rsidR="00352945">
        <w:rPr>
          <w:rFonts w:asciiTheme="majorHAnsi" w:hAnsiTheme="majorHAnsi" w:cstheme="majorHAnsi"/>
        </w:rPr>
        <w:t>,</w:t>
      </w:r>
      <w:r>
        <w:rPr>
          <w:rFonts w:asciiTheme="majorHAnsi" w:hAnsiTheme="majorHAnsi" w:cstheme="majorHAnsi"/>
        </w:rPr>
        <w:t xml:space="preserve"> and table 4. These analyses had similar results with no correlation between weather and stock prices</w:t>
      </w:r>
      <w:r w:rsidR="00352945">
        <w:rPr>
          <w:rFonts w:asciiTheme="majorHAnsi" w:hAnsiTheme="majorHAnsi" w:cstheme="majorHAnsi"/>
        </w:rPr>
        <w:t xml:space="preserve"> was found</w:t>
      </w:r>
      <w:r>
        <w:rPr>
          <w:rFonts w:asciiTheme="majorHAnsi" w:hAnsiTheme="majorHAnsi" w:cstheme="majorHAnsi"/>
        </w:rPr>
        <w:t>.</w:t>
      </w:r>
    </w:p>
    <w:p w:rsidR="004F0284" w:rsidRDefault="004F0284" w:rsidP="00183B35">
      <w:pPr>
        <w:ind w:firstLine="0"/>
        <w:jc w:val="both"/>
        <w:rPr>
          <w:rFonts w:asciiTheme="majorHAnsi" w:hAnsiTheme="majorHAnsi" w:cstheme="majorHAnsi"/>
        </w:rPr>
      </w:pPr>
      <w:r>
        <w:rPr>
          <w:rFonts w:asciiTheme="majorHAnsi" w:hAnsiTheme="majorHAnsi" w:cstheme="majorHAnsi"/>
          <w:b/>
        </w:rPr>
        <w:t>Chart 4</w:t>
      </w:r>
      <w:r w:rsidRPr="00346FCF">
        <w:rPr>
          <w:rFonts w:asciiTheme="majorHAnsi" w:hAnsiTheme="majorHAnsi" w:cstheme="majorHAnsi"/>
          <w:b/>
        </w:rPr>
        <w:t xml:space="preserve"> – </w:t>
      </w:r>
      <w:r>
        <w:rPr>
          <w:rFonts w:asciiTheme="majorHAnsi" w:hAnsiTheme="majorHAnsi" w:cstheme="majorHAnsi"/>
          <w:b/>
        </w:rPr>
        <w:t>Change in Temperature and Change in Price Cluster</w:t>
      </w:r>
    </w:p>
    <w:p w:rsidR="00183B35" w:rsidRDefault="00183B35" w:rsidP="00183B35">
      <w:pPr>
        <w:ind w:firstLine="0"/>
        <w:jc w:val="both"/>
        <w:rPr>
          <w:rFonts w:asciiTheme="majorHAnsi" w:hAnsiTheme="majorHAnsi" w:cstheme="majorHAnsi"/>
        </w:rPr>
      </w:pPr>
      <w:r>
        <w:rPr>
          <w:rFonts w:asciiTheme="majorHAnsi" w:hAnsiTheme="majorHAnsi" w:cstheme="majorHAnsi"/>
          <w:noProof/>
        </w:rPr>
        <w:drawing>
          <wp:inline distT="0" distB="0" distL="0" distR="0" wp14:anchorId="1BF4B544">
            <wp:extent cx="6797905"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97905" cy="3108960"/>
                    </a:xfrm>
                    <a:prstGeom prst="rect">
                      <a:avLst/>
                    </a:prstGeom>
                    <a:noFill/>
                  </pic:spPr>
                </pic:pic>
              </a:graphicData>
            </a:graphic>
          </wp:inline>
        </w:drawing>
      </w:r>
    </w:p>
    <w:p w:rsidR="00067954" w:rsidRPr="00346FCF" w:rsidRDefault="00067954" w:rsidP="00067954">
      <w:pPr>
        <w:ind w:firstLine="0"/>
        <w:jc w:val="both"/>
        <w:rPr>
          <w:rFonts w:asciiTheme="majorHAnsi" w:hAnsiTheme="majorHAnsi" w:cstheme="majorHAnsi"/>
          <w:b/>
        </w:rPr>
      </w:pPr>
      <w:r>
        <w:rPr>
          <w:rFonts w:asciiTheme="majorHAnsi" w:hAnsiTheme="majorHAnsi" w:cstheme="majorHAnsi"/>
          <w:b/>
        </w:rPr>
        <w:t>Table 3</w:t>
      </w:r>
      <w:r w:rsidRPr="00346FCF">
        <w:rPr>
          <w:rFonts w:asciiTheme="majorHAnsi" w:hAnsiTheme="majorHAnsi" w:cstheme="majorHAnsi"/>
          <w:b/>
        </w:rPr>
        <w:t xml:space="preserve"> – </w:t>
      </w:r>
      <w:r>
        <w:rPr>
          <w:rFonts w:asciiTheme="majorHAnsi" w:hAnsiTheme="majorHAnsi" w:cstheme="majorHAnsi"/>
          <w:b/>
        </w:rPr>
        <w:t>Change in Temperature and Change in Price Correlations</w:t>
      </w:r>
    </w:p>
    <w:p w:rsidR="00802E7F" w:rsidRDefault="00802E7F" w:rsidP="00183B35">
      <w:pPr>
        <w:ind w:firstLine="0"/>
        <w:jc w:val="both"/>
        <w:rPr>
          <w:rFonts w:asciiTheme="majorHAnsi" w:hAnsiTheme="majorHAnsi" w:cstheme="majorHAnsi"/>
        </w:rPr>
      </w:pPr>
      <w:r w:rsidRPr="00802E7F">
        <w:drawing>
          <wp:inline distT="0" distB="0" distL="0" distR="0">
            <wp:extent cx="4843849"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3849" cy="731520"/>
                    </a:xfrm>
                    <a:prstGeom prst="rect">
                      <a:avLst/>
                    </a:prstGeom>
                    <a:noFill/>
                    <a:ln>
                      <a:noFill/>
                    </a:ln>
                  </pic:spPr>
                </pic:pic>
              </a:graphicData>
            </a:graphic>
          </wp:inline>
        </w:drawing>
      </w:r>
    </w:p>
    <w:p w:rsidR="00947E57" w:rsidRDefault="00947E57">
      <w:pPr>
        <w:ind w:firstLine="0"/>
        <w:rPr>
          <w:rFonts w:asciiTheme="majorHAnsi" w:hAnsiTheme="majorHAnsi" w:cstheme="majorHAnsi"/>
          <w:b/>
        </w:rPr>
      </w:pPr>
      <w:r>
        <w:rPr>
          <w:rFonts w:asciiTheme="majorHAnsi" w:hAnsiTheme="majorHAnsi" w:cstheme="majorHAnsi"/>
          <w:b/>
        </w:rPr>
        <w:br w:type="page"/>
      </w:r>
    </w:p>
    <w:p w:rsidR="00067954" w:rsidRPr="00346FCF" w:rsidRDefault="00067954" w:rsidP="00067954">
      <w:pPr>
        <w:ind w:firstLine="0"/>
        <w:jc w:val="both"/>
        <w:rPr>
          <w:rFonts w:asciiTheme="majorHAnsi" w:hAnsiTheme="majorHAnsi" w:cstheme="majorHAnsi"/>
          <w:b/>
        </w:rPr>
      </w:pPr>
      <w:r>
        <w:rPr>
          <w:rFonts w:asciiTheme="majorHAnsi" w:hAnsiTheme="majorHAnsi" w:cstheme="majorHAnsi"/>
          <w:b/>
        </w:rPr>
        <w:lastRenderedPageBreak/>
        <w:t>Table 4</w:t>
      </w:r>
      <w:r w:rsidRPr="00346FCF">
        <w:rPr>
          <w:rFonts w:asciiTheme="majorHAnsi" w:hAnsiTheme="majorHAnsi" w:cstheme="majorHAnsi"/>
          <w:b/>
        </w:rPr>
        <w:t xml:space="preserve"> – </w:t>
      </w:r>
      <w:r>
        <w:rPr>
          <w:rFonts w:asciiTheme="majorHAnsi" w:hAnsiTheme="majorHAnsi" w:cstheme="majorHAnsi"/>
          <w:b/>
        </w:rPr>
        <w:t>Change in Temperature and Change in Price Regression and Anova</w:t>
      </w:r>
    </w:p>
    <w:p w:rsidR="00245FB2" w:rsidRPr="00183B35" w:rsidRDefault="00245FB2" w:rsidP="00183B35">
      <w:pPr>
        <w:ind w:firstLine="0"/>
        <w:jc w:val="both"/>
        <w:rPr>
          <w:rFonts w:asciiTheme="majorHAnsi" w:hAnsiTheme="majorHAnsi" w:cstheme="majorHAnsi"/>
        </w:rPr>
      </w:pPr>
      <w:r w:rsidRPr="00245FB2">
        <w:drawing>
          <wp:inline distT="0" distB="0" distL="0" distR="0">
            <wp:extent cx="6678930" cy="259995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8272"/>
                    <a:stretch/>
                  </pic:blipFill>
                  <pic:spPr bwMode="auto">
                    <a:xfrm>
                      <a:off x="0" y="0"/>
                      <a:ext cx="6679465" cy="2600160"/>
                    </a:xfrm>
                    <a:prstGeom prst="rect">
                      <a:avLst/>
                    </a:prstGeom>
                    <a:noFill/>
                    <a:ln>
                      <a:noFill/>
                    </a:ln>
                    <a:extLst>
                      <a:ext uri="{53640926-AAD7-44D8-BBD7-CCE9431645EC}">
                        <a14:shadowObscured xmlns:a14="http://schemas.microsoft.com/office/drawing/2010/main"/>
                      </a:ext>
                    </a:extLst>
                  </pic:spPr>
                </pic:pic>
              </a:graphicData>
            </a:graphic>
          </wp:inline>
        </w:drawing>
      </w:r>
    </w:p>
    <w:p w:rsidR="006D599A" w:rsidRDefault="00947E57" w:rsidP="00947E57">
      <w:pPr>
        <w:ind w:firstLine="0"/>
        <w:jc w:val="both"/>
        <w:rPr>
          <w:rFonts w:asciiTheme="majorHAnsi" w:hAnsiTheme="majorHAnsi" w:cstheme="majorHAnsi"/>
        </w:rPr>
      </w:pPr>
      <w:r>
        <w:rPr>
          <w:rFonts w:asciiTheme="majorHAnsi" w:hAnsiTheme="majorHAnsi" w:cstheme="majorHAnsi"/>
        </w:rPr>
        <w:tab/>
        <w:t>As various analyses on the data as a whole showed no correlation, which mean</w:t>
      </w:r>
      <w:r w:rsidR="00352945">
        <w:rPr>
          <w:rFonts w:asciiTheme="majorHAnsi" w:hAnsiTheme="majorHAnsi" w:cstheme="majorHAnsi"/>
        </w:rPr>
        <w:t>t</w:t>
      </w:r>
      <w:r>
        <w:rPr>
          <w:rFonts w:asciiTheme="majorHAnsi" w:hAnsiTheme="majorHAnsi" w:cstheme="majorHAnsi"/>
        </w:rPr>
        <w:t xml:space="preserve"> that I could not prove that weather has an impact on stock prices, I decided to take a different approach and segmented the data set by seasons. The next several analyses include similar charts and table for the four seasons. </w:t>
      </w:r>
    </w:p>
    <w:p w:rsidR="00947E57" w:rsidRPr="00947E57" w:rsidRDefault="00947E57" w:rsidP="00947E57">
      <w:pPr>
        <w:ind w:firstLine="0"/>
        <w:jc w:val="both"/>
        <w:rPr>
          <w:rFonts w:asciiTheme="majorHAnsi" w:hAnsiTheme="majorHAnsi" w:cstheme="majorHAnsi"/>
        </w:rPr>
      </w:pPr>
      <w:r>
        <w:rPr>
          <w:rFonts w:asciiTheme="majorHAnsi" w:hAnsiTheme="majorHAnsi" w:cstheme="majorHAnsi"/>
        </w:rPr>
        <w:tab/>
      </w:r>
      <w:r w:rsidR="00E1297E">
        <w:rPr>
          <w:rFonts w:asciiTheme="majorHAnsi" w:hAnsiTheme="majorHAnsi" w:cstheme="majorHAnsi"/>
        </w:rPr>
        <w:t>The summer analysis as a whole did not find a relation between the weather and stock prices. Starting with a cluster analysis in chart 5.1, the price change distribution was almost identical below and above zero for any temperature. The correlation in table 5 resulted in similar conclusion – very low relation found between temperature and the stock prices changes. Regression and anove in table 6 also did not support my hypothesis. However, in the summer analysis I’ve noticed that if looking only at hot days or only at cold days there is a stronger regression line. Charts 5.2 shows that on days that were identified as hot, there is a stronger positive relation between weather and stock prices. This indicate</w:t>
      </w:r>
      <w:r w:rsidR="00497B0C">
        <w:rPr>
          <w:rFonts w:asciiTheme="majorHAnsi" w:hAnsiTheme="majorHAnsi" w:cstheme="majorHAnsi"/>
        </w:rPr>
        <w:t>s</w:t>
      </w:r>
      <w:r w:rsidR="00E1297E">
        <w:rPr>
          <w:rFonts w:asciiTheme="majorHAnsi" w:hAnsiTheme="majorHAnsi" w:cstheme="majorHAnsi"/>
        </w:rPr>
        <w:t xml:space="preserve"> that the hotter it gets the higher the stock prices will be. On the other hand, colder days had stronger negative connection. This indicate</w:t>
      </w:r>
      <w:r w:rsidR="00497B0C">
        <w:rPr>
          <w:rFonts w:asciiTheme="majorHAnsi" w:hAnsiTheme="majorHAnsi" w:cstheme="majorHAnsi"/>
        </w:rPr>
        <w:t>s</w:t>
      </w:r>
      <w:r w:rsidR="00E1297E">
        <w:rPr>
          <w:rFonts w:asciiTheme="majorHAnsi" w:hAnsiTheme="majorHAnsi" w:cstheme="majorHAnsi"/>
        </w:rPr>
        <w:t xml:space="preserve"> that on cold days</w:t>
      </w:r>
      <w:r w:rsidR="00497B0C">
        <w:rPr>
          <w:rFonts w:asciiTheme="majorHAnsi" w:hAnsiTheme="majorHAnsi" w:cstheme="majorHAnsi"/>
        </w:rPr>
        <w:t>,</w:t>
      </w:r>
      <w:r w:rsidR="00E1297E">
        <w:rPr>
          <w:rFonts w:asciiTheme="majorHAnsi" w:hAnsiTheme="majorHAnsi" w:cstheme="majorHAnsi"/>
        </w:rPr>
        <w:t xml:space="preserve"> the colder it gets the lower prices were.</w:t>
      </w:r>
    </w:p>
    <w:p w:rsidR="00E1297E" w:rsidRDefault="00E1297E" w:rsidP="005649DD">
      <w:pPr>
        <w:ind w:firstLine="0"/>
        <w:jc w:val="both"/>
        <w:rPr>
          <w:rFonts w:asciiTheme="majorHAnsi" w:hAnsiTheme="majorHAnsi" w:cstheme="majorHAnsi"/>
          <w:b/>
        </w:rPr>
      </w:pPr>
    </w:p>
    <w:p w:rsidR="005649DD" w:rsidRPr="005649DD" w:rsidRDefault="005649DD" w:rsidP="005649DD">
      <w:pPr>
        <w:ind w:firstLine="0"/>
        <w:jc w:val="both"/>
        <w:rPr>
          <w:rFonts w:asciiTheme="majorHAnsi" w:hAnsiTheme="majorHAnsi" w:cstheme="majorHAnsi"/>
          <w:b/>
        </w:rPr>
      </w:pPr>
      <w:r w:rsidRPr="005649DD">
        <w:rPr>
          <w:rFonts w:asciiTheme="majorHAnsi" w:hAnsiTheme="majorHAnsi" w:cstheme="majorHAnsi"/>
          <w:b/>
        </w:rPr>
        <w:lastRenderedPageBreak/>
        <w:t xml:space="preserve">Chart </w:t>
      </w:r>
      <w:r>
        <w:rPr>
          <w:rFonts w:asciiTheme="majorHAnsi" w:hAnsiTheme="majorHAnsi" w:cstheme="majorHAnsi"/>
          <w:b/>
        </w:rPr>
        <w:t>5.1</w:t>
      </w:r>
      <w:r w:rsidRPr="005649DD">
        <w:rPr>
          <w:rFonts w:asciiTheme="majorHAnsi" w:hAnsiTheme="majorHAnsi" w:cstheme="majorHAnsi"/>
          <w:b/>
        </w:rPr>
        <w:t xml:space="preserve"> – </w:t>
      </w:r>
      <w:r>
        <w:rPr>
          <w:rFonts w:asciiTheme="majorHAnsi" w:hAnsiTheme="majorHAnsi" w:cstheme="majorHAnsi"/>
          <w:b/>
        </w:rPr>
        <w:t xml:space="preserve">Summer </w:t>
      </w:r>
      <w:r w:rsidRPr="005649DD">
        <w:rPr>
          <w:rFonts w:asciiTheme="majorHAnsi" w:hAnsiTheme="majorHAnsi" w:cstheme="majorHAnsi"/>
          <w:b/>
        </w:rPr>
        <w:t>Cluster of Return and Weather</w:t>
      </w:r>
    </w:p>
    <w:p w:rsidR="00245FB2" w:rsidRDefault="005649DD" w:rsidP="00245FB2">
      <w:pPr>
        <w:ind w:left="720" w:hanging="720"/>
        <w:jc w:val="both"/>
        <w:rPr>
          <w:rFonts w:asciiTheme="majorHAnsi" w:hAnsiTheme="majorHAnsi" w:cstheme="majorHAnsi"/>
          <w:noProof/>
        </w:rPr>
      </w:pPr>
      <w:r>
        <w:rPr>
          <w:rFonts w:asciiTheme="majorHAnsi" w:hAnsiTheme="majorHAnsi" w:cstheme="majorHAnsi"/>
          <w:noProof/>
        </w:rPr>
        <w:drawing>
          <wp:inline distT="0" distB="0" distL="0" distR="0" wp14:anchorId="68F9E697">
            <wp:extent cx="6594231"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8380" cy="3110281"/>
                    </a:xfrm>
                    <a:prstGeom prst="rect">
                      <a:avLst/>
                    </a:prstGeom>
                    <a:noFill/>
                  </pic:spPr>
                </pic:pic>
              </a:graphicData>
            </a:graphic>
          </wp:inline>
        </w:drawing>
      </w:r>
    </w:p>
    <w:p w:rsidR="005150FC" w:rsidRPr="00346FCF" w:rsidRDefault="005150FC" w:rsidP="005150FC">
      <w:pPr>
        <w:ind w:firstLine="0"/>
        <w:jc w:val="both"/>
        <w:rPr>
          <w:rFonts w:asciiTheme="majorHAnsi" w:hAnsiTheme="majorHAnsi" w:cstheme="majorHAnsi"/>
          <w:b/>
        </w:rPr>
      </w:pPr>
      <w:r>
        <w:rPr>
          <w:rFonts w:asciiTheme="majorHAnsi" w:hAnsiTheme="majorHAnsi" w:cstheme="majorHAnsi"/>
          <w:b/>
        </w:rPr>
        <w:t>Table 5</w:t>
      </w:r>
      <w:r w:rsidRPr="00346FCF">
        <w:rPr>
          <w:rFonts w:asciiTheme="majorHAnsi" w:hAnsiTheme="majorHAnsi" w:cstheme="majorHAnsi"/>
          <w:b/>
        </w:rPr>
        <w:t xml:space="preserve"> – </w:t>
      </w:r>
      <w:r>
        <w:rPr>
          <w:rFonts w:asciiTheme="majorHAnsi" w:hAnsiTheme="majorHAnsi" w:cstheme="majorHAnsi"/>
          <w:b/>
        </w:rPr>
        <w:t>Summer Change in Temperature and Change in Price Correlations</w:t>
      </w:r>
    </w:p>
    <w:p w:rsidR="00802E7F" w:rsidRDefault="00802E7F" w:rsidP="00245FB2">
      <w:pPr>
        <w:ind w:left="720" w:hanging="720"/>
        <w:jc w:val="both"/>
        <w:rPr>
          <w:rFonts w:asciiTheme="majorHAnsi" w:hAnsiTheme="majorHAnsi" w:cstheme="majorHAnsi"/>
        </w:rPr>
      </w:pPr>
      <w:r w:rsidRPr="00802E7F">
        <w:drawing>
          <wp:inline distT="0" distB="0" distL="0" distR="0">
            <wp:extent cx="5902037" cy="9144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037" cy="914400"/>
                    </a:xfrm>
                    <a:prstGeom prst="rect">
                      <a:avLst/>
                    </a:prstGeom>
                    <a:noFill/>
                    <a:ln>
                      <a:noFill/>
                    </a:ln>
                  </pic:spPr>
                </pic:pic>
              </a:graphicData>
            </a:graphic>
          </wp:inline>
        </w:drawing>
      </w:r>
    </w:p>
    <w:p w:rsidR="005150FC" w:rsidRPr="00346FCF" w:rsidRDefault="005150FC" w:rsidP="005150FC">
      <w:pPr>
        <w:ind w:firstLine="0"/>
        <w:jc w:val="both"/>
        <w:rPr>
          <w:rFonts w:asciiTheme="majorHAnsi" w:hAnsiTheme="majorHAnsi" w:cstheme="majorHAnsi"/>
          <w:b/>
        </w:rPr>
      </w:pPr>
      <w:r>
        <w:rPr>
          <w:rFonts w:asciiTheme="majorHAnsi" w:hAnsiTheme="majorHAnsi" w:cstheme="majorHAnsi"/>
          <w:b/>
        </w:rPr>
        <w:t>Table 6</w:t>
      </w:r>
      <w:r w:rsidRPr="00346FCF">
        <w:rPr>
          <w:rFonts w:asciiTheme="majorHAnsi" w:hAnsiTheme="majorHAnsi" w:cstheme="majorHAnsi"/>
          <w:b/>
        </w:rPr>
        <w:t xml:space="preserve"> – </w:t>
      </w:r>
      <w:r>
        <w:rPr>
          <w:rFonts w:asciiTheme="majorHAnsi" w:hAnsiTheme="majorHAnsi" w:cstheme="majorHAnsi"/>
          <w:b/>
        </w:rPr>
        <w:t>Summer Change in Temperature and Change in Price Regression and Anova</w:t>
      </w:r>
    </w:p>
    <w:p w:rsidR="00245FB2" w:rsidRDefault="00802E7F" w:rsidP="00245FB2">
      <w:pPr>
        <w:ind w:left="720" w:hanging="720"/>
        <w:jc w:val="both"/>
        <w:rPr>
          <w:rFonts w:asciiTheme="majorHAnsi" w:hAnsiTheme="majorHAnsi" w:cstheme="majorHAnsi"/>
        </w:rPr>
      </w:pPr>
      <w:r w:rsidRPr="00802E7F">
        <w:drawing>
          <wp:inline distT="0" distB="0" distL="0" distR="0">
            <wp:extent cx="6669405" cy="2377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9405" cy="2377440"/>
                    </a:xfrm>
                    <a:prstGeom prst="rect">
                      <a:avLst/>
                    </a:prstGeom>
                    <a:noFill/>
                    <a:ln>
                      <a:noFill/>
                    </a:ln>
                  </pic:spPr>
                </pic:pic>
              </a:graphicData>
            </a:graphic>
          </wp:inline>
        </w:drawing>
      </w:r>
    </w:p>
    <w:p w:rsidR="005649DD" w:rsidRDefault="005649DD" w:rsidP="00245FB2">
      <w:pPr>
        <w:ind w:left="720" w:hanging="720"/>
        <w:jc w:val="both"/>
        <w:rPr>
          <w:rFonts w:asciiTheme="majorHAnsi" w:hAnsiTheme="majorHAnsi" w:cstheme="majorHAnsi"/>
        </w:rPr>
      </w:pPr>
    </w:p>
    <w:p w:rsidR="00FB6006" w:rsidRPr="005649DD" w:rsidRDefault="00FB6006" w:rsidP="00FB6006">
      <w:pPr>
        <w:ind w:firstLine="0"/>
        <w:jc w:val="both"/>
        <w:rPr>
          <w:rFonts w:asciiTheme="majorHAnsi" w:hAnsiTheme="majorHAnsi" w:cstheme="majorHAnsi"/>
          <w:b/>
        </w:rPr>
      </w:pPr>
      <w:r w:rsidRPr="005649DD">
        <w:rPr>
          <w:rFonts w:asciiTheme="majorHAnsi" w:hAnsiTheme="majorHAnsi" w:cstheme="majorHAnsi"/>
          <w:b/>
        </w:rPr>
        <w:lastRenderedPageBreak/>
        <w:t xml:space="preserve">Chart </w:t>
      </w:r>
      <w:r>
        <w:rPr>
          <w:rFonts w:asciiTheme="majorHAnsi" w:hAnsiTheme="majorHAnsi" w:cstheme="majorHAnsi"/>
          <w:b/>
        </w:rPr>
        <w:t>5.2</w:t>
      </w:r>
      <w:r w:rsidRPr="005649DD">
        <w:rPr>
          <w:rFonts w:asciiTheme="majorHAnsi" w:hAnsiTheme="majorHAnsi" w:cstheme="majorHAnsi"/>
          <w:b/>
        </w:rPr>
        <w:t xml:space="preserve"> – </w:t>
      </w:r>
      <w:r>
        <w:rPr>
          <w:rFonts w:asciiTheme="majorHAnsi" w:hAnsiTheme="majorHAnsi" w:cstheme="majorHAnsi"/>
          <w:b/>
        </w:rPr>
        <w:t xml:space="preserve">Summer </w:t>
      </w:r>
      <w:r w:rsidRPr="005649DD">
        <w:rPr>
          <w:rFonts w:asciiTheme="majorHAnsi" w:hAnsiTheme="majorHAnsi" w:cstheme="majorHAnsi"/>
          <w:b/>
        </w:rPr>
        <w:t>Cluster of Return and Weather</w:t>
      </w:r>
      <w:r>
        <w:rPr>
          <w:rFonts w:asciiTheme="majorHAnsi" w:hAnsiTheme="majorHAnsi" w:cstheme="majorHAnsi"/>
          <w:b/>
        </w:rPr>
        <w:t xml:space="preserve"> – Hot Only</w:t>
      </w:r>
    </w:p>
    <w:p w:rsidR="005649DD" w:rsidRDefault="005649DD" w:rsidP="00245FB2">
      <w:pPr>
        <w:ind w:left="720" w:hanging="720"/>
        <w:jc w:val="both"/>
        <w:rPr>
          <w:rFonts w:asciiTheme="majorHAnsi" w:hAnsiTheme="majorHAnsi" w:cstheme="majorHAnsi"/>
        </w:rPr>
      </w:pPr>
      <w:r>
        <w:rPr>
          <w:rFonts w:asciiTheme="majorHAnsi" w:hAnsiTheme="majorHAnsi" w:cstheme="majorHAnsi"/>
          <w:noProof/>
        </w:rPr>
        <w:drawing>
          <wp:inline distT="0" distB="0" distL="0" distR="0" wp14:anchorId="03CF71F3">
            <wp:extent cx="6746631" cy="3107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72534" cy="3119361"/>
                    </a:xfrm>
                    <a:prstGeom prst="rect">
                      <a:avLst/>
                    </a:prstGeom>
                    <a:noFill/>
                  </pic:spPr>
                </pic:pic>
              </a:graphicData>
            </a:graphic>
          </wp:inline>
        </w:drawing>
      </w:r>
    </w:p>
    <w:p w:rsidR="00FB6006" w:rsidRPr="005649DD" w:rsidRDefault="00FB6006" w:rsidP="00FB6006">
      <w:pPr>
        <w:ind w:firstLine="0"/>
        <w:jc w:val="both"/>
        <w:rPr>
          <w:rFonts w:asciiTheme="majorHAnsi" w:hAnsiTheme="majorHAnsi" w:cstheme="majorHAnsi"/>
          <w:b/>
        </w:rPr>
      </w:pPr>
      <w:r w:rsidRPr="005649DD">
        <w:rPr>
          <w:rFonts w:asciiTheme="majorHAnsi" w:hAnsiTheme="majorHAnsi" w:cstheme="majorHAnsi"/>
          <w:b/>
        </w:rPr>
        <w:t xml:space="preserve">Chart </w:t>
      </w:r>
      <w:r>
        <w:rPr>
          <w:rFonts w:asciiTheme="majorHAnsi" w:hAnsiTheme="majorHAnsi" w:cstheme="majorHAnsi"/>
          <w:b/>
        </w:rPr>
        <w:t>5.3</w:t>
      </w:r>
      <w:r w:rsidRPr="005649DD">
        <w:rPr>
          <w:rFonts w:asciiTheme="majorHAnsi" w:hAnsiTheme="majorHAnsi" w:cstheme="majorHAnsi"/>
          <w:b/>
        </w:rPr>
        <w:t xml:space="preserve"> – </w:t>
      </w:r>
      <w:r>
        <w:rPr>
          <w:rFonts w:asciiTheme="majorHAnsi" w:hAnsiTheme="majorHAnsi" w:cstheme="majorHAnsi"/>
          <w:b/>
        </w:rPr>
        <w:t xml:space="preserve">Summer </w:t>
      </w:r>
      <w:r w:rsidRPr="005649DD">
        <w:rPr>
          <w:rFonts w:asciiTheme="majorHAnsi" w:hAnsiTheme="majorHAnsi" w:cstheme="majorHAnsi"/>
          <w:b/>
        </w:rPr>
        <w:t>Cluster of Return and Weather</w:t>
      </w:r>
      <w:r>
        <w:rPr>
          <w:rFonts w:asciiTheme="majorHAnsi" w:hAnsiTheme="majorHAnsi" w:cstheme="majorHAnsi"/>
          <w:b/>
        </w:rPr>
        <w:t xml:space="preserve"> – Cold Only</w:t>
      </w:r>
    </w:p>
    <w:p w:rsidR="00FB6006" w:rsidRPr="00245FB2" w:rsidRDefault="00FB6006" w:rsidP="00245FB2">
      <w:pPr>
        <w:ind w:left="720" w:hanging="720"/>
        <w:jc w:val="both"/>
        <w:rPr>
          <w:rFonts w:asciiTheme="majorHAnsi" w:hAnsiTheme="majorHAnsi" w:cstheme="majorHAnsi"/>
        </w:rPr>
      </w:pPr>
      <w:r>
        <w:rPr>
          <w:rFonts w:asciiTheme="majorHAnsi" w:hAnsiTheme="majorHAnsi" w:cstheme="majorHAnsi"/>
          <w:noProof/>
        </w:rPr>
        <w:drawing>
          <wp:inline distT="0" distB="0" distL="0" distR="0" wp14:anchorId="1203D416">
            <wp:extent cx="6711462" cy="3108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8984" cy="3120986"/>
                    </a:xfrm>
                    <a:prstGeom prst="rect">
                      <a:avLst/>
                    </a:prstGeom>
                    <a:noFill/>
                  </pic:spPr>
                </pic:pic>
              </a:graphicData>
            </a:graphic>
          </wp:inline>
        </w:drawing>
      </w:r>
    </w:p>
    <w:p w:rsidR="00A11C50" w:rsidRDefault="00A11C50" w:rsidP="00A11C50">
      <w:pPr>
        <w:ind w:firstLine="0"/>
        <w:jc w:val="both"/>
        <w:rPr>
          <w:rFonts w:asciiTheme="majorHAnsi" w:hAnsiTheme="majorHAnsi" w:cstheme="majorHAnsi"/>
          <w:b/>
        </w:rPr>
      </w:pPr>
    </w:p>
    <w:p w:rsidR="00E1297E" w:rsidRDefault="00E1297E" w:rsidP="00A11C50">
      <w:pPr>
        <w:ind w:firstLine="0"/>
        <w:jc w:val="both"/>
        <w:rPr>
          <w:rFonts w:asciiTheme="majorHAnsi" w:hAnsiTheme="majorHAnsi" w:cstheme="majorHAnsi"/>
          <w:b/>
        </w:rPr>
      </w:pPr>
    </w:p>
    <w:p w:rsidR="00A11C50" w:rsidRDefault="00A11C50" w:rsidP="00A11C50">
      <w:pPr>
        <w:ind w:firstLine="0"/>
        <w:jc w:val="both"/>
        <w:rPr>
          <w:rFonts w:asciiTheme="majorHAnsi" w:hAnsiTheme="majorHAnsi" w:cstheme="majorHAnsi"/>
          <w:b/>
        </w:rPr>
      </w:pPr>
    </w:p>
    <w:p w:rsidR="00E52931" w:rsidRPr="00E52931" w:rsidRDefault="00E52931" w:rsidP="00A11C50">
      <w:pPr>
        <w:ind w:firstLine="0"/>
        <w:jc w:val="both"/>
        <w:rPr>
          <w:rFonts w:asciiTheme="majorHAnsi" w:hAnsiTheme="majorHAnsi" w:cstheme="majorHAnsi"/>
        </w:rPr>
      </w:pPr>
      <w:r>
        <w:rPr>
          <w:rFonts w:asciiTheme="majorHAnsi" w:hAnsiTheme="majorHAnsi" w:cstheme="majorHAnsi"/>
          <w:b/>
        </w:rPr>
        <w:lastRenderedPageBreak/>
        <w:tab/>
      </w:r>
      <w:r>
        <w:rPr>
          <w:rFonts w:asciiTheme="majorHAnsi" w:hAnsiTheme="majorHAnsi" w:cstheme="majorHAnsi"/>
        </w:rPr>
        <w:t>Winter results were in line with the rest of my results – no correlation between weather and stock prices</w:t>
      </w:r>
      <w:r w:rsidR="00497B0C">
        <w:rPr>
          <w:rFonts w:asciiTheme="majorHAnsi" w:hAnsiTheme="majorHAnsi" w:cstheme="majorHAnsi"/>
        </w:rPr>
        <w:t xml:space="preserve"> was found</w:t>
      </w:r>
      <w:r>
        <w:rPr>
          <w:rFonts w:asciiTheme="majorHAnsi" w:hAnsiTheme="majorHAnsi" w:cstheme="majorHAnsi"/>
        </w:rPr>
        <w:t xml:space="preserve">. Cluster analysis in chart 6 shows even distribution of changes in stock market for any given temperature. The results are so even that </w:t>
      </w:r>
      <w:r w:rsidR="00497B0C">
        <w:rPr>
          <w:rFonts w:asciiTheme="majorHAnsi" w:hAnsiTheme="majorHAnsi" w:cstheme="majorHAnsi"/>
        </w:rPr>
        <w:t xml:space="preserve">it </w:t>
      </w:r>
      <w:r>
        <w:rPr>
          <w:rFonts w:asciiTheme="majorHAnsi" w:hAnsiTheme="majorHAnsi" w:cstheme="majorHAnsi"/>
        </w:rPr>
        <w:t>is hard to identify the trendline</w:t>
      </w:r>
      <w:r w:rsidR="00040AEE">
        <w:rPr>
          <w:rFonts w:asciiTheme="majorHAnsi" w:hAnsiTheme="majorHAnsi" w:cstheme="majorHAnsi"/>
        </w:rPr>
        <w:t>. Table 7 shows the result of the correlation analysis. Here too, correlation was very at close to zero. Table 8 inclu</w:t>
      </w:r>
      <w:r w:rsidR="002314BA">
        <w:rPr>
          <w:rFonts w:asciiTheme="majorHAnsi" w:hAnsiTheme="majorHAnsi" w:cstheme="majorHAnsi"/>
        </w:rPr>
        <w:t>d</w:t>
      </w:r>
      <w:r w:rsidR="00040AEE">
        <w:rPr>
          <w:rFonts w:asciiTheme="majorHAnsi" w:hAnsiTheme="majorHAnsi" w:cstheme="majorHAnsi"/>
        </w:rPr>
        <w:t xml:space="preserve">es the regression and anova results. The </w:t>
      </w:r>
      <w:r w:rsidR="00497B0C">
        <w:rPr>
          <w:rFonts w:asciiTheme="majorHAnsi" w:hAnsiTheme="majorHAnsi" w:cstheme="majorHAnsi"/>
        </w:rPr>
        <w:t>regressions with close to zero R</w:t>
      </w:r>
      <w:r w:rsidR="00040AEE">
        <w:rPr>
          <w:rFonts w:asciiTheme="majorHAnsi" w:hAnsiTheme="majorHAnsi" w:cstheme="majorHAnsi"/>
        </w:rPr>
        <w:t xml:space="preserve"> squared indicates </w:t>
      </w:r>
      <w:r w:rsidR="00497B0C">
        <w:rPr>
          <w:rFonts w:asciiTheme="majorHAnsi" w:hAnsiTheme="majorHAnsi" w:cstheme="majorHAnsi"/>
        </w:rPr>
        <w:t xml:space="preserve">a </w:t>
      </w:r>
      <w:r w:rsidR="00040AEE">
        <w:rPr>
          <w:rFonts w:asciiTheme="majorHAnsi" w:hAnsiTheme="majorHAnsi" w:cstheme="majorHAnsi"/>
        </w:rPr>
        <w:t xml:space="preserve">very low connection between weather and stock prices. So does the anove with high P value and low degree of confident.  </w:t>
      </w:r>
    </w:p>
    <w:p w:rsidR="00040AEE" w:rsidRDefault="00040AEE" w:rsidP="00A11C50">
      <w:pPr>
        <w:ind w:firstLine="0"/>
        <w:jc w:val="both"/>
        <w:rPr>
          <w:rFonts w:asciiTheme="majorHAnsi" w:hAnsiTheme="majorHAnsi" w:cstheme="majorHAnsi"/>
          <w:b/>
        </w:rPr>
      </w:pPr>
    </w:p>
    <w:p w:rsidR="00A11C50" w:rsidRPr="00A11C50" w:rsidRDefault="00A11C50" w:rsidP="00A11C50">
      <w:pPr>
        <w:ind w:firstLine="0"/>
        <w:jc w:val="both"/>
        <w:rPr>
          <w:rFonts w:asciiTheme="majorHAnsi" w:hAnsiTheme="majorHAnsi" w:cstheme="majorHAnsi"/>
          <w:b/>
        </w:rPr>
      </w:pPr>
      <w:r w:rsidRPr="00A11C50">
        <w:rPr>
          <w:rFonts w:asciiTheme="majorHAnsi" w:hAnsiTheme="majorHAnsi" w:cstheme="majorHAnsi"/>
          <w:b/>
        </w:rPr>
        <w:t xml:space="preserve">Chart </w:t>
      </w:r>
      <w:r>
        <w:rPr>
          <w:rFonts w:asciiTheme="majorHAnsi" w:hAnsiTheme="majorHAnsi" w:cstheme="majorHAnsi"/>
          <w:b/>
        </w:rPr>
        <w:t>6</w:t>
      </w:r>
      <w:r w:rsidRPr="00A11C50">
        <w:rPr>
          <w:rFonts w:asciiTheme="majorHAnsi" w:hAnsiTheme="majorHAnsi" w:cstheme="majorHAnsi"/>
          <w:b/>
        </w:rPr>
        <w:t xml:space="preserve"> – </w:t>
      </w:r>
      <w:r>
        <w:rPr>
          <w:rFonts w:asciiTheme="majorHAnsi" w:hAnsiTheme="majorHAnsi" w:cstheme="majorHAnsi"/>
          <w:b/>
        </w:rPr>
        <w:t xml:space="preserve">Winter </w:t>
      </w:r>
      <w:r w:rsidRPr="00A11C50">
        <w:rPr>
          <w:rFonts w:asciiTheme="majorHAnsi" w:hAnsiTheme="majorHAnsi" w:cstheme="majorHAnsi"/>
          <w:b/>
        </w:rPr>
        <w:t>Cluster of Return and Weather</w:t>
      </w:r>
    </w:p>
    <w:p w:rsidR="00245FB2" w:rsidRDefault="00A11C50" w:rsidP="00245FB2">
      <w:pPr>
        <w:ind w:firstLine="0"/>
        <w:jc w:val="both"/>
        <w:rPr>
          <w:rFonts w:asciiTheme="majorHAnsi" w:hAnsiTheme="majorHAnsi" w:cstheme="majorHAnsi"/>
        </w:rPr>
      </w:pPr>
      <w:r>
        <w:rPr>
          <w:rFonts w:asciiTheme="majorHAnsi" w:hAnsiTheme="majorHAnsi" w:cstheme="majorHAnsi"/>
          <w:noProof/>
        </w:rPr>
        <w:drawing>
          <wp:inline distT="0" distB="0" distL="0" distR="0" wp14:anchorId="50DD0989">
            <wp:extent cx="6688015" cy="31086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90948" cy="3110052"/>
                    </a:xfrm>
                    <a:prstGeom prst="rect">
                      <a:avLst/>
                    </a:prstGeom>
                    <a:noFill/>
                  </pic:spPr>
                </pic:pic>
              </a:graphicData>
            </a:graphic>
          </wp:inline>
        </w:drawing>
      </w:r>
    </w:p>
    <w:p w:rsidR="00040AEE" w:rsidRDefault="00040AEE" w:rsidP="00245FB2">
      <w:pPr>
        <w:ind w:firstLine="0"/>
        <w:jc w:val="both"/>
        <w:rPr>
          <w:rFonts w:asciiTheme="majorHAnsi" w:hAnsiTheme="majorHAnsi" w:cstheme="majorHAnsi"/>
          <w:b/>
        </w:rPr>
      </w:pPr>
    </w:p>
    <w:p w:rsidR="005150FC" w:rsidRPr="005150FC" w:rsidRDefault="005150FC" w:rsidP="00245FB2">
      <w:pPr>
        <w:ind w:firstLine="0"/>
        <w:jc w:val="both"/>
        <w:rPr>
          <w:rFonts w:asciiTheme="majorHAnsi" w:hAnsiTheme="majorHAnsi" w:cstheme="majorHAnsi"/>
          <w:b/>
        </w:rPr>
      </w:pPr>
      <w:r>
        <w:rPr>
          <w:rFonts w:asciiTheme="majorHAnsi" w:hAnsiTheme="majorHAnsi" w:cstheme="majorHAnsi"/>
          <w:b/>
        </w:rPr>
        <w:t>Table 7</w:t>
      </w:r>
      <w:r w:rsidRPr="00346FCF">
        <w:rPr>
          <w:rFonts w:asciiTheme="majorHAnsi" w:hAnsiTheme="majorHAnsi" w:cstheme="majorHAnsi"/>
          <w:b/>
        </w:rPr>
        <w:t xml:space="preserve"> – </w:t>
      </w:r>
      <w:r>
        <w:rPr>
          <w:rFonts w:asciiTheme="majorHAnsi" w:hAnsiTheme="majorHAnsi" w:cstheme="majorHAnsi"/>
          <w:b/>
        </w:rPr>
        <w:t>Winter Change in Temperature and Change in Price Correlations</w:t>
      </w:r>
    </w:p>
    <w:p w:rsidR="00802E7F" w:rsidRDefault="000239B2" w:rsidP="00245FB2">
      <w:pPr>
        <w:ind w:firstLine="0"/>
        <w:jc w:val="both"/>
        <w:rPr>
          <w:rFonts w:asciiTheme="majorHAnsi" w:hAnsiTheme="majorHAnsi" w:cstheme="majorHAnsi"/>
        </w:rPr>
      </w:pPr>
      <w:r w:rsidRPr="000239B2">
        <w:drawing>
          <wp:inline distT="0" distB="0" distL="0" distR="0">
            <wp:extent cx="5375563"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5563" cy="914400"/>
                    </a:xfrm>
                    <a:prstGeom prst="rect">
                      <a:avLst/>
                    </a:prstGeom>
                    <a:noFill/>
                    <a:ln>
                      <a:noFill/>
                    </a:ln>
                  </pic:spPr>
                </pic:pic>
              </a:graphicData>
            </a:graphic>
          </wp:inline>
        </w:drawing>
      </w:r>
    </w:p>
    <w:p w:rsidR="005150FC" w:rsidRPr="00346FCF" w:rsidRDefault="005150FC" w:rsidP="005150FC">
      <w:pPr>
        <w:ind w:firstLine="0"/>
        <w:jc w:val="both"/>
        <w:rPr>
          <w:rFonts w:asciiTheme="majorHAnsi" w:hAnsiTheme="majorHAnsi" w:cstheme="majorHAnsi"/>
          <w:b/>
        </w:rPr>
      </w:pPr>
      <w:r>
        <w:rPr>
          <w:rFonts w:asciiTheme="majorHAnsi" w:hAnsiTheme="majorHAnsi" w:cstheme="majorHAnsi"/>
          <w:b/>
        </w:rPr>
        <w:lastRenderedPageBreak/>
        <w:t>Table 8</w:t>
      </w:r>
      <w:r w:rsidRPr="00346FCF">
        <w:rPr>
          <w:rFonts w:asciiTheme="majorHAnsi" w:hAnsiTheme="majorHAnsi" w:cstheme="majorHAnsi"/>
          <w:b/>
        </w:rPr>
        <w:t xml:space="preserve"> – </w:t>
      </w:r>
      <w:r>
        <w:rPr>
          <w:rFonts w:asciiTheme="majorHAnsi" w:hAnsiTheme="majorHAnsi" w:cstheme="majorHAnsi"/>
          <w:b/>
        </w:rPr>
        <w:t>Winter Change in Temperature and Change in Price Regression and Anova</w:t>
      </w:r>
    </w:p>
    <w:p w:rsidR="000239B2" w:rsidRPr="00245FB2" w:rsidRDefault="000239B2" w:rsidP="00245FB2">
      <w:pPr>
        <w:ind w:firstLine="0"/>
        <w:jc w:val="both"/>
        <w:rPr>
          <w:rFonts w:asciiTheme="majorHAnsi" w:hAnsiTheme="majorHAnsi" w:cstheme="majorHAnsi"/>
        </w:rPr>
      </w:pPr>
      <w:r w:rsidRPr="000239B2">
        <w:drawing>
          <wp:inline distT="0" distB="0" distL="0" distR="0">
            <wp:extent cx="6702663" cy="2377440"/>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02663" cy="2377440"/>
                    </a:xfrm>
                    <a:prstGeom prst="rect">
                      <a:avLst/>
                    </a:prstGeom>
                    <a:noFill/>
                    <a:ln>
                      <a:noFill/>
                    </a:ln>
                  </pic:spPr>
                </pic:pic>
              </a:graphicData>
            </a:graphic>
          </wp:inline>
        </w:drawing>
      </w:r>
    </w:p>
    <w:p w:rsidR="00040AEE" w:rsidRDefault="00040AEE" w:rsidP="00A11C50">
      <w:pPr>
        <w:ind w:firstLine="0"/>
        <w:jc w:val="both"/>
        <w:rPr>
          <w:rFonts w:asciiTheme="majorHAnsi" w:hAnsiTheme="majorHAnsi" w:cstheme="majorHAnsi"/>
          <w:b/>
        </w:rPr>
      </w:pPr>
    </w:p>
    <w:p w:rsidR="00040AEE" w:rsidRDefault="00040AEE" w:rsidP="00040AEE">
      <w:pPr>
        <w:jc w:val="both"/>
        <w:rPr>
          <w:rFonts w:asciiTheme="majorHAnsi" w:hAnsiTheme="majorHAnsi" w:cstheme="majorHAnsi"/>
          <w:b/>
        </w:rPr>
      </w:pPr>
      <w:r>
        <w:rPr>
          <w:rFonts w:asciiTheme="majorHAnsi" w:hAnsiTheme="majorHAnsi" w:cstheme="majorHAnsi"/>
        </w:rPr>
        <w:t xml:space="preserve">Spring results were also in line with the rest of my results – no correlation between weather and stock prices. Cluster analysis in chart 7.1 shows even distribution of changes in stock market for any given temperature. Table </w:t>
      </w:r>
      <w:r w:rsidR="002314BA">
        <w:rPr>
          <w:rFonts w:asciiTheme="majorHAnsi" w:hAnsiTheme="majorHAnsi" w:cstheme="majorHAnsi"/>
        </w:rPr>
        <w:t>9</w:t>
      </w:r>
      <w:r>
        <w:rPr>
          <w:rFonts w:asciiTheme="majorHAnsi" w:hAnsiTheme="majorHAnsi" w:cstheme="majorHAnsi"/>
        </w:rPr>
        <w:t xml:space="preserve"> shows the result of the correlation analysis. Here, correlation </w:t>
      </w:r>
      <w:r w:rsidR="002314BA">
        <w:rPr>
          <w:rFonts w:asciiTheme="majorHAnsi" w:hAnsiTheme="majorHAnsi" w:cstheme="majorHAnsi"/>
        </w:rPr>
        <w:t>between weather and stock prices was almost non-existent, however volume had a bit higher negative correlation. With almost -14% correlation this was the strongest relation in the analysis (though it was negative)</w:t>
      </w:r>
      <w:r>
        <w:rPr>
          <w:rFonts w:asciiTheme="majorHAnsi" w:hAnsiTheme="majorHAnsi" w:cstheme="majorHAnsi"/>
        </w:rPr>
        <w:t xml:space="preserve">. Table </w:t>
      </w:r>
      <w:r w:rsidR="002314BA">
        <w:rPr>
          <w:rFonts w:asciiTheme="majorHAnsi" w:hAnsiTheme="majorHAnsi" w:cstheme="majorHAnsi"/>
        </w:rPr>
        <w:t>10</w:t>
      </w:r>
      <w:r>
        <w:rPr>
          <w:rFonts w:asciiTheme="majorHAnsi" w:hAnsiTheme="majorHAnsi" w:cstheme="majorHAnsi"/>
        </w:rPr>
        <w:t xml:space="preserve"> inclu</w:t>
      </w:r>
      <w:r w:rsidR="002314BA">
        <w:rPr>
          <w:rFonts w:asciiTheme="majorHAnsi" w:hAnsiTheme="majorHAnsi" w:cstheme="majorHAnsi"/>
        </w:rPr>
        <w:t>d</w:t>
      </w:r>
      <w:r>
        <w:rPr>
          <w:rFonts w:asciiTheme="majorHAnsi" w:hAnsiTheme="majorHAnsi" w:cstheme="majorHAnsi"/>
        </w:rPr>
        <w:t xml:space="preserve">es the regression and anova results. The regressions with close to zero </w:t>
      </w:r>
      <w:r w:rsidR="00497B0C">
        <w:rPr>
          <w:rFonts w:asciiTheme="majorHAnsi" w:hAnsiTheme="majorHAnsi" w:cstheme="majorHAnsi"/>
        </w:rPr>
        <w:t>R</w:t>
      </w:r>
      <w:r>
        <w:rPr>
          <w:rFonts w:asciiTheme="majorHAnsi" w:hAnsiTheme="majorHAnsi" w:cstheme="majorHAnsi"/>
        </w:rPr>
        <w:t xml:space="preserve"> squared indicates very low connection between weather and stock prices. </w:t>
      </w:r>
      <w:r w:rsidR="002314BA">
        <w:rPr>
          <w:rFonts w:asciiTheme="majorHAnsi" w:hAnsiTheme="majorHAnsi" w:cstheme="majorHAnsi"/>
        </w:rPr>
        <w:t>However, while the Anova shows insignificant results for the relation between stock prices and temperature, it shows significant connection between temperature and volume</w:t>
      </w:r>
      <w:r>
        <w:rPr>
          <w:rFonts w:asciiTheme="majorHAnsi" w:hAnsiTheme="majorHAnsi" w:cstheme="majorHAnsi"/>
        </w:rPr>
        <w:t>.</w:t>
      </w:r>
    </w:p>
    <w:p w:rsidR="00040AEE" w:rsidRDefault="002314BA" w:rsidP="00497B0C">
      <w:pPr>
        <w:ind w:firstLine="0"/>
        <w:jc w:val="both"/>
        <w:rPr>
          <w:rFonts w:asciiTheme="majorHAnsi" w:hAnsiTheme="majorHAnsi" w:cstheme="majorHAnsi"/>
          <w:b/>
        </w:rPr>
      </w:pPr>
      <w:r>
        <w:rPr>
          <w:rFonts w:asciiTheme="majorHAnsi" w:hAnsiTheme="majorHAnsi" w:cstheme="majorHAnsi"/>
          <w:b/>
        </w:rPr>
        <w:tab/>
      </w:r>
      <w:r>
        <w:rPr>
          <w:rFonts w:asciiTheme="majorHAnsi" w:hAnsiTheme="majorHAnsi" w:cstheme="majorHAnsi"/>
        </w:rPr>
        <w:t>In addition, Spring showed a unique behaviour for days that were identified as cold. Chart 7.2 indicate</w:t>
      </w:r>
      <w:r w:rsidR="00497B0C">
        <w:rPr>
          <w:rFonts w:asciiTheme="majorHAnsi" w:hAnsiTheme="majorHAnsi" w:cstheme="majorHAnsi"/>
        </w:rPr>
        <w:t>s</w:t>
      </w:r>
      <w:r>
        <w:rPr>
          <w:rFonts w:asciiTheme="majorHAnsi" w:hAnsiTheme="majorHAnsi" w:cstheme="majorHAnsi"/>
        </w:rPr>
        <w:t xml:space="preserve"> that cold days have stronger relation to stock market. This means that in cold days, the warmer it gets the higher the stock market will be. This trend did not continue </w:t>
      </w:r>
      <w:r w:rsidR="00497B0C">
        <w:rPr>
          <w:rFonts w:asciiTheme="majorHAnsi" w:hAnsiTheme="majorHAnsi" w:cstheme="majorHAnsi"/>
        </w:rPr>
        <w:t>in</w:t>
      </w:r>
      <w:r>
        <w:rPr>
          <w:rFonts w:asciiTheme="majorHAnsi" w:hAnsiTheme="majorHAnsi" w:cstheme="majorHAnsi"/>
        </w:rPr>
        <w:t xml:space="preserve"> average </w:t>
      </w:r>
      <w:r w:rsidR="00497B0C">
        <w:rPr>
          <w:rFonts w:asciiTheme="majorHAnsi" w:hAnsiTheme="majorHAnsi" w:cstheme="majorHAnsi"/>
        </w:rPr>
        <w:t xml:space="preserve">days </w:t>
      </w:r>
      <w:r>
        <w:rPr>
          <w:rFonts w:asciiTheme="majorHAnsi" w:hAnsiTheme="majorHAnsi" w:cstheme="majorHAnsi"/>
        </w:rPr>
        <w:t>or hot days, where the relation remained flat.</w:t>
      </w:r>
      <w:r w:rsidR="00040AEE">
        <w:rPr>
          <w:rFonts w:asciiTheme="majorHAnsi" w:hAnsiTheme="majorHAnsi" w:cstheme="majorHAnsi"/>
          <w:b/>
        </w:rPr>
        <w:br w:type="page"/>
      </w:r>
    </w:p>
    <w:p w:rsidR="00A11C50" w:rsidRPr="00A11C50" w:rsidRDefault="00A11C50" w:rsidP="00A11C50">
      <w:pPr>
        <w:ind w:firstLine="0"/>
        <w:jc w:val="both"/>
        <w:rPr>
          <w:rFonts w:asciiTheme="majorHAnsi" w:hAnsiTheme="majorHAnsi" w:cstheme="majorHAnsi"/>
          <w:b/>
        </w:rPr>
      </w:pPr>
      <w:r w:rsidRPr="00A11C50">
        <w:rPr>
          <w:rFonts w:asciiTheme="majorHAnsi" w:hAnsiTheme="majorHAnsi" w:cstheme="majorHAnsi"/>
          <w:b/>
        </w:rPr>
        <w:lastRenderedPageBreak/>
        <w:t xml:space="preserve">Chart </w:t>
      </w:r>
      <w:r>
        <w:rPr>
          <w:rFonts w:asciiTheme="majorHAnsi" w:hAnsiTheme="majorHAnsi" w:cstheme="majorHAnsi"/>
          <w:b/>
        </w:rPr>
        <w:t>7.1</w:t>
      </w:r>
      <w:r w:rsidRPr="00A11C50">
        <w:rPr>
          <w:rFonts w:asciiTheme="majorHAnsi" w:hAnsiTheme="majorHAnsi" w:cstheme="majorHAnsi"/>
          <w:b/>
        </w:rPr>
        <w:t xml:space="preserve"> – </w:t>
      </w:r>
      <w:r>
        <w:rPr>
          <w:rFonts w:asciiTheme="majorHAnsi" w:hAnsiTheme="majorHAnsi" w:cstheme="majorHAnsi"/>
          <w:b/>
        </w:rPr>
        <w:t xml:space="preserve">Spring </w:t>
      </w:r>
      <w:r w:rsidRPr="00A11C50">
        <w:rPr>
          <w:rFonts w:asciiTheme="majorHAnsi" w:hAnsiTheme="majorHAnsi" w:cstheme="majorHAnsi"/>
          <w:b/>
        </w:rPr>
        <w:t>Cluster of Return and Weather</w:t>
      </w:r>
    </w:p>
    <w:p w:rsidR="00245FB2" w:rsidRDefault="00A11C50" w:rsidP="00245FB2">
      <w:pPr>
        <w:ind w:firstLine="0"/>
        <w:jc w:val="both"/>
        <w:rPr>
          <w:rFonts w:asciiTheme="majorHAnsi" w:hAnsiTheme="majorHAnsi" w:cstheme="majorHAnsi"/>
        </w:rPr>
      </w:pPr>
      <w:r>
        <w:rPr>
          <w:rFonts w:asciiTheme="majorHAnsi" w:hAnsiTheme="majorHAnsi" w:cstheme="majorHAnsi"/>
          <w:noProof/>
        </w:rPr>
        <w:drawing>
          <wp:inline distT="0" distB="0" distL="0" distR="0" wp14:anchorId="4D9E93B2">
            <wp:extent cx="6541477" cy="31088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50890" cy="3113347"/>
                    </a:xfrm>
                    <a:prstGeom prst="rect">
                      <a:avLst/>
                    </a:prstGeom>
                    <a:noFill/>
                  </pic:spPr>
                </pic:pic>
              </a:graphicData>
            </a:graphic>
          </wp:inline>
        </w:drawing>
      </w:r>
    </w:p>
    <w:p w:rsidR="005150FC" w:rsidRPr="00346FCF" w:rsidRDefault="005150FC" w:rsidP="005150FC">
      <w:pPr>
        <w:ind w:firstLine="0"/>
        <w:jc w:val="both"/>
        <w:rPr>
          <w:rFonts w:asciiTheme="majorHAnsi" w:hAnsiTheme="majorHAnsi" w:cstheme="majorHAnsi"/>
          <w:b/>
        </w:rPr>
      </w:pPr>
      <w:r>
        <w:rPr>
          <w:rFonts w:asciiTheme="majorHAnsi" w:hAnsiTheme="majorHAnsi" w:cstheme="majorHAnsi"/>
          <w:b/>
        </w:rPr>
        <w:t>Table 9</w:t>
      </w:r>
      <w:r w:rsidRPr="00346FCF">
        <w:rPr>
          <w:rFonts w:asciiTheme="majorHAnsi" w:hAnsiTheme="majorHAnsi" w:cstheme="majorHAnsi"/>
          <w:b/>
        </w:rPr>
        <w:t xml:space="preserve"> – </w:t>
      </w:r>
      <w:r>
        <w:rPr>
          <w:rFonts w:asciiTheme="majorHAnsi" w:hAnsiTheme="majorHAnsi" w:cstheme="majorHAnsi"/>
          <w:b/>
        </w:rPr>
        <w:t>Spring Change in Temperature and Change in Price Correlations</w:t>
      </w:r>
    </w:p>
    <w:p w:rsidR="000239B2" w:rsidRDefault="000239B2" w:rsidP="00245FB2">
      <w:pPr>
        <w:ind w:firstLine="0"/>
        <w:jc w:val="both"/>
        <w:rPr>
          <w:rFonts w:asciiTheme="majorHAnsi" w:hAnsiTheme="majorHAnsi" w:cstheme="majorHAnsi"/>
        </w:rPr>
      </w:pPr>
      <w:r w:rsidRPr="000239B2">
        <w:drawing>
          <wp:inline distT="0" distB="0" distL="0" distR="0">
            <wp:extent cx="5163128"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3128" cy="914400"/>
                    </a:xfrm>
                    <a:prstGeom prst="rect">
                      <a:avLst/>
                    </a:prstGeom>
                    <a:noFill/>
                    <a:ln>
                      <a:noFill/>
                    </a:ln>
                  </pic:spPr>
                </pic:pic>
              </a:graphicData>
            </a:graphic>
          </wp:inline>
        </w:drawing>
      </w:r>
    </w:p>
    <w:p w:rsidR="005150FC" w:rsidRPr="00346FCF" w:rsidRDefault="005150FC" w:rsidP="005150FC">
      <w:pPr>
        <w:ind w:firstLine="0"/>
        <w:jc w:val="both"/>
        <w:rPr>
          <w:rFonts w:asciiTheme="majorHAnsi" w:hAnsiTheme="majorHAnsi" w:cstheme="majorHAnsi"/>
          <w:b/>
        </w:rPr>
      </w:pPr>
      <w:r>
        <w:rPr>
          <w:rFonts w:asciiTheme="majorHAnsi" w:hAnsiTheme="majorHAnsi" w:cstheme="majorHAnsi"/>
          <w:b/>
        </w:rPr>
        <w:t>Table 10</w:t>
      </w:r>
      <w:r w:rsidRPr="00346FCF">
        <w:rPr>
          <w:rFonts w:asciiTheme="majorHAnsi" w:hAnsiTheme="majorHAnsi" w:cstheme="majorHAnsi"/>
          <w:b/>
        </w:rPr>
        <w:t xml:space="preserve"> – </w:t>
      </w:r>
      <w:r>
        <w:rPr>
          <w:rFonts w:asciiTheme="majorHAnsi" w:hAnsiTheme="majorHAnsi" w:cstheme="majorHAnsi"/>
          <w:b/>
        </w:rPr>
        <w:t>Spring Change in Temperature and Change in Price Regression and Anova</w:t>
      </w:r>
    </w:p>
    <w:p w:rsidR="000239B2" w:rsidRDefault="000239B2" w:rsidP="00245FB2">
      <w:pPr>
        <w:ind w:firstLine="0"/>
        <w:jc w:val="both"/>
        <w:rPr>
          <w:rFonts w:asciiTheme="majorHAnsi" w:hAnsiTheme="majorHAnsi" w:cstheme="majorHAnsi"/>
        </w:rPr>
      </w:pPr>
      <w:r w:rsidRPr="000239B2">
        <w:drawing>
          <wp:inline distT="0" distB="0" distL="0" distR="0">
            <wp:extent cx="6628186" cy="2377440"/>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8186" cy="2377440"/>
                    </a:xfrm>
                    <a:prstGeom prst="rect">
                      <a:avLst/>
                    </a:prstGeom>
                    <a:noFill/>
                    <a:ln>
                      <a:noFill/>
                    </a:ln>
                  </pic:spPr>
                </pic:pic>
              </a:graphicData>
            </a:graphic>
          </wp:inline>
        </w:drawing>
      </w:r>
    </w:p>
    <w:p w:rsidR="002314BA" w:rsidRDefault="002314BA" w:rsidP="00A11C50">
      <w:pPr>
        <w:ind w:firstLine="0"/>
        <w:jc w:val="both"/>
        <w:rPr>
          <w:rFonts w:asciiTheme="majorHAnsi" w:hAnsiTheme="majorHAnsi" w:cstheme="majorHAnsi"/>
          <w:b/>
        </w:rPr>
      </w:pPr>
    </w:p>
    <w:p w:rsidR="00A11C50" w:rsidRPr="00A11C50" w:rsidRDefault="00A11C50" w:rsidP="00A11C50">
      <w:pPr>
        <w:ind w:firstLine="0"/>
        <w:jc w:val="both"/>
        <w:rPr>
          <w:rFonts w:asciiTheme="majorHAnsi" w:hAnsiTheme="majorHAnsi" w:cstheme="majorHAnsi"/>
          <w:b/>
        </w:rPr>
      </w:pPr>
      <w:r w:rsidRPr="00A11C50">
        <w:rPr>
          <w:rFonts w:asciiTheme="majorHAnsi" w:hAnsiTheme="majorHAnsi" w:cstheme="majorHAnsi"/>
          <w:b/>
        </w:rPr>
        <w:lastRenderedPageBreak/>
        <w:t xml:space="preserve">Chart </w:t>
      </w:r>
      <w:r>
        <w:rPr>
          <w:rFonts w:asciiTheme="majorHAnsi" w:hAnsiTheme="majorHAnsi" w:cstheme="majorHAnsi"/>
          <w:b/>
        </w:rPr>
        <w:t>7.2</w:t>
      </w:r>
      <w:r w:rsidRPr="00A11C50">
        <w:rPr>
          <w:rFonts w:asciiTheme="majorHAnsi" w:hAnsiTheme="majorHAnsi" w:cstheme="majorHAnsi"/>
          <w:b/>
        </w:rPr>
        <w:t xml:space="preserve"> – </w:t>
      </w:r>
      <w:r>
        <w:rPr>
          <w:rFonts w:asciiTheme="majorHAnsi" w:hAnsiTheme="majorHAnsi" w:cstheme="majorHAnsi"/>
          <w:b/>
        </w:rPr>
        <w:t xml:space="preserve">Spring </w:t>
      </w:r>
      <w:r w:rsidRPr="00A11C50">
        <w:rPr>
          <w:rFonts w:asciiTheme="majorHAnsi" w:hAnsiTheme="majorHAnsi" w:cstheme="majorHAnsi"/>
          <w:b/>
        </w:rPr>
        <w:t>Cluster of Return and Weather</w:t>
      </w:r>
      <w:r>
        <w:rPr>
          <w:rFonts w:asciiTheme="majorHAnsi" w:hAnsiTheme="majorHAnsi" w:cstheme="majorHAnsi"/>
          <w:b/>
        </w:rPr>
        <w:t xml:space="preserve"> – Cold Only </w:t>
      </w:r>
    </w:p>
    <w:p w:rsidR="00A11C50" w:rsidRPr="00245FB2" w:rsidRDefault="00A11C50" w:rsidP="00245FB2">
      <w:pPr>
        <w:ind w:firstLine="0"/>
        <w:jc w:val="both"/>
        <w:rPr>
          <w:rFonts w:asciiTheme="majorHAnsi" w:hAnsiTheme="majorHAnsi" w:cstheme="majorHAnsi"/>
        </w:rPr>
      </w:pPr>
      <w:r>
        <w:rPr>
          <w:rFonts w:asciiTheme="majorHAnsi" w:hAnsiTheme="majorHAnsi" w:cstheme="majorHAnsi"/>
          <w:noProof/>
        </w:rPr>
        <w:drawing>
          <wp:inline distT="0" distB="0" distL="0" distR="0" wp14:anchorId="5E49090C">
            <wp:extent cx="6588125" cy="31088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01096" cy="3114994"/>
                    </a:xfrm>
                    <a:prstGeom prst="rect">
                      <a:avLst/>
                    </a:prstGeom>
                    <a:noFill/>
                  </pic:spPr>
                </pic:pic>
              </a:graphicData>
            </a:graphic>
          </wp:inline>
        </w:drawing>
      </w:r>
    </w:p>
    <w:p w:rsidR="00E95C3C" w:rsidRDefault="00E95C3C" w:rsidP="00E95C3C">
      <w:pPr>
        <w:ind w:firstLine="0"/>
        <w:jc w:val="both"/>
        <w:rPr>
          <w:rFonts w:asciiTheme="majorHAnsi" w:hAnsiTheme="majorHAnsi" w:cstheme="majorHAnsi"/>
        </w:rPr>
      </w:pPr>
    </w:p>
    <w:p w:rsidR="00E95C3C" w:rsidRPr="00E52931" w:rsidRDefault="002860C3" w:rsidP="00E95C3C">
      <w:pPr>
        <w:ind w:firstLine="0"/>
        <w:jc w:val="both"/>
        <w:rPr>
          <w:rFonts w:asciiTheme="majorHAnsi" w:hAnsiTheme="majorHAnsi" w:cstheme="majorHAnsi"/>
        </w:rPr>
      </w:pPr>
      <w:r>
        <w:rPr>
          <w:rFonts w:asciiTheme="majorHAnsi" w:hAnsiTheme="majorHAnsi" w:cstheme="majorHAnsi"/>
        </w:rPr>
        <w:t xml:space="preserve">Autumn was no different than winter in its behaviour. </w:t>
      </w:r>
      <w:r w:rsidR="00E95C3C">
        <w:rPr>
          <w:rFonts w:asciiTheme="majorHAnsi" w:hAnsiTheme="majorHAnsi" w:cstheme="majorHAnsi"/>
        </w:rPr>
        <w:t>N</w:t>
      </w:r>
      <w:r w:rsidR="00E95C3C">
        <w:rPr>
          <w:rFonts w:asciiTheme="majorHAnsi" w:hAnsiTheme="majorHAnsi" w:cstheme="majorHAnsi"/>
        </w:rPr>
        <w:t>o correlation between weather and stock prices</w:t>
      </w:r>
      <w:r w:rsidR="00E95C3C">
        <w:rPr>
          <w:rFonts w:asciiTheme="majorHAnsi" w:hAnsiTheme="majorHAnsi" w:cstheme="majorHAnsi"/>
        </w:rPr>
        <w:t xml:space="preserve"> was found. Cluster analysis in chart 8</w:t>
      </w:r>
      <w:r w:rsidR="00E95C3C">
        <w:rPr>
          <w:rFonts w:asciiTheme="majorHAnsi" w:hAnsiTheme="majorHAnsi" w:cstheme="majorHAnsi"/>
        </w:rPr>
        <w:t xml:space="preserve"> shows even distribution of changes in stock market for any given temperature. The results are so even that is hard to identify the trendline. Table </w:t>
      </w:r>
      <w:r w:rsidR="00E95C3C">
        <w:rPr>
          <w:rFonts w:asciiTheme="majorHAnsi" w:hAnsiTheme="majorHAnsi" w:cstheme="majorHAnsi"/>
        </w:rPr>
        <w:t>11</w:t>
      </w:r>
      <w:r w:rsidR="00E95C3C">
        <w:rPr>
          <w:rFonts w:asciiTheme="majorHAnsi" w:hAnsiTheme="majorHAnsi" w:cstheme="majorHAnsi"/>
        </w:rPr>
        <w:t xml:space="preserve"> shows the result of the correlation analysis. Here too, correlation was very </w:t>
      </w:r>
      <w:r w:rsidR="00E95C3C">
        <w:rPr>
          <w:rFonts w:asciiTheme="majorHAnsi" w:hAnsiTheme="majorHAnsi" w:cstheme="majorHAnsi"/>
        </w:rPr>
        <w:t xml:space="preserve">low </w:t>
      </w:r>
      <w:r w:rsidR="00E95C3C">
        <w:rPr>
          <w:rFonts w:asciiTheme="majorHAnsi" w:hAnsiTheme="majorHAnsi" w:cstheme="majorHAnsi"/>
        </w:rPr>
        <w:t xml:space="preserve">at close to zero. Table </w:t>
      </w:r>
      <w:r w:rsidR="00E95C3C">
        <w:rPr>
          <w:rFonts w:asciiTheme="majorHAnsi" w:hAnsiTheme="majorHAnsi" w:cstheme="majorHAnsi"/>
        </w:rPr>
        <w:t>12</w:t>
      </w:r>
      <w:r w:rsidR="00E95C3C">
        <w:rPr>
          <w:rFonts w:asciiTheme="majorHAnsi" w:hAnsiTheme="majorHAnsi" w:cstheme="majorHAnsi"/>
        </w:rPr>
        <w:t xml:space="preserve"> includes the regression and anova results. The regressions with close to zero </w:t>
      </w:r>
      <w:r w:rsidR="00497B0C">
        <w:rPr>
          <w:rFonts w:asciiTheme="majorHAnsi" w:hAnsiTheme="majorHAnsi" w:cstheme="majorHAnsi"/>
        </w:rPr>
        <w:t>R</w:t>
      </w:r>
      <w:r w:rsidR="00E95C3C">
        <w:rPr>
          <w:rFonts w:asciiTheme="majorHAnsi" w:hAnsiTheme="majorHAnsi" w:cstheme="majorHAnsi"/>
        </w:rPr>
        <w:t xml:space="preserve"> squared indicates very low connection between weather and stock prices. So does the anove with high P value and low degree of confident.  </w:t>
      </w:r>
    </w:p>
    <w:p w:rsidR="002860C3" w:rsidRPr="002860C3" w:rsidRDefault="002860C3" w:rsidP="00A11C50">
      <w:pPr>
        <w:ind w:firstLine="0"/>
        <w:jc w:val="both"/>
        <w:rPr>
          <w:rFonts w:asciiTheme="majorHAnsi" w:hAnsiTheme="majorHAnsi" w:cstheme="majorHAnsi"/>
        </w:rPr>
      </w:pPr>
    </w:p>
    <w:p w:rsidR="00E85300" w:rsidRDefault="00E85300">
      <w:pPr>
        <w:ind w:firstLine="0"/>
        <w:rPr>
          <w:rFonts w:asciiTheme="majorHAnsi" w:hAnsiTheme="majorHAnsi" w:cstheme="majorHAnsi"/>
          <w:b/>
        </w:rPr>
      </w:pPr>
      <w:r>
        <w:rPr>
          <w:rFonts w:asciiTheme="majorHAnsi" w:hAnsiTheme="majorHAnsi" w:cstheme="majorHAnsi"/>
          <w:b/>
        </w:rPr>
        <w:br w:type="page"/>
      </w:r>
    </w:p>
    <w:p w:rsidR="00A11C50" w:rsidRPr="00A11C50" w:rsidRDefault="00A11C50" w:rsidP="00A11C50">
      <w:pPr>
        <w:ind w:firstLine="0"/>
        <w:jc w:val="both"/>
        <w:rPr>
          <w:rFonts w:asciiTheme="majorHAnsi" w:hAnsiTheme="majorHAnsi" w:cstheme="majorHAnsi"/>
          <w:b/>
        </w:rPr>
      </w:pPr>
      <w:r w:rsidRPr="00A11C50">
        <w:rPr>
          <w:rFonts w:asciiTheme="majorHAnsi" w:hAnsiTheme="majorHAnsi" w:cstheme="majorHAnsi"/>
          <w:b/>
        </w:rPr>
        <w:lastRenderedPageBreak/>
        <w:t xml:space="preserve">Chart </w:t>
      </w:r>
      <w:r>
        <w:rPr>
          <w:rFonts w:asciiTheme="majorHAnsi" w:hAnsiTheme="majorHAnsi" w:cstheme="majorHAnsi"/>
          <w:b/>
        </w:rPr>
        <w:t>8</w:t>
      </w:r>
      <w:r w:rsidRPr="00A11C50">
        <w:rPr>
          <w:rFonts w:asciiTheme="majorHAnsi" w:hAnsiTheme="majorHAnsi" w:cstheme="majorHAnsi"/>
          <w:b/>
        </w:rPr>
        <w:t xml:space="preserve"> – </w:t>
      </w:r>
      <w:r>
        <w:rPr>
          <w:rFonts w:asciiTheme="majorHAnsi" w:hAnsiTheme="majorHAnsi" w:cstheme="majorHAnsi"/>
          <w:b/>
        </w:rPr>
        <w:t>Autumn</w:t>
      </w:r>
      <w:r w:rsidRPr="00A11C50">
        <w:rPr>
          <w:rFonts w:asciiTheme="majorHAnsi" w:hAnsiTheme="majorHAnsi" w:cstheme="majorHAnsi"/>
          <w:b/>
        </w:rPr>
        <w:t xml:space="preserve"> Cluster of Return and Weather</w:t>
      </w:r>
    </w:p>
    <w:p w:rsidR="00A11C50" w:rsidRPr="00A11C50" w:rsidRDefault="00A11C50" w:rsidP="00A11C50">
      <w:pPr>
        <w:ind w:firstLine="0"/>
        <w:jc w:val="both"/>
        <w:rPr>
          <w:rFonts w:asciiTheme="majorHAnsi" w:hAnsiTheme="majorHAnsi" w:cstheme="majorHAnsi"/>
        </w:rPr>
      </w:pPr>
      <w:r>
        <w:rPr>
          <w:rFonts w:asciiTheme="majorHAnsi" w:hAnsiTheme="majorHAnsi" w:cstheme="majorHAnsi"/>
          <w:noProof/>
        </w:rPr>
        <w:drawing>
          <wp:inline distT="0" distB="0" distL="0" distR="0" wp14:anchorId="5E2FA611">
            <wp:extent cx="6588369" cy="310869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592036" cy="3110420"/>
                    </a:xfrm>
                    <a:prstGeom prst="rect">
                      <a:avLst/>
                    </a:prstGeom>
                    <a:noFill/>
                  </pic:spPr>
                </pic:pic>
              </a:graphicData>
            </a:graphic>
          </wp:inline>
        </w:drawing>
      </w:r>
    </w:p>
    <w:p w:rsidR="00245FB2" w:rsidRDefault="00245FB2" w:rsidP="00245FB2">
      <w:pPr>
        <w:ind w:firstLine="0"/>
        <w:jc w:val="both"/>
        <w:rPr>
          <w:rFonts w:asciiTheme="majorHAnsi" w:hAnsiTheme="majorHAnsi" w:cstheme="majorHAnsi"/>
        </w:rPr>
      </w:pPr>
    </w:p>
    <w:p w:rsidR="005150FC" w:rsidRPr="005150FC" w:rsidRDefault="005150FC" w:rsidP="00245FB2">
      <w:pPr>
        <w:ind w:firstLine="0"/>
        <w:jc w:val="both"/>
        <w:rPr>
          <w:rFonts w:asciiTheme="majorHAnsi" w:hAnsiTheme="majorHAnsi" w:cstheme="majorHAnsi"/>
          <w:b/>
        </w:rPr>
      </w:pPr>
      <w:r>
        <w:rPr>
          <w:rFonts w:asciiTheme="majorHAnsi" w:hAnsiTheme="majorHAnsi" w:cstheme="majorHAnsi"/>
          <w:b/>
        </w:rPr>
        <w:t>Table 11</w:t>
      </w:r>
      <w:r w:rsidRPr="00346FCF">
        <w:rPr>
          <w:rFonts w:asciiTheme="majorHAnsi" w:hAnsiTheme="majorHAnsi" w:cstheme="majorHAnsi"/>
          <w:b/>
        </w:rPr>
        <w:t xml:space="preserve"> – </w:t>
      </w:r>
      <w:r>
        <w:rPr>
          <w:rFonts w:asciiTheme="majorHAnsi" w:hAnsiTheme="majorHAnsi" w:cstheme="majorHAnsi"/>
          <w:b/>
        </w:rPr>
        <w:t>Autumn Change in Temperature and Change in Price Correlations</w:t>
      </w:r>
    </w:p>
    <w:p w:rsidR="000239B2" w:rsidRDefault="000239B2" w:rsidP="00245FB2">
      <w:pPr>
        <w:ind w:firstLine="0"/>
        <w:jc w:val="both"/>
        <w:rPr>
          <w:rFonts w:asciiTheme="majorHAnsi" w:hAnsiTheme="majorHAnsi" w:cstheme="majorHAnsi"/>
        </w:rPr>
      </w:pPr>
      <w:r w:rsidRPr="000239B2">
        <w:drawing>
          <wp:inline distT="0" distB="0" distL="0" distR="0">
            <wp:extent cx="5080000" cy="9144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0000" cy="914400"/>
                    </a:xfrm>
                    <a:prstGeom prst="rect">
                      <a:avLst/>
                    </a:prstGeom>
                    <a:noFill/>
                    <a:ln>
                      <a:noFill/>
                    </a:ln>
                  </pic:spPr>
                </pic:pic>
              </a:graphicData>
            </a:graphic>
          </wp:inline>
        </w:drawing>
      </w:r>
    </w:p>
    <w:p w:rsidR="005150FC" w:rsidRPr="00346FCF" w:rsidRDefault="005150FC" w:rsidP="005150FC">
      <w:pPr>
        <w:ind w:firstLine="0"/>
        <w:jc w:val="both"/>
        <w:rPr>
          <w:rFonts w:asciiTheme="majorHAnsi" w:hAnsiTheme="majorHAnsi" w:cstheme="majorHAnsi"/>
          <w:b/>
        </w:rPr>
      </w:pPr>
      <w:r>
        <w:rPr>
          <w:rFonts w:asciiTheme="majorHAnsi" w:hAnsiTheme="majorHAnsi" w:cstheme="majorHAnsi"/>
          <w:b/>
        </w:rPr>
        <w:t>Table 12</w:t>
      </w:r>
      <w:r w:rsidRPr="00346FCF">
        <w:rPr>
          <w:rFonts w:asciiTheme="majorHAnsi" w:hAnsiTheme="majorHAnsi" w:cstheme="majorHAnsi"/>
          <w:b/>
        </w:rPr>
        <w:t xml:space="preserve"> – </w:t>
      </w:r>
      <w:r>
        <w:rPr>
          <w:rFonts w:asciiTheme="majorHAnsi" w:hAnsiTheme="majorHAnsi" w:cstheme="majorHAnsi"/>
          <w:b/>
        </w:rPr>
        <w:t>Autumn Change in Temperature and Change in Price Regression and Anova</w:t>
      </w:r>
    </w:p>
    <w:p w:rsidR="000239B2" w:rsidRPr="00245FB2" w:rsidRDefault="000239B2" w:rsidP="00245FB2">
      <w:pPr>
        <w:ind w:firstLine="0"/>
        <w:jc w:val="both"/>
        <w:rPr>
          <w:rFonts w:asciiTheme="majorHAnsi" w:hAnsiTheme="majorHAnsi" w:cstheme="majorHAnsi"/>
        </w:rPr>
      </w:pPr>
      <w:r w:rsidRPr="000239B2">
        <w:drawing>
          <wp:inline distT="0" distB="0" distL="0" distR="0">
            <wp:extent cx="6565172" cy="23774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65172" cy="2377440"/>
                    </a:xfrm>
                    <a:prstGeom prst="rect">
                      <a:avLst/>
                    </a:prstGeom>
                    <a:noFill/>
                    <a:ln>
                      <a:noFill/>
                    </a:ln>
                  </pic:spPr>
                </pic:pic>
              </a:graphicData>
            </a:graphic>
          </wp:inline>
        </w:drawing>
      </w:r>
    </w:p>
    <w:p w:rsidR="00BA16AD" w:rsidRDefault="00E85300" w:rsidP="00E85300">
      <w:pPr>
        <w:jc w:val="both"/>
        <w:rPr>
          <w:rFonts w:asciiTheme="majorHAnsi" w:hAnsiTheme="majorHAnsi" w:cstheme="majorHAnsi"/>
          <w:b/>
        </w:rPr>
      </w:pPr>
      <w:r>
        <w:rPr>
          <w:rFonts w:asciiTheme="majorHAnsi" w:hAnsiTheme="majorHAnsi" w:cstheme="majorHAnsi"/>
          <w:b/>
        </w:rPr>
        <w:lastRenderedPageBreak/>
        <w:t>Conclusion</w:t>
      </w:r>
    </w:p>
    <w:p w:rsidR="00E85300" w:rsidRPr="00E85300" w:rsidRDefault="00E85300" w:rsidP="00E85300">
      <w:pPr>
        <w:jc w:val="both"/>
        <w:rPr>
          <w:rFonts w:asciiTheme="majorHAnsi" w:hAnsiTheme="majorHAnsi" w:cstheme="majorHAnsi"/>
        </w:rPr>
      </w:pPr>
      <w:r>
        <w:rPr>
          <w:rFonts w:asciiTheme="majorHAnsi" w:hAnsiTheme="majorHAnsi" w:cstheme="majorHAnsi"/>
        </w:rPr>
        <w:t>Based on my analysis it looks like weather had no impact on the New York (NYSE) stock exchange. While there were a few outliers, such as hot days in the summer, cold days in the summer, and cold days in the spring, that showed slightly stronger relation, they were still not as significant nor very common. Even though my analysis did not show impact in the New York stock exchange it is not necessarily true to all markets. My literature review shows that in some markets weather does have significant impact on stock market returns. Th</w:t>
      </w:r>
      <w:r w:rsidR="001B70B6">
        <w:rPr>
          <w:rFonts w:asciiTheme="majorHAnsi" w:hAnsiTheme="majorHAnsi" w:cstheme="majorHAnsi"/>
        </w:rPr>
        <w:t>ere can be multiple reasons for my results. First, as the largest stock exchange in the world, New York attract</w:t>
      </w:r>
      <w:r w:rsidR="00497A6A">
        <w:rPr>
          <w:rFonts w:asciiTheme="majorHAnsi" w:hAnsiTheme="majorHAnsi" w:cstheme="majorHAnsi"/>
        </w:rPr>
        <w:t>s</w:t>
      </w:r>
      <w:r w:rsidR="001B70B6">
        <w:rPr>
          <w:rFonts w:asciiTheme="majorHAnsi" w:hAnsiTheme="majorHAnsi" w:cstheme="majorHAnsi"/>
        </w:rPr>
        <w:t xml:space="preserve"> people from all around the world and some people may trade from different location</w:t>
      </w:r>
      <w:r w:rsidR="00497A6A">
        <w:rPr>
          <w:rFonts w:asciiTheme="majorHAnsi" w:hAnsiTheme="majorHAnsi" w:cstheme="majorHAnsi"/>
        </w:rPr>
        <w:t>s</w:t>
      </w:r>
      <w:r w:rsidR="001B70B6">
        <w:rPr>
          <w:rFonts w:asciiTheme="majorHAnsi" w:hAnsiTheme="majorHAnsi" w:cstheme="majorHAnsi"/>
        </w:rPr>
        <w:t>. Second, New York also attract</w:t>
      </w:r>
      <w:r w:rsidR="00497A6A">
        <w:rPr>
          <w:rFonts w:asciiTheme="majorHAnsi" w:hAnsiTheme="majorHAnsi" w:cstheme="majorHAnsi"/>
        </w:rPr>
        <w:t>s</w:t>
      </w:r>
      <w:r w:rsidR="001B70B6">
        <w:rPr>
          <w:rFonts w:asciiTheme="majorHAnsi" w:hAnsiTheme="majorHAnsi" w:cstheme="majorHAnsi"/>
        </w:rPr>
        <w:t xml:space="preserve"> the most talented and trained traders in the world. Those trades may be well educated and make “cold” decisions, regardless of their mood. </w:t>
      </w:r>
      <w:r w:rsidR="00497A6A">
        <w:rPr>
          <w:rFonts w:asciiTheme="majorHAnsi" w:hAnsiTheme="majorHAnsi" w:cstheme="majorHAnsi"/>
        </w:rPr>
        <w:t>Finally, through not likely, weather may have different impact on different people. While some may have negative moods in a cold rainy day, others may flourish</w:t>
      </w:r>
      <w:r w:rsidR="00497A6A">
        <w:rPr>
          <w:rFonts w:asciiTheme="majorHAnsi" w:hAnsiTheme="majorHAnsi" w:cstheme="majorHAnsi"/>
        </w:rPr>
        <w:t>. This may alter peoples’ decision and two sides may offset each other.</w:t>
      </w:r>
      <w:bookmarkStart w:id="3" w:name="_GoBack"/>
      <w:bookmarkEnd w:id="3"/>
    </w:p>
    <w:p w:rsidR="00D7161A" w:rsidRPr="000C0375" w:rsidRDefault="00D7161A" w:rsidP="000C0375">
      <w:pPr>
        <w:ind w:firstLine="0"/>
        <w:jc w:val="both"/>
        <w:rPr>
          <w:rFonts w:asciiTheme="majorHAnsi" w:hAnsiTheme="majorHAnsi" w:cstheme="majorHAnsi"/>
        </w:rPr>
      </w:pPr>
      <w:r w:rsidRPr="000C0375">
        <w:rPr>
          <w:rFonts w:asciiTheme="majorHAnsi" w:hAnsiTheme="majorHAnsi" w:cstheme="majorHAnsi"/>
        </w:rPr>
        <w:br w:type="page"/>
      </w:r>
    </w:p>
    <w:p w:rsidR="004D3014" w:rsidRPr="000C0375" w:rsidRDefault="004D3014" w:rsidP="000C0375">
      <w:pPr>
        <w:pStyle w:val="Title"/>
        <w:ind w:firstLine="720"/>
        <w:jc w:val="both"/>
        <w:rPr>
          <w:rFonts w:asciiTheme="majorHAnsi" w:hAnsiTheme="majorHAnsi" w:cstheme="majorHAnsi"/>
          <w:b/>
          <w:bCs/>
          <w:u w:val="single"/>
        </w:rPr>
      </w:pPr>
      <w:r w:rsidRPr="000C0375">
        <w:rPr>
          <w:rFonts w:asciiTheme="majorHAnsi" w:hAnsiTheme="majorHAnsi" w:cstheme="majorHAnsi"/>
          <w:b/>
          <w:bCs/>
          <w:u w:val="single"/>
        </w:rPr>
        <w:lastRenderedPageBreak/>
        <w:t>References</w:t>
      </w:r>
    </w:p>
    <w:p w:rsidR="00F9368B" w:rsidRPr="000C0375" w:rsidRDefault="0085612C" w:rsidP="000C0375">
      <w:pPr>
        <w:widowControl w:val="0"/>
        <w:autoSpaceDE w:val="0"/>
        <w:autoSpaceDN w:val="0"/>
        <w:adjustRightInd w:val="0"/>
        <w:ind w:left="480" w:hanging="480"/>
        <w:rPr>
          <w:noProof/>
        </w:rPr>
      </w:pPr>
      <w:r w:rsidRPr="000C0375">
        <w:rPr>
          <w:rFonts w:asciiTheme="majorHAnsi" w:hAnsiTheme="majorHAnsi" w:cstheme="majorHAnsi"/>
        </w:rPr>
        <w:fldChar w:fldCharType="begin" w:fldLock="1"/>
      </w:r>
      <w:r w:rsidRPr="000C0375">
        <w:rPr>
          <w:rFonts w:asciiTheme="majorHAnsi" w:hAnsiTheme="majorHAnsi" w:cstheme="majorHAnsi"/>
        </w:rPr>
        <w:instrText xml:space="preserve">ADDIN Mendeley Bibliography CSL_BIBLIOGRAPHY </w:instrText>
      </w:r>
      <w:r w:rsidRPr="000C0375">
        <w:rPr>
          <w:rFonts w:asciiTheme="majorHAnsi" w:hAnsiTheme="majorHAnsi" w:cstheme="majorHAnsi"/>
        </w:rPr>
        <w:fldChar w:fldCharType="separate"/>
      </w:r>
      <w:r w:rsidR="00F9368B" w:rsidRPr="000C0375">
        <w:rPr>
          <w:noProof/>
        </w:rPr>
        <w:t xml:space="preserve">Chang, T., Nieh, C., Jing, M., &amp; Yang, T. (2006). Are stock market returns related to the weather effects ? Empirical evidence from Taiwan, </w:t>
      </w:r>
      <w:r w:rsidR="00F9368B" w:rsidRPr="000C0375">
        <w:rPr>
          <w:i/>
          <w:iCs/>
          <w:noProof/>
        </w:rPr>
        <w:t>364</w:t>
      </w:r>
      <w:r w:rsidR="00F9368B" w:rsidRPr="000C0375">
        <w:rPr>
          <w:noProof/>
        </w:rPr>
        <w:t>, 343–354. https://doi.org/10.1016/j.physa.2005.09.040</w:t>
      </w:r>
    </w:p>
    <w:p w:rsidR="00F9368B" w:rsidRPr="000C0375" w:rsidRDefault="00F9368B" w:rsidP="000C0375">
      <w:pPr>
        <w:widowControl w:val="0"/>
        <w:autoSpaceDE w:val="0"/>
        <w:autoSpaceDN w:val="0"/>
        <w:adjustRightInd w:val="0"/>
        <w:ind w:left="480" w:hanging="480"/>
        <w:rPr>
          <w:noProof/>
        </w:rPr>
      </w:pPr>
      <w:r w:rsidRPr="000C0375">
        <w:rPr>
          <w:noProof/>
        </w:rPr>
        <w:t xml:space="preserve">Guéguen, N., &amp; Lamy, L. (2013). Weather and helping: Additional evidence of the effect of the sunshine samaritan. </w:t>
      </w:r>
      <w:r w:rsidRPr="000C0375">
        <w:rPr>
          <w:i/>
          <w:iCs/>
          <w:noProof/>
        </w:rPr>
        <w:t>Journal of Social Psychology</w:t>
      </w:r>
      <w:r w:rsidRPr="000C0375">
        <w:rPr>
          <w:noProof/>
        </w:rPr>
        <w:t xml:space="preserve">, </w:t>
      </w:r>
      <w:r w:rsidRPr="000C0375">
        <w:rPr>
          <w:i/>
          <w:iCs/>
          <w:noProof/>
        </w:rPr>
        <w:t>153</w:t>
      </w:r>
      <w:r w:rsidRPr="000C0375">
        <w:rPr>
          <w:noProof/>
        </w:rPr>
        <w:t>(2), 123–126. https://doi.org/10.1080/00224545.2012.720618</w:t>
      </w:r>
    </w:p>
    <w:p w:rsidR="00F9368B" w:rsidRPr="000C0375" w:rsidRDefault="00F9368B" w:rsidP="000C0375">
      <w:pPr>
        <w:widowControl w:val="0"/>
        <w:autoSpaceDE w:val="0"/>
        <w:autoSpaceDN w:val="0"/>
        <w:adjustRightInd w:val="0"/>
        <w:ind w:left="480" w:hanging="480"/>
        <w:rPr>
          <w:noProof/>
        </w:rPr>
      </w:pPr>
      <w:r w:rsidRPr="000C0375">
        <w:rPr>
          <w:noProof/>
        </w:rPr>
        <w:t xml:space="preserve">Hirshleifer, D., &amp; Shumway, T. (2003). Good Day Sunshine: Stock Returns and the Weather. </w:t>
      </w:r>
      <w:r w:rsidRPr="000C0375">
        <w:rPr>
          <w:i/>
          <w:iCs/>
          <w:noProof/>
        </w:rPr>
        <w:t>Journal of Finance</w:t>
      </w:r>
      <w:r w:rsidRPr="000C0375">
        <w:rPr>
          <w:noProof/>
        </w:rPr>
        <w:t xml:space="preserve">, </w:t>
      </w:r>
      <w:r w:rsidRPr="000C0375">
        <w:rPr>
          <w:i/>
          <w:iCs/>
          <w:noProof/>
        </w:rPr>
        <w:t>58</w:t>
      </w:r>
      <w:r w:rsidRPr="000C0375">
        <w:rPr>
          <w:noProof/>
        </w:rPr>
        <w:t>(3), 1009–1032. https://doi.org/10.1111/1540-6261.00556</w:t>
      </w:r>
    </w:p>
    <w:p w:rsidR="00F9368B" w:rsidRPr="000C0375" w:rsidRDefault="00F9368B" w:rsidP="000C0375">
      <w:pPr>
        <w:widowControl w:val="0"/>
        <w:autoSpaceDE w:val="0"/>
        <w:autoSpaceDN w:val="0"/>
        <w:adjustRightInd w:val="0"/>
        <w:ind w:left="480" w:hanging="480"/>
        <w:rPr>
          <w:noProof/>
        </w:rPr>
      </w:pPr>
      <w:r w:rsidRPr="000C0375">
        <w:rPr>
          <w:noProof/>
        </w:rPr>
        <w:t xml:space="preserve">Kang, S. H., Jiang, Z., Lee, Y., &amp; Yoon, S. M. (2010). Weather effects on the returns and volatility of the Shanghai stock market. </w:t>
      </w:r>
      <w:r w:rsidRPr="000C0375">
        <w:rPr>
          <w:i/>
          <w:iCs/>
          <w:noProof/>
        </w:rPr>
        <w:t>Physica A: Statistical Mechanics and Its Applications</w:t>
      </w:r>
      <w:r w:rsidRPr="000C0375">
        <w:rPr>
          <w:noProof/>
        </w:rPr>
        <w:t xml:space="preserve">, </w:t>
      </w:r>
      <w:r w:rsidRPr="000C0375">
        <w:rPr>
          <w:i/>
          <w:iCs/>
          <w:noProof/>
        </w:rPr>
        <w:t>389</w:t>
      </w:r>
      <w:r w:rsidRPr="000C0375">
        <w:rPr>
          <w:noProof/>
        </w:rPr>
        <w:t>(1), 91–99. https://doi.org/10.1016/j.physa.2009.09.010</w:t>
      </w:r>
    </w:p>
    <w:p w:rsidR="00F9368B" w:rsidRPr="000C0375" w:rsidRDefault="00F9368B" w:rsidP="000C0375">
      <w:pPr>
        <w:widowControl w:val="0"/>
        <w:autoSpaceDE w:val="0"/>
        <w:autoSpaceDN w:val="0"/>
        <w:adjustRightInd w:val="0"/>
        <w:ind w:left="480" w:hanging="480"/>
        <w:rPr>
          <w:noProof/>
        </w:rPr>
      </w:pPr>
      <w:r w:rsidRPr="000C0375">
        <w:rPr>
          <w:noProof/>
        </w:rPr>
        <w:t xml:space="preserve">Keller, M. C., Fredrickson, B. L., Ybarra, O., Côté, S., Johnson, K., Mikels, J., … Wager, T. (2005). A warm heart and a clear head: The contingent effects of weather on mood and cognition. </w:t>
      </w:r>
      <w:r w:rsidRPr="000C0375">
        <w:rPr>
          <w:i/>
          <w:iCs/>
          <w:noProof/>
        </w:rPr>
        <w:t>Psychological Science</w:t>
      </w:r>
      <w:r w:rsidRPr="000C0375">
        <w:rPr>
          <w:noProof/>
        </w:rPr>
        <w:t xml:space="preserve">, </w:t>
      </w:r>
      <w:r w:rsidRPr="000C0375">
        <w:rPr>
          <w:i/>
          <w:iCs/>
          <w:noProof/>
        </w:rPr>
        <w:t>16</w:t>
      </w:r>
      <w:r w:rsidRPr="000C0375">
        <w:rPr>
          <w:noProof/>
        </w:rPr>
        <w:t>(9), 724–731. https://doi.org/10.1111/j.1467-9280.2005.01602.x</w:t>
      </w:r>
    </w:p>
    <w:p w:rsidR="00F9368B" w:rsidRPr="000C0375" w:rsidRDefault="00F9368B" w:rsidP="000C0375">
      <w:pPr>
        <w:widowControl w:val="0"/>
        <w:autoSpaceDE w:val="0"/>
        <w:autoSpaceDN w:val="0"/>
        <w:adjustRightInd w:val="0"/>
        <w:ind w:left="480" w:hanging="480"/>
        <w:rPr>
          <w:noProof/>
        </w:rPr>
      </w:pPr>
      <w:r w:rsidRPr="000C0375">
        <w:rPr>
          <w:noProof/>
        </w:rPr>
        <w:t xml:space="preserve">Khanthavit, A. (2017). Instrumental-Variable Estimation of Bangkok-Weather Effects in the Stock Exchange of Thailand. </w:t>
      </w:r>
      <w:r w:rsidRPr="000C0375">
        <w:rPr>
          <w:i/>
          <w:iCs/>
          <w:noProof/>
        </w:rPr>
        <w:t>Asian Academy of Management Journal of Accounting &amp; Finance</w:t>
      </w:r>
      <w:r w:rsidRPr="000C0375">
        <w:rPr>
          <w:noProof/>
        </w:rPr>
        <w:t xml:space="preserve">, </w:t>
      </w:r>
      <w:r w:rsidRPr="000C0375">
        <w:rPr>
          <w:i/>
          <w:iCs/>
          <w:noProof/>
        </w:rPr>
        <w:t>13</w:t>
      </w:r>
      <w:r w:rsidRPr="000C0375">
        <w:rPr>
          <w:noProof/>
        </w:rPr>
        <w:t>(1), 83–111. https://doi.org/10.21315/aamjaf2017.13.1.4</w:t>
      </w:r>
    </w:p>
    <w:p w:rsidR="00F9368B" w:rsidRPr="000C0375" w:rsidRDefault="00F9368B" w:rsidP="000C0375">
      <w:pPr>
        <w:widowControl w:val="0"/>
        <w:autoSpaceDE w:val="0"/>
        <w:autoSpaceDN w:val="0"/>
        <w:adjustRightInd w:val="0"/>
        <w:ind w:left="480" w:hanging="480"/>
        <w:rPr>
          <w:noProof/>
        </w:rPr>
      </w:pPr>
      <w:r w:rsidRPr="000C0375">
        <w:rPr>
          <w:noProof/>
        </w:rPr>
        <w:t xml:space="preserve">Loughran, T., &amp; Schultz, P. (2004). Weather , Stock Returns , and the Impact of Localized Trading Behavior, </w:t>
      </w:r>
      <w:r w:rsidRPr="000C0375">
        <w:rPr>
          <w:i/>
          <w:iCs/>
          <w:noProof/>
        </w:rPr>
        <w:t>39</w:t>
      </w:r>
      <w:r w:rsidRPr="000C0375">
        <w:rPr>
          <w:noProof/>
        </w:rPr>
        <w:t>(2).</w:t>
      </w:r>
    </w:p>
    <w:p w:rsidR="00F9368B" w:rsidRPr="000C0375" w:rsidRDefault="00F9368B" w:rsidP="000C0375">
      <w:pPr>
        <w:widowControl w:val="0"/>
        <w:autoSpaceDE w:val="0"/>
        <w:autoSpaceDN w:val="0"/>
        <w:adjustRightInd w:val="0"/>
        <w:ind w:left="480" w:hanging="480"/>
        <w:rPr>
          <w:noProof/>
        </w:rPr>
      </w:pPr>
      <w:r w:rsidRPr="000C0375">
        <w:rPr>
          <w:noProof/>
        </w:rPr>
        <w:t xml:space="preserve">Madsen, J., &amp; Piotroski, J. D. (2016). Do Weather-induced Moods Affect the Processing of Earnings Information? | Stanford Graduate School of Business, (206). Retrieved from </w:t>
      </w:r>
      <w:r w:rsidRPr="000C0375">
        <w:rPr>
          <w:noProof/>
        </w:rPr>
        <w:lastRenderedPageBreak/>
        <w:t>https://www.gsb.stanford.edu/faculty-research/working-papers/do-weather-induced-moods-affect-processing-earnings-information</w:t>
      </w:r>
    </w:p>
    <w:p w:rsidR="00F9368B" w:rsidRPr="000C0375" w:rsidRDefault="00F9368B" w:rsidP="000C0375">
      <w:pPr>
        <w:widowControl w:val="0"/>
        <w:autoSpaceDE w:val="0"/>
        <w:autoSpaceDN w:val="0"/>
        <w:adjustRightInd w:val="0"/>
        <w:ind w:left="480" w:hanging="480"/>
        <w:rPr>
          <w:noProof/>
        </w:rPr>
      </w:pPr>
      <w:r w:rsidRPr="000C0375">
        <w:rPr>
          <w:noProof/>
        </w:rPr>
        <w:t xml:space="preserve">Ong, B. (2016). Weather vs. the Stock Market. </w:t>
      </w:r>
      <w:r w:rsidRPr="000C0375">
        <w:rPr>
          <w:i/>
          <w:iCs/>
          <w:noProof/>
        </w:rPr>
        <w:t>NYC Data Science Academy</w:t>
      </w:r>
      <w:r w:rsidRPr="000C0375">
        <w:rPr>
          <w:noProof/>
        </w:rPr>
        <w:t>.</w:t>
      </w:r>
    </w:p>
    <w:p w:rsidR="00F9368B" w:rsidRPr="000C0375" w:rsidRDefault="00F9368B" w:rsidP="000C0375">
      <w:pPr>
        <w:widowControl w:val="0"/>
        <w:autoSpaceDE w:val="0"/>
        <w:autoSpaceDN w:val="0"/>
        <w:adjustRightInd w:val="0"/>
        <w:ind w:left="480" w:hanging="480"/>
        <w:rPr>
          <w:noProof/>
        </w:rPr>
      </w:pPr>
      <w:r w:rsidRPr="000C0375">
        <w:rPr>
          <w:noProof/>
        </w:rPr>
        <w:t>Saunders, E. M. (1993). Stock and Wall Street Weather.pdf.</w:t>
      </w:r>
    </w:p>
    <w:p w:rsidR="00F9368B" w:rsidRPr="000C0375" w:rsidRDefault="00F9368B" w:rsidP="000C0375">
      <w:pPr>
        <w:widowControl w:val="0"/>
        <w:autoSpaceDE w:val="0"/>
        <w:autoSpaceDN w:val="0"/>
        <w:adjustRightInd w:val="0"/>
        <w:ind w:left="480" w:hanging="480"/>
        <w:rPr>
          <w:noProof/>
        </w:rPr>
      </w:pPr>
      <w:r w:rsidRPr="000C0375">
        <w:rPr>
          <w:noProof/>
        </w:rPr>
        <w:t xml:space="preserve">Vijayakumar, N., Dharani, M., &amp; Muruganandan, S. (2015). Impact of Weather on Return and Volatility : Evidence From Indian Stock Market. </w:t>
      </w:r>
      <w:r w:rsidRPr="000C0375">
        <w:rPr>
          <w:i/>
          <w:iCs/>
          <w:noProof/>
        </w:rPr>
        <w:t>International Journal of Financial Management</w:t>
      </w:r>
      <w:r w:rsidRPr="000C0375">
        <w:rPr>
          <w:noProof/>
        </w:rPr>
        <w:t xml:space="preserve">, </w:t>
      </w:r>
      <w:r w:rsidRPr="000C0375">
        <w:rPr>
          <w:i/>
          <w:iCs/>
          <w:noProof/>
        </w:rPr>
        <w:t>5</w:t>
      </w:r>
      <w:r w:rsidRPr="000C0375">
        <w:rPr>
          <w:noProof/>
        </w:rPr>
        <w:t>(2). https://doi.org/10.21863/ijfm/2015.5.2.010</w:t>
      </w:r>
    </w:p>
    <w:p w:rsidR="00F9368B" w:rsidRPr="000C0375" w:rsidRDefault="00F9368B" w:rsidP="000C0375">
      <w:pPr>
        <w:widowControl w:val="0"/>
        <w:autoSpaceDE w:val="0"/>
        <w:autoSpaceDN w:val="0"/>
        <w:adjustRightInd w:val="0"/>
        <w:ind w:left="480" w:hanging="480"/>
        <w:rPr>
          <w:noProof/>
        </w:rPr>
      </w:pPr>
      <w:r w:rsidRPr="000C0375">
        <w:rPr>
          <w:noProof/>
        </w:rPr>
        <w:t xml:space="preserve">Worthington, A. (2009). An Empirical Note on Weather Effects in the Australian Stock Market*. </w:t>
      </w:r>
      <w:r w:rsidRPr="000C0375">
        <w:rPr>
          <w:i/>
          <w:iCs/>
          <w:noProof/>
        </w:rPr>
        <w:t>Economic Papers: A Journal of Applied Economics and Policy</w:t>
      </w:r>
      <w:r w:rsidRPr="000C0375">
        <w:rPr>
          <w:noProof/>
        </w:rPr>
        <w:t xml:space="preserve">, </w:t>
      </w:r>
      <w:r w:rsidRPr="000C0375">
        <w:rPr>
          <w:i/>
          <w:iCs/>
          <w:noProof/>
        </w:rPr>
        <w:t>28</w:t>
      </w:r>
      <w:r w:rsidRPr="000C0375">
        <w:rPr>
          <w:noProof/>
        </w:rPr>
        <w:t>(2), 148–154. https://doi.org/10.1111/j.1759-3441.2009.00014.x</w:t>
      </w:r>
    </w:p>
    <w:p w:rsidR="00F9368B" w:rsidRPr="000C0375" w:rsidRDefault="00F9368B" w:rsidP="000C0375">
      <w:pPr>
        <w:widowControl w:val="0"/>
        <w:autoSpaceDE w:val="0"/>
        <w:autoSpaceDN w:val="0"/>
        <w:adjustRightInd w:val="0"/>
        <w:ind w:left="480" w:hanging="480"/>
        <w:rPr>
          <w:noProof/>
        </w:rPr>
      </w:pPr>
      <w:r w:rsidRPr="000C0375">
        <w:rPr>
          <w:noProof/>
        </w:rPr>
        <w:t xml:space="preserve">Yoon, S. M., &amp; Kang, S. H. (2009). Weather effects on returns: Evidence from the Korean stock market. </w:t>
      </w:r>
      <w:r w:rsidRPr="000C0375">
        <w:rPr>
          <w:i/>
          <w:iCs/>
          <w:noProof/>
        </w:rPr>
        <w:t>Physica A: Statistical Mechanics and Its Applications</w:t>
      </w:r>
      <w:r w:rsidRPr="000C0375">
        <w:rPr>
          <w:noProof/>
        </w:rPr>
        <w:t xml:space="preserve">, </w:t>
      </w:r>
      <w:r w:rsidRPr="000C0375">
        <w:rPr>
          <w:i/>
          <w:iCs/>
          <w:noProof/>
        </w:rPr>
        <w:t>388</w:t>
      </w:r>
      <w:r w:rsidRPr="000C0375">
        <w:rPr>
          <w:noProof/>
        </w:rPr>
        <w:t>(5), 682–690. https://doi.org/10.1016/j.physa.2008.11.017</w:t>
      </w:r>
    </w:p>
    <w:p w:rsidR="00F9368B" w:rsidRPr="000C0375" w:rsidRDefault="00F9368B" w:rsidP="000C0375">
      <w:pPr>
        <w:widowControl w:val="0"/>
        <w:autoSpaceDE w:val="0"/>
        <w:autoSpaceDN w:val="0"/>
        <w:adjustRightInd w:val="0"/>
        <w:ind w:left="480" w:hanging="480"/>
        <w:rPr>
          <w:noProof/>
        </w:rPr>
      </w:pPr>
      <w:r w:rsidRPr="000C0375">
        <w:rPr>
          <w:noProof/>
        </w:rPr>
        <w:t>Zadorozhna, O. (2009). Does Weather Affect Stock Returns Across Emerging Markets?</w:t>
      </w:r>
    </w:p>
    <w:p w:rsidR="001D5854" w:rsidRPr="00004DBB" w:rsidRDefault="0085612C" w:rsidP="000C0375">
      <w:pPr>
        <w:widowControl w:val="0"/>
        <w:autoSpaceDE w:val="0"/>
        <w:autoSpaceDN w:val="0"/>
        <w:adjustRightInd w:val="0"/>
        <w:ind w:left="480" w:hanging="480"/>
        <w:rPr>
          <w:rFonts w:asciiTheme="majorHAnsi" w:hAnsiTheme="majorHAnsi" w:cstheme="majorHAnsi"/>
        </w:rPr>
      </w:pPr>
      <w:r w:rsidRPr="000C0375">
        <w:rPr>
          <w:rFonts w:asciiTheme="majorHAnsi" w:hAnsiTheme="majorHAnsi" w:cstheme="majorHAnsi"/>
        </w:rPr>
        <w:fldChar w:fldCharType="end"/>
      </w:r>
    </w:p>
    <w:sectPr w:rsidR="001D5854" w:rsidRPr="00004DBB" w:rsidSect="00554119">
      <w:headerReference w:type="default" r:id="rId33"/>
      <w:headerReference w:type="first" r:id="rId34"/>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148" w:rsidRDefault="00D17148" w:rsidP="00BD4F96">
      <w:r>
        <w:separator/>
      </w:r>
    </w:p>
  </w:endnote>
  <w:endnote w:type="continuationSeparator" w:id="0">
    <w:p w:rsidR="00D17148" w:rsidRDefault="00D17148" w:rsidP="00BD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148" w:rsidRDefault="00D17148" w:rsidP="00BD4F96">
      <w:r>
        <w:separator/>
      </w:r>
    </w:p>
  </w:footnote>
  <w:footnote w:type="continuationSeparator" w:id="0">
    <w:p w:rsidR="00D17148" w:rsidRDefault="00D17148" w:rsidP="00BD4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AEE" w:rsidRPr="00BD4F96" w:rsidRDefault="00040AEE" w:rsidP="00BD4F96">
    <w:pPr>
      <w:pStyle w:val="Header"/>
    </w:pPr>
    <w:r>
      <w:t>Weather impact on stock market performances</w:t>
    </w:r>
    <w:r w:rsidRPr="00BD4F96">
      <w:ptab w:relativeTo="margin" w:alignment="right" w:leader="none"/>
    </w:r>
    <w:r w:rsidRPr="00BD4F96">
      <w:rPr>
        <w:rStyle w:val="PageNumber"/>
      </w:rPr>
      <w:fldChar w:fldCharType="begin"/>
    </w:r>
    <w:r w:rsidRPr="00BD4F96">
      <w:rPr>
        <w:rStyle w:val="PageNumber"/>
      </w:rPr>
      <w:instrText xml:space="preserve"> PAGE </w:instrText>
    </w:r>
    <w:r w:rsidRPr="00BD4F96">
      <w:rPr>
        <w:rStyle w:val="PageNumber"/>
      </w:rPr>
      <w:fldChar w:fldCharType="separate"/>
    </w:r>
    <w:r w:rsidR="00497A6A">
      <w:rPr>
        <w:rStyle w:val="PageNumber"/>
        <w:noProof/>
      </w:rPr>
      <w:t>36</w:t>
    </w:r>
    <w:r w:rsidRPr="00BD4F96">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AEE" w:rsidRDefault="00040AEE" w:rsidP="00BD4F96">
    <w:pPr>
      <w:pStyle w:val="Header"/>
    </w:pPr>
    <w:r>
      <w:t xml:space="preserve">Weather impact on stock market performances </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497A6A">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D1E40"/>
    <w:multiLevelType w:val="hybridMultilevel"/>
    <w:tmpl w:val="751C3CEE"/>
    <w:lvl w:ilvl="0" w:tplc="C0808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F57FBE"/>
    <w:multiLevelType w:val="hybridMultilevel"/>
    <w:tmpl w:val="F05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A2D36"/>
    <w:multiLevelType w:val="hybridMultilevel"/>
    <w:tmpl w:val="639EFA3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E01091C"/>
    <w:multiLevelType w:val="hybridMultilevel"/>
    <w:tmpl w:val="34A299B6"/>
    <w:lvl w:ilvl="0" w:tplc="5A0017A2">
      <w:start w:val="1"/>
      <w:numFmt w:val="bullet"/>
      <w:lvlText w:val="•"/>
      <w:lvlJc w:val="left"/>
      <w:pPr>
        <w:tabs>
          <w:tab w:val="num" w:pos="720"/>
        </w:tabs>
        <w:ind w:left="720" w:hanging="360"/>
      </w:pPr>
      <w:rPr>
        <w:rFonts w:ascii="Arial" w:hAnsi="Arial" w:hint="default"/>
      </w:rPr>
    </w:lvl>
    <w:lvl w:ilvl="1" w:tplc="15085948" w:tentative="1">
      <w:start w:val="1"/>
      <w:numFmt w:val="bullet"/>
      <w:lvlText w:val="•"/>
      <w:lvlJc w:val="left"/>
      <w:pPr>
        <w:tabs>
          <w:tab w:val="num" w:pos="1440"/>
        </w:tabs>
        <w:ind w:left="1440" w:hanging="360"/>
      </w:pPr>
      <w:rPr>
        <w:rFonts w:ascii="Arial" w:hAnsi="Arial" w:hint="default"/>
      </w:rPr>
    </w:lvl>
    <w:lvl w:ilvl="2" w:tplc="71E25E24" w:tentative="1">
      <w:start w:val="1"/>
      <w:numFmt w:val="bullet"/>
      <w:lvlText w:val="•"/>
      <w:lvlJc w:val="left"/>
      <w:pPr>
        <w:tabs>
          <w:tab w:val="num" w:pos="2160"/>
        </w:tabs>
        <w:ind w:left="2160" w:hanging="360"/>
      </w:pPr>
      <w:rPr>
        <w:rFonts w:ascii="Arial" w:hAnsi="Arial" w:hint="default"/>
      </w:rPr>
    </w:lvl>
    <w:lvl w:ilvl="3" w:tplc="2674A53C" w:tentative="1">
      <w:start w:val="1"/>
      <w:numFmt w:val="bullet"/>
      <w:lvlText w:val="•"/>
      <w:lvlJc w:val="left"/>
      <w:pPr>
        <w:tabs>
          <w:tab w:val="num" w:pos="2880"/>
        </w:tabs>
        <w:ind w:left="2880" w:hanging="360"/>
      </w:pPr>
      <w:rPr>
        <w:rFonts w:ascii="Arial" w:hAnsi="Arial" w:hint="default"/>
      </w:rPr>
    </w:lvl>
    <w:lvl w:ilvl="4" w:tplc="711CD130" w:tentative="1">
      <w:start w:val="1"/>
      <w:numFmt w:val="bullet"/>
      <w:lvlText w:val="•"/>
      <w:lvlJc w:val="left"/>
      <w:pPr>
        <w:tabs>
          <w:tab w:val="num" w:pos="3600"/>
        </w:tabs>
        <w:ind w:left="3600" w:hanging="360"/>
      </w:pPr>
      <w:rPr>
        <w:rFonts w:ascii="Arial" w:hAnsi="Arial" w:hint="default"/>
      </w:rPr>
    </w:lvl>
    <w:lvl w:ilvl="5" w:tplc="A7D64B62" w:tentative="1">
      <w:start w:val="1"/>
      <w:numFmt w:val="bullet"/>
      <w:lvlText w:val="•"/>
      <w:lvlJc w:val="left"/>
      <w:pPr>
        <w:tabs>
          <w:tab w:val="num" w:pos="4320"/>
        </w:tabs>
        <w:ind w:left="4320" w:hanging="360"/>
      </w:pPr>
      <w:rPr>
        <w:rFonts w:ascii="Arial" w:hAnsi="Arial" w:hint="default"/>
      </w:rPr>
    </w:lvl>
    <w:lvl w:ilvl="6" w:tplc="4600D6A4" w:tentative="1">
      <w:start w:val="1"/>
      <w:numFmt w:val="bullet"/>
      <w:lvlText w:val="•"/>
      <w:lvlJc w:val="left"/>
      <w:pPr>
        <w:tabs>
          <w:tab w:val="num" w:pos="5040"/>
        </w:tabs>
        <w:ind w:left="5040" w:hanging="360"/>
      </w:pPr>
      <w:rPr>
        <w:rFonts w:ascii="Arial" w:hAnsi="Arial" w:hint="default"/>
      </w:rPr>
    </w:lvl>
    <w:lvl w:ilvl="7" w:tplc="F3C2D9D2" w:tentative="1">
      <w:start w:val="1"/>
      <w:numFmt w:val="bullet"/>
      <w:lvlText w:val="•"/>
      <w:lvlJc w:val="left"/>
      <w:pPr>
        <w:tabs>
          <w:tab w:val="num" w:pos="5760"/>
        </w:tabs>
        <w:ind w:left="5760" w:hanging="360"/>
      </w:pPr>
      <w:rPr>
        <w:rFonts w:ascii="Arial" w:hAnsi="Arial" w:hint="default"/>
      </w:rPr>
    </w:lvl>
    <w:lvl w:ilvl="8" w:tplc="EEACC46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892D32"/>
    <w:multiLevelType w:val="hybridMultilevel"/>
    <w:tmpl w:val="47BC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3218A7"/>
    <w:multiLevelType w:val="hybridMultilevel"/>
    <w:tmpl w:val="F4E47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FB61DF"/>
    <w:multiLevelType w:val="hybridMultilevel"/>
    <w:tmpl w:val="41D891EA"/>
    <w:lvl w:ilvl="0" w:tplc="FBCC62A8">
      <w:numFmt w:val="bullet"/>
      <w:lvlText w:val=""/>
      <w:lvlJc w:val="left"/>
      <w:pPr>
        <w:ind w:left="360" w:hanging="360"/>
      </w:pPr>
      <w:rPr>
        <w:rFonts w:ascii="Symbol" w:eastAsia="Times New Roman" w:hAnsi="Symbol" w:cs="Times New Roman" w:hint="default"/>
        <w:b/>
        <w:sz w:val="36"/>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54D8346D"/>
    <w:multiLevelType w:val="hybridMultilevel"/>
    <w:tmpl w:val="D064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572F6866"/>
    <w:multiLevelType w:val="hybridMultilevel"/>
    <w:tmpl w:val="AA9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A6854"/>
    <w:multiLevelType w:val="hybridMultilevel"/>
    <w:tmpl w:val="4CD06142"/>
    <w:lvl w:ilvl="0" w:tplc="B100BAD8">
      <w:start w:val="1"/>
      <w:numFmt w:val="bullet"/>
      <w:lvlText w:val="•"/>
      <w:lvlJc w:val="left"/>
      <w:pPr>
        <w:tabs>
          <w:tab w:val="num" w:pos="720"/>
        </w:tabs>
        <w:ind w:left="720" w:hanging="360"/>
      </w:pPr>
      <w:rPr>
        <w:rFonts w:ascii="Arial" w:hAnsi="Arial" w:hint="default"/>
      </w:rPr>
    </w:lvl>
    <w:lvl w:ilvl="1" w:tplc="922E7878" w:tentative="1">
      <w:start w:val="1"/>
      <w:numFmt w:val="bullet"/>
      <w:lvlText w:val="•"/>
      <w:lvlJc w:val="left"/>
      <w:pPr>
        <w:tabs>
          <w:tab w:val="num" w:pos="1440"/>
        </w:tabs>
        <w:ind w:left="1440" w:hanging="360"/>
      </w:pPr>
      <w:rPr>
        <w:rFonts w:ascii="Arial" w:hAnsi="Arial" w:hint="default"/>
      </w:rPr>
    </w:lvl>
    <w:lvl w:ilvl="2" w:tplc="0C8CC87E" w:tentative="1">
      <w:start w:val="1"/>
      <w:numFmt w:val="bullet"/>
      <w:lvlText w:val="•"/>
      <w:lvlJc w:val="left"/>
      <w:pPr>
        <w:tabs>
          <w:tab w:val="num" w:pos="2160"/>
        </w:tabs>
        <w:ind w:left="2160" w:hanging="360"/>
      </w:pPr>
      <w:rPr>
        <w:rFonts w:ascii="Arial" w:hAnsi="Arial" w:hint="default"/>
      </w:rPr>
    </w:lvl>
    <w:lvl w:ilvl="3" w:tplc="40E2A106" w:tentative="1">
      <w:start w:val="1"/>
      <w:numFmt w:val="bullet"/>
      <w:lvlText w:val="•"/>
      <w:lvlJc w:val="left"/>
      <w:pPr>
        <w:tabs>
          <w:tab w:val="num" w:pos="2880"/>
        </w:tabs>
        <w:ind w:left="2880" w:hanging="360"/>
      </w:pPr>
      <w:rPr>
        <w:rFonts w:ascii="Arial" w:hAnsi="Arial" w:hint="default"/>
      </w:rPr>
    </w:lvl>
    <w:lvl w:ilvl="4" w:tplc="E7D69368" w:tentative="1">
      <w:start w:val="1"/>
      <w:numFmt w:val="bullet"/>
      <w:lvlText w:val="•"/>
      <w:lvlJc w:val="left"/>
      <w:pPr>
        <w:tabs>
          <w:tab w:val="num" w:pos="3600"/>
        </w:tabs>
        <w:ind w:left="3600" w:hanging="360"/>
      </w:pPr>
      <w:rPr>
        <w:rFonts w:ascii="Arial" w:hAnsi="Arial" w:hint="default"/>
      </w:rPr>
    </w:lvl>
    <w:lvl w:ilvl="5" w:tplc="70D88150" w:tentative="1">
      <w:start w:val="1"/>
      <w:numFmt w:val="bullet"/>
      <w:lvlText w:val="•"/>
      <w:lvlJc w:val="left"/>
      <w:pPr>
        <w:tabs>
          <w:tab w:val="num" w:pos="4320"/>
        </w:tabs>
        <w:ind w:left="4320" w:hanging="360"/>
      </w:pPr>
      <w:rPr>
        <w:rFonts w:ascii="Arial" w:hAnsi="Arial" w:hint="default"/>
      </w:rPr>
    </w:lvl>
    <w:lvl w:ilvl="6" w:tplc="79D69C82" w:tentative="1">
      <w:start w:val="1"/>
      <w:numFmt w:val="bullet"/>
      <w:lvlText w:val="•"/>
      <w:lvlJc w:val="left"/>
      <w:pPr>
        <w:tabs>
          <w:tab w:val="num" w:pos="5040"/>
        </w:tabs>
        <w:ind w:left="5040" w:hanging="360"/>
      </w:pPr>
      <w:rPr>
        <w:rFonts w:ascii="Arial" w:hAnsi="Arial" w:hint="default"/>
      </w:rPr>
    </w:lvl>
    <w:lvl w:ilvl="7" w:tplc="C8949314" w:tentative="1">
      <w:start w:val="1"/>
      <w:numFmt w:val="bullet"/>
      <w:lvlText w:val="•"/>
      <w:lvlJc w:val="left"/>
      <w:pPr>
        <w:tabs>
          <w:tab w:val="num" w:pos="5760"/>
        </w:tabs>
        <w:ind w:left="5760" w:hanging="360"/>
      </w:pPr>
      <w:rPr>
        <w:rFonts w:ascii="Arial" w:hAnsi="Arial" w:hint="default"/>
      </w:rPr>
    </w:lvl>
    <w:lvl w:ilvl="8" w:tplc="CAF8065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AC232F"/>
    <w:multiLevelType w:val="hybridMultilevel"/>
    <w:tmpl w:val="D64A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15:restartNumberingAfterBreak="0">
    <w:nsid w:val="7B257B82"/>
    <w:multiLevelType w:val="hybridMultilevel"/>
    <w:tmpl w:val="F3827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8"/>
  </w:num>
  <w:num w:numId="13">
    <w:abstractNumId w:val="23"/>
  </w:num>
  <w:num w:numId="14">
    <w:abstractNumId w:val="21"/>
  </w:num>
  <w:num w:numId="15">
    <w:abstractNumId w:val="15"/>
  </w:num>
  <w:num w:numId="16">
    <w:abstractNumId w:val="14"/>
  </w:num>
  <w:num w:numId="17">
    <w:abstractNumId w:val="17"/>
  </w:num>
  <w:num w:numId="18">
    <w:abstractNumId w:val="16"/>
  </w:num>
  <w:num w:numId="19">
    <w:abstractNumId w:val="12"/>
  </w:num>
  <w:num w:numId="20">
    <w:abstractNumId w:val="20"/>
  </w:num>
  <w:num w:numId="21">
    <w:abstractNumId w:val="13"/>
  </w:num>
  <w:num w:numId="22">
    <w:abstractNumId w:val="11"/>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E4"/>
    <w:rsid w:val="00004DBB"/>
    <w:rsid w:val="00004E84"/>
    <w:rsid w:val="000239B2"/>
    <w:rsid w:val="00032F74"/>
    <w:rsid w:val="00040AEE"/>
    <w:rsid w:val="00042DF8"/>
    <w:rsid w:val="000521DE"/>
    <w:rsid w:val="0005557E"/>
    <w:rsid w:val="00067954"/>
    <w:rsid w:val="000762C3"/>
    <w:rsid w:val="00077A6E"/>
    <w:rsid w:val="00083425"/>
    <w:rsid w:val="000863BF"/>
    <w:rsid w:val="000C0375"/>
    <w:rsid w:val="000D37C8"/>
    <w:rsid w:val="000E3454"/>
    <w:rsid w:val="00104CD2"/>
    <w:rsid w:val="00105E50"/>
    <w:rsid w:val="00117B4B"/>
    <w:rsid w:val="00120166"/>
    <w:rsid w:val="00146271"/>
    <w:rsid w:val="00152473"/>
    <w:rsid w:val="00183B35"/>
    <w:rsid w:val="00190F31"/>
    <w:rsid w:val="00195050"/>
    <w:rsid w:val="001971B4"/>
    <w:rsid w:val="001A25FD"/>
    <w:rsid w:val="001A5380"/>
    <w:rsid w:val="001B2EAD"/>
    <w:rsid w:val="001B4725"/>
    <w:rsid w:val="001B6265"/>
    <w:rsid w:val="001B70B6"/>
    <w:rsid w:val="001D060B"/>
    <w:rsid w:val="001D5854"/>
    <w:rsid w:val="001F2D5E"/>
    <w:rsid w:val="001F3A62"/>
    <w:rsid w:val="001F6D61"/>
    <w:rsid w:val="00200FC9"/>
    <w:rsid w:val="00225167"/>
    <w:rsid w:val="002314BA"/>
    <w:rsid w:val="00245FB2"/>
    <w:rsid w:val="0024669F"/>
    <w:rsid w:val="00253FDF"/>
    <w:rsid w:val="00275922"/>
    <w:rsid w:val="00283EFA"/>
    <w:rsid w:val="002860C3"/>
    <w:rsid w:val="00291554"/>
    <w:rsid w:val="002A0C01"/>
    <w:rsid w:val="002B57B5"/>
    <w:rsid w:val="002C41E3"/>
    <w:rsid w:val="002C63CE"/>
    <w:rsid w:val="002C7008"/>
    <w:rsid w:val="002C76B0"/>
    <w:rsid w:val="002D754D"/>
    <w:rsid w:val="002E4974"/>
    <w:rsid w:val="00323318"/>
    <w:rsid w:val="003306B1"/>
    <w:rsid w:val="003319BA"/>
    <w:rsid w:val="00331B3A"/>
    <w:rsid w:val="00346FCF"/>
    <w:rsid w:val="0035092E"/>
    <w:rsid w:val="00352945"/>
    <w:rsid w:val="00377967"/>
    <w:rsid w:val="00377E73"/>
    <w:rsid w:val="003A0A47"/>
    <w:rsid w:val="003A1542"/>
    <w:rsid w:val="003A337E"/>
    <w:rsid w:val="003B2919"/>
    <w:rsid w:val="003C2B9F"/>
    <w:rsid w:val="003F07E3"/>
    <w:rsid w:val="00400A5A"/>
    <w:rsid w:val="00404F23"/>
    <w:rsid w:val="00412DBD"/>
    <w:rsid w:val="00431A12"/>
    <w:rsid w:val="0043317E"/>
    <w:rsid w:val="0044618B"/>
    <w:rsid w:val="00446EF6"/>
    <w:rsid w:val="00466355"/>
    <w:rsid w:val="0047432F"/>
    <w:rsid w:val="00474F2C"/>
    <w:rsid w:val="004761E9"/>
    <w:rsid w:val="00497A6A"/>
    <w:rsid w:val="00497B0C"/>
    <w:rsid w:val="004A4779"/>
    <w:rsid w:val="004C5D9B"/>
    <w:rsid w:val="004D1896"/>
    <w:rsid w:val="004D3014"/>
    <w:rsid w:val="004F0284"/>
    <w:rsid w:val="004F25A2"/>
    <w:rsid w:val="00502405"/>
    <w:rsid w:val="00506B14"/>
    <w:rsid w:val="005150FC"/>
    <w:rsid w:val="005266B5"/>
    <w:rsid w:val="00537590"/>
    <w:rsid w:val="005421F7"/>
    <w:rsid w:val="00554119"/>
    <w:rsid w:val="005649DD"/>
    <w:rsid w:val="00567D9D"/>
    <w:rsid w:val="00571E5B"/>
    <w:rsid w:val="00572052"/>
    <w:rsid w:val="00572C79"/>
    <w:rsid w:val="00586D91"/>
    <w:rsid w:val="005935CF"/>
    <w:rsid w:val="005A3573"/>
    <w:rsid w:val="005B1C30"/>
    <w:rsid w:val="005B6E11"/>
    <w:rsid w:val="005C3AFC"/>
    <w:rsid w:val="005E3865"/>
    <w:rsid w:val="005F6164"/>
    <w:rsid w:val="00600403"/>
    <w:rsid w:val="00611B1D"/>
    <w:rsid w:val="00616C11"/>
    <w:rsid w:val="00635EF9"/>
    <w:rsid w:val="00644EEE"/>
    <w:rsid w:val="00672FEF"/>
    <w:rsid w:val="00693A03"/>
    <w:rsid w:val="006B4C78"/>
    <w:rsid w:val="006C7B5F"/>
    <w:rsid w:val="006D599A"/>
    <w:rsid w:val="006F43BE"/>
    <w:rsid w:val="006F5309"/>
    <w:rsid w:val="00712BB6"/>
    <w:rsid w:val="00721F4F"/>
    <w:rsid w:val="00724B70"/>
    <w:rsid w:val="00725742"/>
    <w:rsid w:val="00742CA0"/>
    <w:rsid w:val="00770296"/>
    <w:rsid w:val="00794413"/>
    <w:rsid w:val="00796AE2"/>
    <w:rsid w:val="007A220D"/>
    <w:rsid w:val="007B79BD"/>
    <w:rsid w:val="007D3F6E"/>
    <w:rsid w:val="007E15D5"/>
    <w:rsid w:val="007F45A9"/>
    <w:rsid w:val="007F67EB"/>
    <w:rsid w:val="00802E7F"/>
    <w:rsid w:val="00807DB9"/>
    <w:rsid w:val="008157CC"/>
    <w:rsid w:val="00825F0A"/>
    <w:rsid w:val="00854479"/>
    <w:rsid w:val="0085612C"/>
    <w:rsid w:val="00860B30"/>
    <w:rsid w:val="00862E66"/>
    <w:rsid w:val="00867E55"/>
    <w:rsid w:val="0087008E"/>
    <w:rsid w:val="00870E02"/>
    <w:rsid w:val="00890CBF"/>
    <w:rsid w:val="0089185D"/>
    <w:rsid w:val="00894AE4"/>
    <w:rsid w:val="008B79E5"/>
    <w:rsid w:val="008C453F"/>
    <w:rsid w:val="008D204F"/>
    <w:rsid w:val="009078F2"/>
    <w:rsid w:val="009155E1"/>
    <w:rsid w:val="009166CC"/>
    <w:rsid w:val="0094016F"/>
    <w:rsid w:val="00941709"/>
    <w:rsid w:val="00945110"/>
    <w:rsid w:val="00947E57"/>
    <w:rsid w:val="00980BA6"/>
    <w:rsid w:val="009836B5"/>
    <w:rsid w:val="00993550"/>
    <w:rsid w:val="009A1189"/>
    <w:rsid w:val="009B0706"/>
    <w:rsid w:val="009C2680"/>
    <w:rsid w:val="009C3E99"/>
    <w:rsid w:val="009D3CD1"/>
    <w:rsid w:val="009E0F88"/>
    <w:rsid w:val="009F4079"/>
    <w:rsid w:val="009F4DD7"/>
    <w:rsid w:val="009F6D4A"/>
    <w:rsid w:val="00A056C6"/>
    <w:rsid w:val="00A07B68"/>
    <w:rsid w:val="00A11C50"/>
    <w:rsid w:val="00A33ADF"/>
    <w:rsid w:val="00A377BF"/>
    <w:rsid w:val="00A5378C"/>
    <w:rsid w:val="00A6129D"/>
    <w:rsid w:val="00A661AE"/>
    <w:rsid w:val="00A70C61"/>
    <w:rsid w:val="00A809E4"/>
    <w:rsid w:val="00A8395A"/>
    <w:rsid w:val="00A879F1"/>
    <w:rsid w:val="00A941D1"/>
    <w:rsid w:val="00AA623C"/>
    <w:rsid w:val="00AA7456"/>
    <w:rsid w:val="00AB55C5"/>
    <w:rsid w:val="00AB74AB"/>
    <w:rsid w:val="00AC448F"/>
    <w:rsid w:val="00AC7F49"/>
    <w:rsid w:val="00AD6776"/>
    <w:rsid w:val="00AE3D46"/>
    <w:rsid w:val="00AE7774"/>
    <w:rsid w:val="00AF2B40"/>
    <w:rsid w:val="00AF6795"/>
    <w:rsid w:val="00B13707"/>
    <w:rsid w:val="00B40091"/>
    <w:rsid w:val="00B42FE2"/>
    <w:rsid w:val="00B454B7"/>
    <w:rsid w:val="00B47FDB"/>
    <w:rsid w:val="00B536E5"/>
    <w:rsid w:val="00B53EDC"/>
    <w:rsid w:val="00B57639"/>
    <w:rsid w:val="00B903D3"/>
    <w:rsid w:val="00B94611"/>
    <w:rsid w:val="00BA16AD"/>
    <w:rsid w:val="00BB5291"/>
    <w:rsid w:val="00BC7C49"/>
    <w:rsid w:val="00BD4F96"/>
    <w:rsid w:val="00BF2DAA"/>
    <w:rsid w:val="00BF46A7"/>
    <w:rsid w:val="00C01F65"/>
    <w:rsid w:val="00C03FE6"/>
    <w:rsid w:val="00C143E8"/>
    <w:rsid w:val="00C234F1"/>
    <w:rsid w:val="00C3532D"/>
    <w:rsid w:val="00C46590"/>
    <w:rsid w:val="00C70E09"/>
    <w:rsid w:val="00C80C02"/>
    <w:rsid w:val="00CA4EF1"/>
    <w:rsid w:val="00CA5B2D"/>
    <w:rsid w:val="00CA778F"/>
    <w:rsid w:val="00CC01EB"/>
    <w:rsid w:val="00CD3560"/>
    <w:rsid w:val="00CE2997"/>
    <w:rsid w:val="00CF6541"/>
    <w:rsid w:val="00D11673"/>
    <w:rsid w:val="00D13A77"/>
    <w:rsid w:val="00D1709D"/>
    <w:rsid w:val="00D17148"/>
    <w:rsid w:val="00D21E5D"/>
    <w:rsid w:val="00D35734"/>
    <w:rsid w:val="00D35BEF"/>
    <w:rsid w:val="00D61717"/>
    <w:rsid w:val="00D7161A"/>
    <w:rsid w:val="00D72D77"/>
    <w:rsid w:val="00D772C0"/>
    <w:rsid w:val="00D8406E"/>
    <w:rsid w:val="00DA54FE"/>
    <w:rsid w:val="00DA6A53"/>
    <w:rsid w:val="00DB3D7C"/>
    <w:rsid w:val="00DC4239"/>
    <w:rsid w:val="00DE1BE4"/>
    <w:rsid w:val="00DF14AD"/>
    <w:rsid w:val="00E1297E"/>
    <w:rsid w:val="00E23146"/>
    <w:rsid w:val="00E32EE8"/>
    <w:rsid w:val="00E45044"/>
    <w:rsid w:val="00E45A2B"/>
    <w:rsid w:val="00E52931"/>
    <w:rsid w:val="00E52AAE"/>
    <w:rsid w:val="00E554E8"/>
    <w:rsid w:val="00E564C8"/>
    <w:rsid w:val="00E66B1F"/>
    <w:rsid w:val="00E704BC"/>
    <w:rsid w:val="00E85300"/>
    <w:rsid w:val="00E95C3C"/>
    <w:rsid w:val="00EA1193"/>
    <w:rsid w:val="00EA4396"/>
    <w:rsid w:val="00EB2CA8"/>
    <w:rsid w:val="00F00346"/>
    <w:rsid w:val="00F00B2E"/>
    <w:rsid w:val="00F13464"/>
    <w:rsid w:val="00F21F8B"/>
    <w:rsid w:val="00F25970"/>
    <w:rsid w:val="00F26C89"/>
    <w:rsid w:val="00F37BFA"/>
    <w:rsid w:val="00F41084"/>
    <w:rsid w:val="00F4423D"/>
    <w:rsid w:val="00F455F5"/>
    <w:rsid w:val="00F510BC"/>
    <w:rsid w:val="00F571CA"/>
    <w:rsid w:val="00F627FD"/>
    <w:rsid w:val="00F9248D"/>
    <w:rsid w:val="00F9368B"/>
    <w:rsid w:val="00FA7F58"/>
    <w:rsid w:val="00FB21B4"/>
    <w:rsid w:val="00FB6006"/>
    <w:rsid w:val="00FD1E6A"/>
    <w:rsid w:val="00FD2C45"/>
    <w:rsid w:val="00FE5C4B"/>
    <w:rsid w:val="00FE6754"/>
    <w:rsid w:val="00FF2D9A"/>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E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sz w:val="24"/>
        <w:szCs w:val="24"/>
        <w:lang w:val="en-US" w:eastAsia="en-US" w:bidi="ar-SA"/>
      </w:rPr>
    </w:rPrDefault>
    <w:pPrDefault>
      <w:pPr>
        <w:spacing w:line="48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C78"/>
    <w:pPr>
      <w:ind w:firstLine="720"/>
    </w:pPr>
    <w:rPr>
      <w:rFonts w:ascii="Times New Roman" w:hAnsi="Times New Roman"/>
      <w:lang w:val="en-CA"/>
    </w:rPr>
  </w:style>
  <w:style w:type="paragraph" w:styleId="Heading1">
    <w:name w:val="heading 1"/>
    <w:basedOn w:val="Normal"/>
    <w:next w:val="BodyText"/>
    <w:link w:val="Heading1Char"/>
    <w:qFormat/>
    <w:rsid w:val="00A8395A"/>
    <w:pPr>
      <w:keepNext/>
      <w:keepLines/>
      <w:ind w:firstLine="0"/>
      <w:jc w:val="center"/>
      <w:outlineLvl w:val="0"/>
    </w:pPr>
    <w:rPr>
      <w:b/>
    </w:rPr>
  </w:style>
  <w:style w:type="paragraph" w:styleId="Heading2">
    <w:name w:val="heading 2"/>
    <w:basedOn w:val="Heading1"/>
    <w:next w:val="Normal"/>
    <w:link w:val="Heading2Char"/>
    <w:qFormat/>
    <w:rsid w:val="00DE1BE4"/>
    <w:pPr>
      <w:jc w:val="left"/>
      <w:outlineLvl w:val="1"/>
    </w:pPr>
  </w:style>
  <w:style w:type="paragraph" w:styleId="Heading3">
    <w:name w:val="heading 3"/>
    <w:basedOn w:val="Heading2"/>
    <w:next w:val="Normal"/>
    <w:link w:val="Heading3Char"/>
    <w:rsid w:val="00DE1BE4"/>
    <w:pPr>
      <w:outlineLvl w:val="2"/>
    </w:pPr>
    <w:rPr>
      <w:rFonts w:eastAsiaTheme="majorEastAsia" w:cstheme="majorBidi"/>
      <w:bCs/>
    </w:rPr>
  </w:style>
  <w:style w:type="paragraph" w:styleId="Heading4">
    <w:name w:val="heading 4"/>
    <w:basedOn w:val="Heading3"/>
    <w:next w:val="Normal"/>
    <w:link w:val="Heading4Char"/>
    <w:rsid w:val="00DE1BE4"/>
    <w:pPr>
      <w:outlineLvl w:val="3"/>
    </w:pPr>
    <w:rPr>
      <w:bCs w:val="0"/>
      <w:i/>
      <w:iCs/>
    </w:rPr>
  </w:style>
  <w:style w:type="paragraph" w:styleId="Heading5">
    <w:name w:val="heading 5"/>
    <w:basedOn w:val="Heading4"/>
    <w:next w:val="Normal"/>
    <w:link w:val="Heading5Char"/>
    <w:rsid w:val="00DE1BE4"/>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4EEE"/>
  </w:style>
  <w:style w:type="paragraph" w:styleId="Header">
    <w:name w:val="header"/>
    <w:basedOn w:val="Normal"/>
    <w:rsid w:val="00BD4F96"/>
    <w:pPr>
      <w:ind w:firstLine="0"/>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A8395A"/>
    <w:rPr>
      <w:rFonts w:ascii="Times New Roman" w:hAnsi="Times New Roman"/>
      <w:b/>
      <w:lang w:val="en-CA"/>
    </w:rPr>
  </w:style>
  <w:style w:type="paragraph" w:styleId="Footer">
    <w:name w:val="footer"/>
    <w:basedOn w:val="Normal"/>
    <w:rsid w:val="00BD4F96"/>
    <w:pPr>
      <w:ind w:firstLine="0"/>
    </w:pPr>
  </w:style>
  <w:style w:type="paragraph" w:customStyle="1" w:styleId="Numberedlist">
    <w:name w:val="Numbered list"/>
    <w:basedOn w:val="Normal"/>
    <w:rsid w:val="006B4C78"/>
    <w:pPr>
      <w:numPr>
        <w:numId w:val="12"/>
      </w:numPr>
      <w:tabs>
        <w:tab w:val="clear" w:pos="900"/>
      </w:tabs>
      <w:ind w:left="1440" w:hanging="720"/>
    </w:pPr>
  </w:style>
  <w:style w:type="character" w:customStyle="1" w:styleId="BodyTextChar">
    <w:name w:val="Body Text Char"/>
    <w:basedOn w:val="DefaultParagraphFont"/>
    <w:link w:val="BodyText"/>
    <w:rsid w:val="00644EEE"/>
    <w:rPr>
      <w:rFonts w:ascii="Times New Roman" w:hAnsi="Times New Roman"/>
      <w:sz w:val="24"/>
      <w:szCs w:val="24"/>
      <w:lang w:val="en-CA"/>
    </w:rPr>
  </w:style>
  <w:style w:type="paragraph" w:styleId="BlockText">
    <w:name w:val="Block Text"/>
    <w:basedOn w:val="BodyText"/>
    <w:link w:val="BlockTextChar"/>
    <w:semiHidden/>
    <w:unhideWhenUsed/>
    <w:rsid w:val="00DB3D7C"/>
    <w:pPr>
      <w:ind w:firstLine="0"/>
    </w:pPr>
  </w:style>
  <w:style w:type="paragraph" w:customStyle="1" w:styleId="Quotation">
    <w:name w:val="Quotation"/>
    <w:basedOn w:val="BodyText"/>
    <w:link w:val="QuotationChar"/>
    <w:qFormat/>
    <w:rsid w:val="006B4C78"/>
    <w:pPr>
      <w:ind w:left="720" w:firstLine="0"/>
    </w:pPr>
  </w:style>
  <w:style w:type="character" w:customStyle="1" w:styleId="BlockTextChar">
    <w:name w:val="Block Text Char"/>
    <w:basedOn w:val="BodyTextChar"/>
    <w:link w:val="BlockText"/>
    <w:semiHidden/>
    <w:rsid w:val="00825F0A"/>
    <w:rPr>
      <w:rFonts w:ascii="Times New Roman" w:hAnsi="Times New Roman"/>
      <w:sz w:val="24"/>
      <w:szCs w:val="24"/>
      <w:lang w:val="en-CA"/>
    </w:rPr>
  </w:style>
  <w:style w:type="character" w:customStyle="1" w:styleId="Heading3Char">
    <w:name w:val="Heading 3 Char"/>
    <w:basedOn w:val="DefaultParagraphFont"/>
    <w:link w:val="Heading3"/>
    <w:rsid w:val="00DE1BE4"/>
    <w:rPr>
      <w:rFonts w:ascii="Times New Roman" w:eastAsiaTheme="majorEastAsia" w:hAnsi="Times New Roman" w:cstheme="majorBidi"/>
      <w:b/>
      <w:bCs/>
      <w:lang w:val="en-CA"/>
    </w:rPr>
  </w:style>
  <w:style w:type="character" w:customStyle="1" w:styleId="Heading2Char">
    <w:name w:val="Heading 2 Char"/>
    <w:basedOn w:val="Heading1Char"/>
    <w:link w:val="Heading2"/>
    <w:rsid w:val="00DE1BE4"/>
    <w:rPr>
      <w:rFonts w:ascii="Times New Roman" w:hAnsi="Times New Roman"/>
      <w:b/>
      <w:lang w:val="en-CA"/>
    </w:rPr>
  </w:style>
  <w:style w:type="paragraph" w:styleId="ListParagraph">
    <w:name w:val="List Paragraph"/>
    <w:basedOn w:val="Normal"/>
    <w:uiPriority w:val="34"/>
    <w:rsid w:val="006B4C78"/>
    <w:pPr>
      <w:ind w:left="1440" w:hanging="720"/>
    </w:pPr>
  </w:style>
  <w:style w:type="paragraph" w:styleId="Title">
    <w:name w:val="Title"/>
    <w:basedOn w:val="Normal"/>
    <w:next w:val="Normal"/>
    <w:link w:val="TitleChar"/>
    <w:qFormat/>
    <w:rsid w:val="00A8395A"/>
    <w:pPr>
      <w:ind w:firstLine="0"/>
      <w:jc w:val="center"/>
    </w:pPr>
  </w:style>
  <w:style w:type="character" w:customStyle="1" w:styleId="TitleChar">
    <w:name w:val="Title Char"/>
    <w:basedOn w:val="DefaultParagraphFont"/>
    <w:link w:val="Title"/>
    <w:rsid w:val="00A8395A"/>
    <w:rPr>
      <w:rFonts w:ascii="Times New Roman" w:hAnsi="Times New Roman"/>
      <w:lang w:val="en-CA"/>
    </w:rPr>
  </w:style>
  <w:style w:type="character" w:customStyle="1" w:styleId="Heading4Char">
    <w:name w:val="Heading 4 Char"/>
    <w:basedOn w:val="DefaultParagraphFont"/>
    <w:link w:val="Heading4"/>
    <w:rsid w:val="00DE1BE4"/>
    <w:rPr>
      <w:rFonts w:ascii="Times New Roman" w:eastAsiaTheme="majorEastAsia" w:hAnsi="Times New Roman" w:cstheme="majorBidi"/>
      <w:b/>
      <w:i/>
      <w:iCs/>
      <w:lang w:val="en-CA"/>
    </w:rPr>
  </w:style>
  <w:style w:type="character" w:customStyle="1" w:styleId="Heading5Char">
    <w:name w:val="Heading 5 Char"/>
    <w:basedOn w:val="DefaultParagraphFont"/>
    <w:link w:val="Heading5"/>
    <w:rsid w:val="00DE1BE4"/>
    <w:rPr>
      <w:rFonts w:ascii="Times New Roman" w:eastAsiaTheme="majorEastAsia" w:hAnsi="Times New Roman" w:cstheme="majorBidi"/>
      <w:i/>
      <w:iCs/>
      <w:lang w:val="en-CA"/>
    </w:rPr>
  </w:style>
  <w:style w:type="paragraph" w:styleId="Bibliography">
    <w:name w:val="Bibliography"/>
    <w:basedOn w:val="Normal"/>
    <w:link w:val="BibliographyChar"/>
    <w:uiPriority w:val="37"/>
    <w:qFormat/>
    <w:rsid w:val="006B4C78"/>
    <w:pPr>
      <w:ind w:left="720" w:hanging="720"/>
    </w:pPr>
  </w:style>
  <w:style w:type="character" w:customStyle="1" w:styleId="BibliographyChar">
    <w:name w:val="Bibliography Char"/>
    <w:basedOn w:val="DefaultParagraphFont"/>
    <w:link w:val="Bibliography"/>
    <w:uiPriority w:val="37"/>
    <w:rsid w:val="006B4C78"/>
    <w:rPr>
      <w:rFonts w:ascii="Times New Roman" w:hAnsi="Times New Roman"/>
      <w:lang w:val="en-CA"/>
    </w:rPr>
  </w:style>
  <w:style w:type="character" w:customStyle="1" w:styleId="QuotationChar">
    <w:name w:val="Quotation Char"/>
    <w:basedOn w:val="BodyTextChar"/>
    <w:link w:val="Quotation"/>
    <w:rsid w:val="006B4C78"/>
    <w:rPr>
      <w:rFonts w:ascii="Times New Roman" w:hAnsi="Times New Roman"/>
      <w:sz w:val="24"/>
      <w:szCs w:val="24"/>
      <w:lang w:val="en-CA"/>
    </w:rPr>
  </w:style>
  <w:style w:type="character" w:styleId="PlaceholderText">
    <w:name w:val="Placeholder Text"/>
    <w:basedOn w:val="DefaultParagraphFont"/>
    <w:uiPriority w:val="99"/>
    <w:semiHidden/>
    <w:rsid w:val="00AE3D46"/>
    <w:rPr>
      <w:color w:val="808080"/>
    </w:rPr>
  </w:style>
  <w:style w:type="paragraph" w:styleId="BalloonText">
    <w:name w:val="Balloon Text"/>
    <w:basedOn w:val="Normal"/>
    <w:link w:val="BalloonTextChar"/>
    <w:rsid w:val="00AE3D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E3D46"/>
    <w:rPr>
      <w:rFonts w:ascii="Tahoma" w:hAnsi="Tahoma" w:cs="Tahoma"/>
      <w:sz w:val="16"/>
      <w:szCs w:val="16"/>
      <w:lang w:val="en-CA"/>
    </w:rPr>
  </w:style>
  <w:style w:type="table" w:styleId="TableGrid">
    <w:name w:val="Table Grid"/>
    <w:basedOn w:val="TableNormal"/>
    <w:unhideWhenUsed/>
    <w:rsid w:val="00FD2C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731870">
      <w:bodyDiv w:val="1"/>
      <w:marLeft w:val="0"/>
      <w:marRight w:val="0"/>
      <w:marTop w:val="0"/>
      <w:marBottom w:val="0"/>
      <w:divBdr>
        <w:top w:val="none" w:sz="0" w:space="0" w:color="auto"/>
        <w:left w:val="none" w:sz="0" w:space="0" w:color="auto"/>
        <w:bottom w:val="none" w:sz="0" w:space="0" w:color="auto"/>
        <w:right w:val="none" w:sz="0" w:space="0" w:color="auto"/>
      </w:divBdr>
      <w:divsChild>
        <w:div w:id="1501500237">
          <w:marLeft w:val="547"/>
          <w:marRight w:val="0"/>
          <w:marTop w:val="240"/>
          <w:marBottom w:val="0"/>
          <w:divBdr>
            <w:top w:val="none" w:sz="0" w:space="0" w:color="auto"/>
            <w:left w:val="none" w:sz="0" w:space="0" w:color="auto"/>
            <w:bottom w:val="none" w:sz="0" w:space="0" w:color="auto"/>
            <w:right w:val="none" w:sz="0" w:space="0" w:color="auto"/>
          </w:divBdr>
        </w:div>
        <w:div w:id="733049700">
          <w:marLeft w:val="547"/>
          <w:marRight w:val="0"/>
          <w:marTop w:val="240"/>
          <w:marBottom w:val="0"/>
          <w:divBdr>
            <w:top w:val="none" w:sz="0" w:space="0" w:color="auto"/>
            <w:left w:val="none" w:sz="0" w:space="0" w:color="auto"/>
            <w:bottom w:val="none" w:sz="0" w:space="0" w:color="auto"/>
            <w:right w:val="none" w:sz="0" w:space="0" w:color="auto"/>
          </w:divBdr>
        </w:div>
        <w:div w:id="299073346">
          <w:marLeft w:val="547"/>
          <w:marRight w:val="0"/>
          <w:marTop w:val="240"/>
          <w:marBottom w:val="0"/>
          <w:divBdr>
            <w:top w:val="none" w:sz="0" w:space="0" w:color="auto"/>
            <w:left w:val="none" w:sz="0" w:space="0" w:color="auto"/>
            <w:bottom w:val="none" w:sz="0" w:space="0" w:color="auto"/>
            <w:right w:val="none" w:sz="0" w:space="0" w:color="auto"/>
          </w:divBdr>
        </w:div>
      </w:divsChild>
    </w:div>
    <w:div w:id="1159226832">
      <w:bodyDiv w:val="1"/>
      <w:marLeft w:val="0"/>
      <w:marRight w:val="0"/>
      <w:marTop w:val="0"/>
      <w:marBottom w:val="0"/>
      <w:divBdr>
        <w:top w:val="none" w:sz="0" w:space="0" w:color="auto"/>
        <w:left w:val="none" w:sz="0" w:space="0" w:color="auto"/>
        <w:bottom w:val="none" w:sz="0" w:space="0" w:color="auto"/>
        <w:right w:val="none" w:sz="0" w:space="0" w:color="auto"/>
      </w:divBdr>
    </w:div>
    <w:div w:id="1326736755">
      <w:bodyDiv w:val="1"/>
      <w:marLeft w:val="0"/>
      <w:marRight w:val="0"/>
      <w:marTop w:val="0"/>
      <w:marBottom w:val="0"/>
      <w:divBdr>
        <w:top w:val="none" w:sz="0" w:space="0" w:color="auto"/>
        <w:left w:val="none" w:sz="0" w:space="0" w:color="auto"/>
        <w:bottom w:val="none" w:sz="0" w:space="0" w:color="auto"/>
        <w:right w:val="none" w:sz="0" w:space="0" w:color="auto"/>
      </w:divBdr>
    </w:div>
    <w:div w:id="1631786836">
      <w:bodyDiv w:val="1"/>
      <w:marLeft w:val="0"/>
      <w:marRight w:val="0"/>
      <w:marTop w:val="0"/>
      <w:marBottom w:val="0"/>
      <w:divBdr>
        <w:top w:val="none" w:sz="0" w:space="0" w:color="auto"/>
        <w:left w:val="none" w:sz="0" w:space="0" w:color="auto"/>
        <w:bottom w:val="none" w:sz="0" w:space="0" w:color="auto"/>
        <w:right w:val="none" w:sz="0" w:space="0" w:color="auto"/>
      </w:divBdr>
      <w:divsChild>
        <w:div w:id="974606545">
          <w:marLeft w:val="547"/>
          <w:marRight w:val="0"/>
          <w:marTop w:val="240"/>
          <w:marBottom w:val="0"/>
          <w:divBdr>
            <w:top w:val="none" w:sz="0" w:space="0" w:color="auto"/>
            <w:left w:val="none" w:sz="0" w:space="0" w:color="auto"/>
            <w:bottom w:val="none" w:sz="0" w:space="0" w:color="auto"/>
            <w:right w:val="none" w:sz="0" w:space="0" w:color="auto"/>
          </w:divBdr>
        </w:div>
        <w:div w:id="851380037">
          <w:marLeft w:val="547"/>
          <w:marRight w:val="0"/>
          <w:marTop w:val="240"/>
          <w:marBottom w:val="0"/>
          <w:divBdr>
            <w:top w:val="none" w:sz="0" w:space="0" w:color="auto"/>
            <w:left w:val="none" w:sz="0" w:space="0" w:color="auto"/>
            <w:bottom w:val="none" w:sz="0" w:space="0" w:color="auto"/>
            <w:right w:val="none" w:sz="0" w:space="0" w:color="auto"/>
          </w:divBdr>
        </w:div>
        <w:div w:id="806243396">
          <w:marLeft w:val="547"/>
          <w:marRight w:val="0"/>
          <w:marTop w:val="240"/>
          <w:marBottom w:val="0"/>
          <w:divBdr>
            <w:top w:val="none" w:sz="0" w:space="0" w:color="auto"/>
            <w:left w:val="none" w:sz="0" w:space="0" w:color="auto"/>
            <w:bottom w:val="none" w:sz="0" w:space="0" w:color="auto"/>
            <w:right w:val="none" w:sz="0" w:space="0" w:color="auto"/>
          </w:divBdr>
        </w:div>
      </w:divsChild>
    </w:div>
    <w:div w:id="1700012898">
      <w:bodyDiv w:val="1"/>
      <w:marLeft w:val="0"/>
      <w:marRight w:val="0"/>
      <w:marTop w:val="0"/>
      <w:marBottom w:val="0"/>
      <w:divBdr>
        <w:top w:val="none" w:sz="0" w:space="0" w:color="auto"/>
        <w:left w:val="none" w:sz="0" w:space="0" w:color="auto"/>
        <w:bottom w:val="none" w:sz="0" w:space="0" w:color="auto"/>
        <w:right w:val="none" w:sz="0" w:space="0" w:color="auto"/>
      </w:divBdr>
      <w:divsChild>
        <w:div w:id="57241867">
          <w:marLeft w:val="547"/>
          <w:marRight w:val="0"/>
          <w:marTop w:val="240"/>
          <w:marBottom w:val="120"/>
          <w:divBdr>
            <w:top w:val="none" w:sz="0" w:space="0" w:color="auto"/>
            <w:left w:val="none" w:sz="0" w:space="0" w:color="auto"/>
            <w:bottom w:val="none" w:sz="0" w:space="0" w:color="auto"/>
            <w:right w:val="none" w:sz="0" w:space="0" w:color="auto"/>
          </w:divBdr>
        </w:div>
      </w:divsChild>
    </w:div>
    <w:div w:id="1738242727">
      <w:bodyDiv w:val="1"/>
      <w:marLeft w:val="0"/>
      <w:marRight w:val="0"/>
      <w:marTop w:val="0"/>
      <w:marBottom w:val="0"/>
      <w:divBdr>
        <w:top w:val="none" w:sz="0" w:space="0" w:color="auto"/>
        <w:left w:val="none" w:sz="0" w:space="0" w:color="auto"/>
        <w:bottom w:val="none" w:sz="0" w:space="0" w:color="auto"/>
        <w:right w:val="none" w:sz="0" w:space="0" w:color="auto"/>
      </w:divBdr>
      <w:divsChild>
        <w:div w:id="1949048870">
          <w:marLeft w:val="547"/>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ny\Downloads\apastyle2013.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kaynan\Documents\Personal\Harrisburg\Classes\Seminar\Ronny%20Kaynan-ANLY%20699-90-Weather%20and%20Stock-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rkaynan\Documents\Personal\Harrisburg\Classes\Seminar\Ronny%20Kaynan-ANLY%20699-90-Weather%20and%20Stock-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Max and Average</a:t>
            </a:r>
            <a:r>
              <a:rPr lang="en-US" baseline="0"/>
              <a:t> Temperatures</a:t>
            </a:r>
            <a:endParaRPr lang="en-US"/>
          </a:p>
        </c:rich>
      </c:tx>
      <c:layout>
        <c:manualLayout>
          <c:xMode val="edge"/>
          <c:yMode val="edge"/>
          <c:x val="0.22882478632478631"/>
          <c:y val="4.9019607843137254E-2"/>
        </c:manualLayout>
      </c:layout>
      <c:overlay val="1"/>
    </c:title>
    <c:autoTitleDeleted val="0"/>
    <c:plotArea>
      <c:layout/>
      <c:lineChart>
        <c:grouping val="standard"/>
        <c:varyColors val="0"/>
        <c:ser>
          <c:idx val="0"/>
          <c:order val="0"/>
          <c:tx>
            <c:strRef>
              <c:f>'Main Data-set'!$I$1</c:f>
              <c:strCache>
                <c:ptCount val="1"/>
                <c:pt idx="0">
                  <c:v>Max</c:v>
                </c:pt>
              </c:strCache>
            </c:strRef>
          </c:tx>
          <c:marker>
            <c:symbol val="none"/>
          </c:marker>
          <c:cat>
            <c:numRef>
              <c:f>'Main Data-set'!$A$2:$A$1798</c:f>
              <c:numCache>
                <c:formatCode>m/d/yyyy</c:formatCode>
                <c:ptCount val="1797"/>
                <c:pt idx="0">
                  <c:v>38930</c:v>
                </c:pt>
                <c:pt idx="1">
                  <c:v>38931</c:v>
                </c:pt>
                <c:pt idx="2">
                  <c:v>38932</c:v>
                </c:pt>
                <c:pt idx="3">
                  <c:v>38933</c:v>
                </c:pt>
                <c:pt idx="4">
                  <c:v>38936</c:v>
                </c:pt>
                <c:pt idx="5">
                  <c:v>38937</c:v>
                </c:pt>
                <c:pt idx="6">
                  <c:v>38938</c:v>
                </c:pt>
                <c:pt idx="7">
                  <c:v>38939</c:v>
                </c:pt>
                <c:pt idx="8">
                  <c:v>38940</c:v>
                </c:pt>
                <c:pt idx="9">
                  <c:v>38943</c:v>
                </c:pt>
                <c:pt idx="10">
                  <c:v>38944</c:v>
                </c:pt>
                <c:pt idx="11">
                  <c:v>38945</c:v>
                </c:pt>
                <c:pt idx="12">
                  <c:v>38946</c:v>
                </c:pt>
                <c:pt idx="13">
                  <c:v>38950</c:v>
                </c:pt>
                <c:pt idx="14">
                  <c:v>38951</c:v>
                </c:pt>
                <c:pt idx="15">
                  <c:v>38952</c:v>
                </c:pt>
                <c:pt idx="16">
                  <c:v>38953</c:v>
                </c:pt>
                <c:pt idx="17">
                  <c:v>38954</c:v>
                </c:pt>
                <c:pt idx="18">
                  <c:v>38957</c:v>
                </c:pt>
                <c:pt idx="19">
                  <c:v>38958</c:v>
                </c:pt>
                <c:pt idx="20">
                  <c:v>38959</c:v>
                </c:pt>
                <c:pt idx="21">
                  <c:v>38960</c:v>
                </c:pt>
                <c:pt idx="22">
                  <c:v>38961</c:v>
                </c:pt>
                <c:pt idx="23">
                  <c:v>38965</c:v>
                </c:pt>
                <c:pt idx="24">
                  <c:v>38966</c:v>
                </c:pt>
                <c:pt idx="25">
                  <c:v>38967</c:v>
                </c:pt>
                <c:pt idx="26">
                  <c:v>38968</c:v>
                </c:pt>
                <c:pt idx="27">
                  <c:v>38971</c:v>
                </c:pt>
                <c:pt idx="28">
                  <c:v>38972</c:v>
                </c:pt>
                <c:pt idx="29">
                  <c:v>38973</c:v>
                </c:pt>
                <c:pt idx="30">
                  <c:v>38974</c:v>
                </c:pt>
                <c:pt idx="31">
                  <c:v>38975</c:v>
                </c:pt>
                <c:pt idx="32">
                  <c:v>38978</c:v>
                </c:pt>
                <c:pt idx="33">
                  <c:v>38979</c:v>
                </c:pt>
                <c:pt idx="34">
                  <c:v>38980</c:v>
                </c:pt>
                <c:pt idx="35">
                  <c:v>38981</c:v>
                </c:pt>
                <c:pt idx="36">
                  <c:v>38982</c:v>
                </c:pt>
                <c:pt idx="37">
                  <c:v>38985</c:v>
                </c:pt>
                <c:pt idx="38">
                  <c:v>38986</c:v>
                </c:pt>
                <c:pt idx="39">
                  <c:v>38987</c:v>
                </c:pt>
                <c:pt idx="40">
                  <c:v>38988</c:v>
                </c:pt>
                <c:pt idx="41">
                  <c:v>38989</c:v>
                </c:pt>
                <c:pt idx="42">
                  <c:v>38992</c:v>
                </c:pt>
                <c:pt idx="43">
                  <c:v>38993</c:v>
                </c:pt>
                <c:pt idx="44">
                  <c:v>38994</c:v>
                </c:pt>
                <c:pt idx="45">
                  <c:v>38995</c:v>
                </c:pt>
                <c:pt idx="46">
                  <c:v>38996</c:v>
                </c:pt>
                <c:pt idx="47">
                  <c:v>38999</c:v>
                </c:pt>
                <c:pt idx="48">
                  <c:v>39000</c:v>
                </c:pt>
                <c:pt idx="49">
                  <c:v>39001</c:v>
                </c:pt>
                <c:pt idx="50">
                  <c:v>39002</c:v>
                </c:pt>
                <c:pt idx="51">
                  <c:v>39003</c:v>
                </c:pt>
                <c:pt idx="52">
                  <c:v>39006</c:v>
                </c:pt>
                <c:pt idx="53">
                  <c:v>39007</c:v>
                </c:pt>
                <c:pt idx="54">
                  <c:v>39008</c:v>
                </c:pt>
                <c:pt idx="55">
                  <c:v>39009</c:v>
                </c:pt>
                <c:pt idx="56">
                  <c:v>39010</c:v>
                </c:pt>
                <c:pt idx="57">
                  <c:v>39013</c:v>
                </c:pt>
                <c:pt idx="58">
                  <c:v>39014</c:v>
                </c:pt>
                <c:pt idx="59">
                  <c:v>39015</c:v>
                </c:pt>
                <c:pt idx="60">
                  <c:v>39016</c:v>
                </c:pt>
                <c:pt idx="61">
                  <c:v>39017</c:v>
                </c:pt>
                <c:pt idx="62">
                  <c:v>39020</c:v>
                </c:pt>
                <c:pt idx="63">
                  <c:v>39021</c:v>
                </c:pt>
                <c:pt idx="64">
                  <c:v>39022</c:v>
                </c:pt>
                <c:pt idx="65">
                  <c:v>39023</c:v>
                </c:pt>
                <c:pt idx="66">
                  <c:v>39024</c:v>
                </c:pt>
                <c:pt idx="67">
                  <c:v>39027</c:v>
                </c:pt>
                <c:pt idx="68">
                  <c:v>39028</c:v>
                </c:pt>
                <c:pt idx="69">
                  <c:v>39029</c:v>
                </c:pt>
                <c:pt idx="70">
                  <c:v>39030</c:v>
                </c:pt>
                <c:pt idx="71">
                  <c:v>39031</c:v>
                </c:pt>
                <c:pt idx="72">
                  <c:v>39034</c:v>
                </c:pt>
                <c:pt idx="73">
                  <c:v>39035</c:v>
                </c:pt>
                <c:pt idx="74">
                  <c:v>39036</c:v>
                </c:pt>
                <c:pt idx="75">
                  <c:v>39037</c:v>
                </c:pt>
                <c:pt idx="76">
                  <c:v>39038</c:v>
                </c:pt>
                <c:pt idx="77">
                  <c:v>39041</c:v>
                </c:pt>
                <c:pt idx="78">
                  <c:v>39042</c:v>
                </c:pt>
                <c:pt idx="79">
                  <c:v>39043</c:v>
                </c:pt>
                <c:pt idx="80">
                  <c:v>39045</c:v>
                </c:pt>
                <c:pt idx="81">
                  <c:v>39048</c:v>
                </c:pt>
                <c:pt idx="82">
                  <c:v>39049</c:v>
                </c:pt>
                <c:pt idx="83">
                  <c:v>39050</c:v>
                </c:pt>
                <c:pt idx="84">
                  <c:v>39051</c:v>
                </c:pt>
                <c:pt idx="85">
                  <c:v>39052</c:v>
                </c:pt>
                <c:pt idx="86">
                  <c:v>39055</c:v>
                </c:pt>
                <c:pt idx="87">
                  <c:v>39056</c:v>
                </c:pt>
                <c:pt idx="88">
                  <c:v>39057</c:v>
                </c:pt>
                <c:pt idx="89">
                  <c:v>39058</c:v>
                </c:pt>
                <c:pt idx="90">
                  <c:v>39059</c:v>
                </c:pt>
                <c:pt idx="91">
                  <c:v>39062</c:v>
                </c:pt>
                <c:pt idx="92">
                  <c:v>39063</c:v>
                </c:pt>
                <c:pt idx="93">
                  <c:v>39064</c:v>
                </c:pt>
                <c:pt idx="94">
                  <c:v>39065</c:v>
                </c:pt>
                <c:pt idx="95">
                  <c:v>39069</c:v>
                </c:pt>
                <c:pt idx="96">
                  <c:v>39070</c:v>
                </c:pt>
                <c:pt idx="97">
                  <c:v>39071</c:v>
                </c:pt>
                <c:pt idx="98">
                  <c:v>39072</c:v>
                </c:pt>
                <c:pt idx="99">
                  <c:v>39073</c:v>
                </c:pt>
                <c:pt idx="100">
                  <c:v>39077</c:v>
                </c:pt>
                <c:pt idx="101">
                  <c:v>39078</c:v>
                </c:pt>
                <c:pt idx="102">
                  <c:v>39079</c:v>
                </c:pt>
                <c:pt idx="103">
                  <c:v>39080</c:v>
                </c:pt>
                <c:pt idx="104">
                  <c:v>39085</c:v>
                </c:pt>
                <c:pt idx="105">
                  <c:v>39086</c:v>
                </c:pt>
                <c:pt idx="106">
                  <c:v>39087</c:v>
                </c:pt>
                <c:pt idx="107">
                  <c:v>39090</c:v>
                </c:pt>
                <c:pt idx="108">
                  <c:v>39091</c:v>
                </c:pt>
                <c:pt idx="109">
                  <c:v>39092</c:v>
                </c:pt>
                <c:pt idx="110">
                  <c:v>39093</c:v>
                </c:pt>
                <c:pt idx="111">
                  <c:v>39094</c:v>
                </c:pt>
                <c:pt idx="112">
                  <c:v>39098</c:v>
                </c:pt>
                <c:pt idx="113">
                  <c:v>39099</c:v>
                </c:pt>
                <c:pt idx="114">
                  <c:v>39100</c:v>
                </c:pt>
                <c:pt idx="115">
                  <c:v>39101</c:v>
                </c:pt>
                <c:pt idx="116">
                  <c:v>39104</c:v>
                </c:pt>
                <c:pt idx="117">
                  <c:v>39105</c:v>
                </c:pt>
                <c:pt idx="118">
                  <c:v>39106</c:v>
                </c:pt>
                <c:pt idx="119">
                  <c:v>39107</c:v>
                </c:pt>
                <c:pt idx="120">
                  <c:v>39108</c:v>
                </c:pt>
                <c:pt idx="121">
                  <c:v>39111</c:v>
                </c:pt>
                <c:pt idx="122">
                  <c:v>39112</c:v>
                </c:pt>
                <c:pt idx="123">
                  <c:v>39113</c:v>
                </c:pt>
                <c:pt idx="124">
                  <c:v>39114</c:v>
                </c:pt>
                <c:pt idx="125">
                  <c:v>39115</c:v>
                </c:pt>
                <c:pt idx="126">
                  <c:v>39118</c:v>
                </c:pt>
                <c:pt idx="127">
                  <c:v>39119</c:v>
                </c:pt>
                <c:pt idx="128">
                  <c:v>39120</c:v>
                </c:pt>
                <c:pt idx="129">
                  <c:v>39121</c:v>
                </c:pt>
                <c:pt idx="130">
                  <c:v>39122</c:v>
                </c:pt>
                <c:pt idx="131">
                  <c:v>39125</c:v>
                </c:pt>
                <c:pt idx="132">
                  <c:v>39126</c:v>
                </c:pt>
                <c:pt idx="133">
                  <c:v>39127</c:v>
                </c:pt>
                <c:pt idx="134">
                  <c:v>39128</c:v>
                </c:pt>
                <c:pt idx="135">
                  <c:v>39129</c:v>
                </c:pt>
                <c:pt idx="136">
                  <c:v>39133</c:v>
                </c:pt>
                <c:pt idx="137">
                  <c:v>39134</c:v>
                </c:pt>
                <c:pt idx="138">
                  <c:v>39135</c:v>
                </c:pt>
                <c:pt idx="139">
                  <c:v>39136</c:v>
                </c:pt>
                <c:pt idx="140">
                  <c:v>39139</c:v>
                </c:pt>
                <c:pt idx="141">
                  <c:v>39140</c:v>
                </c:pt>
                <c:pt idx="142">
                  <c:v>39141</c:v>
                </c:pt>
                <c:pt idx="143">
                  <c:v>39142</c:v>
                </c:pt>
                <c:pt idx="144">
                  <c:v>39143</c:v>
                </c:pt>
                <c:pt idx="145">
                  <c:v>39146</c:v>
                </c:pt>
                <c:pt idx="146">
                  <c:v>39147</c:v>
                </c:pt>
                <c:pt idx="147">
                  <c:v>39148</c:v>
                </c:pt>
                <c:pt idx="148">
                  <c:v>39149</c:v>
                </c:pt>
                <c:pt idx="149">
                  <c:v>39150</c:v>
                </c:pt>
                <c:pt idx="150">
                  <c:v>39153</c:v>
                </c:pt>
                <c:pt idx="151">
                  <c:v>39154</c:v>
                </c:pt>
                <c:pt idx="152">
                  <c:v>39155</c:v>
                </c:pt>
                <c:pt idx="153">
                  <c:v>39157</c:v>
                </c:pt>
                <c:pt idx="154">
                  <c:v>39161</c:v>
                </c:pt>
                <c:pt idx="155">
                  <c:v>39162</c:v>
                </c:pt>
                <c:pt idx="156">
                  <c:v>39163</c:v>
                </c:pt>
                <c:pt idx="157">
                  <c:v>39164</c:v>
                </c:pt>
                <c:pt idx="158">
                  <c:v>39167</c:v>
                </c:pt>
                <c:pt idx="159">
                  <c:v>39168</c:v>
                </c:pt>
                <c:pt idx="160">
                  <c:v>39169</c:v>
                </c:pt>
                <c:pt idx="161">
                  <c:v>39170</c:v>
                </c:pt>
                <c:pt idx="162">
                  <c:v>39171</c:v>
                </c:pt>
                <c:pt idx="163">
                  <c:v>39174</c:v>
                </c:pt>
                <c:pt idx="164">
                  <c:v>39175</c:v>
                </c:pt>
                <c:pt idx="165">
                  <c:v>39176</c:v>
                </c:pt>
                <c:pt idx="166">
                  <c:v>39177</c:v>
                </c:pt>
                <c:pt idx="167">
                  <c:v>39181</c:v>
                </c:pt>
                <c:pt idx="168">
                  <c:v>39182</c:v>
                </c:pt>
                <c:pt idx="169">
                  <c:v>39183</c:v>
                </c:pt>
                <c:pt idx="170">
                  <c:v>39188</c:v>
                </c:pt>
                <c:pt idx="171">
                  <c:v>39189</c:v>
                </c:pt>
                <c:pt idx="172">
                  <c:v>39190</c:v>
                </c:pt>
                <c:pt idx="173">
                  <c:v>39191</c:v>
                </c:pt>
                <c:pt idx="174">
                  <c:v>39192</c:v>
                </c:pt>
                <c:pt idx="175">
                  <c:v>39195</c:v>
                </c:pt>
                <c:pt idx="176">
                  <c:v>39196</c:v>
                </c:pt>
                <c:pt idx="177">
                  <c:v>39197</c:v>
                </c:pt>
                <c:pt idx="178">
                  <c:v>39198</c:v>
                </c:pt>
                <c:pt idx="179">
                  <c:v>39199</c:v>
                </c:pt>
                <c:pt idx="180">
                  <c:v>39202</c:v>
                </c:pt>
                <c:pt idx="181">
                  <c:v>39203</c:v>
                </c:pt>
                <c:pt idx="182">
                  <c:v>39204</c:v>
                </c:pt>
                <c:pt idx="183">
                  <c:v>39205</c:v>
                </c:pt>
                <c:pt idx="184">
                  <c:v>39206</c:v>
                </c:pt>
                <c:pt idx="185">
                  <c:v>39209</c:v>
                </c:pt>
                <c:pt idx="186">
                  <c:v>39210</c:v>
                </c:pt>
                <c:pt idx="187">
                  <c:v>39211</c:v>
                </c:pt>
                <c:pt idx="188">
                  <c:v>39212</c:v>
                </c:pt>
                <c:pt idx="189">
                  <c:v>39213</c:v>
                </c:pt>
                <c:pt idx="190">
                  <c:v>39216</c:v>
                </c:pt>
                <c:pt idx="191">
                  <c:v>39217</c:v>
                </c:pt>
                <c:pt idx="192">
                  <c:v>39218</c:v>
                </c:pt>
                <c:pt idx="193">
                  <c:v>39219</c:v>
                </c:pt>
                <c:pt idx="194">
                  <c:v>39220</c:v>
                </c:pt>
                <c:pt idx="195">
                  <c:v>39223</c:v>
                </c:pt>
                <c:pt idx="196">
                  <c:v>39224</c:v>
                </c:pt>
                <c:pt idx="197">
                  <c:v>39225</c:v>
                </c:pt>
                <c:pt idx="198">
                  <c:v>39226</c:v>
                </c:pt>
                <c:pt idx="199">
                  <c:v>39227</c:v>
                </c:pt>
                <c:pt idx="200">
                  <c:v>39231</c:v>
                </c:pt>
                <c:pt idx="201">
                  <c:v>39232</c:v>
                </c:pt>
                <c:pt idx="202">
                  <c:v>39233</c:v>
                </c:pt>
                <c:pt idx="203">
                  <c:v>39234</c:v>
                </c:pt>
                <c:pt idx="204">
                  <c:v>39237</c:v>
                </c:pt>
                <c:pt idx="205">
                  <c:v>39238</c:v>
                </c:pt>
                <c:pt idx="206">
                  <c:v>39239</c:v>
                </c:pt>
                <c:pt idx="207">
                  <c:v>39240</c:v>
                </c:pt>
                <c:pt idx="208">
                  <c:v>39241</c:v>
                </c:pt>
                <c:pt idx="209">
                  <c:v>39244</c:v>
                </c:pt>
                <c:pt idx="210">
                  <c:v>39245</c:v>
                </c:pt>
                <c:pt idx="211">
                  <c:v>39246</c:v>
                </c:pt>
                <c:pt idx="212">
                  <c:v>39247</c:v>
                </c:pt>
                <c:pt idx="213">
                  <c:v>39248</c:v>
                </c:pt>
                <c:pt idx="214">
                  <c:v>39251</c:v>
                </c:pt>
                <c:pt idx="215">
                  <c:v>39252</c:v>
                </c:pt>
                <c:pt idx="216">
                  <c:v>39253</c:v>
                </c:pt>
                <c:pt idx="217">
                  <c:v>39254</c:v>
                </c:pt>
                <c:pt idx="218">
                  <c:v>39255</c:v>
                </c:pt>
                <c:pt idx="219">
                  <c:v>39258</c:v>
                </c:pt>
                <c:pt idx="220">
                  <c:v>39259</c:v>
                </c:pt>
                <c:pt idx="221">
                  <c:v>39260</c:v>
                </c:pt>
                <c:pt idx="222">
                  <c:v>39261</c:v>
                </c:pt>
                <c:pt idx="223">
                  <c:v>39265</c:v>
                </c:pt>
                <c:pt idx="224">
                  <c:v>39266</c:v>
                </c:pt>
                <c:pt idx="225">
                  <c:v>39268</c:v>
                </c:pt>
                <c:pt idx="226">
                  <c:v>39269</c:v>
                </c:pt>
                <c:pt idx="227">
                  <c:v>39272</c:v>
                </c:pt>
                <c:pt idx="228">
                  <c:v>39273</c:v>
                </c:pt>
                <c:pt idx="229">
                  <c:v>39274</c:v>
                </c:pt>
                <c:pt idx="230">
                  <c:v>39275</c:v>
                </c:pt>
                <c:pt idx="231">
                  <c:v>39276</c:v>
                </c:pt>
                <c:pt idx="232">
                  <c:v>39279</c:v>
                </c:pt>
                <c:pt idx="233">
                  <c:v>39280</c:v>
                </c:pt>
                <c:pt idx="234">
                  <c:v>39281</c:v>
                </c:pt>
                <c:pt idx="235">
                  <c:v>39282</c:v>
                </c:pt>
                <c:pt idx="236">
                  <c:v>39283</c:v>
                </c:pt>
                <c:pt idx="237">
                  <c:v>39286</c:v>
                </c:pt>
                <c:pt idx="238">
                  <c:v>39287</c:v>
                </c:pt>
                <c:pt idx="239">
                  <c:v>39288</c:v>
                </c:pt>
                <c:pt idx="240">
                  <c:v>39289</c:v>
                </c:pt>
                <c:pt idx="241">
                  <c:v>39290</c:v>
                </c:pt>
                <c:pt idx="242">
                  <c:v>39293</c:v>
                </c:pt>
                <c:pt idx="243">
                  <c:v>39294</c:v>
                </c:pt>
                <c:pt idx="244">
                  <c:v>39295</c:v>
                </c:pt>
                <c:pt idx="245">
                  <c:v>39296</c:v>
                </c:pt>
                <c:pt idx="246">
                  <c:v>39297</c:v>
                </c:pt>
                <c:pt idx="247">
                  <c:v>39300</c:v>
                </c:pt>
                <c:pt idx="248">
                  <c:v>39301</c:v>
                </c:pt>
                <c:pt idx="249">
                  <c:v>39302</c:v>
                </c:pt>
                <c:pt idx="250">
                  <c:v>39303</c:v>
                </c:pt>
                <c:pt idx="251">
                  <c:v>39307</c:v>
                </c:pt>
                <c:pt idx="252">
                  <c:v>39308</c:v>
                </c:pt>
                <c:pt idx="253">
                  <c:v>39309</c:v>
                </c:pt>
                <c:pt idx="254">
                  <c:v>39310</c:v>
                </c:pt>
                <c:pt idx="255">
                  <c:v>39311</c:v>
                </c:pt>
                <c:pt idx="256">
                  <c:v>39314</c:v>
                </c:pt>
                <c:pt idx="257">
                  <c:v>39315</c:v>
                </c:pt>
                <c:pt idx="258">
                  <c:v>39316</c:v>
                </c:pt>
                <c:pt idx="259">
                  <c:v>39317</c:v>
                </c:pt>
                <c:pt idx="260">
                  <c:v>39318</c:v>
                </c:pt>
                <c:pt idx="261">
                  <c:v>39321</c:v>
                </c:pt>
                <c:pt idx="262">
                  <c:v>39322</c:v>
                </c:pt>
                <c:pt idx="263">
                  <c:v>39323</c:v>
                </c:pt>
                <c:pt idx="264">
                  <c:v>39324</c:v>
                </c:pt>
                <c:pt idx="265">
                  <c:v>39325</c:v>
                </c:pt>
                <c:pt idx="266">
                  <c:v>39329</c:v>
                </c:pt>
                <c:pt idx="267">
                  <c:v>39330</c:v>
                </c:pt>
                <c:pt idx="268">
                  <c:v>39331</c:v>
                </c:pt>
                <c:pt idx="269">
                  <c:v>39332</c:v>
                </c:pt>
                <c:pt idx="270">
                  <c:v>39335</c:v>
                </c:pt>
                <c:pt idx="271">
                  <c:v>39336</c:v>
                </c:pt>
                <c:pt idx="272">
                  <c:v>39337</c:v>
                </c:pt>
                <c:pt idx="273">
                  <c:v>39338</c:v>
                </c:pt>
                <c:pt idx="274">
                  <c:v>39339</c:v>
                </c:pt>
                <c:pt idx="275">
                  <c:v>39342</c:v>
                </c:pt>
                <c:pt idx="276">
                  <c:v>39343</c:v>
                </c:pt>
                <c:pt idx="277">
                  <c:v>39344</c:v>
                </c:pt>
                <c:pt idx="278">
                  <c:v>39345</c:v>
                </c:pt>
                <c:pt idx="279">
                  <c:v>39346</c:v>
                </c:pt>
                <c:pt idx="280">
                  <c:v>39349</c:v>
                </c:pt>
                <c:pt idx="281">
                  <c:v>39350</c:v>
                </c:pt>
                <c:pt idx="282">
                  <c:v>39351</c:v>
                </c:pt>
                <c:pt idx="283">
                  <c:v>39352</c:v>
                </c:pt>
                <c:pt idx="284">
                  <c:v>39353</c:v>
                </c:pt>
                <c:pt idx="285">
                  <c:v>39356</c:v>
                </c:pt>
                <c:pt idx="286">
                  <c:v>39357</c:v>
                </c:pt>
                <c:pt idx="287">
                  <c:v>39358</c:v>
                </c:pt>
                <c:pt idx="288">
                  <c:v>39359</c:v>
                </c:pt>
                <c:pt idx="289">
                  <c:v>39360</c:v>
                </c:pt>
                <c:pt idx="290">
                  <c:v>39363</c:v>
                </c:pt>
                <c:pt idx="291">
                  <c:v>39364</c:v>
                </c:pt>
                <c:pt idx="292">
                  <c:v>39365</c:v>
                </c:pt>
                <c:pt idx="293">
                  <c:v>39366</c:v>
                </c:pt>
                <c:pt idx="294">
                  <c:v>39367</c:v>
                </c:pt>
                <c:pt idx="295">
                  <c:v>39370</c:v>
                </c:pt>
                <c:pt idx="296">
                  <c:v>39371</c:v>
                </c:pt>
                <c:pt idx="297">
                  <c:v>39372</c:v>
                </c:pt>
                <c:pt idx="298">
                  <c:v>39373</c:v>
                </c:pt>
                <c:pt idx="299">
                  <c:v>39374</c:v>
                </c:pt>
                <c:pt idx="300">
                  <c:v>39377</c:v>
                </c:pt>
                <c:pt idx="301">
                  <c:v>39378</c:v>
                </c:pt>
                <c:pt idx="302">
                  <c:v>39379</c:v>
                </c:pt>
                <c:pt idx="303">
                  <c:v>39380</c:v>
                </c:pt>
                <c:pt idx="304">
                  <c:v>39381</c:v>
                </c:pt>
                <c:pt idx="305">
                  <c:v>39384</c:v>
                </c:pt>
                <c:pt idx="306">
                  <c:v>39385</c:v>
                </c:pt>
                <c:pt idx="307">
                  <c:v>39386</c:v>
                </c:pt>
                <c:pt idx="308">
                  <c:v>39387</c:v>
                </c:pt>
                <c:pt idx="309">
                  <c:v>39388</c:v>
                </c:pt>
                <c:pt idx="310">
                  <c:v>39391</c:v>
                </c:pt>
                <c:pt idx="311">
                  <c:v>39392</c:v>
                </c:pt>
                <c:pt idx="312">
                  <c:v>39393</c:v>
                </c:pt>
                <c:pt idx="313">
                  <c:v>39394</c:v>
                </c:pt>
                <c:pt idx="314">
                  <c:v>39395</c:v>
                </c:pt>
                <c:pt idx="315">
                  <c:v>39398</c:v>
                </c:pt>
                <c:pt idx="316">
                  <c:v>39399</c:v>
                </c:pt>
                <c:pt idx="317">
                  <c:v>39400</c:v>
                </c:pt>
                <c:pt idx="318">
                  <c:v>39401</c:v>
                </c:pt>
                <c:pt idx="319">
                  <c:v>39402</c:v>
                </c:pt>
                <c:pt idx="320">
                  <c:v>39405</c:v>
                </c:pt>
                <c:pt idx="321">
                  <c:v>39406</c:v>
                </c:pt>
                <c:pt idx="322">
                  <c:v>39407</c:v>
                </c:pt>
                <c:pt idx="323">
                  <c:v>39409</c:v>
                </c:pt>
                <c:pt idx="324">
                  <c:v>39412</c:v>
                </c:pt>
                <c:pt idx="325">
                  <c:v>39413</c:v>
                </c:pt>
                <c:pt idx="326">
                  <c:v>39414</c:v>
                </c:pt>
                <c:pt idx="327">
                  <c:v>39415</c:v>
                </c:pt>
                <c:pt idx="328">
                  <c:v>39416</c:v>
                </c:pt>
                <c:pt idx="329">
                  <c:v>39419</c:v>
                </c:pt>
                <c:pt idx="330">
                  <c:v>39420</c:v>
                </c:pt>
                <c:pt idx="331">
                  <c:v>39421</c:v>
                </c:pt>
                <c:pt idx="332">
                  <c:v>39422</c:v>
                </c:pt>
                <c:pt idx="333">
                  <c:v>39423</c:v>
                </c:pt>
                <c:pt idx="334">
                  <c:v>39426</c:v>
                </c:pt>
                <c:pt idx="335">
                  <c:v>39427</c:v>
                </c:pt>
                <c:pt idx="336">
                  <c:v>39428</c:v>
                </c:pt>
                <c:pt idx="337">
                  <c:v>39429</c:v>
                </c:pt>
                <c:pt idx="338">
                  <c:v>39430</c:v>
                </c:pt>
                <c:pt idx="339">
                  <c:v>39433</c:v>
                </c:pt>
                <c:pt idx="340">
                  <c:v>39434</c:v>
                </c:pt>
                <c:pt idx="341">
                  <c:v>39435</c:v>
                </c:pt>
                <c:pt idx="342">
                  <c:v>39436</c:v>
                </c:pt>
                <c:pt idx="343">
                  <c:v>39437</c:v>
                </c:pt>
                <c:pt idx="344">
                  <c:v>39440</c:v>
                </c:pt>
                <c:pt idx="345">
                  <c:v>39442</c:v>
                </c:pt>
                <c:pt idx="346">
                  <c:v>39443</c:v>
                </c:pt>
                <c:pt idx="347">
                  <c:v>39444</c:v>
                </c:pt>
                <c:pt idx="348">
                  <c:v>39447</c:v>
                </c:pt>
                <c:pt idx="349">
                  <c:v>39449</c:v>
                </c:pt>
                <c:pt idx="350">
                  <c:v>39450</c:v>
                </c:pt>
                <c:pt idx="351">
                  <c:v>39451</c:v>
                </c:pt>
                <c:pt idx="352">
                  <c:v>39454</c:v>
                </c:pt>
                <c:pt idx="353">
                  <c:v>39455</c:v>
                </c:pt>
                <c:pt idx="354">
                  <c:v>39457</c:v>
                </c:pt>
                <c:pt idx="355">
                  <c:v>39458</c:v>
                </c:pt>
                <c:pt idx="356">
                  <c:v>39461</c:v>
                </c:pt>
                <c:pt idx="357">
                  <c:v>39462</c:v>
                </c:pt>
                <c:pt idx="358">
                  <c:v>39464</c:v>
                </c:pt>
                <c:pt idx="359">
                  <c:v>39465</c:v>
                </c:pt>
                <c:pt idx="360">
                  <c:v>39470</c:v>
                </c:pt>
                <c:pt idx="361">
                  <c:v>39471</c:v>
                </c:pt>
                <c:pt idx="362">
                  <c:v>39472</c:v>
                </c:pt>
                <c:pt idx="363">
                  <c:v>39475</c:v>
                </c:pt>
                <c:pt idx="364">
                  <c:v>39476</c:v>
                </c:pt>
                <c:pt idx="365">
                  <c:v>39477</c:v>
                </c:pt>
                <c:pt idx="366">
                  <c:v>39478</c:v>
                </c:pt>
                <c:pt idx="367">
                  <c:v>39479</c:v>
                </c:pt>
                <c:pt idx="368">
                  <c:v>39482</c:v>
                </c:pt>
                <c:pt idx="369">
                  <c:v>39483</c:v>
                </c:pt>
                <c:pt idx="370">
                  <c:v>39484</c:v>
                </c:pt>
                <c:pt idx="371">
                  <c:v>39485</c:v>
                </c:pt>
                <c:pt idx="372">
                  <c:v>39486</c:v>
                </c:pt>
                <c:pt idx="373">
                  <c:v>39489</c:v>
                </c:pt>
                <c:pt idx="374">
                  <c:v>39490</c:v>
                </c:pt>
                <c:pt idx="375">
                  <c:v>39491</c:v>
                </c:pt>
                <c:pt idx="376">
                  <c:v>39492</c:v>
                </c:pt>
                <c:pt idx="377">
                  <c:v>39493</c:v>
                </c:pt>
                <c:pt idx="378">
                  <c:v>39497</c:v>
                </c:pt>
                <c:pt idx="379">
                  <c:v>39498</c:v>
                </c:pt>
                <c:pt idx="380">
                  <c:v>39499</c:v>
                </c:pt>
                <c:pt idx="381">
                  <c:v>39500</c:v>
                </c:pt>
                <c:pt idx="382">
                  <c:v>39503</c:v>
                </c:pt>
                <c:pt idx="383">
                  <c:v>39504</c:v>
                </c:pt>
                <c:pt idx="384">
                  <c:v>39506</c:v>
                </c:pt>
                <c:pt idx="385">
                  <c:v>39507</c:v>
                </c:pt>
                <c:pt idx="386">
                  <c:v>39511</c:v>
                </c:pt>
                <c:pt idx="387">
                  <c:v>39512</c:v>
                </c:pt>
                <c:pt idx="388">
                  <c:v>39513</c:v>
                </c:pt>
                <c:pt idx="389">
                  <c:v>39514</c:v>
                </c:pt>
                <c:pt idx="390">
                  <c:v>39517</c:v>
                </c:pt>
                <c:pt idx="391">
                  <c:v>39518</c:v>
                </c:pt>
                <c:pt idx="392">
                  <c:v>39519</c:v>
                </c:pt>
                <c:pt idx="393">
                  <c:v>39520</c:v>
                </c:pt>
                <c:pt idx="394">
                  <c:v>39521</c:v>
                </c:pt>
                <c:pt idx="395">
                  <c:v>39525</c:v>
                </c:pt>
                <c:pt idx="396">
                  <c:v>39526</c:v>
                </c:pt>
                <c:pt idx="397">
                  <c:v>39527</c:v>
                </c:pt>
                <c:pt idx="398">
                  <c:v>39531</c:v>
                </c:pt>
                <c:pt idx="399">
                  <c:v>39532</c:v>
                </c:pt>
                <c:pt idx="400">
                  <c:v>39533</c:v>
                </c:pt>
                <c:pt idx="401">
                  <c:v>39534</c:v>
                </c:pt>
                <c:pt idx="402">
                  <c:v>39535</c:v>
                </c:pt>
                <c:pt idx="403">
                  <c:v>39538</c:v>
                </c:pt>
                <c:pt idx="404">
                  <c:v>39539</c:v>
                </c:pt>
                <c:pt idx="405">
                  <c:v>39540</c:v>
                </c:pt>
                <c:pt idx="406">
                  <c:v>39542</c:v>
                </c:pt>
                <c:pt idx="407">
                  <c:v>39545</c:v>
                </c:pt>
                <c:pt idx="408">
                  <c:v>39547</c:v>
                </c:pt>
                <c:pt idx="409">
                  <c:v>39548</c:v>
                </c:pt>
                <c:pt idx="410">
                  <c:v>39549</c:v>
                </c:pt>
                <c:pt idx="411">
                  <c:v>39552</c:v>
                </c:pt>
                <c:pt idx="412">
                  <c:v>39553</c:v>
                </c:pt>
                <c:pt idx="413">
                  <c:v>39554</c:v>
                </c:pt>
                <c:pt idx="414">
                  <c:v>39555</c:v>
                </c:pt>
                <c:pt idx="415">
                  <c:v>39556</c:v>
                </c:pt>
                <c:pt idx="416">
                  <c:v>39560</c:v>
                </c:pt>
                <c:pt idx="417">
                  <c:v>39561</c:v>
                </c:pt>
                <c:pt idx="418">
                  <c:v>39562</c:v>
                </c:pt>
                <c:pt idx="419">
                  <c:v>39563</c:v>
                </c:pt>
                <c:pt idx="420">
                  <c:v>39566</c:v>
                </c:pt>
                <c:pt idx="421">
                  <c:v>39567</c:v>
                </c:pt>
                <c:pt idx="422">
                  <c:v>39568</c:v>
                </c:pt>
                <c:pt idx="423">
                  <c:v>39569</c:v>
                </c:pt>
                <c:pt idx="424">
                  <c:v>39570</c:v>
                </c:pt>
                <c:pt idx="425">
                  <c:v>39573</c:v>
                </c:pt>
                <c:pt idx="426">
                  <c:v>39574</c:v>
                </c:pt>
                <c:pt idx="427">
                  <c:v>39575</c:v>
                </c:pt>
                <c:pt idx="428">
                  <c:v>39576</c:v>
                </c:pt>
                <c:pt idx="429">
                  <c:v>39577</c:v>
                </c:pt>
                <c:pt idx="430">
                  <c:v>39580</c:v>
                </c:pt>
                <c:pt idx="431">
                  <c:v>39581</c:v>
                </c:pt>
                <c:pt idx="432">
                  <c:v>39582</c:v>
                </c:pt>
                <c:pt idx="433">
                  <c:v>39583</c:v>
                </c:pt>
                <c:pt idx="434">
                  <c:v>39584</c:v>
                </c:pt>
                <c:pt idx="435">
                  <c:v>39587</c:v>
                </c:pt>
                <c:pt idx="436">
                  <c:v>39588</c:v>
                </c:pt>
                <c:pt idx="437">
                  <c:v>39589</c:v>
                </c:pt>
                <c:pt idx="438">
                  <c:v>39590</c:v>
                </c:pt>
                <c:pt idx="439">
                  <c:v>39591</c:v>
                </c:pt>
                <c:pt idx="440">
                  <c:v>39595</c:v>
                </c:pt>
                <c:pt idx="441">
                  <c:v>39596</c:v>
                </c:pt>
                <c:pt idx="442">
                  <c:v>39597</c:v>
                </c:pt>
                <c:pt idx="443">
                  <c:v>39598</c:v>
                </c:pt>
                <c:pt idx="444">
                  <c:v>39601</c:v>
                </c:pt>
                <c:pt idx="445">
                  <c:v>39602</c:v>
                </c:pt>
                <c:pt idx="446">
                  <c:v>39603</c:v>
                </c:pt>
                <c:pt idx="447">
                  <c:v>39604</c:v>
                </c:pt>
                <c:pt idx="448">
                  <c:v>39605</c:v>
                </c:pt>
                <c:pt idx="449">
                  <c:v>39608</c:v>
                </c:pt>
                <c:pt idx="450">
                  <c:v>39609</c:v>
                </c:pt>
                <c:pt idx="451">
                  <c:v>39610</c:v>
                </c:pt>
                <c:pt idx="452">
                  <c:v>39611</c:v>
                </c:pt>
                <c:pt idx="453">
                  <c:v>39612</c:v>
                </c:pt>
                <c:pt idx="454">
                  <c:v>39615</c:v>
                </c:pt>
                <c:pt idx="455">
                  <c:v>39616</c:v>
                </c:pt>
                <c:pt idx="456">
                  <c:v>39617</c:v>
                </c:pt>
                <c:pt idx="457">
                  <c:v>39618</c:v>
                </c:pt>
                <c:pt idx="458">
                  <c:v>39619</c:v>
                </c:pt>
                <c:pt idx="459">
                  <c:v>39622</c:v>
                </c:pt>
                <c:pt idx="460">
                  <c:v>39623</c:v>
                </c:pt>
                <c:pt idx="461">
                  <c:v>39624</c:v>
                </c:pt>
                <c:pt idx="462">
                  <c:v>39625</c:v>
                </c:pt>
                <c:pt idx="463">
                  <c:v>39626</c:v>
                </c:pt>
                <c:pt idx="464">
                  <c:v>39629</c:v>
                </c:pt>
                <c:pt idx="465">
                  <c:v>39630</c:v>
                </c:pt>
                <c:pt idx="466">
                  <c:v>39631</c:v>
                </c:pt>
                <c:pt idx="467">
                  <c:v>39632</c:v>
                </c:pt>
                <c:pt idx="468">
                  <c:v>39636</c:v>
                </c:pt>
                <c:pt idx="469">
                  <c:v>39637</c:v>
                </c:pt>
                <c:pt idx="470">
                  <c:v>39638</c:v>
                </c:pt>
                <c:pt idx="471">
                  <c:v>39639</c:v>
                </c:pt>
                <c:pt idx="472">
                  <c:v>39640</c:v>
                </c:pt>
                <c:pt idx="473">
                  <c:v>39643</c:v>
                </c:pt>
                <c:pt idx="474">
                  <c:v>39644</c:v>
                </c:pt>
                <c:pt idx="475">
                  <c:v>39645</c:v>
                </c:pt>
                <c:pt idx="476">
                  <c:v>39646</c:v>
                </c:pt>
                <c:pt idx="477">
                  <c:v>39647</c:v>
                </c:pt>
                <c:pt idx="478">
                  <c:v>39650</c:v>
                </c:pt>
                <c:pt idx="479">
                  <c:v>39651</c:v>
                </c:pt>
                <c:pt idx="480">
                  <c:v>39652</c:v>
                </c:pt>
                <c:pt idx="481">
                  <c:v>39653</c:v>
                </c:pt>
                <c:pt idx="482">
                  <c:v>39654</c:v>
                </c:pt>
                <c:pt idx="483">
                  <c:v>39657</c:v>
                </c:pt>
                <c:pt idx="484">
                  <c:v>39658</c:v>
                </c:pt>
                <c:pt idx="485">
                  <c:v>39659</c:v>
                </c:pt>
                <c:pt idx="486">
                  <c:v>39661</c:v>
                </c:pt>
                <c:pt idx="487">
                  <c:v>39664</c:v>
                </c:pt>
                <c:pt idx="488">
                  <c:v>39665</c:v>
                </c:pt>
                <c:pt idx="489">
                  <c:v>39666</c:v>
                </c:pt>
                <c:pt idx="490">
                  <c:v>39667</c:v>
                </c:pt>
                <c:pt idx="491">
                  <c:v>39668</c:v>
                </c:pt>
                <c:pt idx="492">
                  <c:v>39671</c:v>
                </c:pt>
                <c:pt idx="493">
                  <c:v>39672</c:v>
                </c:pt>
                <c:pt idx="494">
                  <c:v>39673</c:v>
                </c:pt>
                <c:pt idx="495">
                  <c:v>39674</c:v>
                </c:pt>
                <c:pt idx="496">
                  <c:v>39675</c:v>
                </c:pt>
                <c:pt idx="497">
                  <c:v>39678</c:v>
                </c:pt>
                <c:pt idx="498">
                  <c:v>39679</c:v>
                </c:pt>
                <c:pt idx="499">
                  <c:v>39680</c:v>
                </c:pt>
                <c:pt idx="500">
                  <c:v>39681</c:v>
                </c:pt>
                <c:pt idx="501">
                  <c:v>39682</c:v>
                </c:pt>
                <c:pt idx="502">
                  <c:v>39685</c:v>
                </c:pt>
                <c:pt idx="503">
                  <c:v>39686</c:v>
                </c:pt>
                <c:pt idx="504">
                  <c:v>39687</c:v>
                </c:pt>
                <c:pt idx="505">
                  <c:v>39688</c:v>
                </c:pt>
                <c:pt idx="506">
                  <c:v>39689</c:v>
                </c:pt>
                <c:pt idx="507">
                  <c:v>39693</c:v>
                </c:pt>
                <c:pt idx="508">
                  <c:v>39694</c:v>
                </c:pt>
                <c:pt idx="509">
                  <c:v>39695</c:v>
                </c:pt>
                <c:pt idx="510">
                  <c:v>39696</c:v>
                </c:pt>
                <c:pt idx="511">
                  <c:v>39699</c:v>
                </c:pt>
                <c:pt idx="512">
                  <c:v>39700</c:v>
                </c:pt>
                <c:pt idx="513">
                  <c:v>39701</c:v>
                </c:pt>
                <c:pt idx="514">
                  <c:v>39702</c:v>
                </c:pt>
                <c:pt idx="515">
                  <c:v>39703</c:v>
                </c:pt>
                <c:pt idx="516">
                  <c:v>39706</c:v>
                </c:pt>
                <c:pt idx="517">
                  <c:v>39707</c:v>
                </c:pt>
                <c:pt idx="518">
                  <c:v>39708</c:v>
                </c:pt>
                <c:pt idx="519">
                  <c:v>39709</c:v>
                </c:pt>
                <c:pt idx="520">
                  <c:v>39710</c:v>
                </c:pt>
                <c:pt idx="521">
                  <c:v>39713</c:v>
                </c:pt>
                <c:pt idx="522">
                  <c:v>39714</c:v>
                </c:pt>
                <c:pt idx="523">
                  <c:v>39715</c:v>
                </c:pt>
                <c:pt idx="524">
                  <c:v>39716</c:v>
                </c:pt>
                <c:pt idx="525">
                  <c:v>39717</c:v>
                </c:pt>
                <c:pt idx="526">
                  <c:v>39722</c:v>
                </c:pt>
                <c:pt idx="527">
                  <c:v>39723</c:v>
                </c:pt>
                <c:pt idx="528">
                  <c:v>39724</c:v>
                </c:pt>
                <c:pt idx="529">
                  <c:v>39727</c:v>
                </c:pt>
                <c:pt idx="530">
                  <c:v>39728</c:v>
                </c:pt>
                <c:pt idx="531">
                  <c:v>39729</c:v>
                </c:pt>
                <c:pt idx="532">
                  <c:v>39730</c:v>
                </c:pt>
                <c:pt idx="533">
                  <c:v>39731</c:v>
                </c:pt>
                <c:pt idx="534">
                  <c:v>39734</c:v>
                </c:pt>
                <c:pt idx="535">
                  <c:v>39735</c:v>
                </c:pt>
                <c:pt idx="536">
                  <c:v>39736</c:v>
                </c:pt>
                <c:pt idx="537">
                  <c:v>39738</c:v>
                </c:pt>
                <c:pt idx="538">
                  <c:v>39741</c:v>
                </c:pt>
                <c:pt idx="539">
                  <c:v>39742</c:v>
                </c:pt>
                <c:pt idx="540">
                  <c:v>39743</c:v>
                </c:pt>
                <c:pt idx="541">
                  <c:v>39744</c:v>
                </c:pt>
                <c:pt idx="542">
                  <c:v>39745</c:v>
                </c:pt>
                <c:pt idx="543">
                  <c:v>39748</c:v>
                </c:pt>
                <c:pt idx="544">
                  <c:v>39749</c:v>
                </c:pt>
                <c:pt idx="545">
                  <c:v>39750</c:v>
                </c:pt>
                <c:pt idx="546">
                  <c:v>39751</c:v>
                </c:pt>
                <c:pt idx="547">
                  <c:v>39752</c:v>
                </c:pt>
                <c:pt idx="548">
                  <c:v>39755</c:v>
                </c:pt>
                <c:pt idx="549">
                  <c:v>39756</c:v>
                </c:pt>
                <c:pt idx="550">
                  <c:v>39757</c:v>
                </c:pt>
                <c:pt idx="551">
                  <c:v>39758</c:v>
                </c:pt>
                <c:pt idx="552">
                  <c:v>39759</c:v>
                </c:pt>
                <c:pt idx="553">
                  <c:v>39762</c:v>
                </c:pt>
                <c:pt idx="554">
                  <c:v>39763</c:v>
                </c:pt>
                <c:pt idx="555">
                  <c:v>39764</c:v>
                </c:pt>
                <c:pt idx="556">
                  <c:v>39765</c:v>
                </c:pt>
                <c:pt idx="557">
                  <c:v>39766</c:v>
                </c:pt>
                <c:pt idx="558">
                  <c:v>39769</c:v>
                </c:pt>
                <c:pt idx="559">
                  <c:v>39770</c:v>
                </c:pt>
                <c:pt idx="560">
                  <c:v>39771</c:v>
                </c:pt>
                <c:pt idx="561">
                  <c:v>39772</c:v>
                </c:pt>
                <c:pt idx="562">
                  <c:v>39773</c:v>
                </c:pt>
                <c:pt idx="563">
                  <c:v>39777</c:v>
                </c:pt>
                <c:pt idx="564">
                  <c:v>39778</c:v>
                </c:pt>
                <c:pt idx="565">
                  <c:v>39779</c:v>
                </c:pt>
                <c:pt idx="566">
                  <c:v>39780</c:v>
                </c:pt>
                <c:pt idx="567">
                  <c:v>39783</c:v>
                </c:pt>
                <c:pt idx="568">
                  <c:v>39784</c:v>
                </c:pt>
                <c:pt idx="569">
                  <c:v>39785</c:v>
                </c:pt>
                <c:pt idx="570">
                  <c:v>39786</c:v>
                </c:pt>
                <c:pt idx="571">
                  <c:v>39787</c:v>
                </c:pt>
                <c:pt idx="572">
                  <c:v>39790</c:v>
                </c:pt>
                <c:pt idx="573">
                  <c:v>39791</c:v>
                </c:pt>
                <c:pt idx="574">
                  <c:v>39792</c:v>
                </c:pt>
                <c:pt idx="575">
                  <c:v>39793</c:v>
                </c:pt>
                <c:pt idx="576">
                  <c:v>39794</c:v>
                </c:pt>
                <c:pt idx="577">
                  <c:v>39797</c:v>
                </c:pt>
                <c:pt idx="578">
                  <c:v>39798</c:v>
                </c:pt>
                <c:pt idx="579">
                  <c:v>39799</c:v>
                </c:pt>
                <c:pt idx="580">
                  <c:v>39800</c:v>
                </c:pt>
                <c:pt idx="581">
                  <c:v>39801</c:v>
                </c:pt>
                <c:pt idx="582">
                  <c:v>39804</c:v>
                </c:pt>
                <c:pt idx="583">
                  <c:v>39805</c:v>
                </c:pt>
                <c:pt idx="584">
                  <c:v>39806</c:v>
                </c:pt>
                <c:pt idx="585">
                  <c:v>39807</c:v>
                </c:pt>
                <c:pt idx="586">
                  <c:v>39808</c:v>
                </c:pt>
                <c:pt idx="587">
                  <c:v>39811</c:v>
                </c:pt>
                <c:pt idx="588">
                  <c:v>39812</c:v>
                </c:pt>
                <c:pt idx="589">
                  <c:v>39813</c:v>
                </c:pt>
                <c:pt idx="590">
                  <c:v>39814</c:v>
                </c:pt>
                <c:pt idx="591">
                  <c:v>39815</c:v>
                </c:pt>
                <c:pt idx="592">
                  <c:v>39818</c:v>
                </c:pt>
                <c:pt idx="593">
                  <c:v>39819</c:v>
                </c:pt>
                <c:pt idx="594">
                  <c:v>39821</c:v>
                </c:pt>
                <c:pt idx="595">
                  <c:v>39822</c:v>
                </c:pt>
                <c:pt idx="596">
                  <c:v>39825</c:v>
                </c:pt>
                <c:pt idx="597">
                  <c:v>39826</c:v>
                </c:pt>
                <c:pt idx="598">
                  <c:v>39827</c:v>
                </c:pt>
                <c:pt idx="599">
                  <c:v>39829</c:v>
                </c:pt>
                <c:pt idx="600">
                  <c:v>39833</c:v>
                </c:pt>
                <c:pt idx="601">
                  <c:v>39834</c:v>
                </c:pt>
                <c:pt idx="602">
                  <c:v>39835</c:v>
                </c:pt>
                <c:pt idx="603">
                  <c:v>39836</c:v>
                </c:pt>
                <c:pt idx="604">
                  <c:v>39840</c:v>
                </c:pt>
                <c:pt idx="605">
                  <c:v>39842</c:v>
                </c:pt>
                <c:pt idx="606">
                  <c:v>39843</c:v>
                </c:pt>
                <c:pt idx="607">
                  <c:v>39846</c:v>
                </c:pt>
                <c:pt idx="608">
                  <c:v>39847</c:v>
                </c:pt>
                <c:pt idx="609">
                  <c:v>39848</c:v>
                </c:pt>
                <c:pt idx="610">
                  <c:v>39849</c:v>
                </c:pt>
                <c:pt idx="611">
                  <c:v>39850</c:v>
                </c:pt>
                <c:pt idx="612">
                  <c:v>39853</c:v>
                </c:pt>
                <c:pt idx="613">
                  <c:v>39854</c:v>
                </c:pt>
                <c:pt idx="614">
                  <c:v>39855</c:v>
                </c:pt>
                <c:pt idx="615">
                  <c:v>39856</c:v>
                </c:pt>
                <c:pt idx="616">
                  <c:v>39857</c:v>
                </c:pt>
                <c:pt idx="617">
                  <c:v>39861</c:v>
                </c:pt>
                <c:pt idx="618">
                  <c:v>39862</c:v>
                </c:pt>
                <c:pt idx="619">
                  <c:v>39863</c:v>
                </c:pt>
                <c:pt idx="620">
                  <c:v>39864</c:v>
                </c:pt>
                <c:pt idx="621">
                  <c:v>39867</c:v>
                </c:pt>
                <c:pt idx="622">
                  <c:v>39868</c:v>
                </c:pt>
                <c:pt idx="623">
                  <c:v>39869</c:v>
                </c:pt>
                <c:pt idx="624">
                  <c:v>39870</c:v>
                </c:pt>
                <c:pt idx="625">
                  <c:v>39871</c:v>
                </c:pt>
                <c:pt idx="626">
                  <c:v>39874</c:v>
                </c:pt>
                <c:pt idx="627">
                  <c:v>39875</c:v>
                </c:pt>
                <c:pt idx="628">
                  <c:v>39876</c:v>
                </c:pt>
                <c:pt idx="629">
                  <c:v>39877</c:v>
                </c:pt>
                <c:pt idx="630">
                  <c:v>39878</c:v>
                </c:pt>
                <c:pt idx="631">
                  <c:v>39881</c:v>
                </c:pt>
                <c:pt idx="632">
                  <c:v>39883</c:v>
                </c:pt>
                <c:pt idx="633">
                  <c:v>39884</c:v>
                </c:pt>
                <c:pt idx="634">
                  <c:v>39885</c:v>
                </c:pt>
                <c:pt idx="635">
                  <c:v>39888</c:v>
                </c:pt>
                <c:pt idx="636">
                  <c:v>39889</c:v>
                </c:pt>
                <c:pt idx="637">
                  <c:v>39890</c:v>
                </c:pt>
                <c:pt idx="638">
                  <c:v>39891</c:v>
                </c:pt>
                <c:pt idx="639">
                  <c:v>39892</c:v>
                </c:pt>
                <c:pt idx="640">
                  <c:v>39895</c:v>
                </c:pt>
                <c:pt idx="641">
                  <c:v>39896</c:v>
                </c:pt>
                <c:pt idx="642">
                  <c:v>39897</c:v>
                </c:pt>
                <c:pt idx="643">
                  <c:v>39898</c:v>
                </c:pt>
                <c:pt idx="644">
                  <c:v>39899</c:v>
                </c:pt>
                <c:pt idx="645">
                  <c:v>39902</c:v>
                </c:pt>
                <c:pt idx="646">
                  <c:v>39903</c:v>
                </c:pt>
                <c:pt idx="647">
                  <c:v>39904</c:v>
                </c:pt>
                <c:pt idx="648">
                  <c:v>39905</c:v>
                </c:pt>
                <c:pt idx="649">
                  <c:v>39906</c:v>
                </c:pt>
                <c:pt idx="650">
                  <c:v>39909</c:v>
                </c:pt>
                <c:pt idx="651">
                  <c:v>39910</c:v>
                </c:pt>
                <c:pt idx="652">
                  <c:v>39911</c:v>
                </c:pt>
                <c:pt idx="653">
                  <c:v>39912</c:v>
                </c:pt>
                <c:pt idx="654">
                  <c:v>39913</c:v>
                </c:pt>
                <c:pt idx="655">
                  <c:v>39916</c:v>
                </c:pt>
                <c:pt idx="656">
                  <c:v>39917</c:v>
                </c:pt>
                <c:pt idx="657">
                  <c:v>39918</c:v>
                </c:pt>
                <c:pt idx="658">
                  <c:v>39919</c:v>
                </c:pt>
                <c:pt idx="659">
                  <c:v>39920</c:v>
                </c:pt>
                <c:pt idx="660">
                  <c:v>39923</c:v>
                </c:pt>
                <c:pt idx="661">
                  <c:v>39924</c:v>
                </c:pt>
                <c:pt idx="662">
                  <c:v>39925</c:v>
                </c:pt>
                <c:pt idx="663">
                  <c:v>39926</c:v>
                </c:pt>
                <c:pt idx="664">
                  <c:v>39927</c:v>
                </c:pt>
                <c:pt idx="665">
                  <c:v>39930</c:v>
                </c:pt>
                <c:pt idx="666">
                  <c:v>39931</c:v>
                </c:pt>
                <c:pt idx="667">
                  <c:v>39932</c:v>
                </c:pt>
                <c:pt idx="668">
                  <c:v>39933</c:v>
                </c:pt>
                <c:pt idx="669">
                  <c:v>39934</c:v>
                </c:pt>
                <c:pt idx="670">
                  <c:v>39937</c:v>
                </c:pt>
                <c:pt idx="671">
                  <c:v>39938</c:v>
                </c:pt>
                <c:pt idx="672">
                  <c:v>39939</c:v>
                </c:pt>
                <c:pt idx="673">
                  <c:v>39940</c:v>
                </c:pt>
                <c:pt idx="674">
                  <c:v>39941</c:v>
                </c:pt>
                <c:pt idx="675">
                  <c:v>39944</c:v>
                </c:pt>
                <c:pt idx="676">
                  <c:v>39945</c:v>
                </c:pt>
                <c:pt idx="677">
                  <c:v>39946</c:v>
                </c:pt>
                <c:pt idx="678">
                  <c:v>39947</c:v>
                </c:pt>
                <c:pt idx="679">
                  <c:v>39948</c:v>
                </c:pt>
                <c:pt idx="680">
                  <c:v>39951</c:v>
                </c:pt>
                <c:pt idx="681">
                  <c:v>39952</c:v>
                </c:pt>
                <c:pt idx="682">
                  <c:v>39953</c:v>
                </c:pt>
                <c:pt idx="683">
                  <c:v>39954</c:v>
                </c:pt>
                <c:pt idx="684">
                  <c:v>39955</c:v>
                </c:pt>
                <c:pt idx="685">
                  <c:v>39958</c:v>
                </c:pt>
                <c:pt idx="686">
                  <c:v>39959</c:v>
                </c:pt>
                <c:pt idx="687">
                  <c:v>39960</c:v>
                </c:pt>
                <c:pt idx="688">
                  <c:v>39961</c:v>
                </c:pt>
                <c:pt idx="689">
                  <c:v>39962</c:v>
                </c:pt>
                <c:pt idx="690">
                  <c:v>39965</c:v>
                </c:pt>
                <c:pt idx="691">
                  <c:v>39966</c:v>
                </c:pt>
                <c:pt idx="692">
                  <c:v>39967</c:v>
                </c:pt>
                <c:pt idx="693">
                  <c:v>39968</c:v>
                </c:pt>
                <c:pt idx="694">
                  <c:v>39969</c:v>
                </c:pt>
                <c:pt idx="695">
                  <c:v>39972</c:v>
                </c:pt>
                <c:pt idx="696">
                  <c:v>39973</c:v>
                </c:pt>
                <c:pt idx="697">
                  <c:v>39974</c:v>
                </c:pt>
                <c:pt idx="698">
                  <c:v>39975</c:v>
                </c:pt>
                <c:pt idx="699">
                  <c:v>39976</c:v>
                </c:pt>
                <c:pt idx="700">
                  <c:v>39979</c:v>
                </c:pt>
                <c:pt idx="701">
                  <c:v>39980</c:v>
                </c:pt>
                <c:pt idx="702">
                  <c:v>39981</c:v>
                </c:pt>
                <c:pt idx="703">
                  <c:v>39982</c:v>
                </c:pt>
                <c:pt idx="704">
                  <c:v>39983</c:v>
                </c:pt>
                <c:pt idx="705">
                  <c:v>39986</c:v>
                </c:pt>
                <c:pt idx="706">
                  <c:v>39987</c:v>
                </c:pt>
                <c:pt idx="707">
                  <c:v>39988</c:v>
                </c:pt>
                <c:pt idx="708">
                  <c:v>39989</c:v>
                </c:pt>
                <c:pt idx="709">
                  <c:v>39990</c:v>
                </c:pt>
                <c:pt idx="710">
                  <c:v>39993</c:v>
                </c:pt>
                <c:pt idx="711">
                  <c:v>39994</c:v>
                </c:pt>
                <c:pt idx="712">
                  <c:v>39995</c:v>
                </c:pt>
                <c:pt idx="713">
                  <c:v>39996</c:v>
                </c:pt>
                <c:pt idx="714">
                  <c:v>40000</c:v>
                </c:pt>
                <c:pt idx="715">
                  <c:v>40001</c:v>
                </c:pt>
                <c:pt idx="716">
                  <c:v>40002</c:v>
                </c:pt>
                <c:pt idx="717">
                  <c:v>40003</c:v>
                </c:pt>
                <c:pt idx="718">
                  <c:v>40004</c:v>
                </c:pt>
                <c:pt idx="719">
                  <c:v>40007</c:v>
                </c:pt>
                <c:pt idx="720">
                  <c:v>40008</c:v>
                </c:pt>
                <c:pt idx="721">
                  <c:v>40009</c:v>
                </c:pt>
                <c:pt idx="722">
                  <c:v>40010</c:v>
                </c:pt>
                <c:pt idx="723">
                  <c:v>40011</c:v>
                </c:pt>
                <c:pt idx="724">
                  <c:v>40014</c:v>
                </c:pt>
                <c:pt idx="725">
                  <c:v>40015</c:v>
                </c:pt>
                <c:pt idx="726">
                  <c:v>40016</c:v>
                </c:pt>
                <c:pt idx="727">
                  <c:v>40017</c:v>
                </c:pt>
                <c:pt idx="728">
                  <c:v>40018</c:v>
                </c:pt>
                <c:pt idx="729">
                  <c:v>40021</c:v>
                </c:pt>
                <c:pt idx="730">
                  <c:v>40022</c:v>
                </c:pt>
                <c:pt idx="731">
                  <c:v>40023</c:v>
                </c:pt>
                <c:pt idx="732">
                  <c:v>40024</c:v>
                </c:pt>
                <c:pt idx="733">
                  <c:v>40025</c:v>
                </c:pt>
                <c:pt idx="734">
                  <c:v>40028</c:v>
                </c:pt>
                <c:pt idx="735">
                  <c:v>40029</c:v>
                </c:pt>
                <c:pt idx="736">
                  <c:v>40030</c:v>
                </c:pt>
                <c:pt idx="737">
                  <c:v>40031</c:v>
                </c:pt>
                <c:pt idx="738">
                  <c:v>40032</c:v>
                </c:pt>
                <c:pt idx="739">
                  <c:v>40035</c:v>
                </c:pt>
                <c:pt idx="740">
                  <c:v>40036</c:v>
                </c:pt>
                <c:pt idx="741">
                  <c:v>40037</c:v>
                </c:pt>
                <c:pt idx="742">
                  <c:v>40038</c:v>
                </c:pt>
                <c:pt idx="743">
                  <c:v>40039</c:v>
                </c:pt>
                <c:pt idx="744">
                  <c:v>40042</c:v>
                </c:pt>
                <c:pt idx="745">
                  <c:v>40043</c:v>
                </c:pt>
                <c:pt idx="746">
                  <c:v>40044</c:v>
                </c:pt>
                <c:pt idx="747">
                  <c:v>40045</c:v>
                </c:pt>
                <c:pt idx="748">
                  <c:v>40046</c:v>
                </c:pt>
                <c:pt idx="749">
                  <c:v>40049</c:v>
                </c:pt>
                <c:pt idx="750">
                  <c:v>40051</c:v>
                </c:pt>
                <c:pt idx="751">
                  <c:v>40052</c:v>
                </c:pt>
                <c:pt idx="752">
                  <c:v>40056</c:v>
                </c:pt>
                <c:pt idx="753">
                  <c:v>40058</c:v>
                </c:pt>
                <c:pt idx="754">
                  <c:v>40059</c:v>
                </c:pt>
                <c:pt idx="755">
                  <c:v>40060</c:v>
                </c:pt>
                <c:pt idx="756">
                  <c:v>40064</c:v>
                </c:pt>
                <c:pt idx="757">
                  <c:v>40065</c:v>
                </c:pt>
                <c:pt idx="758">
                  <c:v>40066</c:v>
                </c:pt>
                <c:pt idx="759">
                  <c:v>40067</c:v>
                </c:pt>
                <c:pt idx="760">
                  <c:v>40070</c:v>
                </c:pt>
                <c:pt idx="761">
                  <c:v>40071</c:v>
                </c:pt>
                <c:pt idx="762">
                  <c:v>40072</c:v>
                </c:pt>
                <c:pt idx="763">
                  <c:v>40073</c:v>
                </c:pt>
                <c:pt idx="764">
                  <c:v>40074</c:v>
                </c:pt>
                <c:pt idx="765">
                  <c:v>40077</c:v>
                </c:pt>
                <c:pt idx="766">
                  <c:v>40078</c:v>
                </c:pt>
                <c:pt idx="767">
                  <c:v>40079</c:v>
                </c:pt>
                <c:pt idx="768">
                  <c:v>40080</c:v>
                </c:pt>
                <c:pt idx="769">
                  <c:v>40081</c:v>
                </c:pt>
                <c:pt idx="770">
                  <c:v>40084</c:v>
                </c:pt>
                <c:pt idx="771">
                  <c:v>40085</c:v>
                </c:pt>
                <c:pt idx="772">
                  <c:v>40086</c:v>
                </c:pt>
                <c:pt idx="773">
                  <c:v>40087</c:v>
                </c:pt>
                <c:pt idx="774">
                  <c:v>40088</c:v>
                </c:pt>
                <c:pt idx="775">
                  <c:v>40091</c:v>
                </c:pt>
                <c:pt idx="776">
                  <c:v>40092</c:v>
                </c:pt>
                <c:pt idx="777">
                  <c:v>40093</c:v>
                </c:pt>
                <c:pt idx="778">
                  <c:v>40094</c:v>
                </c:pt>
                <c:pt idx="779">
                  <c:v>40095</c:v>
                </c:pt>
                <c:pt idx="780">
                  <c:v>40098</c:v>
                </c:pt>
                <c:pt idx="781">
                  <c:v>40099</c:v>
                </c:pt>
                <c:pt idx="782">
                  <c:v>40100</c:v>
                </c:pt>
                <c:pt idx="783">
                  <c:v>40101</c:v>
                </c:pt>
                <c:pt idx="784">
                  <c:v>40102</c:v>
                </c:pt>
                <c:pt idx="785">
                  <c:v>40105</c:v>
                </c:pt>
                <c:pt idx="786">
                  <c:v>40106</c:v>
                </c:pt>
                <c:pt idx="787">
                  <c:v>40107</c:v>
                </c:pt>
                <c:pt idx="788">
                  <c:v>40108</c:v>
                </c:pt>
                <c:pt idx="789">
                  <c:v>40109</c:v>
                </c:pt>
                <c:pt idx="790">
                  <c:v>40112</c:v>
                </c:pt>
                <c:pt idx="791">
                  <c:v>40113</c:v>
                </c:pt>
                <c:pt idx="792">
                  <c:v>40114</c:v>
                </c:pt>
                <c:pt idx="793">
                  <c:v>40115</c:v>
                </c:pt>
                <c:pt idx="794">
                  <c:v>40116</c:v>
                </c:pt>
                <c:pt idx="795">
                  <c:v>40119</c:v>
                </c:pt>
                <c:pt idx="796">
                  <c:v>40120</c:v>
                </c:pt>
                <c:pt idx="797">
                  <c:v>40121</c:v>
                </c:pt>
                <c:pt idx="798">
                  <c:v>40122</c:v>
                </c:pt>
                <c:pt idx="799">
                  <c:v>40123</c:v>
                </c:pt>
                <c:pt idx="800">
                  <c:v>40126</c:v>
                </c:pt>
                <c:pt idx="801">
                  <c:v>40127</c:v>
                </c:pt>
                <c:pt idx="802">
                  <c:v>40128</c:v>
                </c:pt>
                <c:pt idx="803">
                  <c:v>40129</c:v>
                </c:pt>
                <c:pt idx="804">
                  <c:v>40130</c:v>
                </c:pt>
                <c:pt idx="805">
                  <c:v>40133</c:v>
                </c:pt>
                <c:pt idx="806">
                  <c:v>40134</c:v>
                </c:pt>
                <c:pt idx="807">
                  <c:v>40135</c:v>
                </c:pt>
                <c:pt idx="808">
                  <c:v>40136</c:v>
                </c:pt>
                <c:pt idx="809">
                  <c:v>40137</c:v>
                </c:pt>
                <c:pt idx="810">
                  <c:v>40140</c:v>
                </c:pt>
                <c:pt idx="811">
                  <c:v>40141</c:v>
                </c:pt>
                <c:pt idx="812">
                  <c:v>40142</c:v>
                </c:pt>
                <c:pt idx="813">
                  <c:v>40143</c:v>
                </c:pt>
                <c:pt idx="814">
                  <c:v>40144</c:v>
                </c:pt>
                <c:pt idx="815">
                  <c:v>40147</c:v>
                </c:pt>
                <c:pt idx="816">
                  <c:v>40148</c:v>
                </c:pt>
                <c:pt idx="817">
                  <c:v>40149</c:v>
                </c:pt>
                <c:pt idx="818">
                  <c:v>40150</c:v>
                </c:pt>
                <c:pt idx="819">
                  <c:v>40151</c:v>
                </c:pt>
                <c:pt idx="820">
                  <c:v>40154</c:v>
                </c:pt>
                <c:pt idx="821">
                  <c:v>40155</c:v>
                </c:pt>
                <c:pt idx="822">
                  <c:v>40156</c:v>
                </c:pt>
                <c:pt idx="823">
                  <c:v>40157</c:v>
                </c:pt>
                <c:pt idx="824">
                  <c:v>40158</c:v>
                </c:pt>
                <c:pt idx="825">
                  <c:v>40161</c:v>
                </c:pt>
                <c:pt idx="826">
                  <c:v>40162</c:v>
                </c:pt>
                <c:pt idx="827">
                  <c:v>40163</c:v>
                </c:pt>
                <c:pt idx="828">
                  <c:v>40164</c:v>
                </c:pt>
                <c:pt idx="829">
                  <c:v>40165</c:v>
                </c:pt>
                <c:pt idx="830">
                  <c:v>40168</c:v>
                </c:pt>
                <c:pt idx="831">
                  <c:v>40169</c:v>
                </c:pt>
                <c:pt idx="832">
                  <c:v>40170</c:v>
                </c:pt>
                <c:pt idx="833">
                  <c:v>40171</c:v>
                </c:pt>
                <c:pt idx="834">
                  <c:v>40172</c:v>
                </c:pt>
                <c:pt idx="835">
                  <c:v>40175</c:v>
                </c:pt>
                <c:pt idx="836">
                  <c:v>40176</c:v>
                </c:pt>
                <c:pt idx="837">
                  <c:v>40177</c:v>
                </c:pt>
                <c:pt idx="838">
                  <c:v>40182</c:v>
                </c:pt>
                <c:pt idx="839">
                  <c:v>40183</c:v>
                </c:pt>
                <c:pt idx="840">
                  <c:v>40185</c:v>
                </c:pt>
                <c:pt idx="841">
                  <c:v>40186</c:v>
                </c:pt>
                <c:pt idx="842">
                  <c:v>40189</c:v>
                </c:pt>
                <c:pt idx="843">
                  <c:v>40190</c:v>
                </c:pt>
                <c:pt idx="844">
                  <c:v>40191</c:v>
                </c:pt>
                <c:pt idx="845">
                  <c:v>40192</c:v>
                </c:pt>
                <c:pt idx="846">
                  <c:v>40193</c:v>
                </c:pt>
                <c:pt idx="847">
                  <c:v>40196</c:v>
                </c:pt>
                <c:pt idx="848">
                  <c:v>40197</c:v>
                </c:pt>
                <c:pt idx="849">
                  <c:v>40198</c:v>
                </c:pt>
                <c:pt idx="850">
                  <c:v>40199</c:v>
                </c:pt>
                <c:pt idx="851">
                  <c:v>40200</c:v>
                </c:pt>
                <c:pt idx="852">
                  <c:v>40203</c:v>
                </c:pt>
                <c:pt idx="853">
                  <c:v>40204</c:v>
                </c:pt>
                <c:pt idx="854">
                  <c:v>40205</c:v>
                </c:pt>
                <c:pt idx="855">
                  <c:v>40206</c:v>
                </c:pt>
                <c:pt idx="856">
                  <c:v>40207</c:v>
                </c:pt>
                <c:pt idx="857">
                  <c:v>40210</c:v>
                </c:pt>
                <c:pt idx="858">
                  <c:v>40211</c:v>
                </c:pt>
                <c:pt idx="859">
                  <c:v>40212</c:v>
                </c:pt>
                <c:pt idx="860">
                  <c:v>40213</c:v>
                </c:pt>
                <c:pt idx="861">
                  <c:v>40217</c:v>
                </c:pt>
                <c:pt idx="862">
                  <c:v>40218</c:v>
                </c:pt>
                <c:pt idx="863">
                  <c:v>40219</c:v>
                </c:pt>
                <c:pt idx="864">
                  <c:v>40220</c:v>
                </c:pt>
                <c:pt idx="865">
                  <c:v>40221</c:v>
                </c:pt>
                <c:pt idx="866">
                  <c:v>40224</c:v>
                </c:pt>
                <c:pt idx="867">
                  <c:v>40225</c:v>
                </c:pt>
                <c:pt idx="868">
                  <c:v>40226</c:v>
                </c:pt>
                <c:pt idx="869">
                  <c:v>40227</c:v>
                </c:pt>
                <c:pt idx="870">
                  <c:v>40228</c:v>
                </c:pt>
                <c:pt idx="871">
                  <c:v>40233</c:v>
                </c:pt>
                <c:pt idx="872">
                  <c:v>40234</c:v>
                </c:pt>
                <c:pt idx="873">
                  <c:v>40238</c:v>
                </c:pt>
                <c:pt idx="874">
                  <c:v>40239</c:v>
                </c:pt>
                <c:pt idx="875">
                  <c:v>40240</c:v>
                </c:pt>
                <c:pt idx="876">
                  <c:v>40241</c:v>
                </c:pt>
                <c:pt idx="877">
                  <c:v>40242</c:v>
                </c:pt>
                <c:pt idx="878">
                  <c:v>40245</c:v>
                </c:pt>
                <c:pt idx="879">
                  <c:v>40246</c:v>
                </c:pt>
                <c:pt idx="880">
                  <c:v>40248</c:v>
                </c:pt>
                <c:pt idx="881">
                  <c:v>40252</c:v>
                </c:pt>
                <c:pt idx="882">
                  <c:v>40253</c:v>
                </c:pt>
                <c:pt idx="883">
                  <c:v>40254</c:v>
                </c:pt>
                <c:pt idx="884">
                  <c:v>40255</c:v>
                </c:pt>
                <c:pt idx="885">
                  <c:v>40256</c:v>
                </c:pt>
                <c:pt idx="886">
                  <c:v>40259</c:v>
                </c:pt>
                <c:pt idx="887">
                  <c:v>40260</c:v>
                </c:pt>
                <c:pt idx="888">
                  <c:v>40261</c:v>
                </c:pt>
                <c:pt idx="889">
                  <c:v>40263</c:v>
                </c:pt>
                <c:pt idx="890">
                  <c:v>40266</c:v>
                </c:pt>
                <c:pt idx="891">
                  <c:v>40267</c:v>
                </c:pt>
                <c:pt idx="892">
                  <c:v>40268</c:v>
                </c:pt>
                <c:pt idx="893">
                  <c:v>40269</c:v>
                </c:pt>
                <c:pt idx="894">
                  <c:v>40270</c:v>
                </c:pt>
                <c:pt idx="895">
                  <c:v>40273</c:v>
                </c:pt>
                <c:pt idx="896">
                  <c:v>40275</c:v>
                </c:pt>
                <c:pt idx="897">
                  <c:v>40276</c:v>
                </c:pt>
                <c:pt idx="898">
                  <c:v>40277</c:v>
                </c:pt>
                <c:pt idx="899">
                  <c:v>40280</c:v>
                </c:pt>
                <c:pt idx="900">
                  <c:v>40281</c:v>
                </c:pt>
                <c:pt idx="901">
                  <c:v>40282</c:v>
                </c:pt>
                <c:pt idx="902">
                  <c:v>40283</c:v>
                </c:pt>
                <c:pt idx="903">
                  <c:v>40284</c:v>
                </c:pt>
                <c:pt idx="904">
                  <c:v>40287</c:v>
                </c:pt>
                <c:pt idx="905">
                  <c:v>40288</c:v>
                </c:pt>
                <c:pt idx="906">
                  <c:v>40289</c:v>
                </c:pt>
                <c:pt idx="907">
                  <c:v>40290</c:v>
                </c:pt>
                <c:pt idx="908">
                  <c:v>40291</c:v>
                </c:pt>
                <c:pt idx="909">
                  <c:v>40294</c:v>
                </c:pt>
                <c:pt idx="910">
                  <c:v>40295</c:v>
                </c:pt>
                <c:pt idx="911">
                  <c:v>40296</c:v>
                </c:pt>
                <c:pt idx="912">
                  <c:v>40297</c:v>
                </c:pt>
                <c:pt idx="913">
                  <c:v>40298</c:v>
                </c:pt>
                <c:pt idx="914">
                  <c:v>40301</c:v>
                </c:pt>
                <c:pt idx="915">
                  <c:v>40302</c:v>
                </c:pt>
                <c:pt idx="916">
                  <c:v>40303</c:v>
                </c:pt>
                <c:pt idx="917">
                  <c:v>40304</c:v>
                </c:pt>
                <c:pt idx="918">
                  <c:v>40305</c:v>
                </c:pt>
                <c:pt idx="919">
                  <c:v>40308</c:v>
                </c:pt>
                <c:pt idx="920">
                  <c:v>40309</c:v>
                </c:pt>
                <c:pt idx="921">
                  <c:v>40310</c:v>
                </c:pt>
                <c:pt idx="922">
                  <c:v>40311</c:v>
                </c:pt>
                <c:pt idx="923">
                  <c:v>40312</c:v>
                </c:pt>
                <c:pt idx="924">
                  <c:v>40315</c:v>
                </c:pt>
                <c:pt idx="925">
                  <c:v>40316</c:v>
                </c:pt>
                <c:pt idx="926">
                  <c:v>40317</c:v>
                </c:pt>
                <c:pt idx="927">
                  <c:v>40318</c:v>
                </c:pt>
                <c:pt idx="928">
                  <c:v>40319</c:v>
                </c:pt>
                <c:pt idx="929">
                  <c:v>40322</c:v>
                </c:pt>
                <c:pt idx="930">
                  <c:v>40323</c:v>
                </c:pt>
                <c:pt idx="931">
                  <c:v>40324</c:v>
                </c:pt>
                <c:pt idx="932">
                  <c:v>40325</c:v>
                </c:pt>
                <c:pt idx="933">
                  <c:v>40326</c:v>
                </c:pt>
                <c:pt idx="934">
                  <c:v>40329</c:v>
                </c:pt>
                <c:pt idx="935">
                  <c:v>40330</c:v>
                </c:pt>
                <c:pt idx="936">
                  <c:v>40331</c:v>
                </c:pt>
                <c:pt idx="937">
                  <c:v>40332</c:v>
                </c:pt>
                <c:pt idx="938">
                  <c:v>40333</c:v>
                </c:pt>
                <c:pt idx="939">
                  <c:v>40336</c:v>
                </c:pt>
                <c:pt idx="940">
                  <c:v>40337</c:v>
                </c:pt>
                <c:pt idx="941">
                  <c:v>40338</c:v>
                </c:pt>
                <c:pt idx="942">
                  <c:v>40339</c:v>
                </c:pt>
                <c:pt idx="943">
                  <c:v>40340</c:v>
                </c:pt>
                <c:pt idx="944">
                  <c:v>40343</c:v>
                </c:pt>
                <c:pt idx="945">
                  <c:v>40344</c:v>
                </c:pt>
                <c:pt idx="946">
                  <c:v>40345</c:v>
                </c:pt>
                <c:pt idx="947">
                  <c:v>40346</c:v>
                </c:pt>
                <c:pt idx="948">
                  <c:v>40347</c:v>
                </c:pt>
                <c:pt idx="949">
                  <c:v>40350</c:v>
                </c:pt>
                <c:pt idx="950">
                  <c:v>40351</c:v>
                </c:pt>
                <c:pt idx="951">
                  <c:v>40352</c:v>
                </c:pt>
                <c:pt idx="952">
                  <c:v>40353</c:v>
                </c:pt>
                <c:pt idx="953">
                  <c:v>40354</c:v>
                </c:pt>
                <c:pt idx="954">
                  <c:v>40357</c:v>
                </c:pt>
                <c:pt idx="955">
                  <c:v>40358</c:v>
                </c:pt>
                <c:pt idx="956">
                  <c:v>40359</c:v>
                </c:pt>
                <c:pt idx="957">
                  <c:v>40360</c:v>
                </c:pt>
                <c:pt idx="958">
                  <c:v>40361</c:v>
                </c:pt>
                <c:pt idx="959">
                  <c:v>40364</c:v>
                </c:pt>
                <c:pt idx="960">
                  <c:v>40365</c:v>
                </c:pt>
                <c:pt idx="961">
                  <c:v>40366</c:v>
                </c:pt>
                <c:pt idx="962">
                  <c:v>40367</c:v>
                </c:pt>
                <c:pt idx="963">
                  <c:v>40368</c:v>
                </c:pt>
                <c:pt idx="964">
                  <c:v>40371</c:v>
                </c:pt>
                <c:pt idx="965">
                  <c:v>40372</c:v>
                </c:pt>
                <c:pt idx="966">
                  <c:v>40373</c:v>
                </c:pt>
                <c:pt idx="967">
                  <c:v>40374</c:v>
                </c:pt>
                <c:pt idx="968">
                  <c:v>40375</c:v>
                </c:pt>
                <c:pt idx="969">
                  <c:v>40378</c:v>
                </c:pt>
                <c:pt idx="970">
                  <c:v>40379</c:v>
                </c:pt>
                <c:pt idx="971">
                  <c:v>40380</c:v>
                </c:pt>
                <c:pt idx="972">
                  <c:v>40381</c:v>
                </c:pt>
                <c:pt idx="973">
                  <c:v>40382</c:v>
                </c:pt>
                <c:pt idx="974">
                  <c:v>40385</c:v>
                </c:pt>
                <c:pt idx="975">
                  <c:v>40386</c:v>
                </c:pt>
                <c:pt idx="976">
                  <c:v>40387</c:v>
                </c:pt>
                <c:pt idx="977">
                  <c:v>40388</c:v>
                </c:pt>
                <c:pt idx="978">
                  <c:v>40389</c:v>
                </c:pt>
                <c:pt idx="979">
                  <c:v>40392</c:v>
                </c:pt>
                <c:pt idx="980">
                  <c:v>40393</c:v>
                </c:pt>
                <c:pt idx="981">
                  <c:v>40394</c:v>
                </c:pt>
                <c:pt idx="982">
                  <c:v>40395</c:v>
                </c:pt>
                <c:pt idx="983">
                  <c:v>40396</c:v>
                </c:pt>
                <c:pt idx="984">
                  <c:v>40399</c:v>
                </c:pt>
                <c:pt idx="985">
                  <c:v>40400</c:v>
                </c:pt>
                <c:pt idx="986">
                  <c:v>40401</c:v>
                </c:pt>
                <c:pt idx="987">
                  <c:v>40402</c:v>
                </c:pt>
                <c:pt idx="988">
                  <c:v>40403</c:v>
                </c:pt>
                <c:pt idx="989">
                  <c:v>40406</c:v>
                </c:pt>
                <c:pt idx="990">
                  <c:v>40407</c:v>
                </c:pt>
                <c:pt idx="991">
                  <c:v>40408</c:v>
                </c:pt>
                <c:pt idx="992">
                  <c:v>40409</c:v>
                </c:pt>
                <c:pt idx="993">
                  <c:v>40410</c:v>
                </c:pt>
                <c:pt idx="994">
                  <c:v>40413</c:v>
                </c:pt>
                <c:pt idx="995">
                  <c:v>40414</c:v>
                </c:pt>
                <c:pt idx="996">
                  <c:v>40415</c:v>
                </c:pt>
                <c:pt idx="997">
                  <c:v>40416</c:v>
                </c:pt>
                <c:pt idx="998">
                  <c:v>40417</c:v>
                </c:pt>
                <c:pt idx="999">
                  <c:v>40420</c:v>
                </c:pt>
                <c:pt idx="1000">
                  <c:v>40421</c:v>
                </c:pt>
                <c:pt idx="1001">
                  <c:v>40422</c:v>
                </c:pt>
                <c:pt idx="1002">
                  <c:v>40423</c:v>
                </c:pt>
                <c:pt idx="1003">
                  <c:v>40424</c:v>
                </c:pt>
                <c:pt idx="1004">
                  <c:v>40427</c:v>
                </c:pt>
                <c:pt idx="1005">
                  <c:v>40428</c:v>
                </c:pt>
                <c:pt idx="1006">
                  <c:v>40429</c:v>
                </c:pt>
                <c:pt idx="1007">
                  <c:v>40430</c:v>
                </c:pt>
                <c:pt idx="1008">
                  <c:v>40431</c:v>
                </c:pt>
                <c:pt idx="1009">
                  <c:v>40434</c:v>
                </c:pt>
                <c:pt idx="1010">
                  <c:v>40435</c:v>
                </c:pt>
                <c:pt idx="1011">
                  <c:v>40436</c:v>
                </c:pt>
                <c:pt idx="1012">
                  <c:v>40437</c:v>
                </c:pt>
                <c:pt idx="1013">
                  <c:v>40438</c:v>
                </c:pt>
                <c:pt idx="1014">
                  <c:v>40441</c:v>
                </c:pt>
                <c:pt idx="1015">
                  <c:v>40442</c:v>
                </c:pt>
                <c:pt idx="1016">
                  <c:v>40443</c:v>
                </c:pt>
                <c:pt idx="1017">
                  <c:v>40444</c:v>
                </c:pt>
                <c:pt idx="1018">
                  <c:v>40445</c:v>
                </c:pt>
                <c:pt idx="1019">
                  <c:v>40448</c:v>
                </c:pt>
                <c:pt idx="1020">
                  <c:v>40449</c:v>
                </c:pt>
                <c:pt idx="1021">
                  <c:v>40450</c:v>
                </c:pt>
                <c:pt idx="1022">
                  <c:v>40451</c:v>
                </c:pt>
                <c:pt idx="1023">
                  <c:v>40452</c:v>
                </c:pt>
                <c:pt idx="1024">
                  <c:v>40455</c:v>
                </c:pt>
                <c:pt idx="1025">
                  <c:v>40456</c:v>
                </c:pt>
                <c:pt idx="1026">
                  <c:v>40457</c:v>
                </c:pt>
                <c:pt idx="1027">
                  <c:v>40458</c:v>
                </c:pt>
                <c:pt idx="1028">
                  <c:v>40459</c:v>
                </c:pt>
                <c:pt idx="1029">
                  <c:v>40462</c:v>
                </c:pt>
                <c:pt idx="1030">
                  <c:v>40463</c:v>
                </c:pt>
                <c:pt idx="1031">
                  <c:v>40464</c:v>
                </c:pt>
                <c:pt idx="1032">
                  <c:v>40465</c:v>
                </c:pt>
                <c:pt idx="1033">
                  <c:v>40466</c:v>
                </c:pt>
                <c:pt idx="1034">
                  <c:v>40469</c:v>
                </c:pt>
                <c:pt idx="1035">
                  <c:v>40470</c:v>
                </c:pt>
                <c:pt idx="1036">
                  <c:v>40471</c:v>
                </c:pt>
                <c:pt idx="1037">
                  <c:v>40472</c:v>
                </c:pt>
                <c:pt idx="1038">
                  <c:v>40473</c:v>
                </c:pt>
                <c:pt idx="1039">
                  <c:v>40476</c:v>
                </c:pt>
                <c:pt idx="1040">
                  <c:v>40477</c:v>
                </c:pt>
                <c:pt idx="1041">
                  <c:v>40478</c:v>
                </c:pt>
                <c:pt idx="1042">
                  <c:v>40479</c:v>
                </c:pt>
                <c:pt idx="1043">
                  <c:v>40480</c:v>
                </c:pt>
                <c:pt idx="1044">
                  <c:v>40483</c:v>
                </c:pt>
                <c:pt idx="1045">
                  <c:v>40484</c:v>
                </c:pt>
                <c:pt idx="1046">
                  <c:v>40485</c:v>
                </c:pt>
                <c:pt idx="1047">
                  <c:v>40486</c:v>
                </c:pt>
                <c:pt idx="1048">
                  <c:v>40487</c:v>
                </c:pt>
                <c:pt idx="1049">
                  <c:v>40490</c:v>
                </c:pt>
                <c:pt idx="1050">
                  <c:v>40492</c:v>
                </c:pt>
                <c:pt idx="1051">
                  <c:v>40493</c:v>
                </c:pt>
                <c:pt idx="1052">
                  <c:v>40494</c:v>
                </c:pt>
                <c:pt idx="1053">
                  <c:v>40497</c:v>
                </c:pt>
                <c:pt idx="1054">
                  <c:v>40498</c:v>
                </c:pt>
                <c:pt idx="1055">
                  <c:v>40499</c:v>
                </c:pt>
                <c:pt idx="1056">
                  <c:v>40500</c:v>
                </c:pt>
                <c:pt idx="1057">
                  <c:v>40501</c:v>
                </c:pt>
                <c:pt idx="1058">
                  <c:v>40504</c:v>
                </c:pt>
                <c:pt idx="1059">
                  <c:v>40505</c:v>
                </c:pt>
                <c:pt idx="1060">
                  <c:v>40506</c:v>
                </c:pt>
                <c:pt idx="1061">
                  <c:v>40508</c:v>
                </c:pt>
                <c:pt idx="1062">
                  <c:v>40511</c:v>
                </c:pt>
                <c:pt idx="1063">
                  <c:v>40512</c:v>
                </c:pt>
                <c:pt idx="1064">
                  <c:v>40513</c:v>
                </c:pt>
                <c:pt idx="1065">
                  <c:v>40514</c:v>
                </c:pt>
                <c:pt idx="1066">
                  <c:v>40515</c:v>
                </c:pt>
                <c:pt idx="1067">
                  <c:v>40518</c:v>
                </c:pt>
                <c:pt idx="1068">
                  <c:v>40519</c:v>
                </c:pt>
                <c:pt idx="1069">
                  <c:v>40520</c:v>
                </c:pt>
                <c:pt idx="1070">
                  <c:v>40521</c:v>
                </c:pt>
                <c:pt idx="1071">
                  <c:v>40522</c:v>
                </c:pt>
                <c:pt idx="1072">
                  <c:v>40525</c:v>
                </c:pt>
                <c:pt idx="1073">
                  <c:v>40526</c:v>
                </c:pt>
                <c:pt idx="1074">
                  <c:v>40527</c:v>
                </c:pt>
                <c:pt idx="1075">
                  <c:v>40528</c:v>
                </c:pt>
                <c:pt idx="1076">
                  <c:v>40529</c:v>
                </c:pt>
                <c:pt idx="1077">
                  <c:v>40532</c:v>
                </c:pt>
                <c:pt idx="1078">
                  <c:v>40533</c:v>
                </c:pt>
                <c:pt idx="1079">
                  <c:v>40534</c:v>
                </c:pt>
                <c:pt idx="1080">
                  <c:v>40535</c:v>
                </c:pt>
                <c:pt idx="1081">
                  <c:v>40539</c:v>
                </c:pt>
                <c:pt idx="1082">
                  <c:v>40540</c:v>
                </c:pt>
                <c:pt idx="1083">
                  <c:v>40541</c:v>
                </c:pt>
                <c:pt idx="1084">
                  <c:v>40542</c:v>
                </c:pt>
                <c:pt idx="1085">
                  <c:v>40543</c:v>
                </c:pt>
                <c:pt idx="1086">
                  <c:v>40546</c:v>
                </c:pt>
                <c:pt idx="1087">
                  <c:v>40547</c:v>
                </c:pt>
                <c:pt idx="1088">
                  <c:v>40548</c:v>
                </c:pt>
                <c:pt idx="1089">
                  <c:v>40549</c:v>
                </c:pt>
                <c:pt idx="1090">
                  <c:v>40550</c:v>
                </c:pt>
                <c:pt idx="1091">
                  <c:v>40553</c:v>
                </c:pt>
                <c:pt idx="1092">
                  <c:v>40554</c:v>
                </c:pt>
                <c:pt idx="1093">
                  <c:v>40555</c:v>
                </c:pt>
                <c:pt idx="1094">
                  <c:v>40556</c:v>
                </c:pt>
                <c:pt idx="1095">
                  <c:v>40557</c:v>
                </c:pt>
                <c:pt idx="1096">
                  <c:v>40561</c:v>
                </c:pt>
                <c:pt idx="1097">
                  <c:v>40562</c:v>
                </c:pt>
                <c:pt idx="1098">
                  <c:v>40563</c:v>
                </c:pt>
                <c:pt idx="1099">
                  <c:v>40564</c:v>
                </c:pt>
                <c:pt idx="1100">
                  <c:v>40567</c:v>
                </c:pt>
                <c:pt idx="1101">
                  <c:v>40568</c:v>
                </c:pt>
                <c:pt idx="1102">
                  <c:v>40569</c:v>
                </c:pt>
                <c:pt idx="1103">
                  <c:v>40570</c:v>
                </c:pt>
                <c:pt idx="1104">
                  <c:v>40571</c:v>
                </c:pt>
                <c:pt idx="1105">
                  <c:v>40574</c:v>
                </c:pt>
                <c:pt idx="1106">
                  <c:v>40575</c:v>
                </c:pt>
                <c:pt idx="1107">
                  <c:v>40576</c:v>
                </c:pt>
                <c:pt idx="1108">
                  <c:v>40577</c:v>
                </c:pt>
                <c:pt idx="1109">
                  <c:v>40578</c:v>
                </c:pt>
                <c:pt idx="1110">
                  <c:v>40581</c:v>
                </c:pt>
                <c:pt idx="1111">
                  <c:v>40582</c:v>
                </c:pt>
                <c:pt idx="1112">
                  <c:v>40583</c:v>
                </c:pt>
                <c:pt idx="1113">
                  <c:v>40584</c:v>
                </c:pt>
                <c:pt idx="1114">
                  <c:v>40585</c:v>
                </c:pt>
                <c:pt idx="1115">
                  <c:v>40588</c:v>
                </c:pt>
                <c:pt idx="1116">
                  <c:v>40589</c:v>
                </c:pt>
                <c:pt idx="1117">
                  <c:v>40590</c:v>
                </c:pt>
                <c:pt idx="1118">
                  <c:v>40591</c:v>
                </c:pt>
                <c:pt idx="1119">
                  <c:v>40592</c:v>
                </c:pt>
                <c:pt idx="1120">
                  <c:v>40596</c:v>
                </c:pt>
                <c:pt idx="1121">
                  <c:v>40597</c:v>
                </c:pt>
                <c:pt idx="1122">
                  <c:v>40598</c:v>
                </c:pt>
                <c:pt idx="1123">
                  <c:v>40599</c:v>
                </c:pt>
                <c:pt idx="1124">
                  <c:v>40602</c:v>
                </c:pt>
                <c:pt idx="1125">
                  <c:v>40603</c:v>
                </c:pt>
                <c:pt idx="1126">
                  <c:v>40604</c:v>
                </c:pt>
                <c:pt idx="1127">
                  <c:v>40605</c:v>
                </c:pt>
                <c:pt idx="1128">
                  <c:v>40606</c:v>
                </c:pt>
                <c:pt idx="1129">
                  <c:v>40609</c:v>
                </c:pt>
                <c:pt idx="1130">
                  <c:v>40610</c:v>
                </c:pt>
                <c:pt idx="1131">
                  <c:v>40611</c:v>
                </c:pt>
                <c:pt idx="1132">
                  <c:v>40612</c:v>
                </c:pt>
                <c:pt idx="1133">
                  <c:v>40613</c:v>
                </c:pt>
                <c:pt idx="1134">
                  <c:v>40616</c:v>
                </c:pt>
                <c:pt idx="1135">
                  <c:v>40617</c:v>
                </c:pt>
                <c:pt idx="1136">
                  <c:v>40618</c:v>
                </c:pt>
                <c:pt idx="1137">
                  <c:v>40619</c:v>
                </c:pt>
                <c:pt idx="1138">
                  <c:v>40620</c:v>
                </c:pt>
                <c:pt idx="1139">
                  <c:v>40623</c:v>
                </c:pt>
                <c:pt idx="1140">
                  <c:v>40624</c:v>
                </c:pt>
                <c:pt idx="1141">
                  <c:v>40625</c:v>
                </c:pt>
                <c:pt idx="1142">
                  <c:v>40626</c:v>
                </c:pt>
                <c:pt idx="1143">
                  <c:v>40627</c:v>
                </c:pt>
                <c:pt idx="1144">
                  <c:v>40630</c:v>
                </c:pt>
                <c:pt idx="1145">
                  <c:v>40631</c:v>
                </c:pt>
                <c:pt idx="1146">
                  <c:v>40632</c:v>
                </c:pt>
                <c:pt idx="1147">
                  <c:v>40633</c:v>
                </c:pt>
                <c:pt idx="1148">
                  <c:v>40634</c:v>
                </c:pt>
                <c:pt idx="1149">
                  <c:v>40637</c:v>
                </c:pt>
                <c:pt idx="1150">
                  <c:v>40638</c:v>
                </c:pt>
                <c:pt idx="1151">
                  <c:v>40639</c:v>
                </c:pt>
                <c:pt idx="1152">
                  <c:v>40640</c:v>
                </c:pt>
                <c:pt idx="1153">
                  <c:v>40641</c:v>
                </c:pt>
                <c:pt idx="1154">
                  <c:v>40644</c:v>
                </c:pt>
                <c:pt idx="1155">
                  <c:v>40645</c:v>
                </c:pt>
                <c:pt idx="1156">
                  <c:v>40646</c:v>
                </c:pt>
                <c:pt idx="1157">
                  <c:v>40647</c:v>
                </c:pt>
                <c:pt idx="1158">
                  <c:v>40648</c:v>
                </c:pt>
                <c:pt idx="1159">
                  <c:v>40651</c:v>
                </c:pt>
                <c:pt idx="1160">
                  <c:v>40652</c:v>
                </c:pt>
                <c:pt idx="1161">
                  <c:v>40653</c:v>
                </c:pt>
                <c:pt idx="1162">
                  <c:v>40654</c:v>
                </c:pt>
                <c:pt idx="1163">
                  <c:v>40658</c:v>
                </c:pt>
                <c:pt idx="1164">
                  <c:v>40659</c:v>
                </c:pt>
                <c:pt idx="1165">
                  <c:v>40660</c:v>
                </c:pt>
                <c:pt idx="1166">
                  <c:v>40661</c:v>
                </c:pt>
                <c:pt idx="1167">
                  <c:v>40662</c:v>
                </c:pt>
                <c:pt idx="1168">
                  <c:v>40665</c:v>
                </c:pt>
                <c:pt idx="1169">
                  <c:v>40666</c:v>
                </c:pt>
                <c:pt idx="1170">
                  <c:v>40667</c:v>
                </c:pt>
                <c:pt idx="1171">
                  <c:v>40668</c:v>
                </c:pt>
                <c:pt idx="1172">
                  <c:v>40669</c:v>
                </c:pt>
                <c:pt idx="1173">
                  <c:v>40672</c:v>
                </c:pt>
                <c:pt idx="1174">
                  <c:v>40673</c:v>
                </c:pt>
                <c:pt idx="1175">
                  <c:v>40674</c:v>
                </c:pt>
                <c:pt idx="1176">
                  <c:v>40675</c:v>
                </c:pt>
                <c:pt idx="1177">
                  <c:v>40676</c:v>
                </c:pt>
                <c:pt idx="1178">
                  <c:v>40679</c:v>
                </c:pt>
                <c:pt idx="1179">
                  <c:v>40680</c:v>
                </c:pt>
                <c:pt idx="1180">
                  <c:v>40681</c:v>
                </c:pt>
                <c:pt idx="1181">
                  <c:v>40682</c:v>
                </c:pt>
                <c:pt idx="1182">
                  <c:v>40683</c:v>
                </c:pt>
                <c:pt idx="1183">
                  <c:v>40686</c:v>
                </c:pt>
                <c:pt idx="1184">
                  <c:v>40687</c:v>
                </c:pt>
                <c:pt idx="1185">
                  <c:v>40688</c:v>
                </c:pt>
                <c:pt idx="1186">
                  <c:v>40689</c:v>
                </c:pt>
                <c:pt idx="1187">
                  <c:v>40690</c:v>
                </c:pt>
                <c:pt idx="1188">
                  <c:v>40694</c:v>
                </c:pt>
                <c:pt idx="1189">
                  <c:v>40695</c:v>
                </c:pt>
                <c:pt idx="1190">
                  <c:v>40696</c:v>
                </c:pt>
                <c:pt idx="1191">
                  <c:v>40697</c:v>
                </c:pt>
                <c:pt idx="1192">
                  <c:v>40700</c:v>
                </c:pt>
                <c:pt idx="1193">
                  <c:v>40701</c:v>
                </c:pt>
                <c:pt idx="1194">
                  <c:v>40702</c:v>
                </c:pt>
                <c:pt idx="1195">
                  <c:v>40704</c:v>
                </c:pt>
                <c:pt idx="1196">
                  <c:v>40707</c:v>
                </c:pt>
                <c:pt idx="1197">
                  <c:v>40708</c:v>
                </c:pt>
                <c:pt idx="1198">
                  <c:v>40709</c:v>
                </c:pt>
                <c:pt idx="1199">
                  <c:v>40710</c:v>
                </c:pt>
                <c:pt idx="1200">
                  <c:v>40711</c:v>
                </c:pt>
                <c:pt idx="1201">
                  <c:v>40714</c:v>
                </c:pt>
                <c:pt idx="1202">
                  <c:v>40715</c:v>
                </c:pt>
                <c:pt idx="1203">
                  <c:v>40716</c:v>
                </c:pt>
                <c:pt idx="1204">
                  <c:v>40717</c:v>
                </c:pt>
                <c:pt idx="1205">
                  <c:v>40718</c:v>
                </c:pt>
                <c:pt idx="1206">
                  <c:v>40721</c:v>
                </c:pt>
                <c:pt idx="1207">
                  <c:v>40722</c:v>
                </c:pt>
                <c:pt idx="1208">
                  <c:v>40723</c:v>
                </c:pt>
                <c:pt idx="1209">
                  <c:v>40724</c:v>
                </c:pt>
                <c:pt idx="1210">
                  <c:v>40725</c:v>
                </c:pt>
                <c:pt idx="1211">
                  <c:v>40729</c:v>
                </c:pt>
                <c:pt idx="1212">
                  <c:v>40730</c:v>
                </c:pt>
                <c:pt idx="1213">
                  <c:v>40731</c:v>
                </c:pt>
                <c:pt idx="1214">
                  <c:v>40732</c:v>
                </c:pt>
                <c:pt idx="1215">
                  <c:v>40735</c:v>
                </c:pt>
                <c:pt idx="1216">
                  <c:v>40736</c:v>
                </c:pt>
                <c:pt idx="1217">
                  <c:v>40737</c:v>
                </c:pt>
                <c:pt idx="1218">
                  <c:v>40738</c:v>
                </c:pt>
                <c:pt idx="1219">
                  <c:v>40739</c:v>
                </c:pt>
                <c:pt idx="1220">
                  <c:v>40742</c:v>
                </c:pt>
                <c:pt idx="1221">
                  <c:v>40743</c:v>
                </c:pt>
                <c:pt idx="1222">
                  <c:v>40744</c:v>
                </c:pt>
                <c:pt idx="1223">
                  <c:v>40745</c:v>
                </c:pt>
                <c:pt idx="1224">
                  <c:v>40746</c:v>
                </c:pt>
                <c:pt idx="1225">
                  <c:v>40749</c:v>
                </c:pt>
                <c:pt idx="1226">
                  <c:v>40750</c:v>
                </c:pt>
                <c:pt idx="1227">
                  <c:v>40751</c:v>
                </c:pt>
                <c:pt idx="1228">
                  <c:v>40752</c:v>
                </c:pt>
                <c:pt idx="1229">
                  <c:v>40753</c:v>
                </c:pt>
                <c:pt idx="1230">
                  <c:v>40756</c:v>
                </c:pt>
                <c:pt idx="1231">
                  <c:v>40757</c:v>
                </c:pt>
                <c:pt idx="1232">
                  <c:v>40758</c:v>
                </c:pt>
                <c:pt idx="1233">
                  <c:v>40759</c:v>
                </c:pt>
                <c:pt idx="1234">
                  <c:v>40760</c:v>
                </c:pt>
                <c:pt idx="1235">
                  <c:v>40763</c:v>
                </c:pt>
                <c:pt idx="1236">
                  <c:v>40764</c:v>
                </c:pt>
                <c:pt idx="1237">
                  <c:v>40765</c:v>
                </c:pt>
                <c:pt idx="1238">
                  <c:v>40766</c:v>
                </c:pt>
                <c:pt idx="1239">
                  <c:v>40767</c:v>
                </c:pt>
                <c:pt idx="1240">
                  <c:v>40771</c:v>
                </c:pt>
                <c:pt idx="1241">
                  <c:v>40772</c:v>
                </c:pt>
                <c:pt idx="1242">
                  <c:v>40773</c:v>
                </c:pt>
                <c:pt idx="1243">
                  <c:v>40774</c:v>
                </c:pt>
                <c:pt idx="1244">
                  <c:v>40777</c:v>
                </c:pt>
                <c:pt idx="1245">
                  <c:v>40778</c:v>
                </c:pt>
                <c:pt idx="1246">
                  <c:v>40779</c:v>
                </c:pt>
                <c:pt idx="1247">
                  <c:v>40780</c:v>
                </c:pt>
                <c:pt idx="1248">
                  <c:v>40781</c:v>
                </c:pt>
                <c:pt idx="1249">
                  <c:v>40784</c:v>
                </c:pt>
                <c:pt idx="1250">
                  <c:v>40785</c:v>
                </c:pt>
                <c:pt idx="1251">
                  <c:v>40786</c:v>
                </c:pt>
                <c:pt idx="1252">
                  <c:v>40787</c:v>
                </c:pt>
                <c:pt idx="1253">
                  <c:v>40788</c:v>
                </c:pt>
                <c:pt idx="1254">
                  <c:v>40792</c:v>
                </c:pt>
                <c:pt idx="1255">
                  <c:v>40793</c:v>
                </c:pt>
                <c:pt idx="1256">
                  <c:v>40794</c:v>
                </c:pt>
                <c:pt idx="1257">
                  <c:v>40795</c:v>
                </c:pt>
                <c:pt idx="1258">
                  <c:v>40798</c:v>
                </c:pt>
                <c:pt idx="1259">
                  <c:v>40799</c:v>
                </c:pt>
                <c:pt idx="1260">
                  <c:v>40800</c:v>
                </c:pt>
                <c:pt idx="1261">
                  <c:v>40801</c:v>
                </c:pt>
                <c:pt idx="1262">
                  <c:v>40802</c:v>
                </c:pt>
                <c:pt idx="1263">
                  <c:v>40805</c:v>
                </c:pt>
                <c:pt idx="1264">
                  <c:v>40806</c:v>
                </c:pt>
                <c:pt idx="1265">
                  <c:v>40807</c:v>
                </c:pt>
                <c:pt idx="1266">
                  <c:v>40808</c:v>
                </c:pt>
                <c:pt idx="1267">
                  <c:v>40809</c:v>
                </c:pt>
                <c:pt idx="1268">
                  <c:v>40812</c:v>
                </c:pt>
                <c:pt idx="1269">
                  <c:v>40813</c:v>
                </c:pt>
                <c:pt idx="1270">
                  <c:v>40814</c:v>
                </c:pt>
                <c:pt idx="1271">
                  <c:v>40815</c:v>
                </c:pt>
                <c:pt idx="1272">
                  <c:v>40816</c:v>
                </c:pt>
                <c:pt idx="1273">
                  <c:v>40819</c:v>
                </c:pt>
                <c:pt idx="1274">
                  <c:v>40820</c:v>
                </c:pt>
                <c:pt idx="1275">
                  <c:v>40821</c:v>
                </c:pt>
                <c:pt idx="1276">
                  <c:v>40822</c:v>
                </c:pt>
                <c:pt idx="1277">
                  <c:v>40823</c:v>
                </c:pt>
                <c:pt idx="1278">
                  <c:v>40826</c:v>
                </c:pt>
                <c:pt idx="1279">
                  <c:v>40827</c:v>
                </c:pt>
                <c:pt idx="1280">
                  <c:v>40828</c:v>
                </c:pt>
                <c:pt idx="1281">
                  <c:v>40829</c:v>
                </c:pt>
                <c:pt idx="1282">
                  <c:v>40830</c:v>
                </c:pt>
                <c:pt idx="1283">
                  <c:v>40833</c:v>
                </c:pt>
                <c:pt idx="1284">
                  <c:v>40834</c:v>
                </c:pt>
                <c:pt idx="1285">
                  <c:v>40835</c:v>
                </c:pt>
                <c:pt idx="1286">
                  <c:v>40836</c:v>
                </c:pt>
                <c:pt idx="1287">
                  <c:v>40837</c:v>
                </c:pt>
                <c:pt idx="1288">
                  <c:v>40840</c:v>
                </c:pt>
                <c:pt idx="1289">
                  <c:v>40841</c:v>
                </c:pt>
                <c:pt idx="1290">
                  <c:v>40842</c:v>
                </c:pt>
                <c:pt idx="1291">
                  <c:v>40843</c:v>
                </c:pt>
                <c:pt idx="1292">
                  <c:v>40844</c:v>
                </c:pt>
                <c:pt idx="1293">
                  <c:v>40847</c:v>
                </c:pt>
                <c:pt idx="1294">
                  <c:v>40848</c:v>
                </c:pt>
                <c:pt idx="1295">
                  <c:v>40849</c:v>
                </c:pt>
                <c:pt idx="1296">
                  <c:v>40850</c:v>
                </c:pt>
                <c:pt idx="1297">
                  <c:v>40851</c:v>
                </c:pt>
                <c:pt idx="1298">
                  <c:v>40854</c:v>
                </c:pt>
                <c:pt idx="1299">
                  <c:v>40855</c:v>
                </c:pt>
                <c:pt idx="1300">
                  <c:v>40857</c:v>
                </c:pt>
                <c:pt idx="1301">
                  <c:v>40858</c:v>
                </c:pt>
                <c:pt idx="1302">
                  <c:v>40861</c:v>
                </c:pt>
                <c:pt idx="1303">
                  <c:v>40862</c:v>
                </c:pt>
                <c:pt idx="1304">
                  <c:v>40863</c:v>
                </c:pt>
                <c:pt idx="1305">
                  <c:v>40864</c:v>
                </c:pt>
                <c:pt idx="1306">
                  <c:v>40865</c:v>
                </c:pt>
                <c:pt idx="1307">
                  <c:v>40868</c:v>
                </c:pt>
                <c:pt idx="1308">
                  <c:v>40869</c:v>
                </c:pt>
                <c:pt idx="1309">
                  <c:v>40870</c:v>
                </c:pt>
                <c:pt idx="1310">
                  <c:v>40872</c:v>
                </c:pt>
                <c:pt idx="1311">
                  <c:v>40875</c:v>
                </c:pt>
                <c:pt idx="1312">
                  <c:v>40876</c:v>
                </c:pt>
                <c:pt idx="1313">
                  <c:v>40877</c:v>
                </c:pt>
                <c:pt idx="1314">
                  <c:v>40878</c:v>
                </c:pt>
                <c:pt idx="1315">
                  <c:v>40879</c:v>
                </c:pt>
                <c:pt idx="1316">
                  <c:v>40882</c:v>
                </c:pt>
                <c:pt idx="1317">
                  <c:v>40883</c:v>
                </c:pt>
                <c:pt idx="1318">
                  <c:v>40884</c:v>
                </c:pt>
                <c:pt idx="1319">
                  <c:v>40885</c:v>
                </c:pt>
                <c:pt idx="1320">
                  <c:v>40886</c:v>
                </c:pt>
                <c:pt idx="1321">
                  <c:v>40889</c:v>
                </c:pt>
                <c:pt idx="1322">
                  <c:v>40890</c:v>
                </c:pt>
                <c:pt idx="1323">
                  <c:v>40891</c:v>
                </c:pt>
                <c:pt idx="1324">
                  <c:v>40892</c:v>
                </c:pt>
                <c:pt idx="1325">
                  <c:v>40893</c:v>
                </c:pt>
                <c:pt idx="1326">
                  <c:v>40896</c:v>
                </c:pt>
                <c:pt idx="1327">
                  <c:v>40897</c:v>
                </c:pt>
                <c:pt idx="1328">
                  <c:v>40898</c:v>
                </c:pt>
                <c:pt idx="1329">
                  <c:v>40899</c:v>
                </c:pt>
                <c:pt idx="1330">
                  <c:v>40900</c:v>
                </c:pt>
                <c:pt idx="1331">
                  <c:v>40904</c:v>
                </c:pt>
                <c:pt idx="1332">
                  <c:v>40905</c:v>
                </c:pt>
                <c:pt idx="1333">
                  <c:v>40906</c:v>
                </c:pt>
                <c:pt idx="1334">
                  <c:v>40907</c:v>
                </c:pt>
                <c:pt idx="1335">
                  <c:v>40911</c:v>
                </c:pt>
                <c:pt idx="1336">
                  <c:v>40912</c:v>
                </c:pt>
                <c:pt idx="1337">
                  <c:v>40913</c:v>
                </c:pt>
                <c:pt idx="1338">
                  <c:v>40914</c:v>
                </c:pt>
                <c:pt idx="1339">
                  <c:v>40918</c:v>
                </c:pt>
                <c:pt idx="1340">
                  <c:v>40919</c:v>
                </c:pt>
                <c:pt idx="1341">
                  <c:v>40920</c:v>
                </c:pt>
                <c:pt idx="1342">
                  <c:v>40921</c:v>
                </c:pt>
                <c:pt idx="1343">
                  <c:v>40925</c:v>
                </c:pt>
                <c:pt idx="1344">
                  <c:v>40926</c:v>
                </c:pt>
                <c:pt idx="1345">
                  <c:v>40928</c:v>
                </c:pt>
                <c:pt idx="1346">
                  <c:v>40931</c:v>
                </c:pt>
                <c:pt idx="1347">
                  <c:v>40932</c:v>
                </c:pt>
                <c:pt idx="1348">
                  <c:v>40933</c:v>
                </c:pt>
                <c:pt idx="1349">
                  <c:v>40934</c:v>
                </c:pt>
                <c:pt idx="1350">
                  <c:v>40935</c:v>
                </c:pt>
                <c:pt idx="1351">
                  <c:v>40938</c:v>
                </c:pt>
                <c:pt idx="1352">
                  <c:v>40939</c:v>
                </c:pt>
                <c:pt idx="1353">
                  <c:v>40940</c:v>
                </c:pt>
                <c:pt idx="1354">
                  <c:v>40941</c:v>
                </c:pt>
                <c:pt idx="1355">
                  <c:v>40942</c:v>
                </c:pt>
                <c:pt idx="1356">
                  <c:v>40945</c:v>
                </c:pt>
                <c:pt idx="1357">
                  <c:v>40946</c:v>
                </c:pt>
                <c:pt idx="1358">
                  <c:v>40947</c:v>
                </c:pt>
                <c:pt idx="1359">
                  <c:v>40948</c:v>
                </c:pt>
                <c:pt idx="1360">
                  <c:v>40949</c:v>
                </c:pt>
                <c:pt idx="1361">
                  <c:v>40952</c:v>
                </c:pt>
                <c:pt idx="1362">
                  <c:v>40953</c:v>
                </c:pt>
                <c:pt idx="1363">
                  <c:v>40954</c:v>
                </c:pt>
                <c:pt idx="1364">
                  <c:v>40955</c:v>
                </c:pt>
                <c:pt idx="1365">
                  <c:v>40956</c:v>
                </c:pt>
                <c:pt idx="1366">
                  <c:v>40960</c:v>
                </c:pt>
                <c:pt idx="1367">
                  <c:v>40961</c:v>
                </c:pt>
                <c:pt idx="1368">
                  <c:v>40962</c:v>
                </c:pt>
                <c:pt idx="1369">
                  <c:v>40963</c:v>
                </c:pt>
                <c:pt idx="1370">
                  <c:v>40966</c:v>
                </c:pt>
                <c:pt idx="1371">
                  <c:v>40967</c:v>
                </c:pt>
                <c:pt idx="1372">
                  <c:v>40968</c:v>
                </c:pt>
                <c:pt idx="1373">
                  <c:v>40969</c:v>
                </c:pt>
                <c:pt idx="1374">
                  <c:v>40970</c:v>
                </c:pt>
                <c:pt idx="1375">
                  <c:v>40973</c:v>
                </c:pt>
                <c:pt idx="1376">
                  <c:v>40974</c:v>
                </c:pt>
                <c:pt idx="1377">
                  <c:v>40975</c:v>
                </c:pt>
                <c:pt idx="1378">
                  <c:v>40976</c:v>
                </c:pt>
                <c:pt idx="1379">
                  <c:v>40977</c:v>
                </c:pt>
                <c:pt idx="1380">
                  <c:v>40980</c:v>
                </c:pt>
                <c:pt idx="1381">
                  <c:v>40981</c:v>
                </c:pt>
                <c:pt idx="1382">
                  <c:v>40982</c:v>
                </c:pt>
                <c:pt idx="1383">
                  <c:v>40983</c:v>
                </c:pt>
                <c:pt idx="1384">
                  <c:v>40984</c:v>
                </c:pt>
                <c:pt idx="1385">
                  <c:v>40987</c:v>
                </c:pt>
                <c:pt idx="1386">
                  <c:v>40988</c:v>
                </c:pt>
                <c:pt idx="1387">
                  <c:v>40989</c:v>
                </c:pt>
                <c:pt idx="1388">
                  <c:v>40990</c:v>
                </c:pt>
                <c:pt idx="1389">
                  <c:v>40991</c:v>
                </c:pt>
                <c:pt idx="1390">
                  <c:v>40994</c:v>
                </c:pt>
                <c:pt idx="1391">
                  <c:v>40995</c:v>
                </c:pt>
                <c:pt idx="1392">
                  <c:v>40996</c:v>
                </c:pt>
                <c:pt idx="1393">
                  <c:v>40997</c:v>
                </c:pt>
                <c:pt idx="1394">
                  <c:v>40998</c:v>
                </c:pt>
                <c:pt idx="1395">
                  <c:v>41001</c:v>
                </c:pt>
                <c:pt idx="1396">
                  <c:v>41002</c:v>
                </c:pt>
                <c:pt idx="1397">
                  <c:v>41003</c:v>
                </c:pt>
                <c:pt idx="1398">
                  <c:v>41004</c:v>
                </c:pt>
                <c:pt idx="1399">
                  <c:v>41008</c:v>
                </c:pt>
                <c:pt idx="1400">
                  <c:v>41009</c:v>
                </c:pt>
                <c:pt idx="1401">
                  <c:v>41010</c:v>
                </c:pt>
                <c:pt idx="1402">
                  <c:v>41011</c:v>
                </c:pt>
                <c:pt idx="1403">
                  <c:v>41012</c:v>
                </c:pt>
                <c:pt idx="1404">
                  <c:v>41015</c:v>
                </c:pt>
                <c:pt idx="1405">
                  <c:v>41016</c:v>
                </c:pt>
                <c:pt idx="1406">
                  <c:v>41017</c:v>
                </c:pt>
                <c:pt idx="1407">
                  <c:v>41018</c:v>
                </c:pt>
                <c:pt idx="1408">
                  <c:v>41019</c:v>
                </c:pt>
                <c:pt idx="1409">
                  <c:v>41022</c:v>
                </c:pt>
                <c:pt idx="1410">
                  <c:v>41023</c:v>
                </c:pt>
                <c:pt idx="1411">
                  <c:v>41024</c:v>
                </c:pt>
                <c:pt idx="1412">
                  <c:v>41025</c:v>
                </c:pt>
                <c:pt idx="1413">
                  <c:v>41026</c:v>
                </c:pt>
                <c:pt idx="1414">
                  <c:v>41029</c:v>
                </c:pt>
                <c:pt idx="1415">
                  <c:v>41030</c:v>
                </c:pt>
                <c:pt idx="1416">
                  <c:v>41031</c:v>
                </c:pt>
                <c:pt idx="1417">
                  <c:v>41032</c:v>
                </c:pt>
                <c:pt idx="1418">
                  <c:v>41033</c:v>
                </c:pt>
                <c:pt idx="1419">
                  <c:v>41036</c:v>
                </c:pt>
                <c:pt idx="1420">
                  <c:v>41037</c:v>
                </c:pt>
                <c:pt idx="1421">
                  <c:v>41038</c:v>
                </c:pt>
                <c:pt idx="1422">
                  <c:v>41039</c:v>
                </c:pt>
                <c:pt idx="1423">
                  <c:v>41040</c:v>
                </c:pt>
                <c:pt idx="1424">
                  <c:v>41043</c:v>
                </c:pt>
                <c:pt idx="1425">
                  <c:v>41044</c:v>
                </c:pt>
                <c:pt idx="1426">
                  <c:v>41045</c:v>
                </c:pt>
                <c:pt idx="1427">
                  <c:v>41046</c:v>
                </c:pt>
                <c:pt idx="1428">
                  <c:v>41047</c:v>
                </c:pt>
                <c:pt idx="1429">
                  <c:v>41050</c:v>
                </c:pt>
                <c:pt idx="1430">
                  <c:v>41051</c:v>
                </c:pt>
                <c:pt idx="1431">
                  <c:v>41052</c:v>
                </c:pt>
                <c:pt idx="1432">
                  <c:v>41053</c:v>
                </c:pt>
                <c:pt idx="1433">
                  <c:v>41054</c:v>
                </c:pt>
                <c:pt idx="1434">
                  <c:v>41058</c:v>
                </c:pt>
                <c:pt idx="1435">
                  <c:v>41059</c:v>
                </c:pt>
                <c:pt idx="1436">
                  <c:v>41060</c:v>
                </c:pt>
                <c:pt idx="1437">
                  <c:v>41061</c:v>
                </c:pt>
                <c:pt idx="1438">
                  <c:v>41064</c:v>
                </c:pt>
                <c:pt idx="1439">
                  <c:v>41065</c:v>
                </c:pt>
                <c:pt idx="1440">
                  <c:v>41066</c:v>
                </c:pt>
                <c:pt idx="1441">
                  <c:v>41067</c:v>
                </c:pt>
                <c:pt idx="1442">
                  <c:v>41068</c:v>
                </c:pt>
                <c:pt idx="1443">
                  <c:v>41072</c:v>
                </c:pt>
                <c:pt idx="1444">
                  <c:v>41073</c:v>
                </c:pt>
                <c:pt idx="1445">
                  <c:v>41074</c:v>
                </c:pt>
                <c:pt idx="1446">
                  <c:v>41075</c:v>
                </c:pt>
                <c:pt idx="1447">
                  <c:v>41078</c:v>
                </c:pt>
                <c:pt idx="1448">
                  <c:v>41079</c:v>
                </c:pt>
                <c:pt idx="1449">
                  <c:v>41080</c:v>
                </c:pt>
                <c:pt idx="1450">
                  <c:v>41081</c:v>
                </c:pt>
                <c:pt idx="1451">
                  <c:v>41082</c:v>
                </c:pt>
                <c:pt idx="1452">
                  <c:v>41085</c:v>
                </c:pt>
                <c:pt idx="1453">
                  <c:v>41086</c:v>
                </c:pt>
                <c:pt idx="1454">
                  <c:v>41087</c:v>
                </c:pt>
                <c:pt idx="1455">
                  <c:v>41088</c:v>
                </c:pt>
                <c:pt idx="1456">
                  <c:v>41089</c:v>
                </c:pt>
                <c:pt idx="1457">
                  <c:v>41092</c:v>
                </c:pt>
                <c:pt idx="1458">
                  <c:v>41093</c:v>
                </c:pt>
                <c:pt idx="1459">
                  <c:v>41095</c:v>
                </c:pt>
                <c:pt idx="1460">
                  <c:v>41096</c:v>
                </c:pt>
                <c:pt idx="1461">
                  <c:v>41099</c:v>
                </c:pt>
                <c:pt idx="1462">
                  <c:v>41100</c:v>
                </c:pt>
                <c:pt idx="1463">
                  <c:v>41101</c:v>
                </c:pt>
                <c:pt idx="1464">
                  <c:v>41102</c:v>
                </c:pt>
                <c:pt idx="1465">
                  <c:v>41103</c:v>
                </c:pt>
                <c:pt idx="1466">
                  <c:v>41106</c:v>
                </c:pt>
                <c:pt idx="1467">
                  <c:v>41107</c:v>
                </c:pt>
                <c:pt idx="1468">
                  <c:v>41108</c:v>
                </c:pt>
                <c:pt idx="1469">
                  <c:v>41109</c:v>
                </c:pt>
                <c:pt idx="1470">
                  <c:v>41110</c:v>
                </c:pt>
                <c:pt idx="1471">
                  <c:v>41113</c:v>
                </c:pt>
                <c:pt idx="1472">
                  <c:v>41114</c:v>
                </c:pt>
                <c:pt idx="1473">
                  <c:v>41115</c:v>
                </c:pt>
                <c:pt idx="1474">
                  <c:v>41116</c:v>
                </c:pt>
                <c:pt idx="1475">
                  <c:v>41117</c:v>
                </c:pt>
                <c:pt idx="1476">
                  <c:v>41120</c:v>
                </c:pt>
                <c:pt idx="1477">
                  <c:v>41121</c:v>
                </c:pt>
                <c:pt idx="1478">
                  <c:v>41122</c:v>
                </c:pt>
                <c:pt idx="1479">
                  <c:v>41123</c:v>
                </c:pt>
                <c:pt idx="1480">
                  <c:v>41124</c:v>
                </c:pt>
                <c:pt idx="1481">
                  <c:v>41127</c:v>
                </c:pt>
                <c:pt idx="1482">
                  <c:v>41128</c:v>
                </c:pt>
                <c:pt idx="1483">
                  <c:v>41129</c:v>
                </c:pt>
                <c:pt idx="1484">
                  <c:v>41130</c:v>
                </c:pt>
                <c:pt idx="1485">
                  <c:v>41131</c:v>
                </c:pt>
                <c:pt idx="1486">
                  <c:v>41134</c:v>
                </c:pt>
                <c:pt idx="1487">
                  <c:v>41135</c:v>
                </c:pt>
                <c:pt idx="1488">
                  <c:v>41136</c:v>
                </c:pt>
                <c:pt idx="1489">
                  <c:v>41137</c:v>
                </c:pt>
                <c:pt idx="1490">
                  <c:v>41138</c:v>
                </c:pt>
                <c:pt idx="1491">
                  <c:v>41141</c:v>
                </c:pt>
                <c:pt idx="1492">
                  <c:v>41142</c:v>
                </c:pt>
                <c:pt idx="1493">
                  <c:v>41143</c:v>
                </c:pt>
                <c:pt idx="1494">
                  <c:v>41144</c:v>
                </c:pt>
                <c:pt idx="1495">
                  <c:v>41145</c:v>
                </c:pt>
                <c:pt idx="1496">
                  <c:v>41148</c:v>
                </c:pt>
                <c:pt idx="1497">
                  <c:v>41149</c:v>
                </c:pt>
                <c:pt idx="1498">
                  <c:v>41150</c:v>
                </c:pt>
                <c:pt idx="1499">
                  <c:v>41151</c:v>
                </c:pt>
                <c:pt idx="1500">
                  <c:v>41152</c:v>
                </c:pt>
                <c:pt idx="1501">
                  <c:v>41156</c:v>
                </c:pt>
                <c:pt idx="1502">
                  <c:v>41157</c:v>
                </c:pt>
                <c:pt idx="1503">
                  <c:v>41158</c:v>
                </c:pt>
                <c:pt idx="1504">
                  <c:v>41159</c:v>
                </c:pt>
                <c:pt idx="1505">
                  <c:v>41162</c:v>
                </c:pt>
                <c:pt idx="1506">
                  <c:v>41163</c:v>
                </c:pt>
                <c:pt idx="1507">
                  <c:v>41164</c:v>
                </c:pt>
                <c:pt idx="1508">
                  <c:v>41165</c:v>
                </c:pt>
                <c:pt idx="1509">
                  <c:v>41166</c:v>
                </c:pt>
                <c:pt idx="1510">
                  <c:v>41169</c:v>
                </c:pt>
                <c:pt idx="1511">
                  <c:v>41170</c:v>
                </c:pt>
                <c:pt idx="1512">
                  <c:v>41171</c:v>
                </c:pt>
                <c:pt idx="1513">
                  <c:v>41172</c:v>
                </c:pt>
                <c:pt idx="1514">
                  <c:v>41173</c:v>
                </c:pt>
                <c:pt idx="1515">
                  <c:v>41176</c:v>
                </c:pt>
                <c:pt idx="1516">
                  <c:v>41177</c:v>
                </c:pt>
                <c:pt idx="1517">
                  <c:v>41178</c:v>
                </c:pt>
                <c:pt idx="1518">
                  <c:v>41179</c:v>
                </c:pt>
                <c:pt idx="1519">
                  <c:v>41180</c:v>
                </c:pt>
                <c:pt idx="1520">
                  <c:v>41183</c:v>
                </c:pt>
                <c:pt idx="1521">
                  <c:v>41184</c:v>
                </c:pt>
                <c:pt idx="1522">
                  <c:v>41185</c:v>
                </c:pt>
                <c:pt idx="1523">
                  <c:v>41186</c:v>
                </c:pt>
                <c:pt idx="1524">
                  <c:v>41187</c:v>
                </c:pt>
                <c:pt idx="1525">
                  <c:v>41190</c:v>
                </c:pt>
                <c:pt idx="1526">
                  <c:v>41191</c:v>
                </c:pt>
                <c:pt idx="1527">
                  <c:v>41192</c:v>
                </c:pt>
                <c:pt idx="1528">
                  <c:v>41193</c:v>
                </c:pt>
                <c:pt idx="1529">
                  <c:v>41194</c:v>
                </c:pt>
                <c:pt idx="1530">
                  <c:v>41197</c:v>
                </c:pt>
                <c:pt idx="1531">
                  <c:v>41198</c:v>
                </c:pt>
                <c:pt idx="1532">
                  <c:v>41199</c:v>
                </c:pt>
                <c:pt idx="1533">
                  <c:v>41200</c:v>
                </c:pt>
                <c:pt idx="1534">
                  <c:v>41201</c:v>
                </c:pt>
                <c:pt idx="1535">
                  <c:v>41204</c:v>
                </c:pt>
                <c:pt idx="1536">
                  <c:v>41205</c:v>
                </c:pt>
                <c:pt idx="1537">
                  <c:v>41206</c:v>
                </c:pt>
                <c:pt idx="1538">
                  <c:v>41207</c:v>
                </c:pt>
                <c:pt idx="1539">
                  <c:v>41208</c:v>
                </c:pt>
                <c:pt idx="1540">
                  <c:v>41213</c:v>
                </c:pt>
                <c:pt idx="1541">
                  <c:v>41214</c:v>
                </c:pt>
                <c:pt idx="1542">
                  <c:v>41215</c:v>
                </c:pt>
                <c:pt idx="1543">
                  <c:v>41218</c:v>
                </c:pt>
                <c:pt idx="1544">
                  <c:v>41219</c:v>
                </c:pt>
                <c:pt idx="1545">
                  <c:v>41220</c:v>
                </c:pt>
                <c:pt idx="1546">
                  <c:v>41221</c:v>
                </c:pt>
                <c:pt idx="1547">
                  <c:v>41222</c:v>
                </c:pt>
                <c:pt idx="1548">
                  <c:v>41225</c:v>
                </c:pt>
                <c:pt idx="1549">
                  <c:v>41226</c:v>
                </c:pt>
                <c:pt idx="1550">
                  <c:v>41227</c:v>
                </c:pt>
                <c:pt idx="1551">
                  <c:v>41228</c:v>
                </c:pt>
                <c:pt idx="1552">
                  <c:v>41229</c:v>
                </c:pt>
                <c:pt idx="1553">
                  <c:v>41232</c:v>
                </c:pt>
                <c:pt idx="1554">
                  <c:v>41233</c:v>
                </c:pt>
                <c:pt idx="1555">
                  <c:v>41234</c:v>
                </c:pt>
                <c:pt idx="1556">
                  <c:v>41236</c:v>
                </c:pt>
                <c:pt idx="1557">
                  <c:v>41239</c:v>
                </c:pt>
                <c:pt idx="1558">
                  <c:v>41240</c:v>
                </c:pt>
                <c:pt idx="1559">
                  <c:v>41241</c:v>
                </c:pt>
                <c:pt idx="1560">
                  <c:v>41242</c:v>
                </c:pt>
                <c:pt idx="1561">
                  <c:v>41243</c:v>
                </c:pt>
                <c:pt idx="1562">
                  <c:v>41246</c:v>
                </c:pt>
                <c:pt idx="1563">
                  <c:v>41247</c:v>
                </c:pt>
                <c:pt idx="1564">
                  <c:v>41248</c:v>
                </c:pt>
                <c:pt idx="1565">
                  <c:v>41249</c:v>
                </c:pt>
                <c:pt idx="1566">
                  <c:v>41250</c:v>
                </c:pt>
                <c:pt idx="1567">
                  <c:v>41253</c:v>
                </c:pt>
                <c:pt idx="1568">
                  <c:v>41254</c:v>
                </c:pt>
                <c:pt idx="1569">
                  <c:v>41255</c:v>
                </c:pt>
                <c:pt idx="1570">
                  <c:v>41256</c:v>
                </c:pt>
                <c:pt idx="1571">
                  <c:v>41257</c:v>
                </c:pt>
                <c:pt idx="1572">
                  <c:v>41260</c:v>
                </c:pt>
                <c:pt idx="1573">
                  <c:v>41262</c:v>
                </c:pt>
                <c:pt idx="1574">
                  <c:v>41263</c:v>
                </c:pt>
                <c:pt idx="1575">
                  <c:v>41264</c:v>
                </c:pt>
                <c:pt idx="1576">
                  <c:v>41267</c:v>
                </c:pt>
                <c:pt idx="1577">
                  <c:v>41269</c:v>
                </c:pt>
                <c:pt idx="1578">
                  <c:v>41270</c:v>
                </c:pt>
                <c:pt idx="1579">
                  <c:v>41271</c:v>
                </c:pt>
                <c:pt idx="1580">
                  <c:v>41274</c:v>
                </c:pt>
                <c:pt idx="1581">
                  <c:v>41276</c:v>
                </c:pt>
                <c:pt idx="1582">
                  <c:v>41277</c:v>
                </c:pt>
                <c:pt idx="1583">
                  <c:v>41278</c:v>
                </c:pt>
                <c:pt idx="1584">
                  <c:v>41281</c:v>
                </c:pt>
                <c:pt idx="1585">
                  <c:v>41282</c:v>
                </c:pt>
                <c:pt idx="1586">
                  <c:v>41283</c:v>
                </c:pt>
                <c:pt idx="1587">
                  <c:v>41284</c:v>
                </c:pt>
                <c:pt idx="1588">
                  <c:v>41285</c:v>
                </c:pt>
                <c:pt idx="1589">
                  <c:v>41288</c:v>
                </c:pt>
                <c:pt idx="1590">
                  <c:v>41289</c:v>
                </c:pt>
                <c:pt idx="1591">
                  <c:v>41290</c:v>
                </c:pt>
                <c:pt idx="1592">
                  <c:v>41291</c:v>
                </c:pt>
                <c:pt idx="1593">
                  <c:v>41292</c:v>
                </c:pt>
                <c:pt idx="1594">
                  <c:v>41296</c:v>
                </c:pt>
                <c:pt idx="1595">
                  <c:v>41297</c:v>
                </c:pt>
                <c:pt idx="1596">
                  <c:v>41298</c:v>
                </c:pt>
                <c:pt idx="1597">
                  <c:v>41299</c:v>
                </c:pt>
                <c:pt idx="1598">
                  <c:v>41302</c:v>
                </c:pt>
                <c:pt idx="1599">
                  <c:v>41303</c:v>
                </c:pt>
                <c:pt idx="1600">
                  <c:v>41304</c:v>
                </c:pt>
                <c:pt idx="1601">
                  <c:v>41305</c:v>
                </c:pt>
                <c:pt idx="1602">
                  <c:v>41306</c:v>
                </c:pt>
                <c:pt idx="1603">
                  <c:v>41309</c:v>
                </c:pt>
                <c:pt idx="1604">
                  <c:v>41310</c:v>
                </c:pt>
                <c:pt idx="1605">
                  <c:v>41311</c:v>
                </c:pt>
                <c:pt idx="1606">
                  <c:v>41312</c:v>
                </c:pt>
                <c:pt idx="1607">
                  <c:v>41313</c:v>
                </c:pt>
                <c:pt idx="1608">
                  <c:v>41317</c:v>
                </c:pt>
                <c:pt idx="1609">
                  <c:v>41318</c:v>
                </c:pt>
                <c:pt idx="1610">
                  <c:v>41319</c:v>
                </c:pt>
                <c:pt idx="1611">
                  <c:v>41320</c:v>
                </c:pt>
                <c:pt idx="1612">
                  <c:v>41324</c:v>
                </c:pt>
                <c:pt idx="1613">
                  <c:v>41325</c:v>
                </c:pt>
                <c:pt idx="1614">
                  <c:v>41326</c:v>
                </c:pt>
                <c:pt idx="1615">
                  <c:v>41327</c:v>
                </c:pt>
                <c:pt idx="1616">
                  <c:v>41330</c:v>
                </c:pt>
                <c:pt idx="1617">
                  <c:v>41331</c:v>
                </c:pt>
                <c:pt idx="1618">
                  <c:v>41332</c:v>
                </c:pt>
                <c:pt idx="1619">
                  <c:v>41333</c:v>
                </c:pt>
                <c:pt idx="1620">
                  <c:v>41334</c:v>
                </c:pt>
                <c:pt idx="1621">
                  <c:v>41337</c:v>
                </c:pt>
                <c:pt idx="1622">
                  <c:v>41338</c:v>
                </c:pt>
                <c:pt idx="1623">
                  <c:v>41339</c:v>
                </c:pt>
                <c:pt idx="1624">
                  <c:v>41340</c:v>
                </c:pt>
                <c:pt idx="1625">
                  <c:v>41341</c:v>
                </c:pt>
                <c:pt idx="1626">
                  <c:v>41344</c:v>
                </c:pt>
                <c:pt idx="1627">
                  <c:v>41345</c:v>
                </c:pt>
                <c:pt idx="1628">
                  <c:v>41346</c:v>
                </c:pt>
                <c:pt idx="1629">
                  <c:v>41347</c:v>
                </c:pt>
                <c:pt idx="1630">
                  <c:v>41351</c:v>
                </c:pt>
                <c:pt idx="1631">
                  <c:v>41352</c:v>
                </c:pt>
                <c:pt idx="1632">
                  <c:v>41353</c:v>
                </c:pt>
                <c:pt idx="1633">
                  <c:v>41354</c:v>
                </c:pt>
                <c:pt idx="1634">
                  <c:v>41355</c:v>
                </c:pt>
                <c:pt idx="1635">
                  <c:v>41358</c:v>
                </c:pt>
                <c:pt idx="1636">
                  <c:v>41359</c:v>
                </c:pt>
                <c:pt idx="1637">
                  <c:v>41360</c:v>
                </c:pt>
                <c:pt idx="1638">
                  <c:v>41361</c:v>
                </c:pt>
                <c:pt idx="1639">
                  <c:v>41365</c:v>
                </c:pt>
                <c:pt idx="1640">
                  <c:v>41366</c:v>
                </c:pt>
                <c:pt idx="1641">
                  <c:v>41367</c:v>
                </c:pt>
                <c:pt idx="1642">
                  <c:v>41368</c:v>
                </c:pt>
                <c:pt idx="1643">
                  <c:v>41369</c:v>
                </c:pt>
                <c:pt idx="1644">
                  <c:v>41372</c:v>
                </c:pt>
                <c:pt idx="1645">
                  <c:v>41373</c:v>
                </c:pt>
                <c:pt idx="1646">
                  <c:v>41374</c:v>
                </c:pt>
                <c:pt idx="1647">
                  <c:v>41375</c:v>
                </c:pt>
                <c:pt idx="1648">
                  <c:v>41376</c:v>
                </c:pt>
                <c:pt idx="1649">
                  <c:v>41379</c:v>
                </c:pt>
                <c:pt idx="1650">
                  <c:v>41380</c:v>
                </c:pt>
                <c:pt idx="1651">
                  <c:v>41381</c:v>
                </c:pt>
                <c:pt idx="1652">
                  <c:v>41382</c:v>
                </c:pt>
                <c:pt idx="1653">
                  <c:v>41383</c:v>
                </c:pt>
                <c:pt idx="1654">
                  <c:v>41386</c:v>
                </c:pt>
                <c:pt idx="1655">
                  <c:v>41387</c:v>
                </c:pt>
                <c:pt idx="1656">
                  <c:v>41388</c:v>
                </c:pt>
                <c:pt idx="1657">
                  <c:v>41389</c:v>
                </c:pt>
                <c:pt idx="1658">
                  <c:v>41390</c:v>
                </c:pt>
                <c:pt idx="1659">
                  <c:v>41393</c:v>
                </c:pt>
                <c:pt idx="1660">
                  <c:v>41394</c:v>
                </c:pt>
                <c:pt idx="1661">
                  <c:v>41395</c:v>
                </c:pt>
                <c:pt idx="1662">
                  <c:v>41396</c:v>
                </c:pt>
                <c:pt idx="1663">
                  <c:v>41397</c:v>
                </c:pt>
                <c:pt idx="1664">
                  <c:v>41400</c:v>
                </c:pt>
                <c:pt idx="1665">
                  <c:v>41401</c:v>
                </c:pt>
                <c:pt idx="1666">
                  <c:v>41402</c:v>
                </c:pt>
                <c:pt idx="1667">
                  <c:v>41403</c:v>
                </c:pt>
                <c:pt idx="1668">
                  <c:v>41404</c:v>
                </c:pt>
                <c:pt idx="1669">
                  <c:v>41407</c:v>
                </c:pt>
                <c:pt idx="1670">
                  <c:v>41408</c:v>
                </c:pt>
                <c:pt idx="1671">
                  <c:v>41409</c:v>
                </c:pt>
                <c:pt idx="1672">
                  <c:v>41410</c:v>
                </c:pt>
                <c:pt idx="1673">
                  <c:v>41411</c:v>
                </c:pt>
                <c:pt idx="1674">
                  <c:v>41414</c:v>
                </c:pt>
                <c:pt idx="1675">
                  <c:v>41415</c:v>
                </c:pt>
                <c:pt idx="1676">
                  <c:v>41416</c:v>
                </c:pt>
                <c:pt idx="1677">
                  <c:v>41417</c:v>
                </c:pt>
                <c:pt idx="1678">
                  <c:v>41418</c:v>
                </c:pt>
                <c:pt idx="1679">
                  <c:v>41422</c:v>
                </c:pt>
                <c:pt idx="1680">
                  <c:v>41423</c:v>
                </c:pt>
                <c:pt idx="1681">
                  <c:v>41424</c:v>
                </c:pt>
                <c:pt idx="1682">
                  <c:v>41425</c:v>
                </c:pt>
                <c:pt idx="1683">
                  <c:v>41428</c:v>
                </c:pt>
                <c:pt idx="1684">
                  <c:v>41429</c:v>
                </c:pt>
                <c:pt idx="1685">
                  <c:v>41431</c:v>
                </c:pt>
                <c:pt idx="1686">
                  <c:v>41432</c:v>
                </c:pt>
                <c:pt idx="1687">
                  <c:v>41435</c:v>
                </c:pt>
                <c:pt idx="1688">
                  <c:v>41436</c:v>
                </c:pt>
                <c:pt idx="1689">
                  <c:v>41437</c:v>
                </c:pt>
                <c:pt idx="1690">
                  <c:v>41438</c:v>
                </c:pt>
                <c:pt idx="1691">
                  <c:v>41439</c:v>
                </c:pt>
                <c:pt idx="1692">
                  <c:v>41442</c:v>
                </c:pt>
                <c:pt idx="1693">
                  <c:v>41443</c:v>
                </c:pt>
                <c:pt idx="1694">
                  <c:v>41444</c:v>
                </c:pt>
                <c:pt idx="1695">
                  <c:v>41445</c:v>
                </c:pt>
                <c:pt idx="1696">
                  <c:v>41446</c:v>
                </c:pt>
                <c:pt idx="1697">
                  <c:v>41449</c:v>
                </c:pt>
                <c:pt idx="1698">
                  <c:v>41450</c:v>
                </c:pt>
                <c:pt idx="1699">
                  <c:v>41451</c:v>
                </c:pt>
                <c:pt idx="1700">
                  <c:v>41452</c:v>
                </c:pt>
                <c:pt idx="1701">
                  <c:v>41453</c:v>
                </c:pt>
                <c:pt idx="1702">
                  <c:v>41456</c:v>
                </c:pt>
                <c:pt idx="1703">
                  <c:v>41457</c:v>
                </c:pt>
                <c:pt idx="1704">
                  <c:v>41458</c:v>
                </c:pt>
                <c:pt idx="1705">
                  <c:v>41460</c:v>
                </c:pt>
                <c:pt idx="1706">
                  <c:v>41463</c:v>
                </c:pt>
                <c:pt idx="1707">
                  <c:v>41464</c:v>
                </c:pt>
                <c:pt idx="1708">
                  <c:v>41465</c:v>
                </c:pt>
                <c:pt idx="1709">
                  <c:v>41466</c:v>
                </c:pt>
                <c:pt idx="1710">
                  <c:v>41467</c:v>
                </c:pt>
                <c:pt idx="1711">
                  <c:v>41470</c:v>
                </c:pt>
                <c:pt idx="1712">
                  <c:v>41471</c:v>
                </c:pt>
                <c:pt idx="1713">
                  <c:v>41472</c:v>
                </c:pt>
                <c:pt idx="1714">
                  <c:v>41473</c:v>
                </c:pt>
                <c:pt idx="1715">
                  <c:v>41474</c:v>
                </c:pt>
                <c:pt idx="1716">
                  <c:v>41477</c:v>
                </c:pt>
                <c:pt idx="1717">
                  <c:v>41478</c:v>
                </c:pt>
                <c:pt idx="1718">
                  <c:v>41479</c:v>
                </c:pt>
                <c:pt idx="1719">
                  <c:v>41480</c:v>
                </c:pt>
                <c:pt idx="1720">
                  <c:v>41481</c:v>
                </c:pt>
                <c:pt idx="1721">
                  <c:v>41484</c:v>
                </c:pt>
                <c:pt idx="1722">
                  <c:v>41485</c:v>
                </c:pt>
                <c:pt idx="1723">
                  <c:v>41486</c:v>
                </c:pt>
                <c:pt idx="1724">
                  <c:v>41487</c:v>
                </c:pt>
                <c:pt idx="1725">
                  <c:v>41488</c:v>
                </c:pt>
                <c:pt idx="1726">
                  <c:v>41491</c:v>
                </c:pt>
                <c:pt idx="1727">
                  <c:v>41492</c:v>
                </c:pt>
                <c:pt idx="1728">
                  <c:v>41493</c:v>
                </c:pt>
                <c:pt idx="1729">
                  <c:v>41494</c:v>
                </c:pt>
                <c:pt idx="1730">
                  <c:v>41495</c:v>
                </c:pt>
                <c:pt idx="1731">
                  <c:v>41498</c:v>
                </c:pt>
                <c:pt idx="1732">
                  <c:v>41499</c:v>
                </c:pt>
                <c:pt idx="1733">
                  <c:v>41500</c:v>
                </c:pt>
                <c:pt idx="1734">
                  <c:v>41501</c:v>
                </c:pt>
                <c:pt idx="1735">
                  <c:v>41502</c:v>
                </c:pt>
                <c:pt idx="1736">
                  <c:v>41505</c:v>
                </c:pt>
                <c:pt idx="1737">
                  <c:v>41506</c:v>
                </c:pt>
                <c:pt idx="1738">
                  <c:v>41507</c:v>
                </c:pt>
                <c:pt idx="1739">
                  <c:v>41508</c:v>
                </c:pt>
                <c:pt idx="1740">
                  <c:v>41509</c:v>
                </c:pt>
                <c:pt idx="1741">
                  <c:v>41512</c:v>
                </c:pt>
                <c:pt idx="1742">
                  <c:v>41513</c:v>
                </c:pt>
                <c:pt idx="1743">
                  <c:v>41514</c:v>
                </c:pt>
                <c:pt idx="1744">
                  <c:v>41515</c:v>
                </c:pt>
                <c:pt idx="1745">
                  <c:v>41516</c:v>
                </c:pt>
                <c:pt idx="1746">
                  <c:v>41520</c:v>
                </c:pt>
                <c:pt idx="1747">
                  <c:v>41521</c:v>
                </c:pt>
                <c:pt idx="1748">
                  <c:v>41522</c:v>
                </c:pt>
                <c:pt idx="1749">
                  <c:v>41523</c:v>
                </c:pt>
                <c:pt idx="1750">
                  <c:v>41526</c:v>
                </c:pt>
                <c:pt idx="1751">
                  <c:v>41527</c:v>
                </c:pt>
                <c:pt idx="1752">
                  <c:v>41528</c:v>
                </c:pt>
                <c:pt idx="1753">
                  <c:v>41529</c:v>
                </c:pt>
                <c:pt idx="1754">
                  <c:v>41530</c:v>
                </c:pt>
                <c:pt idx="1755">
                  <c:v>41533</c:v>
                </c:pt>
                <c:pt idx="1756">
                  <c:v>41534</c:v>
                </c:pt>
                <c:pt idx="1757">
                  <c:v>41535</c:v>
                </c:pt>
                <c:pt idx="1758">
                  <c:v>41536</c:v>
                </c:pt>
                <c:pt idx="1759">
                  <c:v>41537</c:v>
                </c:pt>
                <c:pt idx="1760">
                  <c:v>41540</c:v>
                </c:pt>
                <c:pt idx="1761">
                  <c:v>41541</c:v>
                </c:pt>
                <c:pt idx="1762">
                  <c:v>41542</c:v>
                </c:pt>
                <c:pt idx="1763">
                  <c:v>41543</c:v>
                </c:pt>
                <c:pt idx="1764">
                  <c:v>41544</c:v>
                </c:pt>
                <c:pt idx="1765">
                  <c:v>41547</c:v>
                </c:pt>
                <c:pt idx="1766">
                  <c:v>41548</c:v>
                </c:pt>
                <c:pt idx="1767">
                  <c:v>41549</c:v>
                </c:pt>
                <c:pt idx="1768">
                  <c:v>41550</c:v>
                </c:pt>
                <c:pt idx="1769">
                  <c:v>41551</c:v>
                </c:pt>
                <c:pt idx="1770">
                  <c:v>41554</c:v>
                </c:pt>
                <c:pt idx="1771">
                  <c:v>41555</c:v>
                </c:pt>
                <c:pt idx="1772">
                  <c:v>41556</c:v>
                </c:pt>
                <c:pt idx="1773">
                  <c:v>41557</c:v>
                </c:pt>
                <c:pt idx="1774">
                  <c:v>41558</c:v>
                </c:pt>
                <c:pt idx="1775">
                  <c:v>41561</c:v>
                </c:pt>
                <c:pt idx="1776">
                  <c:v>41562</c:v>
                </c:pt>
                <c:pt idx="1777">
                  <c:v>41563</c:v>
                </c:pt>
                <c:pt idx="1778">
                  <c:v>41564</c:v>
                </c:pt>
                <c:pt idx="1779">
                  <c:v>41565</c:v>
                </c:pt>
                <c:pt idx="1780">
                  <c:v>41568</c:v>
                </c:pt>
                <c:pt idx="1781">
                  <c:v>41569</c:v>
                </c:pt>
                <c:pt idx="1782">
                  <c:v>41570</c:v>
                </c:pt>
                <c:pt idx="1783">
                  <c:v>41571</c:v>
                </c:pt>
                <c:pt idx="1784">
                  <c:v>41572</c:v>
                </c:pt>
                <c:pt idx="1785">
                  <c:v>41575</c:v>
                </c:pt>
                <c:pt idx="1786">
                  <c:v>41576</c:v>
                </c:pt>
                <c:pt idx="1787">
                  <c:v>41577</c:v>
                </c:pt>
                <c:pt idx="1788">
                  <c:v>41578</c:v>
                </c:pt>
                <c:pt idx="1789">
                  <c:v>41579</c:v>
                </c:pt>
                <c:pt idx="1790">
                  <c:v>41582</c:v>
                </c:pt>
                <c:pt idx="1791">
                  <c:v>41583</c:v>
                </c:pt>
                <c:pt idx="1792">
                  <c:v>41584</c:v>
                </c:pt>
                <c:pt idx="1793">
                  <c:v>41585</c:v>
                </c:pt>
                <c:pt idx="1794">
                  <c:v>41586</c:v>
                </c:pt>
                <c:pt idx="1795">
                  <c:v>41589</c:v>
                </c:pt>
                <c:pt idx="1796">
                  <c:v>41590</c:v>
                </c:pt>
              </c:numCache>
            </c:numRef>
          </c:cat>
          <c:val>
            <c:numRef>
              <c:f>'Main Data-set'!$I$2:$I$1798</c:f>
              <c:numCache>
                <c:formatCode>0.00</c:formatCode>
                <c:ptCount val="1797"/>
                <c:pt idx="0">
                  <c:v>92</c:v>
                </c:pt>
                <c:pt idx="1">
                  <c:v>97</c:v>
                </c:pt>
                <c:pt idx="2">
                  <c:v>97</c:v>
                </c:pt>
                <c:pt idx="3">
                  <c:v>97</c:v>
                </c:pt>
                <c:pt idx="4">
                  <c:v>87</c:v>
                </c:pt>
                <c:pt idx="5">
                  <c:v>87</c:v>
                </c:pt>
                <c:pt idx="6">
                  <c:v>87</c:v>
                </c:pt>
                <c:pt idx="7">
                  <c:v>85</c:v>
                </c:pt>
                <c:pt idx="8">
                  <c:v>86</c:v>
                </c:pt>
                <c:pt idx="9">
                  <c:v>83</c:v>
                </c:pt>
                <c:pt idx="10">
                  <c:v>86</c:v>
                </c:pt>
                <c:pt idx="11">
                  <c:v>84</c:v>
                </c:pt>
                <c:pt idx="12">
                  <c:v>85</c:v>
                </c:pt>
                <c:pt idx="13">
                  <c:v>89</c:v>
                </c:pt>
                <c:pt idx="14">
                  <c:v>85</c:v>
                </c:pt>
                <c:pt idx="15">
                  <c:v>87</c:v>
                </c:pt>
                <c:pt idx="16">
                  <c:v>86</c:v>
                </c:pt>
                <c:pt idx="17">
                  <c:v>84</c:v>
                </c:pt>
                <c:pt idx="18">
                  <c:v>71</c:v>
                </c:pt>
                <c:pt idx="19">
                  <c:v>82</c:v>
                </c:pt>
                <c:pt idx="20">
                  <c:v>70</c:v>
                </c:pt>
                <c:pt idx="21">
                  <c:v>73</c:v>
                </c:pt>
                <c:pt idx="22">
                  <c:v>73</c:v>
                </c:pt>
                <c:pt idx="23">
                  <c:v>76</c:v>
                </c:pt>
                <c:pt idx="24">
                  <c:v>71</c:v>
                </c:pt>
                <c:pt idx="25">
                  <c:v>77</c:v>
                </c:pt>
                <c:pt idx="26">
                  <c:v>81</c:v>
                </c:pt>
                <c:pt idx="27">
                  <c:v>75</c:v>
                </c:pt>
                <c:pt idx="28">
                  <c:v>74</c:v>
                </c:pt>
                <c:pt idx="29">
                  <c:v>71</c:v>
                </c:pt>
                <c:pt idx="30">
                  <c:v>69</c:v>
                </c:pt>
                <c:pt idx="31">
                  <c:v>67</c:v>
                </c:pt>
                <c:pt idx="32">
                  <c:v>81</c:v>
                </c:pt>
                <c:pt idx="33">
                  <c:v>83</c:v>
                </c:pt>
                <c:pt idx="34">
                  <c:v>78</c:v>
                </c:pt>
                <c:pt idx="35">
                  <c:v>71</c:v>
                </c:pt>
                <c:pt idx="36">
                  <c:v>68</c:v>
                </c:pt>
                <c:pt idx="37">
                  <c:v>79</c:v>
                </c:pt>
                <c:pt idx="38">
                  <c:v>73</c:v>
                </c:pt>
                <c:pt idx="39">
                  <c:v>73</c:v>
                </c:pt>
                <c:pt idx="40">
                  <c:v>75</c:v>
                </c:pt>
                <c:pt idx="41">
                  <c:v>76</c:v>
                </c:pt>
                <c:pt idx="42">
                  <c:v>70</c:v>
                </c:pt>
                <c:pt idx="43">
                  <c:v>69</c:v>
                </c:pt>
                <c:pt idx="44">
                  <c:v>78</c:v>
                </c:pt>
                <c:pt idx="45">
                  <c:v>79</c:v>
                </c:pt>
                <c:pt idx="46">
                  <c:v>65</c:v>
                </c:pt>
                <c:pt idx="47">
                  <c:v>74</c:v>
                </c:pt>
                <c:pt idx="48">
                  <c:v>80</c:v>
                </c:pt>
                <c:pt idx="49">
                  <c:v>77</c:v>
                </c:pt>
                <c:pt idx="50">
                  <c:v>61</c:v>
                </c:pt>
                <c:pt idx="51">
                  <c:v>68</c:v>
                </c:pt>
                <c:pt idx="52">
                  <c:v>58</c:v>
                </c:pt>
                <c:pt idx="53">
                  <c:v>62</c:v>
                </c:pt>
                <c:pt idx="54">
                  <c:v>62</c:v>
                </c:pt>
                <c:pt idx="55">
                  <c:v>72</c:v>
                </c:pt>
                <c:pt idx="56">
                  <c:v>69</c:v>
                </c:pt>
                <c:pt idx="57">
                  <c:v>59</c:v>
                </c:pt>
                <c:pt idx="58">
                  <c:v>54</c:v>
                </c:pt>
                <c:pt idx="59">
                  <c:v>52</c:v>
                </c:pt>
                <c:pt idx="60">
                  <c:v>54</c:v>
                </c:pt>
                <c:pt idx="61">
                  <c:v>50</c:v>
                </c:pt>
                <c:pt idx="62">
                  <c:v>53</c:v>
                </c:pt>
                <c:pt idx="63">
                  <c:v>61</c:v>
                </c:pt>
                <c:pt idx="64">
                  <c:v>69</c:v>
                </c:pt>
                <c:pt idx="65">
                  <c:v>68</c:v>
                </c:pt>
                <c:pt idx="66">
                  <c:v>52</c:v>
                </c:pt>
                <c:pt idx="67">
                  <c:v>50</c:v>
                </c:pt>
                <c:pt idx="68">
                  <c:v>58</c:v>
                </c:pt>
                <c:pt idx="69">
                  <c:v>59</c:v>
                </c:pt>
                <c:pt idx="70">
                  <c:v>58</c:v>
                </c:pt>
                <c:pt idx="71">
                  <c:v>66</c:v>
                </c:pt>
                <c:pt idx="72">
                  <c:v>61</c:v>
                </c:pt>
                <c:pt idx="73">
                  <c:v>60</c:v>
                </c:pt>
                <c:pt idx="74">
                  <c:v>61</c:v>
                </c:pt>
                <c:pt idx="75">
                  <c:v>64</c:v>
                </c:pt>
                <c:pt idx="76">
                  <c:v>69</c:v>
                </c:pt>
                <c:pt idx="77">
                  <c:v>49</c:v>
                </c:pt>
                <c:pt idx="78">
                  <c:v>44</c:v>
                </c:pt>
                <c:pt idx="79">
                  <c:v>46</c:v>
                </c:pt>
                <c:pt idx="80">
                  <c:v>49</c:v>
                </c:pt>
                <c:pt idx="81">
                  <c:v>59</c:v>
                </c:pt>
                <c:pt idx="82">
                  <c:v>65</c:v>
                </c:pt>
                <c:pt idx="83">
                  <c:v>61</c:v>
                </c:pt>
                <c:pt idx="84">
                  <c:v>57</c:v>
                </c:pt>
                <c:pt idx="85">
                  <c:v>67</c:v>
                </c:pt>
                <c:pt idx="86">
                  <c:v>45</c:v>
                </c:pt>
                <c:pt idx="87">
                  <c:v>38</c:v>
                </c:pt>
                <c:pt idx="88">
                  <c:v>37</c:v>
                </c:pt>
                <c:pt idx="89">
                  <c:v>48</c:v>
                </c:pt>
                <c:pt idx="90">
                  <c:v>51</c:v>
                </c:pt>
                <c:pt idx="91">
                  <c:v>53</c:v>
                </c:pt>
                <c:pt idx="92">
                  <c:v>56</c:v>
                </c:pt>
                <c:pt idx="93">
                  <c:v>48</c:v>
                </c:pt>
                <c:pt idx="94">
                  <c:v>53</c:v>
                </c:pt>
                <c:pt idx="95">
                  <c:v>59</c:v>
                </c:pt>
                <c:pt idx="96">
                  <c:v>60</c:v>
                </c:pt>
                <c:pt idx="97">
                  <c:v>45</c:v>
                </c:pt>
                <c:pt idx="98">
                  <c:v>44</c:v>
                </c:pt>
                <c:pt idx="99">
                  <c:v>53</c:v>
                </c:pt>
                <c:pt idx="100">
                  <c:v>45</c:v>
                </c:pt>
                <c:pt idx="101">
                  <c:v>52</c:v>
                </c:pt>
                <c:pt idx="102">
                  <c:v>43</c:v>
                </c:pt>
                <c:pt idx="103">
                  <c:v>48</c:v>
                </c:pt>
                <c:pt idx="104">
                  <c:v>46</c:v>
                </c:pt>
                <c:pt idx="105">
                  <c:v>51</c:v>
                </c:pt>
                <c:pt idx="106">
                  <c:v>55</c:v>
                </c:pt>
                <c:pt idx="107">
                  <c:v>50</c:v>
                </c:pt>
                <c:pt idx="108">
                  <c:v>52</c:v>
                </c:pt>
                <c:pt idx="109">
                  <c:v>41</c:v>
                </c:pt>
                <c:pt idx="110">
                  <c:v>35</c:v>
                </c:pt>
                <c:pt idx="111">
                  <c:v>37</c:v>
                </c:pt>
                <c:pt idx="112">
                  <c:v>54</c:v>
                </c:pt>
                <c:pt idx="113">
                  <c:v>44</c:v>
                </c:pt>
                <c:pt idx="114">
                  <c:v>29</c:v>
                </c:pt>
                <c:pt idx="115">
                  <c:v>35</c:v>
                </c:pt>
                <c:pt idx="116">
                  <c:v>29</c:v>
                </c:pt>
                <c:pt idx="117">
                  <c:v>32</c:v>
                </c:pt>
                <c:pt idx="118">
                  <c:v>37</c:v>
                </c:pt>
                <c:pt idx="119">
                  <c:v>39</c:v>
                </c:pt>
                <c:pt idx="120">
                  <c:v>33</c:v>
                </c:pt>
                <c:pt idx="121">
                  <c:v>42</c:v>
                </c:pt>
                <c:pt idx="122">
                  <c:v>29</c:v>
                </c:pt>
                <c:pt idx="123">
                  <c:v>35</c:v>
                </c:pt>
                <c:pt idx="124">
                  <c:v>32</c:v>
                </c:pt>
                <c:pt idx="125">
                  <c:v>36</c:v>
                </c:pt>
                <c:pt idx="126">
                  <c:v>23</c:v>
                </c:pt>
                <c:pt idx="127">
                  <c:v>17</c:v>
                </c:pt>
                <c:pt idx="128">
                  <c:v>24</c:v>
                </c:pt>
                <c:pt idx="129">
                  <c:v>25</c:v>
                </c:pt>
                <c:pt idx="130">
                  <c:v>28</c:v>
                </c:pt>
                <c:pt idx="131">
                  <c:v>32</c:v>
                </c:pt>
                <c:pt idx="132">
                  <c:v>40</c:v>
                </c:pt>
                <c:pt idx="133">
                  <c:v>27</c:v>
                </c:pt>
                <c:pt idx="134">
                  <c:v>31</c:v>
                </c:pt>
                <c:pt idx="135">
                  <c:v>22</c:v>
                </c:pt>
                <c:pt idx="136">
                  <c:v>32</c:v>
                </c:pt>
                <c:pt idx="137">
                  <c:v>46</c:v>
                </c:pt>
                <c:pt idx="138">
                  <c:v>48</c:v>
                </c:pt>
                <c:pt idx="139">
                  <c:v>45</c:v>
                </c:pt>
                <c:pt idx="140">
                  <c:v>37</c:v>
                </c:pt>
                <c:pt idx="141">
                  <c:v>37</c:v>
                </c:pt>
                <c:pt idx="142">
                  <c:v>45</c:v>
                </c:pt>
                <c:pt idx="143">
                  <c:v>46</c:v>
                </c:pt>
                <c:pt idx="144">
                  <c:v>47</c:v>
                </c:pt>
                <c:pt idx="145">
                  <c:v>40</c:v>
                </c:pt>
                <c:pt idx="146">
                  <c:v>41</c:v>
                </c:pt>
                <c:pt idx="147">
                  <c:v>21</c:v>
                </c:pt>
                <c:pt idx="148">
                  <c:v>23</c:v>
                </c:pt>
                <c:pt idx="149">
                  <c:v>35</c:v>
                </c:pt>
                <c:pt idx="150">
                  <c:v>49</c:v>
                </c:pt>
                <c:pt idx="151">
                  <c:v>58</c:v>
                </c:pt>
                <c:pt idx="152">
                  <c:v>62</c:v>
                </c:pt>
                <c:pt idx="153">
                  <c:v>48</c:v>
                </c:pt>
                <c:pt idx="154">
                  <c:v>43</c:v>
                </c:pt>
                <c:pt idx="155">
                  <c:v>49</c:v>
                </c:pt>
                <c:pt idx="156">
                  <c:v>42</c:v>
                </c:pt>
                <c:pt idx="157">
                  <c:v>63</c:v>
                </c:pt>
                <c:pt idx="158">
                  <c:v>55</c:v>
                </c:pt>
                <c:pt idx="159">
                  <c:v>56</c:v>
                </c:pt>
                <c:pt idx="160">
                  <c:v>76</c:v>
                </c:pt>
                <c:pt idx="161">
                  <c:v>65</c:v>
                </c:pt>
                <c:pt idx="162">
                  <c:v>57</c:v>
                </c:pt>
                <c:pt idx="163">
                  <c:v>51</c:v>
                </c:pt>
                <c:pt idx="164">
                  <c:v>59</c:v>
                </c:pt>
                <c:pt idx="165">
                  <c:v>68</c:v>
                </c:pt>
                <c:pt idx="166">
                  <c:v>43</c:v>
                </c:pt>
                <c:pt idx="167">
                  <c:v>41</c:v>
                </c:pt>
                <c:pt idx="168">
                  <c:v>48</c:v>
                </c:pt>
                <c:pt idx="169">
                  <c:v>50</c:v>
                </c:pt>
                <c:pt idx="170">
                  <c:v>45</c:v>
                </c:pt>
                <c:pt idx="171">
                  <c:v>45</c:v>
                </c:pt>
                <c:pt idx="172">
                  <c:v>52</c:v>
                </c:pt>
                <c:pt idx="173">
                  <c:v>53</c:v>
                </c:pt>
                <c:pt idx="174">
                  <c:v>59</c:v>
                </c:pt>
                <c:pt idx="175">
                  <c:v>80</c:v>
                </c:pt>
                <c:pt idx="176">
                  <c:v>83</c:v>
                </c:pt>
                <c:pt idx="177">
                  <c:v>74</c:v>
                </c:pt>
                <c:pt idx="178">
                  <c:v>68</c:v>
                </c:pt>
                <c:pt idx="179">
                  <c:v>63</c:v>
                </c:pt>
                <c:pt idx="180">
                  <c:v>68</c:v>
                </c:pt>
                <c:pt idx="181">
                  <c:v>78</c:v>
                </c:pt>
                <c:pt idx="182">
                  <c:v>70</c:v>
                </c:pt>
                <c:pt idx="183">
                  <c:v>69</c:v>
                </c:pt>
                <c:pt idx="184">
                  <c:v>72</c:v>
                </c:pt>
                <c:pt idx="185">
                  <c:v>64</c:v>
                </c:pt>
                <c:pt idx="186">
                  <c:v>68</c:v>
                </c:pt>
                <c:pt idx="187">
                  <c:v>76</c:v>
                </c:pt>
                <c:pt idx="188">
                  <c:v>82</c:v>
                </c:pt>
                <c:pt idx="189">
                  <c:v>79</c:v>
                </c:pt>
                <c:pt idx="190">
                  <c:v>71</c:v>
                </c:pt>
                <c:pt idx="191">
                  <c:v>71</c:v>
                </c:pt>
                <c:pt idx="192">
                  <c:v>84</c:v>
                </c:pt>
                <c:pt idx="193">
                  <c:v>82</c:v>
                </c:pt>
                <c:pt idx="194">
                  <c:v>71</c:v>
                </c:pt>
                <c:pt idx="195">
                  <c:v>77</c:v>
                </c:pt>
                <c:pt idx="196">
                  <c:v>72</c:v>
                </c:pt>
                <c:pt idx="197">
                  <c:v>77</c:v>
                </c:pt>
                <c:pt idx="198">
                  <c:v>78</c:v>
                </c:pt>
                <c:pt idx="199">
                  <c:v>84</c:v>
                </c:pt>
                <c:pt idx="200">
                  <c:v>86</c:v>
                </c:pt>
                <c:pt idx="201">
                  <c:v>81</c:v>
                </c:pt>
                <c:pt idx="202">
                  <c:v>87</c:v>
                </c:pt>
                <c:pt idx="203">
                  <c:v>93</c:v>
                </c:pt>
                <c:pt idx="204">
                  <c:v>81</c:v>
                </c:pt>
                <c:pt idx="205">
                  <c:v>71</c:v>
                </c:pt>
                <c:pt idx="206">
                  <c:v>81</c:v>
                </c:pt>
                <c:pt idx="207">
                  <c:v>72</c:v>
                </c:pt>
                <c:pt idx="208">
                  <c:v>79</c:v>
                </c:pt>
                <c:pt idx="209">
                  <c:v>77</c:v>
                </c:pt>
                <c:pt idx="210">
                  <c:v>85</c:v>
                </c:pt>
                <c:pt idx="211">
                  <c:v>87</c:v>
                </c:pt>
                <c:pt idx="212">
                  <c:v>70</c:v>
                </c:pt>
                <c:pt idx="213">
                  <c:v>66</c:v>
                </c:pt>
                <c:pt idx="214">
                  <c:v>89</c:v>
                </c:pt>
                <c:pt idx="215">
                  <c:v>89</c:v>
                </c:pt>
                <c:pt idx="216">
                  <c:v>88</c:v>
                </c:pt>
                <c:pt idx="217">
                  <c:v>80</c:v>
                </c:pt>
                <c:pt idx="218">
                  <c:v>82</c:v>
                </c:pt>
                <c:pt idx="219">
                  <c:v>83</c:v>
                </c:pt>
                <c:pt idx="220">
                  <c:v>82</c:v>
                </c:pt>
                <c:pt idx="221">
                  <c:v>94</c:v>
                </c:pt>
                <c:pt idx="222">
                  <c:v>93</c:v>
                </c:pt>
                <c:pt idx="223">
                  <c:v>75</c:v>
                </c:pt>
                <c:pt idx="224">
                  <c:v>76</c:v>
                </c:pt>
                <c:pt idx="225">
                  <c:v>73</c:v>
                </c:pt>
                <c:pt idx="226">
                  <c:v>81</c:v>
                </c:pt>
                <c:pt idx="227">
                  <c:v>90</c:v>
                </c:pt>
                <c:pt idx="228">
                  <c:v>93</c:v>
                </c:pt>
                <c:pt idx="229">
                  <c:v>96</c:v>
                </c:pt>
                <c:pt idx="230">
                  <c:v>89</c:v>
                </c:pt>
                <c:pt idx="231">
                  <c:v>89</c:v>
                </c:pt>
                <c:pt idx="232">
                  <c:v>89</c:v>
                </c:pt>
                <c:pt idx="233">
                  <c:v>85</c:v>
                </c:pt>
                <c:pt idx="234">
                  <c:v>90</c:v>
                </c:pt>
                <c:pt idx="235">
                  <c:v>83</c:v>
                </c:pt>
                <c:pt idx="236">
                  <c:v>82</c:v>
                </c:pt>
                <c:pt idx="237">
                  <c:v>84</c:v>
                </c:pt>
                <c:pt idx="238">
                  <c:v>69</c:v>
                </c:pt>
                <c:pt idx="239">
                  <c:v>82</c:v>
                </c:pt>
                <c:pt idx="240">
                  <c:v>87</c:v>
                </c:pt>
                <c:pt idx="241">
                  <c:v>87</c:v>
                </c:pt>
                <c:pt idx="242">
                  <c:v>79</c:v>
                </c:pt>
                <c:pt idx="243">
                  <c:v>89</c:v>
                </c:pt>
                <c:pt idx="244">
                  <c:v>88</c:v>
                </c:pt>
                <c:pt idx="245">
                  <c:v>91</c:v>
                </c:pt>
                <c:pt idx="246">
                  <c:v>94</c:v>
                </c:pt>
                <c:pt idx="247">
                  <c:v>86</c:v>
                </c:pt>
                <c:pt idx="248">
                  <c:v>86</c:v>
                </c:pt>
                <c:pt idx="249">
                  <c:v>90</c:v>
                </c:pt>
                <c:pt idx="250">
                  <c:v>92</c:v>
                </c:pt>
                <c:pt idx="251">
                  <c:v>88</c:v>
                </c:pt>
                <c:pt idx="252">
                  <c:v>86</c:v>
                </c:pt>
                <c:pt idx="253">
                  <c:v>82</c:v>
                </c:pt>
                <c:pt idx="254">
                  <c:v>86</c:v>
                </c:pt>
                <c:pt idx="255">
                  <c:v>85</c:v>
                </c:pt>
                <c:pt idx="256">
                  <c:v>72</c:v>
                </c:pt>
                <c:pt idx="257">
                  <c:v>67</c:v>
                </c:pt>
                <c:pt idx="258">
                  <c:v>60</c:v>
                </c:pt>
                <c:pt idx="259">
                  <c:v>65</c:v>
                </c:pt>
                <c:pt idx="260">
                  <c:v>74</c:v>
                </c:pt>
                <c:pt idx="261">
                  <c:v>84</c:v>
                </c:pt>
                <c:pt idx="262">
                  <c:v>72</c:v>
                </c:pt>
                <c:pt idx="263">
                  <c:v>81</c:v>
                </c:pt>
                <c:pt idx="264">
                  <c:v>72</c:v>
                </c:pt>
                <c:pt idx="265">
                  <c:v>82</c:v>
                </c:pt>
                <c:pt idx="266">
                  <c:v>80</c:v>
                </c:pt>
                <c:pt idx="267">
                  <c:v>83</c:v>
                </c:pt>
                <c:pt idx="268">
                  <c:v>80</c:v>
                </c:pt>
                <c:pt idx="269">
                  <c:v>84</c:v>
                </c:pt>
                <c:pt idx="270">
                  <c:v>86</c:v>
                </c:pt>
                <c:pt idx="271">
                  <c:v>86</c:v>
                </c:pt>
                <c:pt idx="272">
                  <c:v>76</c:v>
                </c:pt>
                <c:pt idx="273">
                  <c:v>76</c:v>
                </c:pt>
                <c:pt idx="274">
                  <c:v>77</c:v>
                </c:pt>
                <c:pt idx="275">
                  <c:v>67</c:v>
                </c:pt>
                <c:pt idx="276">
                  <c:v>71</c:v>
                </c:pt>
                <c:pt idx="277">
                  <c:v>73</c:v>
                </c:pt>
                <c:pt idx="278">
                  <c:v>77</c:v>
                </c:pt>
                <c:pt idx="279">
                  <c:v>84</c:v>
                </c:pt>
                <c:pt idx="280">
                  <c:v>79</c:v>
                </c:pt>
                <c:pt idx="281">
                  <c:v>81</c:v>
                </c:pt>
                <c:pt idx="282">
                  <c:v>85</c:v>
                </c:pt>
                <c:pt idx="283">
                  <c:v>86</c:v>
                </c:pt>
                <c:pt idx="284">
                  <c:v>85</c:v>
                </c:pt>
                <c:pt idx="285">
                  <c:v>74</c:v>
                </c:pt>
                <c:pt idx="286">
                  <c:v>72</c:v>
                </c:pt>
                <c:pt idx="287">
                  <c:v>76</c:v>
                </c:pt>
                <c:pt idx="288">
                  <c:v>79</c:v>
                </c:pt>
                <c:pt idx="289">
                  <c:v>86</c:v>
                </c:pt>
                <c:pt idx="290">
                  <c:v>83</c:v>
                </c:pt>
                <c:pt idx="291">
                  <c:v>88</c:v>
                </c:pt>
                <c:pt idx="292">
                  <c:v>79</c:v>
                </c:pt>
                <c:pt idx="293">
                  <c:v>78</c:v>
                </c:pt>
                <c:pt idx="294">
                  <c:v>67</c:v>
                </c:pt>
                <c:pt idx="295">
                  <c:v>66</c:v>
                </c:pt>
                <c:pt idx="296">
                  <c:v>68</c:v>
                </c:pt>
                <c:pt idx="297">
                  <c:v>71</c:v>
                </c:pt>
                <c:pt idx="298">
                  <c:v>75</c:v>
                </c:pt>
                <c:pt idx="299">
                  <c:v>77</c:v>
                </c:pt>
                <c:pt idx="300">
                  <c:v>74</c:v>
                </c:pt>
                <c:pt idx="301">
                  <c:v>76</c:v>
                </c:pt>
                <c:pt idx="302">
                  <c:v>77</c:v>
                </c:pt>
                <c:pt idx="303">
                  <c:v>62</c:v>
                </c:pt>
                <c:pt idx="304">
                  <c:v>58</c:v>
                </c:pt>
                <c:pt idx="305">
                  <c:v>56</c:v>
                </c:pt>
                <c:pt idx="306">
                  <c:v>54</c:v>
                </c:pt>
                <c:pt idx="307">
                  <c:v>63</c:v>
                </c:pt>
                <c:pt idx="308">
                  <c:v>65</c:v>
                </c:pt>
                <c:pt idx="309">
                  <c:v>64</c:v>
                </c:pt>
                <c:pt idx="310">
                  <c:v>51</c:v>
                </c:pt>
                <c:pt idx="311">
                  <c:v>58</c:v>
                </c:pt>
                <c:pt idx="312">
                  <c:v>53</c:v>
                </c:pt>
                <c:pt idx="313">
                  <c:v>50</c:v>
                </c:pt>
                <c:pt idx="314">
                  <c:v>45</c:v>
                </c:pt>
                <c:pt idx="315">
                  <c:v>47</c:v>
                </c:pt>
                <c:pt idx="316">
                  <c:v>48</c:v>
                </c:pt>
                <c:pt idx="317">
                  <c:v>58</c:v>
                </c:pt>
                <c:pt idx="318">
                  <c:v>53</c:v>
                </c:pt>
                <c:pt idx="319">
                  <c:v>55</c:v>
                </c:pt>
                <c:pt idx="320">
                  <c:v>42</c:v>
                </c:pt>
                <c:pt idx="321">
                  <c:v>40</c:v>
                </c:pt>
                <c:pt idx="322">
                  <c:v>46</c:v>
                </c:pt>
                <c:pt idx="323">
                  <c:v>66</c:v>
                </c:pt>
                <c:pt idx="324">
                  <c:v>49</c:v>
                </c:pt>
                <c:pt idx="325">
                  <c:v>60</c:v>
                </c:pt>
                <c:pt idx="326">
                  <c:v>54</c:v>
                </c:pt>
                <c:pt idx="327">
                  <c:v>44</c:v>
                </c:pt>
                <c:pt idx="328">
                  <c:v>49</c:v>
                </c:pt>
                <c:pt idx="329">
                  <c:v>35</c:v>
                </c:pt>
                <c:pt idx="330">
                  <c:v>46</c:v>
                </c:pt>
                <c:pt idx="331">
                  <c:v>33</c:v>
                </c:pt>
                <c:pt idx="332">
                  <c:v>33</c:v>
                </c:pt>
                <c:pt idx="333">
                  <c:v>33</c:v>
                </c:pt>
                <c:pt idx="334">
                  <c:v>37</c:v>
                </c:pt>
                <c:pt idx="335">
                  <c:v>42</c:v>
                </c:pt>
                <c:pt idx="336">
                  <c:v>51</c:v>
                </c:pt>
                <c:pt idx="337">
                  <c:v>51</c:v>
                </c:pt>
                <c:pt idx="338">
                  <c:v>30</c:v>
                </c:pt>
                <c:pt idx="339">
                  <c:v>37</c:v>
                </c:pt>
                <c:pt idx="340">
                  <c:v>32</c:v>
                </c:pt>
                <c:pt idx="341">
                  <c:v>36</c:v>
                </c:pt>
                <c:pt idx="342">
                  <c:v>42</c:v>
                </c:pt>
                <c:pt idx="343">
                  <c:v>43</c:v>
                </c:pt>
                <c:pt idx="344">
                  <c:v>61</c:v>
                </c:pt>
                <c:pt idx="345">
                  <c:v>43</c:v>
                </c:pt>
                <c:pt idx="346">
                  <c:v>37</c:v>
                </c:pt>
                <c:pt idx="347">
                  <c:v>40</c:v>
                </c:pt>
                <c:pt idx="348">
                  <c:v>40</c:v>
                </c:pt>
                <c:pt idx="349">
                  <c:v>45</c:v>
                </c:pt>
                <c:pt idx="350">
                  <c:v>31</c:v>
                </c:pt>
                <c:pt idx="351">
                  <c:v>20</c:v>
                </c:pt>
                <c:pt idx="352">
                  <c:v>45</c:v>
                </c:pt>
                <c:pt idx="353">
                  <c:v>63</c:v>
                </c:pt>
                <c:pt idx="354">
                  <c:v>60</c:v>
                </c:pt>
                <c:pt idx="355">
                  <c:v>50</c:v>
                </c:pt>
                <c:pt idx="356">
                  <c:v>45</c:v>
                </c:pt>
                <c:pt idx="357">
                  <c:v>39</c:v>
                </c:pt>
                <c:pt idx="358">
                  <c:v>39</c:v>
                </c:pt>
                <c:pt idx="359">
                  <c:v>37</c:v>
                </c:pt>
                <c:pt idx="360">
                  <c:v>39</c:v>
                </c:pt>
                <c:pt idx="361">
                  <c:v>39</c:v>
                </c:pt>
                <c:pt idx="362">
                  <c:v>34</c:v>
                </c:pt>
                <c:pt idx="363">
                  <c:v>36</c:v>
                </c:pt>
                <c:pt idx="364">
                  <c:v>40</c:v>
                </c:pt>
                <c:pt idx="365">
                  <c:v>38</c:v>
                </c:pt>
                <c:pt idx="366">
                  <c:v>45</c:v>
                </c:pt>
                <c:pt idx="367">
                  <c:v>37</c:v>
                </c:pt>
                <c:pt idx="368">
                  <c:v>48</c:v>
                </c:pt>
                <c:pt idx="369">
                  <c:v>38</c:v>
                </c:pt>
                <c:pt idx="370">
                  <c:v>48</c:v>
                </c:pt>
                <c:pt idx="371">
                  <c:v>62</c:v>
                </c:pt>
                <c:pt idx="372">
                  <c:v>48</c:v>
                </c:pt>
                <c:pt idx="373">
                  <c:v>42</c:v>
                </c:pt>
                <c:pt idx="374">
                  <c:v>23</c:v>
                </c:pt>
                <c:pt idx="375">
                  <c:v>34</c:v>
                </c:pt>
                <c:pt idx="376">
                  <c:v>42</c:v>
                </c:pt>
                <c:pt idx="377">
                  <c:v>39</c:v>
                </c:pt>
                <c:pt idx="378">
                  <c:v>65</c:v>
                </c:pt>
                <c:pt idx="379">
                  <c:v>40</c:v>
                </c:pt>
                <c:pt idx="380">
                  <c:v>33</c:v>
                </c:pt>
                <c:pt idx="381">
                  <c:v>33</c:v>
                </c:pt>
                <c:pt idx="382">
                  <c:v>39</c:v>
                </c:pt>
                <c:pt idx="383">
                  <c:v>46</c:v>
                </c:pt>
                <c:pt idx="384">
                  <c:v>38</c:v>
                </c:pt>
                <c:pt idx="385">
                  <c:v>37</c:v>
                </c:pt>
                <c:pt idx="386">
                  <c:v>60</c:v>
                </c:pt>
                <c:pt idx="387">
                  <c:v>60</c:v>
                </c:pt>
                <c:pt idx="388">
                  <c:v>53</c:v>
                </c:pt>
                <c:pt idx="389">
                  <c:v>50</c:v>
                </c:pt>
                <c:pt idx="390">
                  <c:v>42</c:v>
                </c:pt>
                <c:pt idx="391">
                  <c:v>45</c:v>
                </c:pt>
                <c:pt idx="392">
                  <c:v>48</c:v>
                </c:pt>
                <c:pt idx="393">
                  <c:v>48</c:v>
                </c:pt>
                <c:pt idx="394">
                  <c:v>48</c:v>
                </c:pt>
                <c:pt idx="395">
                  <c:v>50</c:v>
                </c:pt>
                <c:pt idx="396">
                  <c:v>46</c:v>
                </c:pt>
                <c:pt idx="397">
                  <c:v>51</c:v>
                </c:pt>
                <c:pt idx="398">
                  <c:v>47</c:v>
                </c:pt>
                <c:pt idx="399">
                  <c:v>50</c:v>
                </c:pt>
                <c:pt idx="400">
                  <c:v>48</c:v>
                </c:pt>
                <c:pt idx="401">
                  <c:v>59</c:v>
                </c:pt>
                <c:pt idx="402">
                  <c:v>48</c:v>
                </c:pt>
                <c:pt idx="403">
                  <c:v>49</c:v>
                </c:pt>
                <c:pt idx="404">
                  <c:v>56</c:v>
                </c:pt>
                <c:pt idx="405">
                  <c:v>66</c:v>
                </c:pt>
                <c:pt idx="406">
                  <c:v>54</c:v>
                </c:pt>
                <c:pt idx="407">
                  <c:v>52</c:v>
                </c:pt>
                <c:pt idx="408">
                  <c:v>60</c:v>
                </c:pt>
                <c:pt idx="409">
                  <c:v>60</c:v>
                </c:pt>
                <c:pt idx="410">
                  <c:v>74</c:v>
                </c:pt>
                <c:pt idx="411">
                  <c:v>57</c:v>
                </c:pt>
                <c:pt idx="412">
                  <c:v>58</c:v>
                </c:pt>
                <c:pt idx="413">
                  <c:v>61</c:v>
                </c:pt>
                <c:pt idx="414">
                  <c:v>69</c:v>
                </c:pt>
                <c:pt idx="415">
                  <c:v>76</c:v>
                </c:pt>
                <c:pt idx="416">
                  <c:v>68</c:v>
                </c:pt>
                <c:pt idx="417">
                  <c:v>73</c:v>
                </c:pt>
                <c:pt idx="418">
                  <c:v>78</c:v>
                </c:pt>
                <c:pt idx="419">
                  <c:v>79</c:v>
                </c:pt>
                <c:pt idx="420">
                  <c:v>58</c:v>
                </c:pt>
                <c:pt idx="421">
                  <c:v>57</c:v>
                </c:pt>
                <c:pt idx="422">
                  <c:v>58</c:v>
                </c:pt>
                <c:pt idx="423">
                  <c:v>57</c:v>
                </c:pt>
                <c:pt idx="424">
                  <c:v>62</c:v>
                </c:pt>
                <c:pt idx="425">
                  <c:v>74</c:v>
                </c:pt>
                <c:pt idx="426">
                  <c:v>73</c:v>
                </c:pt>
                <c:pt idx="427">
                  <c:v>79</c:v>
                </c:pt>
                <c:pt idx="428">
                  <c:v>79</c:v>
                </c:pt>
                <c:pt idx="429">
                  <c:v>75</c:v>
                </c:pt>
                <c:pt idx="430">
                  <c:v>64</c:v>
                </c:pt>
                <c:pt idx="431">
                  <c:v>56</c:v>
                </c:pt>
                <c:pt idx="432">
                  <c:v>73</c:v>
                </c:pt>
                <c:pt idx="433">
                  <c:v>77</c:v>
                </c:pt>
                <c:pt idx="434">
                  <c:v>76</c:v>
                </c:pt>
                <c:pt idx="435">
                  <c:v>67</c:v>
                </c:pt>
                <c:pt idx="436">
                  <c:v>60</c:v>
                </c:pt>
                <c:pt idx="437">
                  <c:v>56</c:v>
                </c:pt>
                <c:pt idx="438">
                  <c:v>68</c:v>
                </c:pt>
                <c:pt idx="439">
                  <c:v>62</c:v>
                </c:pt>
                <c:pt idx="440">
                  <c:v>81</c:v>
                </c:pt>
                <c:pt idx="441">
                  <c:v>82</c:v>
                </c:pt>
                <c:pt idx="442">
                  <c:v>70</c:v>
                </c:pt>
                <c:pt idx="443">
                  <c:v>78</c:v>
                </c:pt>
                <c:pt idx="444">
                  <c:v>82</c:v>
                </c:pt>
                <c:pt idx="445">
                  <c:v>81</c:v>
                </c:pt>
                <c:pt idx="446">
                  <c:v>83</c:v>
                </c:pt>
                <c:pt idx="447">
                  <c:v>71</c:v>
                </c:pt>
                <c:pt idx="448">
                  <c:v>76</c:v>
                </c:pt>
                <c:pt idx="449">
                  <c:v>94</c:v>
                </c:pt>
                <c:pt idx="450">
                  <c:v>97</c:v>
                </c:pt>
                <c:pt idx="451">
                  <c:v>95</c:v>
                </c:pt>
                <c:pt idx="452">
                  <c:v>86</c:v>
                </c:pt>
                <c:pt idx="453">
                  <c:v>86</c:v>
                </c:pt>
                <c:pt idx="454">
                  <c:v>86</c:v>
                </c:pt>
                <c:pt idx="455">
                  <c:v>85</c:v>
                </c:pt>
                <c:pt idx="456">
                  <c:v>77</c:v>
                </c:pt>
                <c:pt idx="457">
                  <c:v>74</c:v>
                </c:pt>
                <c:pt idx="458">
                  <c:v>78</c:v>
                </c:pt>
                <c:pt idx="459">
                  <c:v>80</c:v>
                </c:pt>
                <c:pt idx="460">
                  <c:v>84</c:v>
                </c:pt>
                <c:pt idx="461">
                  <c:v>80</c:v>
                </c:pt>
                <c:pt idx="462">
                  <c:v>84</c:v>
                </c:pt>
                <c:pt idx="463">
                  <c:v>83</c:v>
                </c:pt>
                <c:pt idx="464">
                  <c:v>87</c:v>
                </c:pt>
                <c:pt idx="465">
                  <c:v>86</c:v>
                </c:pt>
                <c:pt idx="466">
                  <c:v>86</c:v>
                </c:pt>
                <c:pt idx="467">
                  <c:v>85</c:v>
                </c:pt>
                <c:pt idx="468">
                  <c:v>83</c:v>
                </c:pt>
                <c:pt idx="469">
                  <c:v>85</c:v>
                </c:pt>
                <c:pt idx="470">
                  <c:v>90</c:v>
                </c:pt>
                <c:pt idx="471">
                  <c:v>86</c:v>
                </c:pt>
                <c:pt idx="472">
                  <c:v>85</c:v>
                </c:pt>
                <c:pt idx="473">
                  <c:v>89</c:v>
                </c:pt>
                <c:pt idx="474">
                  <c:v>83</c:v>
                </c:pt>
                <c:pt idx="475">
                  <c:v>88</c:v>
                </c:pt>
                <c:pt idx="476">
                  <c:v>91</c:v>
                </c:pt>
                <c:pt idx="477">
                  <c:v>93</c:v>
                </c:pt>
                <c:pt idx="478">
                  <c:v>94</c:v>
                </c:pt>
                <c:pt idx="479">
                  <c:v>92</c:v>
                </c:pt>
                <c:pt idx="480">
                  <c:v>90</c:v>
                </c:pt>
                <c:pt idx="481">
                  <c:v>84</c:v>
                </c:pt>
                <c:pt idx="482">
                  <c:v>82</c:v>
                </c:pt>
                <c:pt idx="483">
                  <c:v>83</c:v>
                </c:pt>
                <c:pt idx="484">
                  <c:v>87</c:v>
                </c:pt>
                <c:pt idx="485">
                  <c:v>89</c:v>
                </c:pt>
                <c:pt idx="486">
                  <c:v>90</c:v>
                </c:pt>
                <c:pt idx="487">
                  <c:v>83</c:v>
                </c:pt>
                <c:pt idx="488">
                  <c:v>85</c:v>
                </c:pt>
                <c:pt idx="489">
                  <c:v>88</c:v>
                </c:pt>
                <c:pt idx="490">
                  <c:v>87</c:v>
                </c:pt>
                <c:pt idx="491">
                  <c:v>85</c:v>
                </c:pt>
                <c:pt idx="492">
                  <c:v>81</c:v>
                </c:pt>
                <c:pt idx="493">
                  <c:v>73</c:v>
                </c:pt>
                <c:pt idx="494">
                  <c:v>81</c:v>
                </c:pt>
                <c:pt idx="495">
                  <c:v>85</c:v>
                </c:pt>
                <c:pt idx="496">
                  <c:v>84</c:v>
                </c:pt>
                <c:pt idx="497">
                  <c:v>86</c:v>
                </c:pt>
                <c:pt idx="498">
                  <c:v>87</c:v>
                </c:pt>
                <c:pt idx="499">
                  <c:v>83</c:v>
                </c:pt>
                <c:pt idx="500">
                  <c:v>79</c:v>
                </c:pt>
                <c:pt idx="501">
                  <c:v>85</c:v>
                </c:pt>
                <c:pt idx="502">
                  <c:v>86</c:v>
                </c:pt>
                <c:pt idx="503">
                  <c:v>82</c:v>
                </c:pt>
                <c:pt idx="504">
                  <c:v>80</c:v>
                </c:pt>
                <c:pt idx="505">
                  <c:v>79</c:v>
                </c:pt>
                <c:pt idx="506">
                  <c:v>83</c:v>
                </c:pt>
                <c:pt idx="507">
                  <c:v>85</c:v>
                </c:pt>
                <c:pt idx="508">
                  <c:v>89</c:v>
                </c:pt>
                <c:pt idx="509">
                  <c:v>86</c:v>
                </c:pt>
                <c:pt idx="510">
                  <c:v>92</c:v>
                </c:pt>
                <c:pt idx="511">
                  <c:v>81</c:v>
                </c:pt>
                <c:pt idx="512">
                  <c:v>82</c:v>
                </c:pt>
                <c:pt idx="513">
                  <c:v>73</c:v>
                </c:pt>
                <c:pt idx="514">
                  <c:v>75</c:v>
                </c:pt>
                <c:pt idx="515">
                  <c:v>74</c:v>
                </c:pt>
                <c:pt idx="516">
                  <c:v>89</c:v>
                </c:pt>
                <c:pt idx="517">
                  <c:v>84</c:v>
                </c:pt>
                <c:pt idx="518">
                  <c:v>71</c:v>
                </c:pt>
                <c:pt idx="519">
                  <c:v>77</c:v>
                </c:pt>
                <c:pt idx="520">
                  <c:v>75</c:v>
                </c:pt>
                <c:pt idx="521">
                  <c:v>81</c:v>
                </c:pt>
                <c:pt idx="522">
                  <c:v>75</c:v>
                </c:pt>
                <c:pt idx="523">
                  <c:v>72</c:v>
                </c:pt>
                <c:pt idx="524">
                  <c:v>73</c:v>
                </c:pt>
                <c:pt idx="525">
                  <c:v>65</c:v>
                </c:pt>
                <c:pt idx="526">
                  <c:v>73</c:v>
                </c:pt>
                <c:pt idx="527">
                  <c:v>72</c:v>
                </c:pt>
                <c:pt idx="528">
                  <c:v>64</c:v>
                </c:pt>
                <c:pt idx="529">
                  <c:v>67</c:v>
                </c:pt>
                <c:pt idx="530">
                  <c:v>65</c:v>
                </c:pt>
                <c:pt idx="531">
                  <c:v>66</c:v>
                </c:pt>
                <c:pt idx="532">
                  <c:v>67</c:v>
                </c:pt>
                <c:pt idx="533">
                  <c:v>78</c:v>
                </c:pt>
                <c:pt idx="534">
                  <c:v>75</c:v>
                </c:pt>
                <c:pt idx="535">
                  <c:v>78</c:v>
                </c:pt>
                <c:pt idx="536">
                  <c:v>74</c:v>
                </c:pt>
                <c:pt idx="537">
                  <c:v>76</c:v>
                </c:pt>
                <c:pt idx="538">
                  <c:v>55</c:v>
                </c:pt>
                <c:pt idx="539">
                  <c:v>63</c:v>
                </c:pt>
                <c:pt idx="540">
                  <c:v>61</c:v>
                </c:pt>
                <c:pt idx="541">
                  <c:v>51</c:v>
                </c:pt>
                <c:pt idx="542">
                  <c:v>56</c:v>
                </c:pt>
                <c:pt idx="543">
                  <c:v>62</c:v>
                </c:pt>
                <c:pt idx="544">
                  <c:v>61</c:v>
                </c:pt>
                <c:pt idx="545">
                  <c:v>45</c:v>
                </c:pt>
                <c:pt idx="546">
                  <c:v>48</c:v>
                </c:pt>
                <c:pt idx="547">
                  <c:v>49</c:v>
                </c:pt>
                <c:pt idx="548">
                  <c:v>52</c:v>
                </c:pt>
                <c:pt idx="549">
                  <c:v>53</c:v>
                </c:pt>
                <c:pt idx="550">
                  <c:v>63</c:v>
                </c:pt>
                <c:pt idx="551">
                  <c:v>66</c:v>
                </c:pt>
                <c:pt idx="552">
                  <c:v>63</c:v>
                </c:pt>
                <c:pt idx="553">
                  <c:v>53</c:v>
                </c:pt>
                <c:pt idx="554">
                  <c:v>51</c:v>
                </c:pt>
                <c:pt idx="555">
                  <c:v>50</c:v>
                </c:pt>
                <c:pt idx="556">
                  <c:v>51</c:v>
                </c:pt>
                <c:pt idx="557">
                  <c:v>55</c:v>
                </c:pt>
                <c:pt idx="558">
                  <c:v>49</c:v>
                </c:pt>
                <c:pt idx="559">
                  <c:v>49</c:v>
                </c:pt>
                <c:pt idx="560">
                  <c:v>38</c:v>
                </c:pt>
                <c:pt idx="561">
                  <c:v>36</c:v>
                </c:pt>
                <c:pt idx="562">
                  <c:v>40</c:v>
                </c:pt>
                <c:pt idx="563">
                  <c:v>48</c:v>
                </c:pt>
                <c:pt idx="564">
                  <c:v>44</c:v>
                </c:pt>
                <c:pt idx="565">
                  <c:v>45</c:v>
                </c:pt>
                <c:pt idx="566">
                  <c:v>42</c:v>
                </c:pt>
                <c:pt idx="567">
                  <c:v>44</c:v>
                </c:pt>
                <c:pt idx="568">
                  <c:v>51</c:v>
                </c:pt>
                <c:pt idx="569">
                  <c:v>44</c:v>
                </c:pt>
                <c:pt idx="570">
                  <c:v>42</c:v>
                </c:pt>
                <c:pt idx="571">
                  <c:v>46</c:v>
                </c:pt>
                <c:pt idx="572">
                  <c:v>35</c:v>
                </c:pt>
                <c:pt idx="573">
                  <c:v>35</c:v>
                </c:pt>
                <c:pt idx="574">
                  <c:v>60</c:v>
                </c:pt>
                <c:pt idx="575">
                  <c:v>60</c:v>
                </c:pt>
                <c:pt idx="576">
                  <c:v>40</c:v>
                </c:pt>
                <c:pt idx="577">
                  <c:v>46</c:v>
                </c:pt>
                <c:pt idx="578">
                  <c:v>63</c:v>
                </c:pt>
                <c:pt idx="579">
                  <c:v>38</c:v>
                </c:pt>
                <c:pt idx="580">
                  <c:v>42</c:v>
                </c:pt>
                <c:pt idx="581">
                  <c:v>40</c:v>
                </c:pt>
                <c:pt idx="582">
                  <c:v>35</c:v>
                </c:pt>
                <c:pt idx="583">
                  <c:v>25</c:v>
                </c:pt>
                <c:pt idx="584">
                  <c:v>32</c:v>
                </c:pt>
                <c:pt idx="585">
                  <c:v>52</c:v>
                </c:pt>
                <c:pt idx="586">
                  <c:v>42</c:v>
                </c:pt>
                <c:pt idx="587">
                  <c:v>62</c:v>
                </c:pt>
                <c:pt idx="588">
                  <c:v>44</c:v>
                </c:pt>
                <c:pt idx="589">
                  <c:v>41</c:v>
                </c:pt>
                <c:pt idx="590">
                  <c:v>31</c:v>
                </c:pt>
                <c:pt idx="591">
                  <c:v>25</c:v>
                </c:pt>
                <c:pt idx="592">
                  <c:v>41</c:v>
                </c:pt>
                <c:pt idx="593">
                  <c:v>43</c:v>
                </c:pt>
                <c:pt idx="594">
                  <c:v>37</c:v>
                </c:pt>
                <c:pt idx="595">
                  <c:v>36</c:v>
                </c:pt>
                <c:pt idx="596">
                  <c:v>30</c:v>
                </c:pt>
                <c:pt idx="597">
                  <c:v>33</c:v>
                </c:pt>
                <c:pt idx="598">
                  <c:v>38</c:v>
                </c:pt>
                <c:pt idx="599">
                  <c:v>21</c:v>
                </c:pt>
                <c:pt idx="600">
                  <c:v>35</c:v>
                </c:pt>
                <c:pt idx="601">
                  <c:v>29</c:v>
                </c:pt>
                <c:pt idx="602">
                  <c:v>26</c:v>
                </c:pt>
                <c:pt idx="603">
                  <c:v>34</c:v>
                </c:pt>
                <c:pt idx="604">
                  <c:v>29</c:v>
                </c:pt>
                <c:pt idx="605">
                  <c:v>40</c:v>
                </c:pt>
                <c:pt idx="606">
                  <c:v>33</c:v>
                </c:pt>
                <c:pt idx="607">
                  <c:v>48</c:v>
                </c:pt>
                <c:pt idx="608">
                  <c:v>54</c:v>
                </c:pt>
                <c:pt idx="609">
                  <c:v>34</c:v>
                </c:pt>
                <c:pt idx="610">
                  <c:v>30</c:v>
                </c:pt>
                <c:pt idx="611">
                  <c:v>22</c:v>
                </c:pt>
                <c:pt idx="612">
                  <c:v>56</c:v>
                </c:pt>
                <c:pt idx="613">
                  <c:v>46</c:v>
                </c:pt>
                <c:pt idx="614">
                  <c:v>49</c:v>
                </c:pt>
                <c:pt idx="615">
                  <c:v>66</c:v>
                </c:pt>
                <c:pt idx="616">
                  <c:v>52</c:v>
                </c:pt>
                <c:pt idx="617">
                  <c:v>41</c:v>
                </c:pt>
                <c:pt idx="618">
                  <c:v>42</c:v>
                </c:pt>
                <c:pt idx="619">
                  <c:v>40</c:v>
                </c:pt>
                <c:pt idx="620">
                  <c:v>47</c:v>
                </c:pt>
                <c:pt idx="621">
                  <c:v>39</c:v>
                </c:pt>
                <c:pt idx="622">
                  <c:v>33</c:v>
                </c:pt>
                <c:pt idx="623">
                  <c:v>36</c:v>
                </c:pt>
                <c:pt idx="624">
                  <c:v>44</c:v>
                </c:pt>
                <c:pt idx="625">
                  <c:v>43</c:v>
                </c:pt>
                <c:pt idx="626">
                  <c:v>38</c:v>
                </c:pt>
                <c:pt idx="627">
                  <c:v>25</c:v>
                </c:pt>
                <c:pt idx="628">
                  <c:v>28</c:v>
                </c:pt>
                <c:pt idx="629">
                  <c:v>37</c:v>
                </c:pt>
                <c:pt idx="630">
                  <c:v>44</c:v>
                </c:pt>
                <c:pt idx="631">
                  <c:v>64</c:v>
                </c:pt>
                <c:pt idx="632">
                  <c:v>46</c:v>
                </c:pt>
                <c:pt idx="633">
                  <c:v>55</c:v>
                </c:pt>
                <c:pt idx="634">
                  <c:v>42</c:v>
                </c:pt>
                <c:pt idx="635">
                  <c:v>54</c:v>
                </c:pt>
                <c:pt idx="636">
                  <c:v>52</c:v>
                </c:pt>
                <c:pt idx="637">
                  <c:v>59</c:v>
                </c:pt>
                <c:pt idx="638">
                  <c:v>63</c:v>
                </c:pt>
                <c:pt idx="639">
                  <c:v>50</c:v>
                </c:pt>
                <c:pt idx="640">
                  <c:v>56</c:v>
                </c:pt>
                <c:pt idx="641">
                  <c:v>43</c:v>
                </c:pt>
                <c:pt idx="642">
                  <c:v>49</c:v>
                </c:pt>
                <c:pt idx="643">
                  <c:v>54</c:v>
                </c:pt>
                <c:pt idx="644">
                  <c:v>46</c:v>
                </c:pt>
                <c:pt idx="645">
                  <c:v>53</c:v>
                </c:pt>
                <c:pt idx="646">
                  <c:v>52</c:v>
                </c:pt>
                <c:pt idx="647">
                  <c:v>62</c:v>
                </c:pt>
                <c:pt idx="648">
                  <c:v>49</c:v>
                </c:pt>
                <c:pt idx="649">
                  <c:v>68</c:v>
                </c:pt>
                <c:pt idx="650">
                  <c:v>64</c:v>
                </c:pt>
                <c:pt idx="651">
                  <c:v>49</c:v>
                </c:pt>
                <c:pt idx="652">
                  <c:v>46</c:v>
                </c:pt>
                <c:pt idx="653">
                  <c:v>48</c:v>
                </c:pt>
                <c:pt idx="654">
                  <c:v>61</c:v>
                </c:pt>
                <c:pt idx="655">
                  <c:v>48</c:v>
                </c:pt>
                <c:pt idx="656">
                  <c:v>58</c:v>
                </c:pt>
                <c:pt idx="657">
                  <c:v>50</c:v>
                </c:pt>
                <c:pt idx="658">
                  <c:v>57</c:v>
                </c:pt>
                <c:pt idx="659">
                  <c:v>66</c:v>
                </c:pt>
                <c:pt idx="660">
                  <c:v>64</c:v>
                </c:pt>
                <c:pt idx="661">
                  <c:v>50</c:v>
                </c:pt>
                <c:pt idx="662">
                  <c:v>66</c:v>
                </c:pt>
                <c:pt idx="663">
                  <c:v>55</c:v>
                </c:pt>
                <c:pt idx="664">
                  <c:v>58</c:v>
                </c:pt>
                <c:pt idx="665">
                  <c:v>91</c:v>
                </c:pt>
                <c:pt idx="666">
                  <c:v>90</c:v>
                </c:pt>
                <c:pt idx="667">
                  <c:v>87</c:v>
                </c:pt>
                <c:pt idx="668">
                  <c:v>68</c:v>
                </c:pt>
                <c:pt idx="669">
                  <c:v>67</c:v>
                </c:pt>
                <c:pt idx="670">
                  <c:v>62</c:v>
                </c:pt>
                <c:pt idx="671">
                  <c:v>60</c:v>
                </c:pt>
                <c:pt idx="672">
                  <c:v>57</c:v>
                </c:pt>
                <c:pt idx="673">
                  <c:v>65</c:v>
                </c:pt>
                <c:pt idx="674">
                  <c:v>74</c:v>
                </c:pt>
                <c:pt idx="675">
                  <c:v>70</c:v>
                </c:pt>
                <c:pt idx="676">
                  <c:v>69</c:v>
                </c:pt>
                <c:pt idx="677">
                  <c:v>70</c:v>
                </c:pt>
                <c:pt idx="678">
                  <c:v>71</c:v>
                </c:pt>
                <c:pt idx="679">
                  <c:v>72</c:v>
                </c:pt>
                <c:pt idx="680">
                  <c:v>59</c:v>
                </c:pt>
                <c:pt idx="681">
                  <c:v>60</c:v>
                </c:pt>
                <c:pt idx="682">
                  <c:v>72</c:v>
                </c:pt>
                <c:pt idx="683">
                  <c:v>84</c:v>
                </c:pt>
                <c:pt idx="684">
                  <c:v>83</c:v>
                </c:pt>
                <c:pt idx="685">
                  <c:v>82</c:v>
                </c:pt>
                <c:pt idx="686">
                  <c:v>83</c:v>
                </c:pt>
                <c:pt idx="687">
                  <c:v>63</c:v>
                </c:pt>
                <c:pt idx="688">
                  <c:v>70</c:v>
                </c:pt>
                <c:pt idx="689">
                  <c:v>68</c:v>
                </c:pt>
                <c:pt idx="690">
                  <c:v>80</c:v>
                </c:pt>
                <c:pt idx="691">
                  <c:v>72</c:v>
                </c:pt>
                <c:pt idx="692">
                  <c:v>80</c:v>
                </c:pt>
                <c:pt idx="693">
                  <c:v>74</c:v>
                </c:pt>
                <c:pt idx="694">
                  <c:v>72</c:v>
                </c:pt>
                <c:pt idx="695">
                  <c:v>84</c:v>
                </c:pt>
                <c:pt idx="696">
                  <c:v>80</c:v>
                </c:pt>
                <c:pt idx="697">
                  <c:v>73</c:v>
                </c:pt>
                <c:pt idx="698">
                  <c:v>72</c:v>
                </c:pt>
                <c:pt idx="699">
                  <c:v>64</c:v>
                </c:pt>
                <c:pt idx="700">
                  <c:v>77</c:v>
                </c:pt>
                <c:pt idx="701">
                  <c:v>75</c:v>
                </c:pt>
                <c:pt idx="702">
                  <c:v>71</c:v>
                </c:pt>
                <c:pt idx="703">
                  <c:v>71</c:v>
                </c:pt>
                <c:pt idx="704">
                  <c:v>65</c:v>
                </c:pt>
                <c:pt idx="705">
                  <c:v>80</c:v>
                </c:pt>
                <c:pt idx="706">
                  <c:v>77</c:v>
                </c:pt>
                <c:pt idx="707">
                  <c:v>82</c:v>
                </c:pt>
                <c:pt idx="708">
                  <c:v>82</c:v>
                </c:pt>
                <c:pt idx="709">
                  <c:v>86</c:v>
                </c:pt>
                <c:pt idx="710">
                  <c:v>85</c:v>
                </c:pt>
                <c:pt idx="711">
                  <c:v>84</c:v>
                </c:pt>
                <c:pt idx="712">
                  <c:v>88</c:v>
                </c:pt>
                <c:pt idx="713">
                  <c:v>84</c:v>
                </c:pt>
                <c:pt idx="714">
                  <c:v>81</c:v>
                </c:pt>
                <c:pt idx="715">
                  <c:v>84</c:v>
                </c:pt>
                <c:pt idx="716">
                  <c:v>84</c:v>
                </c:pt>
                <c:pt idx="717">
                  <c:v>77</c:v>
                </c:pt>
                <c:pt idx="718">
                  <c:v>78</c:v>
                </c:pt>
                <c:pt idx="719">
                  <c:v>82</c:v>
                </c:pt>
                <c:pt idx="720">
                  <c:v>81</c:v>
                </c:pt>
                <c:pt idx="721">
                  <c:v>81</c:v>
                </c:pt>
                <c:pt idx="722">
                  <c:v>84</c:v>
                </c:pt>
                <c:pt idx="723">
                  <c:v>88</c:v>
                </c:pt>
                <c:pt idx="724">
                  <c:v>82</c:v>
                </c:pt>
                <c:pt idx="725">
                  <c:v>84</c:v>
                </c:pt>
                <c:pt idx="726">
                  <c:v>69</c:v>
                </c:pt>
                <c:pt idx="727">
                  <c:v>84</c:v>
                </c:pt>
                <c:pt idx="728">
                  <c:v>79</c:v>
                </c:pt>
                <c:pt idx="729">
                  <c:v>86</c:v>
                </c:pt>
                <c:pt idx="730">
                  <c:v>86</c:v>
                </c:pt>
                <c:pt idx="731">
                  <c:v>90</c:v>
                </c:pt>
                <c:pt idx="732">
                  <c:v>82</c:v>
                </c:pt>
                <c:pt idx="733">
                  <c:v>87</c:v>
                </c:pt>
                <c:pt idx="734">
                  <c:v>75</c:v>
                </c:pt>
                <c:pt idx="735">
                  <c:v>86</c:v>
                </c:pt>
                <c:pt idx="736">
                  <c:v>87</c:v>
                </c:pt>
                <c:pt idx="737">
                  <c:v>89</c:v>
                </c:pt>
                <c:pt idx="738">
                  <c:v>81</c:v>
                </c:pt>
                <c:pt idx="739">
                  <c:v>80</c:v>
                </c:pt>
                <c:pt idx="740">
                  <c:v>93</c:v>
                </c:pt>
                <c:pt idx="741">
                  <c:v>89</c:v>
                </c:pt>
                <c:pt idx="742">
                  <c:v>81</c:v>
                </c:pt>
                <c:pt idx="743">
                  <c:v>74</c:v>
                </c:pt>
                <c:pt idx="744">
                  <c:v>92</c:v>
                </c:pt>
                <c:pt idx="745">
                  <c:v>94</c:v>
                </c:pt>
                <c:pt idx="746">
                  <c:v>90</c:v>
                </c:pt>
                <c:pt idx="747">
                  <c:v>90</c:v>
                </c:pt>
                <c:pt idx="748">
                  <c:v>90</c:v>
                </c:pt>
                <c:pt idx="749">
                  <c:v>86</c:v>
                </c:pt>
                <c:pt idx="750">
                  <c:v>86</c:v>
                </c:pt>
                <c:pt idx="751">
                  <c:v>86</c:v>
                </c:pt>
                <c:pt idx="752">
                  <c:v>82</c:v>
                </c:pt>
                <c:pt idx="753">
                  <c:v>74</c:v>
                </c:pt>
                <c:pt idx="754">
                  <c:v>79</c:v>
                </c:pt>
                <c:pt idx="755">
                  <c:v>81</c:v>
                </c:pt>
                <c:pt idx="756">
                  <c:v>77</c:v>
                </c:pt>
                <c:pt idx="757">
                  <c:v>78</c:v>
                </c:pt>
                <c:pt idx="758">
                  <c:v>76</c:v>
                </c:pt>
                <c:pt idx="759">
                  <c:v>70</c:v>
                </c:pt>
                <c:pt idx="760">
                  <c:v>81</c:v>
                </c:pt>
                <c:pt idx="761">
                  <c:v>79</c:v>
                </c:pt>
                <c:pt idx="762">
                  <c:v>80</c:v>
                </c:pt>
                <c:pt idx="763">
                  <c:v>68</c:v>
                </c:pt>
                <c:pt idx="764">
                  <c:v>65</c:v>
                </c:pt>
                <c:pt idx="765">
                  <c:v>75</c:v>
                </c:pt>
                <c:pt idx="766">
                  <c:v>77</c:v>
                </c:pt>
                <c:pt idx="767">
                  <c:v>74</c:v>
                </c:pt>
                <c:pt idx="768">
                  <c:v>81</c:v>
                </c:pt>
                <c:pt idx="769">
                  <c:v>82</c:v>
                </c:pt>
                <c:pt idx="770">
                  <c:v>67</c:v>
                </c:pt>
                <c:pt idx="771">
                  <c:v>74</c:v>
                </c:pt>
                <c:pt idx="772">
                  <c:v>62</c:v>
                </c:pt>
                <c:pt idx="773">
                  <c:v>60</c:v>
                </c:pt>
                <c:pt idx="774">
                  <c:v>57</c:v>
                </c:pt>
                <c:pt idx="775">
                  <c:v>75</c:v>
                </c:pt>
                <c:pt idx="776">
                  <c:v>67</c:v>
                </c:pt>
                <c:pt idx="777">
                  <c:v>68</c:v>
                </c:pt>
                <c:pt idx="778">
                  <c:v>69</c:v>
                </c:pt>
                <c:pt idx="779">
                  <c:v>66</c:v>
                </c:pt>
                <c:pt idx="780">
                  <c:v>67</c:v>
                </c:pt>
                <c:pt idx="781">
                  <c:v>54</c:v>
                </c:pt>
                <c:pt idx="782">
                  <c:v>64</c:v>
                </c:pt>
                <c:pt idx="783">
                  <c:v>54</c:v>
                </c:pt>
                <c:pt idx="784">
                  <c:v>42</c:v>
                </c:pt>
                <c:pt idx="785">
                  <c:v>46</c:v>
                </c:pt>
                <c:pt idx="786">
                  <c:v>58</c:v>
                </c:pt>
                <c:pt idx="787">
                  <c:v>67</c:v>
                </c:pt>
                <c:pt idx="788">
                  <c:v>69</c:v>
                </c:pt>
                <c:pt idx="789">
                  <c:v>75</c:v>
                </c:pt>
                <c:pt idx="790">
                  <c:v>61</c:v>
                </c:pt>
                <c:pt idx="791">
                  <c:v>62</c:v>
                </c:pt>
                <c:pt idx="792">
                  <c:v>54</c:v>
                </c:pt>
                <c:pt idx="793">
                  <c:v>56</c:v>
                </c:pt>
                <c:pt idx="794">
                  <c:v>62</c:v>
                </c:pt>
                <c:pt idx="795">
                  <c:v>56</c:v>
                </c:pt>
                <c:pt idx="796">
                  <c:v>57</c:v>
                </c:pt>
                <c:pt idx="797">
                  <c:v>62</c:v>
                </c:pt>
                <c:pt idx="798">
                  <c:v>52</c:v>
                </c:pt>
                <c:pt idx="799">
                  <c:v>53</c:v>
                </c:pt>
                <c:pt idx="800">
                  <c:v>69</c:v>
                </c:pt>
                <c:pt idx="801">
                  <c:v>67</c:v>
                </c:pt>
                <c:pt idx="802">
                  <c:v>67</c:v>
                </c:pt>
                <c:pt idx="803">
                  <c:v>54</c:v>
                </c:pt>
                <c:pt idx="804">
                  <c:v>52</c:v>
                </c:pt>
                <c:pt idx="805">
                  <c:v>67</c:v>
                </c:pt>
                <c:pt idx="806">
                  <c:v>58</c:v>
                </c:pt>
                <c:pt idx="807">
                  <c:v>56</c:v>
                </c:pt>
                <c:pt idx="808">
                  <c:v>55</c:v>
                </c:pt>
                <c:pt idx="809">
                  <c:v>61</c:v>
                </c:pt>
                <c:pt idx="810">
                  <c:v>54</c:v>
                </c:pt>
                <c:pt idx="811">
                  <c:v>51</c:v>
                </c:pt>
                <c:pt idx="812">
                  <c:v>58</c:v>
                </c:pt>
                <c:pt idx="813">
                  <c:v>50</c:v>
                </c:pt>
                <c:pt idx="814">
                  <c:v>56</c:v>
                </c:pt>
                <c:pt idx="815">
                  <c:v>59</c:v>
                </c:pt>
                <c:pt idx="816">
                  <c:v>52</c:v>
                </c:pt>
                <c:pt idx="817">
                  <c:v>45</c:v>
                </c:pt>
                <c:pt idx="818">
                  <c:v>67</c:v>
                </c:pt>
                <c:pt idx="819">
                  <c:v>61</c:v>
                </c:pt>
                <c:pt idx="820">
                  <c:v>38</c:v>
                </c:pt>
                <c:pt idx="821">
                  <c:v>37</c:v>
                </c:pt>
                <c:pt idx="822">
                  <c:v>42</c:v>
                </c:pt>
                <c:pt idx="823">
                  <c:v>46</c:v>
                </c:pt>
                <c:pt idx="824">
                  <c:v>40</c:v>
                </c:pt>
                <c:pt idx="825">
                  <c:v>44</c:v>
                </c:pt>
                <c:pt idx="826">
                  <c:v>45</c:v>
                </c:pt>
                <c:pt idx="827">
                  <c:v>49</c:v>
                </c:pt>
                <c:pt idx="828">
                  <c:v>35</c:v>
                </c:pt>
                <c:pt idx="829">
                  <c:v>30</c:v>
                </c:pt>
                <c:pt idx="830">
                  <c:v>32</c:v>
                </c:pt>
                <c:pt idx="831">
                  <c:v>35</c:v>
                </c:pt>
                <c:pt idx="832">
                  <c:v>35</c:v>
                </c:pt>
                <c:pt idx="833">
                  <c:v>29</c:v>
                </c:pt>
                <c:pt idx="834">
                  <c:v>39</c:v>
                </c:pt>
                <c:pt idx="835">
                  <c:v>49</c:v>
                </c:pt>
                <c:pt idx="836">
                  <c:v>39</c:v>
                </c:pt>
                <c:pt idx="837">
                  <c:v>22</c:v>
                </c:pt>
                <c:pt idx="838">
                  <c:v>22</c:v>
                </c:pt>
                <c:pt idx="839">
                  <c:v>28</c:v>
                </c:pt>
                <c:pt idx="840">
                  <c:v>33</c:v>
                </c:pt>
                <c:pt idx="841">
                  <c:v>36</c:v>
                </c:pt>
                <c:pt idx="842">
                  <c:v>28</c:v>
                </c:pt>
                <c:pt idx="843">
                  <c:v>31</c:v>
                </c:pt>
                <c:pt idx="844">
                  <c:v>34</c:v>
                </c:pt>
                <c:pt idx="845">
                  <c:v>36</c:v>
                </c:pt>
                <c:pt idx="846">
                  <c:v>42</c:v>
                </c:pt>
                <c:pt idx="847">
                  <c:v>40</c:v>
                </c:pt>
                <c:pt idx="848">
                  <c:v>51</c:v>
                </c:pt>
                <c:pt idx="849">
                  <c:v>42</c:v>
                </c:pt>
                <c:pt idx="850">
                  <c:v>41</c:v>
                </c:pt>
                <c:pt idx="851">
                  <c:v>42</c:v>
                </c:pt>
                <c:pt idx="852">
                  <c:v>53</c:v>
                </c:pt>
                <c:pt idx="853">
                  <c:v>59</c:v>
                </c:pt>
                <c:pt idx="854">
                  <c:v>42</c:v>
                </c:pt>
                <c:pt idx="855">
                  <c:v>39</c:v>
                </c:pt>
                <c:pt idx="856">
                  <c:v>39</c:v>
                </c:pt>
                <c:pt idx="857">
                  <c:v>30</c:v>
                </c:pt>
                <c:pt idx="858">
                  <c:v>35</c:v>
                </c:pt>
                <c:pt idx="859">
                  <c:v>34</c:v>
                </c:pt>
                <c:pt idx="860">
                  <c:v>39</c:v>
                </c:pt>
                <c:pt idx="861">
                  <c:v>34</c:v>
                </c:pt>
                <c:pt idx="862">
                  <c:v>36</c:v>
                </c:pt>
                <c:pt idx="863">
                  <c:v>43</c:v>
                </c:pt>
                <c:pt idx="864">
                  <c:v>36</c:v>
                </c:pt>
                <c:pt idx="865">
                  <c:v>36</c:v>
                </c:pt>
                <c:pt idx="866">
                  <c:v>39</c:v>
                </c:pt>
                <c:pt idx="867">
                  <c:v>41</c:v>
                </c:pt>
                <c:pt idx="868">
                  <c:v>36</c:v>
                </c:pt>
                <c:pt idx="869">
                  <c:v>35</c:v>
                </c:pt>
                <c:pt idx="870">
                  <c:v>40</c:v>
                </c:pt>
                <c:pt idx="871">
                  <c:v>37</c:v>
                </c:pt>
                <c:pt idx="872">
                  <c:v>42</c:v>
                </c:pt>
                <c:pt idx="873">
                  <c:v>42</c:v>
                </c:pt>
                <c:pt idx="874">
                  <c:v>50</c:v>
                </c:pt>
                <c:pt idx="875">
                  <c:v>47</c:v>
                </c:pt>
                <c:pt idx="876">
                  <c:v>40</c:v>
                </c:pt>
                <c:pt idx="877">
                  <c:v>47</c:v>
                </c:pt>
                <c:pt idx="878">
                  <c:v>55</c:v>
                </c:pt>
                <c:pt idx="879">
                  <c:v>59</c:v>
                </c:pt>
                <c:pt idx="880">
                  <c:v>59</c:v>
                </c:pt>
                <c:pt idx="881">
                  <c:v>50</c:v>
                </c:pt>
                <c:pt idx="882">
                  <c:v>46</c:v>
                </c:pt>
                <c:pt idx="883">
                  <c:v>63</c:v>
                </c:pt>
                <c:pt idx="884">
                  <c:v>66</c:v>
                </c:pt>
                <c:pt idx="885">
                  <c:v>67</c:v>
                </c:pt>
                <c:pt idx="886">
                  <c:v>71</c:v>
                </c:pt>
                <c:pt idx="887">
                  <c:v>56</c:v>
                </c:pt>
                <c:pt idx="888">
                  <c:v>53</c:v>
                </c:pt>
                <c:pt idx="889">
                  <c:v>66</c:v>
                </c:pt>
                <c:pt idx="890">
                  <c:v>49</c:v>
                </c:pt>
                <c:pt idx="891">
                  <c:v>56</c:v>
                </c:pt>
                <c:pt idx="892">
                  <c:v>47</c:v>
                </c:pt>
                <c:pt idx="893">
                  <c:v>58</c:v>
                </c:pt>
                <c:pt idx="894">
                  <c:v>72</c:v>
                </c:pt>
                <c:pt idx="895">
                  <c:v>74</c:v>
                </c:pt>
                <c:pt idx="896">
                  <c:v>82</c:v>
                </c:pt>
                <c:pt idx="897">
                  <c:v>87</c:v>
                </c:pt>
                <c:pt idx="898">
                  <c:v>86</c:v>
                </c:pt>
                <c:pt idx="899">
                  <c:v>74</c:v>
                </c:pt>
                <c:pt idx="900">
                  <c:v>66</c:v>
                </c:pt>
                <c:pt idx="901">
                  <c:v>57</c:v>
                </c:pt>
                <c:pt idx="902">
                  <c:v>67</c:v>
                </c:pt>
                <c:pt idx="903">
                  <c:v>73</c:v>
                </c:pt>
                <c:pt idx="904">
                  <c:v>57</c:v>
                </c:pt>
                <c:pt idx="905">
                  <c:v>63</c:v>
                </c:pt>
                <c:pt idx="906">
                  <c:v>70</c:v>
                </c:pt>
                <c:pt idx="907">
                  <c:v>71</c:v>
                </c:pt>
                <c:pt idx="908">
                  <c:v>72</c:v>
                </c:pt>
                <c:pt idx="909">
                  <c:v>51</c:v>
                </c:pt>
                <c:pt idx="910">
                  <c:v>52</c:v>
                </c:pt>
                <c:pt idx="911">
                  <c:v>59</c:v>
                </c:pt>
                <c:pt idx="912">
                  <c:v>58</c:v>
                </c:pt>
                <c:pt idx="913">
                  <c:v>69</c:v>
                </c:pt>
                <c:pt idx="914">
                  <c:v>86</c:v>
                </c:pt>
                <c:pt idx="915">
                  <c:v>80</c:v>
                </c:pt>
                <c:pt idx="916">
                  <c:v>80</c:v>
                </c:pt>
                <c:pt idx="917">
                  <c:v>80</c:v>
                </c:pt>
                <c:pt idx="918">
                  <c:v>78</c:v>
                </c:pt>
                <c:pt idx="919">
                  <c:v>56</c:v>
                </c:pt>
                <c:pt idx="920">
                  <c:v>60</c:v>
                </c:pt>
                <c:pt idx="921">
                  <c:v>58</c:v>
                </c:pt>
                <c:pt idx="922">
                  <c:v>48</c:v>
                </c:pt>
                <c:pt idx="923">
                  <c:v>70</c:v>
                </c:pt>
                <c:pt idx="924">
                  <c:v>71</c:v>
                </c:pt>
                <c:pt idx="925">
                  <c:v>76</c:v>
                </c:pt>
                <c:pt idx="926">
                  <c:v>56</c:v>
                </c:pt>
                <c:pt idx="927">
                  <c:v>66</c:v>
                </c:pt>
                <c:pt idx="928">
                  <c:v>83</c:v>
                </c:pt>
                <c:pt idx="929">
                  <c:v>75</c:v>
                </c:pt>
                <c:pt idx="930">
                  <c:v>77</c:v>
                </c:pt>
                <c:pt idx="931">
                  <c:v>87</c:v>
                </c:pt>
                <c:pt idx="932">
                  <c:v>93</c:v>
                </c:pt>
                <c:pt idx="933">
                  <c:v>77</c:v>
                </c:pt>
                <c:pt idx="934">
                  <c:v>85</c:v>
                </c:pt>
                <c:pt idx="935">
                  <c:v>91</c:v>
                </c:pt>
                <c:pt idx="936">
                  <c:v>84</c:v>
                </c:pt>
                <c:pt idx="937">
                  <c:v>87</c:v>
                </c:pt>
                <c:pt idx="938">
                  <c:v>88</c:v>
                </c:pt>
                <c:pt idx="939">
                  <c:v>89</c:v>
                </c:pt>
                <c:pt idx="940">
                  <c:v>75</c:v>
                </c:pt>
                <c:pt idx="941">
                  <c:v>74</c:v>
                </c:pt>
                <c:pt idx="942">
                  <c:v>66</c:v>
                </c:pt>
                <c:pt idx="943">
                  <c:v>80</c:v>
                </c:pt>
                <c:pt idx="944">
                  <c:v>83</c:v>
                </c:pt>
                <c:pt idx="945">
                  <c:v>83</c:v>
                </c:pt>
                <c:pt idx="946">
                  <c:v>81</c:v>
                </c:pt>
                <c:pt idx="947">
                  <c:v>78</c:v>
                </c:pt>
                <c:pt idx="948">
                  <c:v>73</c:v>
                </c:pt>
                <c:pt idx="949">
                  <c:v>90</c:v>
                </c:pt>
                <c:pt idx="950">
                  <c:v>89</c:v>
                </c:pt>
                <c:pt idx="951">
                  <c:v>88</c:v>
                </c:pt>
                <c:pt idx="952">
                  <c:v>90</c:v>
                </c:pt>
                <c:pt idx="953">
                  <c:v>90</c:v>
                </c:pt>
                <c:pt idx="954">
                  <c:v>90</c:v>
                </c:pt>
                <c:pt idx="955">
                  <c:v>91</c:v>
                </c:pt>
                <c:pt idx="956">
                  <c:v>86</c:v>
                </c:pt>
                <c:pt idx="957">
                  <c:v>79</c:v>
                </c:pt>
                <c:pt idx="958">
                  <c:v>77</c:v>
                </c:pt>
                <c:pt idx="959">
                  <c:v>95</c:v>
                </c:pt>
                <c:pt idx="960">
                  <c:v>98</c:v>
                </c:pt>
                <c:pt idx="961">
                  <c:v>102</c:v>
                </c:pt>
                <c:pt idx="962">
                  <c:v>100</c:v>
                </c:pt>
                <c:pt idx="963">
                  <c:v>88</c:v>
                </c:pt>
                <c:pt idx="964">
                  <c:v>90</c:v>
                </c:pt>
                <c:pt idx="965">
                  <c:v>91</c:v>
                </c:pt>
                <c:pt idx="966">
                  <c:v>83</c:v>
                </c:pt>
                <c:pt idx="967">
                  <c:v>77</c:v>
                </c:pt>
                <c:pt idx="968">
                  <c:v>90</c:v>
                </c:pt>
                <c:pt idx="969">
                  <c:v>91</c:v>
                </c:pt>
                <c:pt idx="970">
                  <c:v>90</c:v>
                </c:pt>
                <c:pt idx="971">
                  <c:v>87</c:v>
                </c:pt>
                <c:pt idx="972">
                  <c:v>92</c:v>
                </c:pt>
                <c:pt idx="973">
                  <c:v>98</c:v>
                </c:pt>
                <c:pt idx="974">
                  <c:v>91</c:v>
                </c:pt>
                <c:pt idx="975">
                  <c:v>86</c:v>
                </c:pt>
                <c:pt idx="976">
                  <c:v>89</c:v>
                </c:pt>
                <c:pt idx="977">
                  <c:v>88</c:v>
                </c:pt>
                <c:pt idx="978">
                  <c:v>88</c:v>
                </c:pt>
                <c:pt idx="979">
                  <c:v>80</c:v>
                </c:pt>
                <c:pt idx="980">
                  <c:v>84</c:v>
                </c:pt>
                <c:pt idx="981">
                  <c:v>86</c:v>
                </c:pt>
                <c:pt idx="982">
                  <c:v>93</c:v>
                </c:pt>
                <c:pt idx="983">
                  <c:v>90</c:v>
                </c:pt>
                <c:pt idx="984">
                  <c:v>90</c:v>
                </c:pt>
                <c:pt idx="985">
                  <c:v>92</c:v>
                </c:pt>
                <c:pt idx="986">
                  <c:v>90</c:v>
                </c:pt>
                <c:pt idx="987">
                  <c:v>94</c:v>
                </c:pt>
                <c:pt idx="988">
                  <c:v>75</c:v>
                </c:pt>
                <c:pt idx="989">
                  <c:v>77</c:v>
                </c:pt>
                <c:pt idx="990">
                  <c:v>87</c:v>
                </c:pt>
                <c:pt idx="991">
                  <c:v>89</c:v>
                </c:pt>
                <c:pt idx="992">
                  <c:v>86</c:v>
                </c:pt>
                <c:pt idx="993">
                  <c:v>89</c:v>
                </c:pt>
                <c:pt idx="994">
                  <c:v>80</c:v>
                </c:pt>
                <c:pt idx="995">
                  <c:v>69</c:v>
                </c:pt>
                <c:pt idx="996">
                  <c:v>70</c:v>
                </c:pt>
                <c:pt idx="997">
                  <c:v>71</c:v>
                </c:pt>
                <c:pt idx="998">
                  <c:v>82</c:v>
                </c:pt>
                <c:pt idx="999">
                  <c:v>92</c:v>
                </c:pt>
                <c:pt idx="1000">
                  <c:v>91</c:v>
                </c:pt>
                <c:pt idx="1001">
                  <c:v>95</c:v>
                </c:pt>
                <c:pt idx="1002">
                  <c:v>94</c:v>
                </c:pt>
                <c:pt idx="1003">
                  <c:v>93</c:v>
                </c:pt>
                <c:pt idx="1004">
                  <c:v>75</c:v>
                </c:pt>
                <c:pt idx="1005">
                  <c:v>81</c:v>
                </c:pt>
                <c:pt idx="1006">
                  <c:v>87</c:v>
                </c:pt>
                <c:pt idx="1007">
                  <c:v>88</c:v>
                </c:pt>
                <c:pt idx="1008">
                  <c:v>70</c:v>
                </c:pt>
                <c:pt idx="1009">
                  <c:v>63</c:v>
                </c:pt>
                <c:pt idx="1010">
                  <c:v>77</c:v>
                </c:pt>
                <c:pt idx="1011">
                  <c:v>75</c:v>
                </c:pt>
                <c:pt idx="1012">
                  <c:v>71</c:v>
                </c:pt>
                <c:pt idx="1013">
                  <c:v>70</c:v>
                </c:pt>
                <c:pt idx="1014">
                  <c:v>82</c:v>
                </c:pt>
                <c:pt idx="1015">
                  <c:v>74</c:v>
                </c:pt>
                <c:pt idx="1016">
                  <c:v>75</c:v>
                </c:pt>
                <c:pt idx="1017">
                  <c:v>86</c:v>
                </c:pt>
                <c:pt idx="1018">
                  <c:v>81</c:v>
                </c:pt>
                <c:pt idx="1019">
                  <c:v>74</c:v>
                </c:pt>
                <c:pt idx="1020">
                  <c:v>72</c:v>
                </c:pt>
                <c:pt idx="1021">
                  <c:v>76</c:v>
                </c:pt>
                <c:pt idx="1022">
                  <c:v>76</c:v>
                </c:pt>
                <c:pt idx="1023">
                  <c:v>77</c:v>
                </c:pt>
                <c:pt idx="1024">
                  <c:v>65</c:v>
                </c:pt>
                <c:pt idx="1025">
                  <c:v>55</c:v>
                </c:pt>
                <c:pt idx="1026">
                  <c:v>59</c:v>
                </c:pt>
                <c:pt idx="1027">
                  <c:v>65</c:v>
                </c:pt>
                <c:pt idx="1028">
                  <c:v>71</c:v>
                </c:pt>
                <c:pt idx="1029">
                  <c:v>74</c:v>
                </c:pt>
                <c:pt idx="1030">
                  <c:v>78</c:v>
                </c:pt>
                <c:pt idx="1031">
                  <c:v>74</c:v>
                </c:pt>
                <c:pt idx="1032">
                  <c:v>67</c:v>
                </c:pt>
                <c:pt idx="1033">
                  <c:v>62</c:v>
                </c:pt>
                <c:pt idx="1034">
                  <c:v>70</c:v>
                </c:pt>
                <c:pt idx="1035">
                  <c:v>60</c:v>
                </c:pt>
                <c:pt idx="1036">
                  <c:v>61</c:v>
                </c:pt>
                <c:pt idx="1037">
                  <c:v>59</c:v>
                </c:pt>
                <c:pt idx="1038">
                  <c:v>63</c:v>
                </c:pt>
                <c:pt idx="1039">
                  <c:v>70</c:v>
                </c:pt>
                <c:pt idx="1040">
                  <c:v>74</c:v>
                </c:pt>
                <c:pt idx="1041">
                  <c:v>74</c:v>
                </c:pt>
                <c:pt idx="1042">
                  <c:v>74</c:v>
                </c:pt>
                <c:pt idx="1043">
                  <c:v>71</c:v>
                </c:pt>
                <c:pt idx="1044">
                  <c:v>57</c:v>
                </c:pt>
                <c:pt idx="1045">
                  <c:v>49</c:v>
                </c:pt>
                <c:pt idx="1046">
                  <c:v>51</c:v>
                </c:pt>
                <c:pt idx="1047">
                  <c:v>55</c:v>
                </c:pt>
                <c:pt idx="1048">
                  <c:v>47</c:v>
                </c:pt>
                <c:pt idx="1049">
                  <c:v>50</c:v>
                </c:pt>
                <c:pt idx="1050">
                  <c:v>56</c:v>
                </c:pt>
                <c:pt idx="1051">
                  <c:v>59</c:v>
                </c:pt>
                <c:pt idx="1052">
                  <c:v>57</c:v>
                </c:pt>
                <c:pt idx="1053">
                  <c:v>62</c:v>
                </c:pt>
                <c:pt idx="1054">
                  <c:v>58</c:v>
                </c:pt>
                <c:pt idx="1055">
                  <c:v>62</c:v>
                </c:pt>
                <c:pt idx="1056">
                  <c:v>58</c:v>
                </c:pt>
                <c:pt idx="1057">
                  <c:v>56</c:v>
                </c:pt>
                <c:pt idx="1058">
                  <c:v>48</c:v>
                </c:pt>
                <c:pt idx="1059">
                  <c:v>61</c:v>
                </c:pt>
                <c:pt idx="1060">
                  <c:v>60</c:v>
                </c:pt>
                <c:pt idx="1061">
                  <c:v>49</c:v>
                </c:pt>
                <c:pt idx="1062">
                  <c:v>47</c:v>
                </c:pt>
                <c:pt idx="1063">
                  <c:v>47</c:v>
                </c:pt>
                <c:pt idx="1064">
                  <c:v>58</c:v>
                </c:pt>
                <c:pt idx="1065">
                  <c:v>61</c:v>
                </c:pt>
                <c:pt idx="1066">
                  <c:v>41</c:v>
                </c:pt>
                <c:pt idx="1067">
                  <c:v>34</c:v>
                </c:pt>
                <c:pt idx="1068">
                  <c:v>35</c:v>
                </c:pt>
                <c:pt idx="1069">
                  <c:v>37</c:v>
                </c:pt>
                <c:pt idx="1070">
                  <c:v>36</c:v>
                </c:pt>
                <c:pt idx="1071">
                  <c:v>30</c:v>
                </c:pt>
                <c:pt idx="1072">
                  <c:v>56</c:v>
                </c:pt>
                <c:pt idx="1073">
                  <c:v>41</c:v>
                </c:pt>
                <c:pt idx="1074">
                  <c:v>23</c:v>
                </c:pt>
                <c:pt idx="1075">
                  <c:v>27</c:v>
                </c:pt>
                <c:pt idx="1076">
                  <c:v>30</c:v>
                </c:pt>
                <c:pt idx="1077">
                  <c:v>37</c:v>
                </c:pt>
                <c:pt idx="1078">
                  <c:v>35</c:v>
                </c:pt>
                <c:pt idx="1079">
                  <c:v>37</c:v>
                </c:pt>
                <c:pt idx="1080">
                  <c:v>35</c:v>
                </c:pt>
                <c:pt idx="1081">
                  <c:v>26</c:v>
                </c:pt>
                <c:pt idx="1082">
                  <c:v>30</c:v>
                </c:pt>
                <c:pt idx="1083">
                  <c:v>37</c:v>
                </c:pt>
                <c:pt idx="1084">
                  <c:v>38</c:v>
                </c:pt>
                <c:pt idx="1085">
                  <c:v>40</c:v>
                </c:pt>
                <c:pt idx="1086">
                  <c:v>50</c:v>
                </c:pt>
                <c:pt idx="1087">
                  <c:v>35</c:v>
                </c:pt>
                <c:pt idx="1088">
                  <c:v>39</c:v>
                </c:pt>
                <c:pt idx="1089">
                  <c:v>31</c:v>
                </c:pt>
                <c:pt idx="1090">
                  <c:v>33</c:v>
                </c:pt>
                <c:pt idx="1091">
                  <c:v>30</c:v>
                </c:pt>
                <c:pt idx="1092">
                  <c:v>33</c:v>
                </c:pt>
                <c:pt idx="1093">
                  <c:v>31</c:v>
                </c:pt>
                <c:pt idx="1094">
                  <c:v>31</c:v>
                </c:pt>
                <c:pt idx="1095">
                  <c:v>27</c:v>
                </c:pt>
                <c:pt idx="1096">
                  <c:v>29</c:v>
                </c:pt>
                <c:pt idx="1097">
                  <c:v>38</c:v>
                </c:pt>
                <c:pt idx="1098">
                  <c:v>42</c:v>
                </c:pt>
                <c:pt idx="1099">
                  <c:v>32</c:v>
                </c:pt>
                <c:pt idx="1100">
                  <c:v>24</c:v>
                </c:pt>
                <c:pt idx="1101">
                  <c:v>21</c:v>
                </c:pt>
                <c:pt idx="1102">
                  <c:v>38</c:v>
                </c:pt>
                <c:pt idx="1103">
                  <c:v>32</c:v>
                </c:pt>
                <c:pt idx="1104">
                  <c:v>37</c:v>
                </c:pt>
                <c:pt idx="1105">
                  <c:v>39</c:v>
                </c:pt>
                <c:pt idx="1106">
                  <c:v>33</c:v>
                </c:pt>
                <c:pt idx="1107">
                  <c:v>30</c:v>
                </c:pt>
                <c:pt idx="1108">
                  <c:v>38</c:v>
                </c:pt>
                <c:pt idx="1109">
                  <c:v>32</c:v>
                </c:pt>
                <c:pt idx="1110">
                  <c:v>44</c:v>
                </c:pt>
                <c:pt idx="1111">
                  <c:v>45</c:v>
                </c:pt>
                <c:pt idx="1112">
                  <c:v>38</c:v>
                </c:pt>
                <c:pt idx="1113">
                  <c:v>31</c:v>
                </c:pt>
                <c:pt idx="1114">
                  <c:v>28</c:v>
                </c:pt>
                <c:pt idx="1115">
                  <c:v>44</c:v>
                </c:pt>
                <c:pt idx="1116">
                  <c:v>55</c:v>
                </c:pt>
                <c:pt idx="1117">
                  <c:v>33</c:v>
                </c:pt>
                <c:pt idx="1118">
                  <c:v>45</c:v>
                </c:pt>
                <c:pt idx="1119">
                  <c:v>60</c:v>
                </c:pt>
                <c:pt idx="1120">
                  <c:v>35</c:v>
                </c:pt>
                <c:pt idx="1121">
                  <c:v>37</c:v>
                </c:pt>
                <c:pt idx="1122">
                  <c:v>44</c:v>
                </c:pt>
                <c:pt idx="1123">
                  <c:v>46</c:v>
                </c:pt>
                <c:pt idx="1124">
                  <c:v>50</c:v>
                </c:pt>
                <c:pt idx="1125">
                  <c:v>55</c:v>
                </c:pt>
                <c:pt idx="1126">
                  <c:v>49</c:v>
                </c:pt>
                <c:pt idx="1127">
                  <c:v>53</c:v>
                </c:pt>
                <c:pt idx="1128">
                  <c:v>33</c:v>
                </c:pt>
                <c:pt idx="1129">
                  <c:v>56</c:v>
                </c:pt>
                <c:pt idx="1130">
                  <c:v>45</c:v>
                </c:pt>
                <c:pt idx="1131">
                  <c:v>49</c:v>
                </c:pt>
                <c:pt idx="1132">
                  <c:v>45</c:v>
                </c:pt>
                <c:pt idx="1133">
                  <c:v>53</c:v>
                </c:pt>
                <c:pt idx="1134">
                  <c:v>49</c:v>
                </c:pt>
                <c:pt idx="1135">
                  <c:v>45</c:v>
                </c:pt>
                <c:pt idx="1136">
                  <c:v>51</c:v>
                </c:pt>
                <c:pt idx="1137">
                  <c:v>56</c:v>
                </c:pt>
                <c:pt idx="1138">
                  <c:v>64</c:v>
                </c:pt>
                <c:pt idx="1139">
                  <c:v>51</c:v>
                </c:pt>
                <c:pt idx="1140">
                  <c:v>43</c:v>
                </c:pt>
                <c:pt idx="1141">
                  <c:v>49</c:v>
                </c:pt>
                <c:pt idx="1142">
                  <c:v>35</c:v>
                </c:pt>
                <c:pt idx="1143">
                  <c:v>42</c:v>
                </c:pt>
                <c:pt idx="1144">
                  <c:v>43</c:v>
                </c:pt>
                <c:pt idx="1145">
                  <c:v>45</c:v>
                </c:pt>
                <c:pt idx="1146">
                  <c:v>49</c:v>
                </c:pt>
                <c:pt idx="1147">
                  <c:v>56</c:v>
                </c:pt>
                <c:pt idx="1148">
                  <c:v>40</c:v>
                </c:pt>
                <c:pt idx="1149">
                  <c:v>58</c:v>
                </c:pt>
                <c:pt idx="1150">
                  <c:v>65</c:v>
                </c:pt>
                <c:pt idx="1151">
                  <c:v>66</c:v>
                </c:pt>
                <c:pt idx="1152">
                  <c:v>54</c:v>
                </c:pt>
                <c:pt idx="1153">
                  <c:v>50</c:v>
                </c:pt>
                <c:pt idx="1154">
                  <c:v>59</c:v>
                </c:pt>
                <c:pt idx="1155">
                  <c:v>83</c:v>
                </c:pt>
                <c:pt idx="1156">
                  <c:v>60</c:v>
                </c:pt>
                <c:pt idx="1157">
                  <c:v>50</c:v>
                </c:pt>
                <c:pt idx="1158">
                  <c:v>69</c:v>
                </c:pt>
                <c:pt idx="1159">
                  <c:v>58</c:v>
                </c:pt>
                <c:pt idx="1160">
                  <c:v>64</c:v>
                </c:pt>
                <c:pt idx="1161">
                  <c:v>50</c:v>
                </c:pt>
                <c:pt idx="1162">
                  <c:v>69</c:v>
                </c:pt>
                <c:pt idx="1163">
                  <c:v>72</c:v>
                </c:pt>
                <c:pt idx="1164">
                  <c:v>74</c:v>
                </c:pt>
                <c:pt idx="1165">
                  <c:v>82</c:v>
                </c:pt>
                <c:pt idx="1166">
                  <c:v>81</c:v>
                </c:pt>
                <c:pt idx="1167">
                  <c:v>77</c:v>
                </c:pt>
                <c:pt idx="1168">
                  <c:v>71</c:v>
                </c:pt>
                <c:pt idx="1169">
                  <c:v>66</c:v>
                </c:pt>
                <c:pt idx="1170">
                  <c:v>80</c:v>
                </c:pt>
                <c:pt idx="1171">
                  <c:v>59</c:v>
                </c:pt>
                <c:pt idx="1172">
                  <c:v>65</c:v>
                </c:pt>
                <c:pt idx="1173">
                  <c:v>74</c:v>
                </c:pt>
                <c:pt idx="1174">
                  <c:v>72</c:v>
                </c:pt>
                <c:pt idx="1175">
                  <c:v>76</c:v>
                </c:pt>
                <c:pt idx="1176">
                  <c:v>73</c:v>
                </c:pt>
                <c:pt idx="1177">
                  <c:v>78</c:v>
                </c:pt>
                <c:pt idx="1178">
                  <c:v>69</c:v>
                </c:pt>
                <c:pt idx="1179">
                  <c:v>60</c:v>
                </c:pt>
                <c:pt idx="1180">
                  <c:v>61</c:v>
                </c:pt>
                <c:pt idx="1181">
                  <c:v>68</c:v>
                </c:pt>
                <c:pt idx="1182">
                  <c:v>75</c:v>
                </c:pt>
                <c:pt idx="1183">
                  <c:v>60</c:v>
                </c:pt>
                <c:pt idx="1184">
                  <c:v>67</c:v>
                </c:pt>
                <c:pt idx="1185">
                  <c:v>80</c:v>
                </c:pt>
                <c:pt idx="1186">
                  <c:v>85</c:v>
                </c:pt>
                <c:pt idx="1187">
                  <c:v>86</c:v>
                </c:pt>
                <c:pt idx="1188">
                  <c:v>89</c:v>
                </c:pt>
                <c:pt idx="1189">
                  <c:v>91</c:v>
                </c:pt>
                <c:pt idx="1190">
                  <c:v>89</c:v>
                </c:pt>
                <c:pt idx="1191">
                  <c:v>76</c:v>
                </c:pt>
                <c:pt idx="1192">
                  <c:v>72</c:v>
                </c:pt>
                <c:pt idx="1193">
                  <c:v>83</c:v>
                </c:pt>
                <c:pt idx="1194">
                  <c:v>87</c:v>
                </c:pt>
                <c:pt idx="1195">
                  <c:v>96</c:v>
                </c:pt>
                <c:pt idx="1196">
                  <c:v>75</c:v>
                </c:pt>
                <c:pt idx="1197">
                  <c:v>74</c:v>
                </c:pt>
                <c:pt idx="1198">
                  <c:v>73</c:v>
                </c:pt>
                <c:pt idx="1199">
                  <c:v>84</c:v>
                </c:pt>
                <c:pt idx="1200">
                  <c:v>83</c:v>
                </c:pt>
                <c:pt idx="1201">
                  <c:v>85</c:v>
                </c:pt>
                <c:pt idx="1202">
                  <c:v>83</c:v>
                </c:pt>
                <c:pt idx="1203">
                  <c:v>83</c:v>
                </c:pt>
                <c:pt idx="1204">
                  <c:v>82</c:v>
                </c:pt>
                <c:pt idx="1205">
                  <c:v>72</c:v>
                </c:pt>
                <c:pt idx="1206">
                  <c:v>80</c:v>
                </c:pt>
                <c:pt idx="1207">
                  <c:v>86</c:v>
                </c:pt>
                <c:pt idx="1208">
                  <c:v>85</c:v>
                </c:pt>
                <c:pt idx="1209">
                  <c:v>82</c:v>
                </c:pt>
                <c:pt idx="1210">
                  <c:v>83</c:v>
                </c:pt>
                <c:pt idx="1211">
                  <c:v>87</c:v>
                </c:pt>
                <c:pt idx="1212">
                  <c:v>89</c:v>
                </c:pt>
                <c:pt idx="1213">
                  <c:v>91</c:v>
                </c:pt>
                <c:pt idx="1214">
                  <c:v>92</c:v>
                </c:pt>
                <c:pt idx="1215">
                  <c:v>88</c:v>
                </c:pt>
                <c:pt idx="1216">
                  <c:v>91</c:v>
                </c:pt>
                <c:pt idx="1217">
                  <c:v>94</c:v>
                </c:pt>
                <c:pt idx="1218">
                  <c:v>86</c:v>
                </c:pt>
                <c:pt idx="1219">
                  <c:v>84</c:v>
                </c:pt>
                <c:pt idx="1220">
                  <c:v>90</c:v>
                </c:pt>
                <c:pt idx="1221">
                  <c:v>94</c:v>
                </c:pt>
                <c:pt idx="1222">
                  <c:v>92</c:v>
                </c:pt>
                <c:pt idx="1223">
                  <c:v>93</c:v>
                </c:pt>
                <c:pt idx="1224">
                  <c:v>98</c:v>
                </c:pt>
                <c:pt idx="1225">
                  <c:v>92</c:v>
                </c:pt>
                <c:pt idx="1226">
                  <c:v>82</c:v>
                </c:pt>
                <c:pt idx="1227">
                  <c:v>88</c:v>
                </c:pt>
                <c:pt idx="1228">
                  <c:v>85</c:v>
                </c:pt>
                <c:pt idx="1229">
                  <c:v>89</c:v>
                </c:pt>
                <c:pt idx="1230">
                  <c:v>92</c:v>
                </c:pt>
                <c:pt idx="1231">
                  <c:v>94</c:v>
                </c:pt>
                <c:pt idx="1232">
                  <c:v>90</c:v>
                </c:pt>
                <c:pt idx="1233">
                  <c:v>88</c:v>
                </c:pt>
                <c:pt idx="1234">
                  <c:v>85</c:v>
                </c:pt>
                <c:pt idx="1235">
                  <c:v>91</c:v>
                </c:pt>
                <c:pt idx="1236">
                  <c:v>90</c:v>
                </c:pt>
                <c:pt idx="1237">
                  <c:v>84</c:v>
                </c:pt>
                <c:pt idx="1238">
                  <c:v>85</c:v>
                </c:pt>
                <c:pt idx="1239">
                  <c:v>82</c:v>
                </c:pt>
                <c:pt idx="1240">
                  <c:v>75</c:v>
                </c:pt>
                <c:pt idx="1241">
                  <c:v>79</c:v>
                </c:pt>
                <c:pt idx="1242">
                  <c:v>87</c:v>
                </c:pt>
                <c:pt idx="1243">
                  <c:v>84</c:v>
                </c:pt>
                <c:pt idx="1244">
                  <c:v>83</c:v>
                </c:pt>
                <c:pt idx="1245">
                  <c:v>79</c:v>
                </c:pt>
                <c:pt idx="1246">
                  <c:v>80</c:v>
                </c:pt>
                <c:pt idx="1247">
                  <c:v>82</c:v>
                </c:pt>
                <c:pt idx="1248">
                  <c:v>79</c:v>
                </c:pt>
                <c:pt idx="1249">
                  <c:v>78</c:v>
                </c:pt>
                <c:pt idx="1250">
                  <c:v>78</c:v>
                </c:pt>
                <c:pt idx="1251">
                  <c:v>83</c:v>
                </c:pt>
                <c:pt idx="1252">
                  <c:v>85</c:v>
                </c:pt>
                <c:pt idx="1253">
                  <c:v>83</c:v>
                </c:pt>
                <c:pt idx="1254">
                  <c:v>82</c:v>
                </c:pt>
                <c:pt idx="1255">
                  <c:v>62</c:v>
                </c:pt>
                <c:pt idx="1256">
                  <c:v>66</c:v>
                </c:pt>
                <c:pt idx="1257">
                  <c:v>78</c:v>
                </c:pt>
                <c:pt idx="1258">
                  <c:v>72</c:v>
                </c:pt>
                <c:pt idx="1259">
                  <c:v>82</c:v>
                </c:pt>
                <c:pt idx="1260">
                  <c:v>82</c:v>
                </c:pt>
                <c:pt idx="1261">
                  <c:v>85</c:v>
                </c:pt>
                <c:pt idx="1262">
                  <c:v>72</c:v>
                </c:pt>
                <c:pt idx="1263">
                  <c:v>70</c:v>
                </c:pt>
                <c:pt idx="1264">
                  <c:v>71</c:v>
                </c:pt>
                <c:pt idx="1265">
                  <c:v>69</c:v>
                </c:pt>
                <c:pt idx="1266">
                  <c:v>75</c:v>
                </c:pt>
                <c:pt idx="1267">
                  <c:v>81</c:v>
                </c:pt>
                <c:pt idx="1268">
                  <c:v>81</c:v>
                </c:pt>
                <c:pt idx="1269">
                  <c:v>83</c:v>
                </c:pt>
                <c:pt idx="1270">
                  <c:v>80</c:v>
                </c:pt>
                <c:pt idx="1271">
                  <c:v>75</c:v>
                </c:pt>
                <c:pt idx="1272">
                  <c:v>76</c:v>
                </c:pt>
                <c:pt idx="1273">
                  <c:v>65</c:v>
                </c:pt>
                <c:pt idx="1274">
                  <c:v>60</c:v>
                </c:pt>
                <c:pt idx="1275">
                  <c:v>66</c:v>
                </c:pt>
                <c:pt idx="1276">
                  <c:v>72</c:v>
                </c:pt>
                <c:pt idx="1277">
                  <c:v>68</c:v>
                </c:pt>
                <c:pt idx="1278">
                  <c:v>85</c:v>
                </c:pt>
                <c:pt idx="1279">
                  <c:v>82</c:v>
                </c:pt>
                <c:pt idx="1280">
                  <c:v>80</c:v>
                </c:pt>
                <c:pt idx="1281">
                  <c:v>60</c:v>
                </c:pt>
                <c:pt idx="1282">
                  <c:v>68</c:v>
                </c:pt>
                <c:pt idx="1283">
                  <c:v>66</c:v>
                </c:pt>
                <c:pt idx="1284">
                  <c:v>66</c:v>
                </c:pt>
                <c:pt idx="1285">
                  <c:v>70</c:v>
                </c:pt>
                <c:pt idx="1286">
                  <c:v>67</c:v>
                </c:pt>
                <c:pt idx="1287">
                  <c:v>67</c:v>
                </c:pt>
                <c:pt idx="1288">
                  <c:v>61</c:v>
                </c:pt>
                <c:pt idx="1289">
                  <c:v>61</c:v>
                </c:pt>
                <c:pt idx="1290">
                  <c:v>62</c:v>
                </c:pt>
                <c:pt idx="1291">
                  <c:v>62</c:v>
                </c:pt>
                <c:pt idx="1292">
                  <c:v>53</c:v>
                </c:pt>
                <c:pt idx="1293">
                  <c:v>46</c:v>
                </c:pt>
                <c:pt idx="1294">
                  <c:v>51</c:v>
                </c:pt>
                <c:pt idx="1295">
                  <c:v>56</c:v>
                </c:pt>
                <c:pt idx="1296">
                  <c:v>59</c:v>
                </c:pt>
                <c:pt idx="1297">
                  <c:v>61</c:v>
                </c:pt>
                <c:pt idx="1298">
                  <c:v>54</c:v>
                </c:pt>
                <c:pt idx="1299">
                  <c:v>64</c:v>
                </c:pt>
                <c:pt idx="1300">
                  <c:v>67</c:v>
                </c:pt>
                <c:pt idx="1301">
                  <c:v>68</c:v>
                </c:pt>
                <c:pt idx="1302">
                  <c:v>59</c:v>
                </c:pt>
                <c:pt idx="1303">
                  <c:v>67</c:v>
                </c:pt>
                <c:pt idx="1304">
                  <c:v>64</c:v>
                </c:pt>
                <c:pt idx="1305">
                  <c:v>57</c:v>
                </c:pt>
                <c:pt idx="1306">
                  <c:v>45</c:v>
                </c:pt>
                <c:pt idx="1307">
                  <c:v>64</c:v>
                </c:pt>
                <c:pt idx="1308">
                  <c:v>55</c:v>
                </c:pt>
                <c:pt idx="1309">
                  <c:v>49</c:v>
                </c:pt>
                <c:pt idx="1310">
                  <c:v>54</c:v>
                </c:pt>
                <c:pt idx="1311">
                  <c:v>59</c:v>
                </c:pt>
                <c:pt idx="1312">
                  <c:v>66</c:v>
                </c:pt>
                <c:pt idx="1313">
                  <c:v>65</c:v>
                </c:pt>
                <c:pt idx="1314">
                  <c:v>50</c:v>
                </c:pt>
                <c:pt idx="1315">
                  <c:v>49</c:v>
                </c:pt>
                <c:pt idx="1316">
                  <c:v>54</c:v>
                </c:pt>
                <c:pt idx="1317">
                  <c:v>58</c:v>
                </c:pt>
                <c:pt idx="1318">
                  <c:v>60</c:v>
                </c:pt>
                <c:pt idx="1319">
                  <c:v>54</c:v>
                </c:pt>
                <c:pt idx="1320">
                  <c:v>43</c:v>
                </c:pt>
                <c:pt idx="1321">
                  <c:v>39</c:v>
                </c:pt>
                <c:pt idx="1322">
                  <c:v>41</c:v>
                </c:pt>
                <c:pt idx="1323">
                  <c:v>46</c:v>
                </c:pt>
                <c:pt idx="1324">
                  <c:v>50</c:v>
                </c:pt>
                <c:pt idx="1325">
                  <c:v>56</c:v>
                </c:pt>
                <c:pt idx="1326">
                  <c:v>30</c:v>
                </c:pt>
                <c:pt idx="1327">
                  <c:v>47</c:v>
                </c:pt>
                <c:pt idx="1328">
                  <c:v>45</c:v>
                </c:pt>
                <c:pt idx="1329">
                  <c:v>58</c:v>
                </c:pt>
                <c:pt idx="1330">
                  <c:v>56</c:v>
                </c:pt>
                <c:pt idx="1331">
                  <c:v>45</c:v>
                </c:pt>
                <c:pt idx="1332">
                  <c:v>57</c:v>
                </c:pt>
                <c:pt idx="1333">
                  <c:v>44</c:v>
                </c:pt>
                <c:pt idx="1334">
                  <c:v>34</c:v>
                </c:pt>
                <c:pt idx="1335">
                  <c:v>41</c:v>
                </c:pt>
                <c:pt idx="1336">
                  <c:v>27</c:v>
                </c:pt>
                <c:pt idx="1337">
                  <c:v>28</c:v>
                </c:pt>
                <c:pt idx="1338">
                  <c:v>39</c:v>
                </c:pt>
                <c:pt idx="1339">
                  <c:v>40</c:v>
                </c:pt>
                <c:pt idx="1340">
                  <c:v>46</c:v>
                </c:pt>
                <c:pt idx="1341">
                  <c:v>48</c:v>
                </c:pt>
                <c:pt idx="1342">
                  <c:v>45</c:v>
                </c:pt>
                <c:pt idx="1343">
                  <c:v>35</c:v>
                </c:pt>
                <c:pt idx="1344">
                  <c:v>51</c:v>
                </c:pt>
                <c:pt idx="1345">
                  <c:v>33</c:v>
                </c:pt>
                <c:pt idx="1346">
                  <c:v>33</c:v>
                </c:pt>
                <c:pt idx="1347">
                  <c:v>48</c:v>
                </c:pt>
                <c:pt idx="1348">
                  <c:v>50</c:v>
                </c:pt>
                <c:pt idx="1349">
                  <c:v>43</c:v>
                </c:pt>
                <c:pt idx="1350">
                  <c:v>40</c:v>
                </c:pt>
                <c:pt idx="1351">
                  <c:v>43</c:v>
                </c:pt>
                <c:pt idx="1352">
                  <c:v>39</c:v>
                </c:pt>
                <c:pt idx="1353">
                  <c:v>57</c:v>
                </c:pt>
                <c:pt idx="1354">
                  <c:v>59</c:v>
                </c:pt>
                <c:pt idx="1355">
                  <c:v>44</c:v>
                </c:pt>
                <c:pt idx="1356">
                  <c:v>41</c:v>
                </c:pt>
                <c:pt idx="1357">
                  <c:v>50</c:v>
                </c:pt>
                <c:pt idx="1358">
                  <c:v>48</c:v>
                </c:pt>
                <c:pt idx="1359">
                  <c:v>37</c:v>
                </c:pt>
                <c:pt idx="1360">
                  <c:v>45</c:v>
                </c:pt>
                <c:pt idx="1361">
                  <c:v>32</c:v>
                </c:pt>
                <c:pt idx="1362">
                  <c:v>42</c:v>
                </c:pt>
                <c:pt idx="1363">
                  <c:v>48</c:v>
                </c:pt>
                <c:pt idx="1364">
                  <c:v>46</c:v>
                </c:pt>
                <c:pt idx="1365">
                  <c:v>41</c:v>
                </c:pt>
                <c:pt idx="1366">
                  <c:v>46</c:v>
                </c:pt>
                <c:pt idx="1367">
                  <c:v>50</c:v>
                </c:pt>
                <c:pt idx="1368">
                  <c:v>55</c:v>
                </c:pt>
                <c:pt idx="1369">
                  <c:v>57</c:v>
                </c:pt>
                <c:pt idx="1370">
                  <c:v>43</c:v>
                </c:pt>
                <c:pt idx="1371">
                  <c:v>55</c:v>
                </c:pt>
                <c:pt idx="1372">
                  <c:v>53</c:v>
                </c:pt>
                <c:pt idx="1373">
                  <c:v>39</c:v>
                </c:pt>
                <c:pt idx="1374">
                  <c:v>42</c:v>
                </c:pt>
                <c:pt idx="1375">
                  <c:v>45</c:v>
                </c:pt>
                <c:pt idx="1376">
                  <c:v>45</c:v>
                </c:pt>
                <c:pt idx="1377">
                  <c:v>44</c:v>
                </c:pt>
                <c:pt idx="1378">
                  <c:v>61</c:v>
                </c:pt>
                <c:pt idx="1379">
                  <c:v>68</c:v>
                </c:pt>
                <c:pt idx="1380">
                  <c:v>59</c:v>
                </c:pt>
                <c:pt idx="1381">
                  <c:v>69</c:v>
                </c:pt>
                <c:pt idx="1382">
                  <c:v>71</c:v>
                </c:pt>
                <c:pt idx="1383">
                  <c:v>69</c:v>
                </c:pt>
                <c:pt idx="1384">
                  <c:v>55</c:v>
                </c:pt>
                <c:pt idx="1385">
                  <c:v>65</c:v>
                </c:pt>
                <c:pt idx="1386">
                  <c:v>77</c:v>
                </c:pt>
                <c:pt idx="1387">
                  <c:v>76</c:v>
                </c:pt>
                <c:pt idx="1388">
                  <c:v>69</c:v>
                </c:pt>
                <c:pt idx="1389">
                  <c:v>76</c:v>
                </c:pt>
                <c:pt idx="1390">
                  <c:v>57</c:v>
                </c:pt>
                <c:pt idx="1391">
                  <c:v>53</c:v>
                </c:pt>
                <c:pt idx="1392">
                  <c:v>52</c:v>
                </c:pt>
                <c:pt idx="1393">
                  <c:v>66</c:v>
                </c:pt>
                <c:pt idx="1394">
                  <c:v>56</c:v>
                </c:pt>
                <c:pt idx="1395">
                  <c:v>52</c:v>
                </c:pt>
                <c:pt idx="1396">
                  <c:v>57</c:v>
                </c:pt>
                <c:pt idx="1397">
                  <c:v>65</c:v>
                </c:pt>
                <c:pt idx="1398">
                  <c:v>67</c:v>
                </c:pt>
                <c:pt idx="1399">
                  <c:v>66</c:v>
                </c:pt>
                <c:pt idx="1400">
                  <c:v>63</c:v>
                </c:pt>
                <c:pt idx="1401">
                  <c:v>60</c:v>
                </c:pt>
                <c:pt idx="1402">
                  <c:v>54</c:v>
                </c:pt>
                <c:pt idx="1403">
                  <c:v>59</c:v>
                </c:pt>
                <c:pt idx="1404">
                  <c:v>75</c:v>
                </c:pt>
                <c:pt idx="1405">
                  <c:v>89</c:v>
                </c:pt>
                <c:pt idx="1406">
                  <c:v>78</c:v>
                </c:pt>
                <c:pt idx="1407">
                  <c:v>61</c:v>
                </c:pt>
                <c:pt idx="1408">
                  <c:v>72</c:v>
                </c:pt>
                <c:pt idx="1409">
                  <c:v>53</c:v>
                </c:pt>
                <c:pt idx="1410">
                  <c:v>53</c:v>
                </c:pt>
                <c:pt idx="1411">
                  <c:v>60</c:v>
                </c:pt>
                <c:pt idx="1412">
                  <c:v>63</c:v>
                </c:pt>
                <c:pt idx="1413">
                  <c:v>64</c:v>
                </c:pt>
                <c:pt idx="1414">
                  <c:v>64</c:v>
                </c:pt>
                <c:pt idx="1415">
                  <c:v>65</c:v>
                </c:pt>
                <c:pt idx="1416">
                  <c:v>72</c:v>
                </c:pt>
                <c:pt idx="1417">
                  <c:v>55</c:v>
                </c:pt>
                <c:pt idx="1418">
                  <c:v>60</c:v>
                </c:pt>
                <c:pt idx="1419">
                  <c:v>69</c:v>
                </c:pt>
                <c:pt idx="1420">
                  <c:v>65</c:v>
                </c:pt>
                <c:pt idx="1421">
                  <c:v>70</c:v>
                </c:pt>
                <c:pt idx="1422">
                  <c:v>73</c:v>
                </c:pt>
                <c:pt idx="1423">
                  <c:v>64</c:v>
                </c:pt>
                <c:pt idx="1424">
                  <c:v>82</c:v>
                </c:pt>
                <c:pt idx="1425">
                  <c:v>71</c:v>
                </c:pt>
                <c:pt idx="1426">
                  <c:v>67</c:v>
                </c:pt>
                <c:pt idx="1427">
                  <c:v>80</c:v>
                </c:pt>
                <c:pt idx="1428">
                  <c:v>73</c:v>
                </c:pt>
                <c:pt idx="1429">
                  <c:v>82</c:v>
                </c:pt>
                <c:pt idx="1430">
                  <c:v>64</c:v>
                </c:pt>
                <c:pt idx="1431">
                  <c:v>73</c:v>
                </c:pt>
                <c:pt idx="1432">
                  <c:v>77</c:v>
                </c:pt>
                <c:pt idx="1433">
                  <c:v>68</c:v>
                </c:pt>
                <c:pt idx="1434">
                  <c:v>91</c:v>
                </c:pt>
                <c:pt idx="1435">
                  <c:v>91</c:v>
                </c:pt>
                <c:pt idx="1436">
                  <c:v>80</c:v>
                </c:pt>
                <c:pt idx="1437">
                  <c:v>80</c:v>
                </c:pt>
                <c:pt idx="1438">
                  <c:v>77</c:v>
                </c:pt>
                <c:pt idx="1439">
                  <c:v>63</c:v>
                </c:pt>
                <c:pt idx="1440">
                  <c:v>66</c:v>
                </c:pt>
                <c:pt idx="1441">
                  <c:v>75</c:v>
                </c:pt>
                <c:pt idx="1442">
                  <c:v>79</c:v>
                </c:pt>
                <c:pt idx="1443">
                  <c:v>80</c:v>
                </c:pt>
                <c:pt idx="1444">
                  <c:v>74</c:v>
                </c:pt>
                <c:pt idx="1445">
                  <c:v>79</c:v>
                </c:pt>
                <c:pt idx="1446">
                  <c:v>80</c:v>
                </c:pt>
                <c:pt idx="1447">
                  <c:v>70</c:v>
                </c:pt>
                <c:pt idx="1448">
                  <c:v>74</c:v>
                </c:pt>
                <c:pt idx="1449">
                  <c:v>79</c:v>
                </c:pt>
                <c:pt idx="1450">
                  <c:v>96</c:v>
                </c:pt>
                <c:pt idx="1451">
                  <c:v>96</c:v>
                </c:pt>
                <c:pt idx="1452">
                  <c:v>86</c:v>
                </c:pt>
                <c:pt idx="1453">
                  <c:v>80</c:v>
                </c:pt>
                <c:pt idx="1454">
                  <c:v>75</c:v>
                </c:pt>
                <c:pt idx="1455">
                  <c:v>83</c:v>
                </c:pt>
                <c:pt idx="1456">
                  <c:v>90</c:v>
                </c:pt>
                <c:pt idx="1457">
                  <c:v>95</c:v>
                </c:pt>
                <c:pt idx="1458">
                  <c:v>88</c:v>
                </c:pt>
                <c:pt idx="1459">
                  <c:v>95</c:v>
                </c:pt>
                <c:pt idx="1460">
                  <c:v>96</c:v>
                </c:pt>
                <c:pt idx="1461">
                  <c:v>91</c:v>
                </c:pt>
                <c:pt idx="1462">
                  <c:v>88</c:v>
                </c:pt>
                <c:pt idx="1463">
                  <c:v>87</c:v>
                </c:pt>
                <c:pt idx="1464">
                  <c:v>89</c:v>
                </c:pt>
                <c:pt idx="1465">
                  <c:v>94</c:v>
                </c:pt>
                <c:pt idx="1466">
                  <c:v>90</c:v>
                </c:pt>
                <c:pt idx="1467">
                  <c:v>92</c:v>
                </c:pt>
                <c:pt idx="1468">
                  <c:v>96</c:v>
                </c:pt>
                <c:pt idx="1469">
                  <c:v>101</c:v>
                </c:pt>
                <c:pt idx="1470">
                  <c:v>77</c:v>
                </c:pt>
                <c:pt idx="1471">
                  <c:v>85</c:v>
                </c:pt>
                <c:pt idx="1472">
                  <c:v>88</c:v>
                </c:pt>
                <c:pt idx="1473">
                  <c:v>93</c:v>
                </c:pt>
                <c:pt idx="1474">
                  <c:v>86</c:v>
                </c:pt>
                <c:pt idx="1475">
                  <c:v>90</c:v>
                </c:pt>
                <c:pt idx="1476">
                  <c:v>82</c:v>
                </c:pt>
                <c:pt idx="1477">
                  <c:v>84</c:v>
                </c:pt>
                <c:pt idx="1478">
                  <c:v>84</c:v>
                </c:pt>
                <c:pt idx="1479">
                  <c:v>85</c:v>
                </c:pt>
                <c:pt idx="1480">
                  <c:v>90</c:v>
                </c:pt>
                <c:pt idx="1481">
                  <c:v>92</c:v>
                </c:pt>
                <c:pt idx="1482">
                  <c:v>86</c:v>
                </c:pt>
                <c:pt idx="1483">
                  <c:v>85</c:v>
                </c:pt>
                <c:pt idx="1484">
                  <c:v>88</c:v>
                </c:pt>
                <c:pt idx="1485">
                  <c:v>90</c:v>
                </c:pt>
                <c:pt idx="1486">
                  <c:v>85</c:v>
                </c:pt>
                <c:pt idx="1487">
                  <c:v>85</c:v>
                </c:pt>
                <c:pt idx="1488">
                  <c:v>78</c:v>
                </c:pt>
                <c:pt idx="1489">
                  <c:v>86</c:v>
                </c:pt>
                <c:pt idx="1490">
                  <c:v>85</c:v>
                </c:pt>
                <c:pt idx="1491">
                  <c:v>76</c:v>
                </c:pt>
                <c:pt idx="1492">
                  <c:v>82</c:v>
                </c:pt>
                <c:pt idx="1493">
                  <c:v>82</c:v>
                </c:pt>
                <c:pt idx="1494">
                  <c:v>85</c:v>
                </c:pt>
                <c:pt idx="1495">
                  <c:v>88</c:v>
                </c:pt>
                <c:pt idx="1496">
                  <c:v>85</c:v>
                </c:pt>
                <c:pt idx="1497">
                  <c:v>83</c:v>
                </c:pt>
                <c:pt idx="1498">
                  <c:v>86</c:v>
                </c:pt>
                <c:pt idx="1499">
                  <c:v>80</c:v>
                </c:pt>
                <c:pt idx="1500">
                  <c:v>84</c:v>
                </c:pt>
                <c:pt idx="1501">
                  <c:v>79</c:v>
                </c:pt>
                <c:pt idx="1502">
                  <c:v>82</c:v>
                </c:pt>
                <c:pt idx="1503">
                  <c:v>82</c:v>
                </c:pt>
                <c:pt idx="1504">
                  <c:v>82</c:v>
                </c:pt>
                <c:pt idx="1505">
                  <c:v>79</c:v>
                </c:pt>
                <c:pt idx="1506">
                  <c:v>73</c:v>
                </c:pt>
                <c:pt idx="1507">
                  <c:v>76</c:v>
                </c:pt>
                <c:pt idx="1508">
                  <c:v>81</c:v>
                </c:pt>
                <c:pt idx="1509">
                  <c:v>81</c:v>
                </c:pt>
                <c:pt idx="1510">
                  <c:v>75</c:v>
                </c:pt>
                <c:pt idx="1511">
                  <c:v>79</c:v>
                </c:pt>
                <c:pt idx="1512">
                  <c:v>77</c:v>
                </c:pt>
                <c:pt idx="1513">
                  <c:v>70</c:v>
                </c:pt>
                <c:pt idx="1514">
                  <c:v>71</c:v>
                </c:pt>
                <c:pt idx="1515">
                  <c:v>68</c:v>
                </c:pt>
                <c:pt idx="1516">
                  <c:v>67</c:v>
                </c:pt>
                <c:pt idx="1517">
                  <c:v>72</c:v>
                </c:pt>
                <c:pt idx="1518">
                  <c:v>75</c:v>
                </c:pt>
                <c:pt idx="1519">
                  <c:v>76</c:v>
                </c:pt>
                <c:pt idx="1520">
                  <c:v>70</c:v>
                </c:pt>
                <c:pt idx="1521">
                  <c:v>71</c:v>
                </c:pt>
                <c:pt idx="1522">
                  <c:v>63</c:v>
                </c:pt>
                <c:pt idx="1523">
                  <c:v>70</c:v>
                </c:pt>
                <c:pt idx="1524">
                  <c:v>75</c:v>
                </c:pt>
                <c:pt idx="1525">
                  <c:v>53</c:v>
                </c:pt>
                <c:pt idx="1526">
                  <c:v>55</c:v>
                </c:pt>
                <c:pt idx="1527">
                  <c:v>59</c:v>
                </c:pt>
                <c:pt idx="1528">
                  <c:v>66</c:v>
                </c:pt>
                <c:pt idx="1529">
                  <c:v>60</c:v>
                </c:pt>
                <c:pt idx="1530">
                  <c:v>70</c:v>
                </c:pt>
                <c:pt idx="1531">
                  <c:v>69</c:v>
                </c:pt>
                <c:pt idx="1532">
                  <c:v>58</c:v>
                </c:pt>
                <c:pt idx="1533">
                  <c:v>64</c:v>
                </c:pt>
                <c:pt idx="1534">
                  <c:v>68</c:v>
                </c:pt>
                <c:pt idx="1535">
                  <c:v>65</c:v>
                </c:pt>
                <c:pt idx="1536">
                  <c:v>67</c:v>
                </c:pt>
                <c:pt idx="1537">
                  <c:v>61</c:v>
                </c:pt>
                <c:pt idx="1538">
                  <c:v>61</c:v>
                </c:pt>
                <c:pt idx="1539">
                  <c:v>63</c:v>
                </c:pt>
                <c:pt idx="1540">
                  <c:v>53</c:v>
                </c:pt>
                <c:pt idx="1541">
                  <c:v>51</c:v>
                </c:pt>
                <c:pt idx="1542">
                  <c:v>52</c:v>
                </c:pt>
                <c:pt idx="1543">
                  <c:v>49</c:v>
                </c:pt>
                <c:pt idx="1544">
                  <c:v>45</c:v>
                </c:pt>
                <c:pt idx="1545">
                  <c:v>42</c:v>
                </c:pt>
                <c:pt idx="1546">
                  <c:v>40</c:v>
                </c:pt>
                <c:pt idx="1547">
                  <c:v>47</c:v>
                </c:pt>
                <c:pt idx="1548">
                  <c:v>63</c:v>
                </c:pt>
                <c:pt idx="1549">
                  <c:v>66</c:v>
                </c:pt>
                <c:pt idx="1550">
                  <c:v>49</c:v>
                </c:pt>
                <c:pt idx="1551">
                  <c:v>47</c:v>
                </c:pt>
                <c:pt idx="1552">
                  <c:v>46</c:v>
                </c:pt>
                <c:pt idx="1553">
                  <c:v>49</c:v>
                </c:pt>
                <c:pt idx="1554">
                  <c:v>49</c:v>
                </c:pt>
                <c:pt idx="1555">
                  <c:v>51</c:v>
                </c:pt>
                <c:pt idx="1556">
                  <c:v>50</c:v>
                </c:pt>
                <c:pt idx="1557">
                  <c:v>41</c:v>
                </c:pt>
                <c:pt idx="1558">
                  <c:v>48</c:v>
                </c:pt>
                <c:pt idx="1559">
                  <c:v>36</c:v>
                </c:pt>
                <c:pt idx="1560">
                  <c:v>41</c:v>
                </c:pt>
                <c:pt idx="1561">
                  <c:v>42</c:v>
                </c:pt>
                <c:pt idx="1562">
                  <c:v>48</c:v>
                </c:pt>
                <c:pt idx="1563">
                  <c:v>60</c:v>
                </c:pt>
                <c:pt idx="1564">
                  <c:v>58</c:v>
                </c:pt>
                <c:pt idx="1565">
                  <c:v>53</c:v>
                </c:pt>
                <c:pt idx="1566">
                  <c:v>41</c:v>
                </c:pt>
                <c:pt idx="1567">
                  <c:v>45</c:v>
                </c:pt>
                <c:pt idx="1568">
                  <c:v>56</c:v>
                </c:pt>
                <c:pt idx="1569">
                  <c:v>47</c:v>
                </c:pt>
                <c:pt idx="1570">
                  <c:v>43</c:v>
                </c:pt>
                <c:pt idx="1571">
                  <c:v>45</c:v>
                </c:pt>
                <c:pt idx="1572">
                  <c:v>44</c:v>
                </c:pt>
                <c:pt idx="1573">
                  <c:v>53</c:v>
                </c:pt>
                <c:pt idx="1574">
                  <c:v>46</c:v>
                </c:pt>
                <c:pt idx="1575">
                  <c:v>57</c:v>
                </c:pt>
                <c:pt idx="1576">
                  <c:v>40</c:v>
                </c:pt>
                <c:pt idx="1577">
                  <c:v>40</c:v>
                </c:pt>
                <c:pt idx="1578">
                  <c:v>39</c:v>
                </c:pt>
                <c:pt idx="1579">
                  <c:v>37</c:v>
                </c:pt>
                <c:pt idx="1580">
                  <c:v>33</c:v>
                </c:pt>
                <c:pt idx="1581">
                  <c:v>39</c:v>
                </c:pt>
                <c:pt idx="1582">
                  <c:v>32</c:v>
                </c:pt>
                <c:pt idx="1583">
                  <c:v>34</c:v>
                </c:pt>
                <c:pt idx="1584">
                  <c:v>45</c:v>
                </c:pt>
                <c:pt idx="1585">
                  <c:v>43</c:v>
                </c:pt>
                <c:pt idx="1586">
                  <c:v>46</c:v>
                </c:pt>
                <c:pt idx="1587">
                  <c:v>45</c:v>
                </c:pt>
                <c:pt idx="1588">
                  <c:v>46</c:v>
                </c:pt>
                <c:pt idx="1589">
                  <c:v>48</c:v>
                </c:pt>
                <c:pt idx="1590">
                  <c:v>56</c:v>
                </c:pt>
                <c:pt idx="1591">
                  <c:v>39</c:v>
                </c:pt>
                <c:pt idx="1592">
                  <c:v>38</c:v>
                </c:pt>
                <c:pt idx="1593">
                  <c:v>43</c:v>
                </c:pt>
                <c:pt idx="1594">
                  <c:v>30</c:v>
                </c:pt>
                <c:pt idx="1595">
                  <c:v>22</c:v>
                </c:pt>
                <c:pt idx="1596">
                  <c:v>20</c:v>
                </c:pt>
                <c:pt idx="1597">
                  <c:v>23</c:v>
                </c:pt>
                <c:pt idx="1598">
                  <c:v>33</c:v>
                </c:pt>
                <c:pt idx="1599">
                  <c:v>39</c:v>
                </c:pt>
                <c:pt idx="1600">
                  <c:v>53</c:v>
                </c:pt>
                <c:pt idx="1601">
                  <c:v>62</c:v>
                </c:pt>
                <c:pt idx="1602">
                  <c:v>49</c:v>
                </c:pt>
                <c:pt idx="1603">
                  <c:v>30</c:v>
                </c:pt>
                <c:pt idx="1604">
                  <c:v>30</c:v>
                </c:pt>
                <c:pt idx="1605">
                  <c:v>30</c:v>
                </c:pt>
                <c:pt idx="1606">
                  <c:v>38</c:v>
                </c:pt>
                <c:pt idx="1607">
                  <c:v>32</c:v>
                </c:pt>
                <c:pt idx="1608">
                  <c:v>43</c:v>
                </c:pt>
                <c:pt idx="1609">
                  <c:v>43</c:v>
                </c:pt>
                <c:pt idx="1610">
                  <c:v>45</c:v>
                </c:pt>
                <c:pt idx="1611">
                  <c:v>44</c:v>
                </c:pt>
                <c:pt idx="1612">
                  <c:v>34</c:v>
                </c:pt>
                <c:pt idx="1613">
                  <c:v>42</c:v>
                </c:pt>
                <c:pt idx="1614">
                  <c:v>32</c:v>
                </c:pt>
                <c:pt idx="1615">
                  <c:v>34</c:v>
                </c:pt>
                <c:pt idx="1616">
                  <c:v>47</c:v>
                </c:pt>
                <c:pt idx="1617">
                  <c:v>43</c:v>
                </c:pt>
                <c:pt idx="1618">
                  <c:v>43</c:v>
                </c:pt>
                <c:pt idx="1619">
                  <c:v>47</c:v>
                </c:pt>
                <c:pt idx="1620">
                  <c:v>50</c:v>
                </c:pt>
                <c:pt idx="1621">
                  <c:v>38</c:v>
                </c:pt>
                <c:pt idx="1622">
                  <c:v>40</c:v>
                </c:pt>
                <c:pt idx="1623">
                  <c:v>49</c:v>
                </c:pt>
                <c:pt idx="1624">
                  <c:v>44</c:v>
                </c:pt>
                <c:pt idx="1625">
                  <c:v>41</c:v>
                </c:pt>
                <c:pt idx="1626">
                  <c:v>53</c:v>
                </c:pt>
                <c:pt idx="1627">
                  <c:v>56</c:v>
                </c:pt>
                <c:pt idx="1628">
                  <c:v>57</c:v>
                </c:pt>
                <c:pt idx="1629">
                  <c:v>57</c:v>
                </c:pt>
                <c:pt idx="1630">
                  <c:v>38</c:v>
                </c:pt>
                <c:pt idx="1631">
                  <c:v>36</c:v>
                </c:pt>
                <c:pt idx="1632">
                  <c:v>43</c:v>
                </c:pt>
                <c:pt idx="1633">
                  <c:v>43</c:v>
                </c:pt>
                <c:pt idx="1634">
                  <c:v>39</c:v>
                </c:pt>
                <c:pt idx="1635">
                  <c:v>48</c:v>
                </c:pt>
                <c:pt idx="1636">
                  <c:v>47</c:v>
                </c:pt>
                <c:pt idx="1637">
                  <c:v>50</c:v>
                </c:pt>
                <c:pt idx="1638">
                  <c:v>52</c:v>
                </c:pt>
                <c:pt idx="1639">
                  <c:v>57</c:v>
                </c:pt>
                <c:pt idx="1640">
                  <c:v>61</c:v>
                </c:pt>
                <c:pt idx="1641">
                  <c:v>44</c:v>
                </c:pt>
                <c:pt idx="1642">
                  <c:v>56</c:v>
                </c:pt>
                <c:pt idx="1643">
                  <c:v>54</c:v>
                </c:pt>
                <c:pt idx="1644">
                  <c:v>64</c:v>
                </c:pt>
                <c:pt idx="1645">
                  <c:v>77</c:v>
                </c:pt>
                <c:pt idx="1646">
                  <c:v>81</c:v>
                </c:pt>
                <c:pt idx="1647">
                  <c:v>79</c:v>
                </c:pt>
                <c:pt idx="1648">
                  <c:v>63</c:v>
                </c:pt>
                <c:pt idx="1649">
                  <c:v>57</c:v>
                </c:pt>
                <c:pt idx="1650">
                  <c:v>60</c:v>
                </c:pt>
                <c:pt idx="1651">
                  <c:v>67</c:v>
                </c:pt>
                <c:pt idx="1652">
                  <c:v>71</c:v>
                </c:pt>
                <c:pt idx="1653">
                  <c:v>58</c:v>
                </c:pt>
                <c:pt idx="1654">
                  <c:v>55</c:v>
                </c:pt>
                <c:pt idx="1655">
                  <c:v>56</c:v>
                </c:pt>
                <c:pt idx="1656">
                  <c:v>51</c:v>
                </c:pt>
                <c:pt idx="1657">
                  <c:v>72</c:v>
                </c:pt>
                <c:pt idx="1658">
                  <c:v>65</c:v>
                </c:pt>
                <c:pt idx="1659">
                  <c:v>73</c:v>
                </c:pt>
                <c:pt idx="1660">
                  <c:v>65</c:v>
                </c:pt>
                <c:pt idx="1661">
                  <c:v>69</c:v>
                </c:pt>
                <c:pt idx="1662">
                  <c:v>70</c:v>
                </c:pt>
                <c:pt idx="1663">
                  <c:v>77</c:v>
                </c:pt>
                <c:pt idx="1664">
                  <c:v>66</c:v>
                </c:pt>
                <c:pt idx="1665">
                  <c:v>71</c:v>
                </c:pt>
                <c:pt idx="1666">
                  <c:v>75</c:v>
                </c:pt>
                <c:pt idx="1667">
                  <c:v>68</c:v>
                </c:pt>
                <c:pt idx="1668">
                  <c:v>69</c:v>
                </c:pt>
                <c:pt idx="1669">
                  <c:v>68</c:v>
                </c:pt>
                <c:pt idx="1670">
                  <c:v>56</c:v>
                </c:pt>
                <c:pt idx="1671">
                  <c:v>63</c:v>
                </c:pt>
                <c:pt idx="1672">
                  <c:v>73</c:v>
                </c:pt>
                <c:pt idx="1673">
                  <c:v>80</c:v>
                </c:pt>
                <c:pt idx="1674">
                  <c:v>59</c:v>
                </c:pt>
                <c:pt idx="1675">
                  <c:v>79</c:v>
                </c:pt>
                <c:pt idx="1676">
                  <c:v>87</c:v>
                </c:pt>
                <c:pt idx="1677">
                  <c:v>84</c:v>
                </c:pt>
                <c:pt idx="1678">
                  <c:v>79</c:v>
                </c:pt>
                <c:pt idx="1679">
                  <c:v>75</c:v>
                </c:pt>
                <c:pt idx="1680">
                  <c:v>65</c:v>
                </c:pt>
                <c:pt idx="1681">
                  <c:v>82</c:v>
                </c:pt>
                <c:pt idx="1682">
                  <c:v>91</c:v>
                </c:pt>
                <c:pt idx="1683">
                  <c:v>86</c:v>
                </c:pt>
                <c:pt idx="1684">
                  <c:v>82</c:v>
                </c:pt>
                <c:pt idx="1685">
                  <c:v>76</c:v>
                </c:pt>
                <c:pt idx="1686">
                  <c:v>72</c:v>
                </c:pt>
                <c:pt idx="1687">
                  <c:v>82</c:v>
                </c:pt>
                <c:pt idx="1688">
                  <c:v>69</c:v>
                </c:pt>
                <c:pt idx="1689">
                  <c:v>79</c:v>
                </c:pt>
                <c:pt idx="1690">
                  <c:v>77</c:v>
                </c:pt>
                <c:pt idx="1691">
                  <c:v>63</c:v>
                </c:pt>
                <c:pt idx="1692">
                  <c:v>82</c:v>
                </c:pt>
                <c:pt idx="1693">
                  <c:v>85</c:v>
                </c:pt>
                <c:pt idx="1694">
                  <c:v>85</c:v>
                </c:pt>
                <c:pt idx="1695">
                  <c:v>78</c:v>
                </c:pt>
                <c:pt idx="1696">
                  <c:v>82</c:v>
                </c:pt>
                <c:pt idx="1697">
                  <c:v>88</c:v>
                </c:pt>
                <c:pt idx="1698">
                  <c:v>93</c:v>
                </c:pt>
                <c:pt idx="1699">
                  <c:v>91</c:v>
                </c:pt>
                <c:pt idx="1700">
                  <c:v>85</c:v>
                </c:pt>
                <c:pt idx="1701">
                  <c:v>87</c:v>
                </c:pt>
                <c:pt idx="1702">
                  <c:v>84</c:v>
                </c:pt>
                <c:pt idx="1703">
                  <c:v>74</c:v>
                </c:pt>
                <c:pt idx="1704">
                  <c:v>84</c:v>
                </c:pt>
                <c:pt idx="1705">
                  <c:v>87</c:v>
                </c:pt>
                <c:pt idx="1706">
                  <c:v>92</c:v>
                </c:pt>
                <c:pt idx="1707">
                  <c:v>90</c:v>
                </c:pt>
                <c:pt idx="1708">
                  <c:v>88</c:v>
                </c:pt>
                <c:pt idx="1709">
                  <c:v>86</c:v>
                </c:pt>
                <c:pt idx="1710">
                  <c:v>84</c:v>
                </c:pt>
                <c:pt idx="1711">
                  <c:v>92</c:v>
                </c:pt>
                <c:pt idx="1712">
                  <c:v>93</c:v>
                </c:pt>
                <c:pt idx="1713">
                  <c:v>93</c:v>
                </c:pt>
                <c:pt idx="1714">
                  <c:v>94</c:v>
                </c:pt>
                <c:pt idx="1715">
                  <c:v>96</c:v>
                </c:pt>
                <c:pt idx="1716">
                  <c:v>88</c:v>
                </c:pt>
                <c:pt idx="1717">
                  <c:v>83</c:v>
                </c:pt>
                <c:pt idx="1718">
                  <c:v>86</c:v>
                </c:pt>
                <c:pt idx="1719">
                  <c:v>80</c:v>
                </c:pt>
                <c:pt idx="1720">
                  <c:v>67</c:v>
                </c:pt>
                <c:pt idx="1721">
                  <c:v>79</c:v>
                </c:pt>
                <c:pt idx="1722">
                  <c:v>84</c:v>
                </c:pt>
                <c:pt idx="1723">
                  <c:v>81</c:v>
                </c:pt>
                <c:pt idx="1724">
                  <c:v>81</c:v>
                </c:pt>
                <c:pt idx="1725">
                  <c:v>71</c:v>
                </c:pt>
                <c:pt idx="1726">
                  <c:v>79</c:v>
                </c:pt>
                <c:pt idx="1727">
                  <c:v>78</c:v>
                </c:pt>
                <c:pt idx="1728">
                  <c:v>82</c:v>
                </c:pt>
                <c:pt idx="1729">
                  <c:v>79</c:v>
                </c:pt>
                <c:pt idx="1730">
                  <c:v>86</c:v>
                </c:pt>
                <c:pt idx="1731">
                  <c:v>81</c:v>
                </c:pt>
                <c:pt idx="1732">
                  <c:v>83</c:v>
                </c:pt>
                <c:pt idx="1733">
                  <c:v>79</c:v>
                </c:pt>
                <c:pt idx="1734">
                  <c:v>74</c:v>
                </c:pt>
                <c:pt idx="1735">
                  <c:v>79</c:v>
                </c:pt>
                <c:pt idx="1736">
                  <c:v>75</c:v>
                </c:pt>
                <c:pt idx="1737">
                  <c:v>80</c:v>
                </c:pt>
                <c:pt idx="1738">
                  <c:v>88</c:v>
                </c:pt>
                <c:pt idx="1739">
                  <c:v>89</c:v>
                </c:pt>
                <c:pt idx="1740">
                  <c:v>79</c:v>
                </c:pt>
                <c:pt idx="1741">
                  <c:v>83</c:v>
                </c:pt>
                <c:pt idx="1742">
                  <c:v>81</c:v>
                </c:pt>
                <c:pt idx="1743">
                  <c:v>87</c:v>
                </c:pt>
                <c:pt idx="1744">
                  <c:v>84</c:v>
                </c:pt>
                <c:pt idx="1745">
                  <c:v>82</c:v>
                </c:pt>
                <c:pt idx="1746">
                  <c:v>80</c:v>
                </c:pt>
                <c:pt idx="1747">
                  <c:v>81</c:v>
                </c:pt>
                <c:pt idx="1748">
                  <c:v>81</c:v>
                </c:pt>
                <c:pt idx="1749">
                  <c:v>76</c:v>
                </c:pt>
                <c:pt idx="1750">
                  <c:v>80</c:v>
                </c:pt>
                <c:pt idx="1751">
                  <c:v>73</c:v>
                </c:pt>
                <c:pt idx="1752">
                  <c:v>84</c:v>
                </c:pt>
                <c:pt idx="1753">
                  <c:v>93</c:v>
                </c:pt>
                <c:pt idx="1754">
                  <c:v>85</c:v>
                </c:pt>
                <c:pt idx="1755">
                  <c:v>72</c:v>
                </c:pt>
                <c:pt idx="1756">
                  <c:v>73</c:v>
                </c:pt>
                <c:pt idx="1757">
                  <c:v>66</c:v>
                </c:pt>
                <c:pt idx="1758">
                  <c:v>72</c:v>
                </c:pt>
                <c:pt idx="1759">
                  <c:v>77</c:v>
                </c:pt>
                <c:pt idx="1760">
                  <c:v>68</c:v>
                </c:pt>
                <c:pt idx="1761">
                  <c:v>65</c:v>
                </c:pt>
                <c:pt idx="1762">
                  <c:v>73</c:v>
                </c:pt>
                <c:pt idx="1763">
                  <c:v>73</c:v>
                </c:pt>
                <c:pt idx="1764">
                  <c:v>71</c:v>
                </c:pt>
                <c:pt idx="1765">
                  <c:v>73</c:v>
                </c:pt>
                <c:pt idx="1766">
                  <c:v>74</c:v>
                </c:pt>
                <c:pt idx="1767">
                  <c:v>80</c:v>
                </c:pt>
                <c:pt idx="1768">
                  <c:v>82</c:v>
                </c:pt>
                <c:pt idx="1769">
                  <c:v>78</c:v>
                </c:pt>
                <c:pt idx="1770">
                  <c:v>69</c:v>
                </c:pt>
                <c:pt idx="1771">
                  <c:v>75</c:v>
                </c:pt>
                <c:pt idx="1772">
                  <c:v>67</c:v>
                </c:pt>
                <c:pt idx="1773">
                  <c:v>66</c:v>
                </c:pt>
                <c:pt idx="1774">
                  <c:v>61</c:v>
                </c:pt>
                <c:pt idx="1775">
                  <c:v>64</c:v>
                </c:pt>
                <c:pt idx="1776">
                  <c:v>68</c:v>
                </c:pt>
                <c:pt idx="1777">
                  <c:v>73</c:v>
                </c:pt>
                <c:pt idx="1778">
                  <c:v>67</c:v>
                </c:pt>
                <c:pt idx="1779">
                  <c:v>74</c:v>
                </c:pt>
                <c:pt idx="1780">
                  <c:v>62</c:v>
                </c:pt>
                <c:pt idx="1781">
                  <c:v>65</c:v>
                </c:pt>
                <c:pt idx="1782">
                  <c:v>63</c:v>
                </c:pt>
                <c:pt idx="1783">
                  <c:v>55</c:v>
                </c:pt>
                <c:pt idx="1784">
                  <c:v>54</c:v>
                </c:pt>
                <c:pt idx="1785">
                  <c:v>57</c:v>
                </c:pt>
                <c:pt idx="1786">
                  <c:v>60</c:v>
                </c:pt>
                <c:pt idx="1787">
                  <c:v>55</c:v>
                </c:pt>
                <c:pt idx="1788">
                  <c:v>57</c:v>
                </c:pt>
                <c:pt idx="1789">
                  <c:v>67</c:v>
                </c:pt>
                <c:pt idx="1790">
                  <c:v>48</c:v>
                </c:pt>
                <c:pt idx="1791">
                  <c:v>45</c:v>
                </c:pt>
                <c:pt idx="1792">
                  <c:v>53</c:v>
                </c:pt>
                <c:pt idx="1793">
                  <c:v>60</c:v>
                </c:pt>
                <c:pt idx="1794">
                  <c:v>60</c:v>
                </c:pt>
                <c:pt idx="1795">
                  <c:v>60</c:v>
                </c:pt>
                <c:pt idx="1796">
                  <c:v>52</c:v>
                </c:pt>
              </c:numCache>
            </c:numRef>
          </c:val>
          <c:smooth val="0"/>
          <c:extLst>
            <c:ext xmlns:c16="http://schemas.microsoft.com/office/drawing/2014/chart" uri="{C3380CC4-5D6E-409C-BE32-E72D297353CC}">
              <c16:uniqueId val="{00000000-F1A5-4705-A5DC-07C918AB1226}"/>
            </c:ext>
          </c:extLst>
        </c:ser>
        <c:ser>
          <c:idx val="1"/>
          <c:order val="1"/>
          <c:tx>
            <c:strRef>
              <c:f>'Main Data-set'!$K$1</c:f>
              <c:strCache>
                <c:ptCount val="1"/>
                <c:pt idx="0">
                  <c:v>Avg</c:v>
                </c:pt>
              </c:strCache>
            </c:strRef>
          </c:tx>
          <c:spPr>
            <a:ln>
              <a:solidFill>
                <a:schemeClr val="accent3">
                  <a:lumMod val="75000"/>
                </a:schemeClr>
              </a:solidFill>
            </a:ln>
          </c:spPr>
          <c:marker>
            <c:symbol val="none"/>
          </c:marker>
          <c:cat>
            <c:numRef>
              <c:f>'Main Data-set'!$A$2:$A$1798</c:f>
              <c:numCache>
                <c:formatCode>m/d/yyyy</c:formatCode>
                <c:ptCount val="1797"/>
                <c:pt idx="0">
                  <c:v>38930</c:v>
                </c:pt>
                <c:pt idx="1">
                  <c:v>38931</c:v>
                </c:pt>
                <c:pt idx="2">
                  <c:v>38932</c:v>
                </c:pt>
                <c:pt idx="3">
                  <c:v>38933</c:v>
                </c:pt>
                <c:pt idx="4">
                  <c:v>38936</c:v>
                </c:pt>
                <c:pt idx="5">
                  <c:v>38937</c:v>
                </c:pt>
                <c:pt idx="6">
                  <c:v>38938</c:v>
                </c:pt>
                <c:pt idx="7">
                  <c:v>38939</c:v>
                </c:pt>
                <c:pt idx="8">
                  <c:v>38940</c:v>
                </c:pt>
                <c:pt idx="9">
                  <c:v>38943</c:v>
                </c:pt>
                <c:pt idx="10">
                  <c:v>38944</c:v>
                </c:pt>
                <c:pt idx="11">
                  <c:v>38945</c:v>
                </c:pt>
                <c:pt idx="12">
                  <c:v>38946</c:v>
                </c:pt>
                <c:pt idx="13">
                  <c:v>38950</c:v>
                </c:pt>
                <c:pt idx="14">
                  <c:v>38951</c:v>
                </c:pt>
                <c:pt idx="15">
                  <c:v>38952</c:v>
                </c:pt>
                <c:pt idx="16">
                  <c:v>38953</c:v>
                </c:pt>
                <c:pt idx="17">
                  <c:v>38954</c:v>
                </c:pt>
                <c:pt idx="18">
                  <c:v>38957</c:v>
                </c:pt>
                <c:pt idx="19">
                  <c:v>38958</c:v>
                </c:pt>
                <c:pt idx="20">
                  <c:v>38959</c:v>
                </c:pt>
                <c:pt idx="21">
                  <c:v>38960</c:v>
                </c:pt>
                <c:pt idx="22">
                  <c:v>38961</c:v>
                </c:pt>
                <c:pt idx="23">
                  <c:v>38965</c:v>
                </c:pt>
                <c:pt idx="24">
                  <c:v>38966</c:v>
                </c:pt>
                <c:pt idx="25">
                  <c:v>38967</c:v>
                </c:pt>
                <c:pt idx="26">
                  <c:v>38968</c:v>
                </c:pt>
                <c:pt idx="27">
                  <c:v>38971</c:v>
                </c:pt>
                <c:pt idx="28">
                  <c:v>38972</c:v>
                </c:pt>
                <c:pt idx="29">
                  <c:v>38973</c:v>
                </c:pt>
                <c:pt idx="30">
                  <c:v>38974</c:v>
                </c:pt>
                <c:pt idx="31">
                  <c:v>38975</c:v>
                </c:pt>
                <c:pt idx="32">
                  <c:v>38978</c:v>
                </c:pt>
                <c:pt idx="33">
                  <c:v>38979</c:v>
                </c:pt>
                <c:pt idx="34">
                  <c:v>38980</c:v>
                </c:pt>
                <c:pt idx="35">
                  <c:v>38981</c:v>
                </c:pt>
                <c:pt idx="36">
                  <c:v>38982</c:v>
                </c:pt>
                <c:pt idx="37">
                  <c:v>38985</c:v>
                </c:pt>
                <c:pt idx="38">
                  <c:v>38986</c:v>
                </c:pt>
                <c:pt idx="39">
                  <c:v>38987</c:v>
                </c:pt>
                <c:pt idx="40">
                  <c:v>38988</c:v>
                </c:pt>
                <c:pt idx="41">
                  <c:v>38989</c:v>
                </c:pt>
                <c:pt idx="42">
                  <c:v>38992</c:v>
                </c:pt>
                <c:pt idx="43">
                  <c:v>38993</c:v>
                </c:pt>
                <c:pt idx="44">
                  <c:v>38994</c:v>
                </c:pt>
                <c:pt idx="45">
                  <c:v>38995</c:v>
                </c:pt>
                <c:pt idx="46">
                  <c:v>38996</c:v>
                </c:pt>
                <c:pt idx="47">
                  <c:v>38999</c:v>
                </c:pt>
                <c:pt idx="48">
                  <c:v>39000</c:v>
                </c:pt>
                <c:pt idx="49">
                  <c:v>39001</c:v>
                </c:pt>
                <c:pt idx="50">
                  <c:v>39002</c:v>
                </c:pt>
                <c:pt idx="51">
                  <c:v>39003</c:v>
                </c:pt>
                <c:pt idx="52">
                  <c:v>39006</c:v>
                </c:pt>
                <c:pt idx="53">
                  <c:v>39007</c:v>
                </c:pt>
                <c:pt idx="54">
                  <c:v>39008</c:v>
                </c:pt>
                <c:pt idx="55">
                  <c:v>39009</c:v>
                </c:pt>
                <c:pt idx="56">
                  <c:v>39010</c:v>
                </c:pt>
                <c:pt idx="57">
                  <c:v>39013</c:v>
                </c:pt>
                <c:pt idx="58">
                  <c:v>39014</c:v>
                </c:pt>
                <c:pt idx="59">
                  <c:v>39015</c:v>
                </c:pt>
                <c:pt idx="60">
                  <c:v>39016</c:v>
                </c:pt>
                <c:pt idx="61">
                  <c:v>39017</c:v>
                </c:pt>
                <c:pt idx="62">
                  <c:v>39020</c:v>
                </c:pt>
                <c:pt idx="63">
                  <c:v>39021</c:v>
                </c:pt>
                <c:pt idx="64">
                  <c:v>39022</c:v>
                </c:pt>
                <c:pt idx="65">
                  <c:v>39023</c:v>
                </c:pt>
                <c:pt idx="66">
                  <c:v>39024</c:v>
                </c:pt>
                <c:pt idx="67">
                  <c:v>39027</c:v>
                </c:pt>
                <c:pt idx="68">
                  <c:v>39028</c:v>
                </c:pt>
                <c:pt idx="69">
                  <c:v>39029</c:v>
                </c:pt>
                <c:pt idx="70">
                  <c:v>39030</c:v>
                </c:pt>
                <c:pt idx="71">
                  <c:v>39031</c:v>
                </c:pt>
                <c:pt idx="72">
                  <c:v>39034</c:v>
                </c:pt>
                <c:pt idx="73">
                  <c:v>39035</c:v>
                </c:pt>
                <c:pt idx="74">
                  <c:v>39036</c:v>
                </c:pt>
                <c:pt idx="75">
                  <c:v>39037</c:v>
                </c:pt>
                <c:pt idx="76">
                  <c:v>39038</c:v>
                </c:pt>
                <c:pt idx="77">
                  <c:v>39041</c:v>
                </c:pt>
                <c:pt idx="78">
                  <c:v>39042</c:v>
                </c:pt>
                <c:pt idx="79">
                  <c:v>39043</c:v>
                </c:pt>
                <c:pt idx="80">
                  <c:v>39045</c:v>
                </c:pt>
                <c:pt idx="81">
                  <c:v>39048</c:v>
                </c:pt>
                <c:pt idx="82">
                  <c:v>39049</c:v>
                </c:pt>
                <c:pt idx="83">
                  <c:v>39050</c:v>
                </c:pt>
                <c:pt idx="84">
                  <c:v>39051</c:v>
                </c:pt>
                <c:pt idx="85">
                  <c:v>39052</c:v>
                </c:pt>
                <c:pt idx="86">
                  <c:v>39055</c:v>
                </c:pt>
                <c:pt idx="87">
                  <c:v>39056</c:v>
                </c:pt>
                <c:pt idx="88">
                  <c:v>39057</c:v>
                </c:pt>
                <c:pt idx="89">
                  <c:v>39058</c:v>
                </c:pt>
                <c:pt idx="90">
                  <c:v>39059</c:v>
                </c:pt>
                <c:pt idx="91">
                  <c:v>39062</c:v>
                </c:pt>
                <c:pt idx="92">
                  <c:v>39063</c:v>
                </c:pt>
                <c:pt idx="93">
                  <c:v>39064</c:v>
                </c:pt>
                <c:pt idx="94">
                  <c:v>39065</c:v>
                </c:pt>
                <c:pt idx="95">
                  <c:v>39069</c:v>
                </c:pt>
                <c:pt idx="96">
                  <c:v>39070</c:v>
                </c:pt>
                <c:pt idx="97">
                  <c:v>39071</c:v>
                </c:pt>
                <c:pt idx="98">
                  <c:v>39072</c:v>
                </c:pt>
                <c:pt idx="99">
                  <c:v>39073</c:v>
                </c:pt>
                <c:pt idx="100">
                  <c:v>39077</c:v>
                </c:pt>
                <c:pt idx="101">
                  <c:v>39078</c:v>
                </c:pt>
                <c:pt idx="102">
                  <c:v>39079</c:v>
                </c:pt>
                <c:pt idx="103">
                  <c:v>39080</c:v>
                </c:pt>
                <c:pt idx="104">
                  <c:v>39085</c:v>
                </c:pt>
                <c:pt idx="105">
                  <c:v>39086</c:v>
                </c:pt>
                <c:pt idx="106">
                  <c:v>39087</c:v>
                </c:pt>
                <c:pt idx="107">
                  <c:v>39090</c:v>
                </c:pt>
                <c:pt idx="108">
                  <c:v>39091</c:v>
                </c:pt>
                <c:pt idx="109">
                  <c:v>39092</c:v>
                </c:pt>
                <c:pt idx="110">
                  <c:v>39093</c:v>
                </c:pt>
                <c:pt idx="111">
                  <c:v>39094</c:v>
                </c:pt>
                <c:pt idx="112">
                  <c:v>39098</c:v>
                </c:pt>
                <c:pt idx="113">
                  <c:v>39099</c:v>
                </c:pt>
                <c:pt idx="114">
                  <c:v>39100</c:v>
                </c:pt>
                <c:pt idx="115">
                  <c:v>39101</c:v>
                </c:pt>
                <c:pt idx="116">
                  <c:v>39104</c:v>
                </c:pt>
                <c:pt idx="117">
                  <c:v>39105</c:v>
                </c:pt>
                <c:pt idx="118">
                  <c:v>39106</c:v>
                </c:pt>
                <c:pt idx="119">
                  <c:v>39107</c:v>
                </c:pt>
                <c:pt idx="120">
                  <c:v>39108</c:v>
                </c:pt>
                <c:pt idx="121">
                  <c:v>39111</c:v>
                </c:pt>
                <c:pt idx="122">
                  <c:v>39112</c:v>
                </c:pt>
                <c:pt idx="123">
                  <c:v>39113</c:v>
                </c:pt>
                <c:pt idx="124">
                  <c:v>39114</c:v>
                </c:pt>
                <c:pt idx="125">
                  <c:v>39115</c:v>
                </c:pt>
                <c:pt idx="126">
                  <c:v>39118</c:v>
                </c:pt>
                <c:pt idx="127">
                  <c:v>39119</c:v>
                </c:pt>
                <c:pt idx="128">
                  <c:v>39120</c:v>
                </c:pt>
                <c:pt idx="129">
                  <c:v>39121</c:v>
                </c:pt>
                <c:pt idx="130">
                  <c:v>39122</c:v>
                </c:pt>
                <c:pt idx="131">
                  <c:v>39125</c:v>
                </c:pt>
                <c:pt idx="132">
                  <c:v>39126</c:v>
                </c:pt>
                <c:pt idx="133">
                  <c:v>39127</c:v>
                </c:pt>
                <c:pt idx="134">
                  <c:v>39128</c:v>
                </c:pt>
                <c:pt idx="135">
                  <c:v>39129</c:v>
                </c:pt>
                <c:pt idx="136">
                  <c:v>39133</c:v>
                </c:pt>
                <c:pt idx="137">
                  <c:v>39134</c:v>
                </c:pt>
                <c:pt idx="138">
                  <c:v>39135</c:v>
                </c:pt>
                <c:pt idx="139">
                  <c:v>39136</c:v>
                </c:pt>
                <c:pt idx="140">
                  <c:v>39139</c:v>
                </c:pt>
                <c:pt idx="141">
                  <c:v>39140</c:v>
                </c:pt>
                <c:pt idx="142">
                  <c:v>39141</c:v>
                </c:pt>
                <c:pt idx="143">
                  <c:v>39142</c:v>
                </c:pt>
                <c:pt idx="144">
                  <c:v>39143</c:v>
                </c:pt>
                <c:pt idx="145">
                  <c:v>39146</c:v>
                </c:pt>
                <c:pt idx="146">
                  <c:v>39147</c:v>
                </c:pt>
                <c:pt idx="147">
                  <c:v>39148</c:v>
                </c:pt>
                <c:pt idx="148">
                  <c:v>39149</c:v>
                </c:pt>
                <c:pt idx="149">
                  <c:v>39150</c:v>
                </c:pt>
                <c:pt idx="150">
                  <c:v>39153</c:v>
                </c:pt>
                <c:pt idx="151">
                  <c:v>39154</c:v>
                </c:pt>
                <c:pt idx="152">
                  <c:v>39155</c:v>
                </c:pt>
                <c:pt idx="153">
                  <c:v>39157</c:v>
                </c:pt>
                <c:pt idx="154">
                  <c:v>39161</c:v>
                </c:pt>
                <c:pt idx="155">
                  <c:v>39162</c:v>
                </c:pt>
                <c:pt idx="156">
                  <c:v>39163</c:v>
                </c:pt>
                <c:pt idx="157">
                  <c:v>39164</c:v>
                </c:pt>
                <c:pt idx="158">
                  <c:v>39167</c:v>
                </c:pt>
                <c:pt idx="159">
                  <c:v>39168</c:v>
                </c:pt>
                <c:pt idx="160">
                  <c:v>39169</c:v>
                </c:pt>
                <c:pt idx="161">
                  <c:v>39170</c:v>
                </c:pt>
                <c:pt idx="162">
                  <c:v>39171</c:v>
                </c:pt>
                <c:pt idx="163">
                  <c:v>39174</c:v>
                </c:pt>
                <c:pt idx="164">
                  <c:v>39175</c:v>
                </c:pt>
                <c:pt idx="165">
                  <c:v>39176</c:v>
                </c:pt>
                <c:pt idx="166">
                  <c:v>39177</c:v>
                </c:pt>
                <c:pt idx="167">
                  <c:v>39181</c:v>
                </c:pt>
                <c:pt idx="168">
                  <c:v>39182</c:v>
                </c:pt>
                <c:pt idx="169">
                  <c:v>39183</c:v>
                </c:pt>
                <c:pt idx="170">
                  <c:v>39188</c:v>
                </c:pt>
                <c:pt idx="171">
                  <c:v>39189</c:v>
                </c:pt>
                <c:pt idx="172">
                  <c:v>39190</c:v>
                </c:pt>
                <c:pt idx="173">
                  <c:v>39191</c:v>
                </c:pt>
                <c:pt idx="174">
                  <c:v>39192</c:v>
                </c:pt>
                <c:pt idx="175">
                  <c:v>39195</c:v>
                </c:pt>
                <c:pt idx="176">
                  <c:v>39196</c:v>
                </c:pt>
                <c:pt idx="177">
                  <c:v>39197</c:v>
                </c:pt>
                <c:pt idx="178">
                  <c:v>39198</c:v>
                </c:pt>
                <c:pt idx="179">
                  <c:v>39199</c:v>
                </c:pt>
                <c:pt idx="180">
                  <c:v>39202</c:v>
                </c:pt>
                <c:pt idx="181">
                  <c:v>39203</c:v>
                </c:pt>
                <c:pt idx="182">
                  <c:v>39204</c:v>
                </c:pt>
                <c:pt idx="183">
                  <c:v>39205</c:v>
                </c:pt>
                <c:pt idx="184">
                  <c:v>39206</c:v>
                </c:pt>
                <c:pt idx="185">
                  <c:v>39209</c:v>
                </c:pt>
                <c:pt idx="186">
                  <c:v>39210</c:v>
                </c:pt>
                <c:pt idx="187">
                  <c:v>39211</c:v>
                </c:pt>
                <c:pt idx="188">
                  <c:v>39212</c:v>
                </c:pt>
                <c:pt idx="189">
                  <c:v>39213</c:v>
                </c:pt>
                <c:pt idx="190">
                  <c:v>39216</c:v>
                </c:pt>
                <c:pt idx="191">
                  <c:v>39217</c:v>
                </c:pt>
                <c:pt idx="192">
                  <c:v>39218</c:v>
                </c:pt>
                <c:pt idx="193">
                  <c:v>39219</c:v>
                </c:pt>
                <c:pt idx="194">
                  <c:v>39220</c:v>
                </c:pt>
                <c:pt idx="195">
                  <c:v>39223</c:v>
                </c:pt>
                <c:pt idx="196">
                  <c:v>39224</c:v>
                </c:pt>
                <c:pt idx="197">
                  <c:v>39225</c:v>
                </c:pt>
                <c:pt idx="198">
                  <c:v>39226</c:v>
                </c:pt>
                <c:pt idx="199">
                  <c:v>39227</c:v>
                </c:pt>
                <c:pt idx="200">
                  <c:v>39231</c:v>
                </c:pt>
                <c:pt idx="201">
                  <c:v>39232</c:v>
                </c:pt>
                <c:pt idx="202">
                  <c:v>39233</c:v>
                </c:pt>
                <c:pt idx="203">
                  <c:v>39234</c:v>
                </c:pt>
                <c:pt idx="204">
                  <c:v>39237</c:v>
                </c:pt>
                <c:pt idx="205">
                  <c:v>39238</c:v>
                </c:pt>
                <c:pt idx="206">
                  <c:v>39239</c:v>
                </c:pt>
                <c:pt idx="207">
                  <c:v>39240</c:v>
                </c:pt>
                <c:pt idx="208">
                  <c:v>39241</c:v>
                </c:pt>
                <c:pt idx="209">
                  <c:v>39244</c:v>
                </c:pt>
                <c:pt idx="210">
                  <c:v>39245</c:v>
                </c:pt>
                <c:pt idx="211">
                  <c:v>39246</c:v>
                </c:pt>
                <c:pt idx="212">
                  <c:v>39247</c:v>
                </c:pt>
                <c:pt idx="213">
                  <c:v>39248</c:v>
                </c:pt>
                <c:pt idx="214">
                  <c:v>39251</c:v>
                </c:pt>
                <c:pt idx="215">
                  <c:v>39252</c:v>
                </c:pt>
                <c:pt idx="216">
                  <c:v>39253</c:v>
                </c:pt>
                <c:pt idx="217">
                  <c:v>39254</c:v>
                </c:pt>
                <c:pt idx="218">
                  <c:v>39255</c:v>
                </c:pt>
                <c:pt idx="219">
                  <c:v>39258</c:v>
                </c:pt>
                <c:pt idx="220">
                  <c:v>39259</c:v>
                </c:pt>
                <c:pt idx="221">
                  <c:v>39260</c:v>
                </c:pt>
                <c:pt idx="222">
                  <c:v>39261</c:v>
                </c:pt>
                <c:pt idx="223">
                  <c:v>39265</c:v>
                </c:pt>
                <c:pt idx="224">
                  <c:v>39266</c:v>
                </c:pt>
                <c:pt idx="225">
                  <c:v>39268</c:v>
                </c:pt>
                <c:pt idx="226">
                  <c:v>39269</c:v>
                </c:pt>
                <c:pt idx="227">
                  <c:v>39272</c:v>
                </c:pt>
                <c:pt idx="228">
                  <c:v>39273</c:v>
                </c:pt>
                <c:pt idx="229">
                  <c:v>39274</c:v>
                </c:pt>
                <c:pt idx="230">
                  <c:v>39275</c:v>
                </c:pt>
                <c:pt idx="231">
                  <c:v>39276</c:v>
                </c:pt>
                <c:pt idx="232">
                  <c:v>39279</c:v>
                </c:pt>
                <c:pt idx="233">
                  <c:v>39280</c:v>
                </c:pt>
                <c:pt idx="234">
                  <c:v>39281</c:v>
                </c:pt>
                <c:pt idx="235">
                  <c:v>39282</c:v>
                </c:pt>
                <c:pt idx="236">
                  <c:v>39283</c:v>
                </c:pt>
                <c:pt idx="237">
                  <c:v>39286</c:v>
                </c:pt>
                <c:pt idx="238">
                  <c:v>39287</c:v>
                </c:pt>
                <c:pt idx="239">
                  <c:v>39288</c:v>
                </c:pt>
                <c:pt idx="240">
                  <c:v>39289</c:v>
                </c:pt>
                <c:pt idx="241">
                  <c:v>39290</c:v>
                </c:pt>
                <c:pt idx="242">
                  <c:v>39293</c:v>
                </c:pt>
                <c:pt idx="243">
                  <c:v>39294</c:v>
                </c:pt>
                <c:pt idx="244">
                  <c:v>39295</c:v>
                </c:pt>
                <c:pt idx="245">
                  <c:v>39296</c:v>
                </c:pt>
                <c:pt idx="246">
                  <c:v>39297</c:v>
                </c:pt>
                <c:pt idx="247">
                  <c:v>39300</c:v>
                </c:pt>
                <c:pt idx="248">
                  <c:v>39301</c:v>
                </c:pt>
                <c:pt idx="249">
                  <c:v>39302</c:v>
                </c:pt>
                <c:pt idx="250">
                  <c:v>39303</c:v>
                </c:pt>
                <c:pt idx="251">
                  <c:v>39307</c:v>
                </c:pt>
                <c:pt idx="252">
                  <c:v>39308</c:v>
                </c:pt>
                <c:pt idx="253">
                  <c:v>39309</c:v>
                </c:pt>
                <c:pt idx="254">
                  <c:v>39310</c:v>
                </c:pt>
                <c:pt idx="255">
                  <c:v>39311</c:v>
                </c:pt>
                <c:pt idx="256">
                  <c:v>39314</c:v>
                </c:pt>
                <c:pt idx="257">
                  <c:v>39315</c:v>
                </c:pt>
                <c:pt idx="258">
                  <c:v>39316</c:v>
                </c:pt>
                <c:pt idx="259">
                  <c:v>39317</c:v>
                </c:pt>
                <c:pt idx="260">
                  <c:v>39318</c:v>
                </c:pt>
                <c:pt idx="261">
                  <c:v>39321</c:v>
                </c:pt>
                <c:pt idx="262">
                  <c:v>39322</c:v>
                </c:pt>
                <c:pt idx="263">
                  <c:v>39323</c:v>
                </c:pt>
                <c:pt idx="264">
                  <c:v>39324</c:v>
                </c:pt>
                <c:pt idx="265">
                  <c:v>39325</c:v>
                </c:pt>
                <c:pt idx="266">
                  <c:v>39329</c:v>
                </c:pt>
                <c:pt idx="267">
                  <c:v>39330</c:v>
                </c:pt>
                <c:pt idx="268">
                  <c:v>39331</c:v>
                </c:pt>
                <c:pt idx="269">
                  <c:v>39332</c:v>
                </c:pt>
                <c:pt idx="270">
                  <c:v>39335</c:v>
                </c:pt>
                <c:pt idx="271">
                  <c:v>39336</c:v>
                </c:pt>
                <c:pt idx="272">
                  <c:v>39337</c:v>
                </c:pt>
                <c:pt idx="273">
                  <c:v>39338</c:v>
                </c:pt>
                <c:pt idx="274">
                  <c:v>39339</c:v>
                </c:pt>
                <c:pt idx="275">
                  <c:v>39342</c:v>
                </c:pt>
                <c:pt idx="276">
                  <c:v>39343</c:v>
                </c:pt>
                <c:pt idx="277">
                  <c:v>39344</c:v>
                </c:pt>
                <c:pt idx="278">
                  <c:v>39345</c:v>
                </c:pt>
                <c:pt idx="279">
                  <c:v>39346</c:v>
                </c:pt>
                <c:pt idx="280">
                  <c:v>39349</c:v>
                </c:pt>
                <c:pt idx="281">
                  <c:v>39350</c:v>
                </c:pt>
                <c:pt idx="282">
                  <c:v>39351</c:v>
                </c:pt>
                <c:pt idx="283">
                  <c:v>39352</c:v>
                </c:pt>
                <c:pt idx="284">
                  <c:v>39353</c:v>
                </c:pt>
                <c:pt idx="285">
                  <c:v>39356</c:v>
                </c:pt>
                <c:pt idx="286">
                  <c:v>39357</c:v>
                </c:pt>
                <c:pt idx="287">
                  <c:v>39358</c:v>
                </c:pt>
                <c:pt idx="288">
                  <c:v>39359</c:v>
                </c:pt>
                <c:pt idx="289">
                  <c:v>39360</c:v>
                </c:pt>
                <c:pt idx="290">
                  <c:v>39363</c:v>
                </c:pt>
                <c:pt idx="291">
                  <c:v>39364</c:v>
                </c:pt>
                <c:pt idx="292">
                  <c:v>39365</c:v>
                </c:pt>
                <c:pt idx="293">
                  <c:v>39366</c:v>
                </c:pt>
                <c:pt idx="294">
                  <c:v>39367</c:v>
                </c:pt>
                <c:pt idx="295">
                  <c:v>39370</c:v>
                </c:pt>
                <c:pt idx="296">
                  <c:v>39371</c:v>
                </c:pt>
                <c:pt idx="297">
                  <c:v>39372</c:v>
                </c:pt>
                <c:pt idx="298">
                  <c:v>39373</c:v>
                </c:pt>
                <c:pt idx="299">
                  <c:v>39374</c:v>
                </c:pt>
                <c:pt idx="300">
                  <c:v>39377</c:v>
                </c:pt>
                <c:pt idx="301">
                  <c:v>39378</c:v>
                </c:pt>
                <c:pt idx="302">
                  <c:v>39379</c:v>
                </c:pt>
                <c:pt idx="303">
                  <c:v>39380</c:v>
                </c:pt>
                <c:pt idx="304">
                  <c:v>39381</c:v>
                </c:pt>
                <c:pt idx="305">
                  <c:v>39384</c:v>
                </c:pt>
                <c:pt idx="306">
                  <c:v>39385</c:v>
                </c:pt>
                <c:pt idx="307">
                  <c:v>39386</c:v>
                </c:pt>
                <c:pt idx="308">
                  <c:v>39387</c:v>
                </c:pt>
                <c:pt idx="309">
                  <c:v>39388</c:v>
                </c:pt>
                <c:pt idx="310">
                  <c:v>39391</c:v>
                </c:pt>
                <c:pt idx="311">
                  <c:v>39392</c:v>
                </c:pt>
                <c:pt idx="312">
                  <c:v>39393</c:v>
                </c:pt>
                <c:pt idx="313">
                  <c:v>39394</c:v>
                </c:pt>
                <c:pt idx="314">
                  <c:v>39395</c:v>
                </c:pt>
                <c:pt idx="315">
                  <c:v>39398</c:v>
                </c:pt>
                <c:pt idx="316">
                  <c:v>39399</c:v>
                </c:pt>
                <c:pt idx="317">
                  <c:v>39400</c:v>
                </c:pt>
                <c:pt idx="318">
                  <c:v>39401</c:v>
                </c:pt>
                <c:pt idx="319">
                  <c:v>39402</c:v>
                </c:pt>
                <c:pt idx="320">
                  <c:v>39405</c:v>
                </c:pt>
                <c:pt idx="321">
                  <c:v>39406</c:v>
                </c:pt>
                <c:pt idx="322">
                  <c:v>39407</c:v>
                </c:pt>
                <c:pt idx="323">
                  <c:v>39409</c:v>
                </c:pt>
                <c:pt idx="324">
                  <c:v>39412</c:v>
                </c:pt>
                <c:pt idx="325">
                  <c:v>39413</c:v>
                </c:pt>
                <c:pt idx="326">
                  <c:v>39414</c:v>
                </c:pt>
                <c:pt idx="327">
                  <c:v>39415</c:v>
                </c:pt>
                <c:pt idx="328">
                  <c:v>39416</c:v>
                </c:pt>
                <c:pt idx="329">
                  <c:v>39419</c:v>
                </c:pt>
                <c:pt idx="330">
                  <c:v>39420</c:v>
                </c:pt>
                <c:pt idx="331">
                  <c:v>39421</c:v>
                </c:pt>
                <c:pt idx="332">
                  <c:v>39422</c:v>
                </c:pt>
                <c:pt idx="333">
                  <c:v>39423</c:v>
                </c:pt>
                <c:pt idx="334">
                  <c:v>39426</c:v>
                </c:pt>
                <c:pt idx="335">
                  <c:v>39427</c:v>
                </c:pt>
                <c:pt idx="336">
                  <c:v>39428</c:v>
                </c:pt>
                <c:pt idx="337">
                  <c:v>39429</c:v>
                </c:pt>
                <c:pt idx="338">
                  <c:v>39430</c:v>
                </c:pt>
                <c:pt idx="339">
                  <c:v>39433</c:v>
                </c:pt>
                <c:pt idx="340">
                  <c:v>39434</c:v>
                </c:pt>
                <c:pt idx="341">
                  <c:v>39435</c:v>
                </c:pt>
                <c:pt idx="342">
                  <c:v>39436</c:v>
                </c:pt>
                <c:pt idx="343">
                  <c:v>39437</c:v>
                </c:pt>
                <c:pt idx="344">
                  <c:v>39440</c:v>
                </c:pt>
                <c:pt idx="345">
                  <c:v>39442</c:v>
                </c:pt>
                <c:pt idx="346">
                  <c:v>39443</c:v>
                </c:pt>
                <c:pt idx="347">
                  <c:v>39444</c:v>
                </c:pt>
                <c:pt idx="348">
                  <c:v>39447</c:v>
                </c:pt>
                <c:pt idx="349">
                  <c:v>39449</c:v>
                </c:pt>
                <c:pt idx="350">
                  <c:v>39450</c:v>
                </c:pt>
                <c:pt idx="351">
                  <c:v>39451</c:v>
                </c:pt>
                <c:pt idx="352">
                  <c:v>39454</c:v>
                </c:pt>
                <c:pt idx="353">
                  <c:v>39455</c:v>
                </c:pt>
                <c:pt idx="354">
                  <c:v>39457</c:v>
                </c:pt>
                <c:pt idx="355">
                  <c:v>39458</c:v>
                </c:pt>
                <c:pt idx="356">
                  <c:v>39461</c:v>
                </c:pt>
                <c:pt idx="357">
                  <c:v>39462</c:v>
                </c:pt>
                <c:pt idx="358">
                  <c:v>39464</c:v>
                </c:pt>
                <c:pt idx="359">
                  <c:v>39465</c:v>
                </c:pt>
                <c:pt idx="360">
                  <c:v>39470</c:v>
                </c:pt>
                <c:pt idx="361">
                  <c:v>39471</c:v>
                </c:pt>
                <c:pt idx="362">
                  <c:v>39472</c:v>
                </c:pt>
                <c:pt idx="363">
                  <c:v>39475</c:v>
                </c:pt>
                <c:pt idx="364">
                  <c:v>39476</c:v>
                </c:pt>
                <c:pt idx="365">
                  <c:v>39477</c:v>
                </c:pt>
                <c:pt idx="366">
                  <c:v>39478</c:v>
                </c:pt>
                <c:pt idx="367">
                  <c:v>39479</c:v>
                </c:pt>
                <c:pt idx="368">
                  <c:v>39482</c:v>
                </c:pt>
                <c:pt idx="369">
                  <c:v>39483</c:v>
                </c:pt>
                <c:pt idx="370">
                  <c:v>39484</c:v>
                </c:pt>
                <c:pt idx="371">
                  <c:v>39485</c:v>
                </c:pt>
                <c:pt idx="372">
                  <c:v>39486</c:v>
                </c:pt>
                <c:pt idx="373">
                  <c:v>39489</c:v>
                </c:pt>
                <c:pt idx="374">
                  <c:v>39490</c:v>
                </c:pt>
                <c:pt idx="375">
                  <c:v>39491</c:v>
                </c:pt>
                <c:pt idx="376">
                  <c:v>39492</c:v>
                </c:pt>
                <c:pt idx="377">
                  <c:v>39493</c:v>
                </c:pt>
                <c:pt idx="378">
                  <c:v>39497</c:v>
                </c:pt>
                <c:pt idx="379">
                  <c:v>39498</c:v>
                </c:pt>
                <c:pt idx="380">
                  <c:v>39499</c:v>
                </c:pt>
                <c:pt idx="381">
                  <c:v>39500</c:v>
                </c:pt>
                <c:pt idx="382">
                  <c:v>39503</c:v>
                </c:pt>
                <c:pt idx="383">
                  <c:v>39504</c:v>
                </c:pt>
                <c:pt idx="384">
                  <c:v>39506</c:v>
                </c:pt>
                <c:pt idx="385">
                  <c:v>39507</c:v>
                </c:pt>
                <c:pt idx="386">
                  <c:v>39511</c:v>
                </c:pt>
                <c:pt idx="387">
                  <c:v>39512</c:v>
                </c:pt>
                <c:pt idx="388">
                  <c:v>39513</c:v>
                </c:pt>
                <c:pt idx="389">
                  <c:v>39514</c:v>
                </c:pt>
                <c:pt idx="390">
                  <c:v>39517</c:v>
                </c:pt>
                <c:pt idx="391">
                  <c:v>39518</c:v>
                </c:pt>
                <c:pt idx="392">
                  <c:v>39519</c:v>
                </c:pt>
                <c:pt idx="393">
                  <c:v>39520</c:v>
                </c:pt>
                <c:pt idx="394">
                  <c:v>39521</c:v>
                </c:pt>
                <c:pt idx="395">
                  <c:v>39525</c:v>
                </c:pt>
                <c:pt idx="396">
                  <c:v>39526</c:v>
                </c:pt>
                <c:pt idx="397">
                  <c:v>39527</c:v>
                </c:pt>
                <c:pt idx="398">
                  <c:v>39531</c:v>
                </c:pt>
                <c:pt idx="399">
                  <c:v>39532</c:v>
                </c:pt>
                <c:pt idx="400">
                  <c:v>39533</c:v>
                </c:pt>
                <c:pt idx="401">
                  <c:v>39534</c:v>
                </c:pt>
                <c:pt idx="402">
                  <c:v>39535</c:v>
                </c:pt>
                <c:pt idx="403">
                  <c:v>39538</c:v>
                </c:pt>
                <c:pt idx="404">
                  <c:v>39539</c:v>
                </c:pt>
                <c:pt idx="405">
                  <c:v>39540</c:v>
                </c:pt>
                <c:pt idx="406">
                  <c:v>39542</c:v>
                </c:pt>
                <c:pt idx="407">
                  <c:v>39545</c:v>
                </c:pt>
                <c:pt idx="408">
                  <c:v>39547</c:v>
                </c:pt>
                <c:pt idx="409">
                  <c:v>39548</c:v>
                </c:pt>
                <c:pt idx="410">
                  <c:v>39549</c:v>
                </c:pt>
                <c:pt idx="411">
                  <c:v>39552</c:v>
                </c:pt>
                <c:pt idx="412">
                  <c:v>39553</c:v>
                </c:pt>
                <c:pt idx="413">
                  <c:v>39554</c:v>
                </c:pt>
                <c:pt idx="414">
                  <c:v>39555</c:v>
                </c:pt>
                <c:pt idx="415">
                  <c:v>39556</c:v>
                </c:pt>
                <c:pt idx="416">
                  <c:v>39560</c:v>
                </c:pt>
                <c:pt idx="417">
                  <c:v>39561</c:v>
                </c:pt>
                <c:pt idx="418">
                  <c:v>39562</c:v>
                </c:pt>
                <c:pt idx="419">
                  <c:v>39563</c:v>
                </c:pt>
                <c:pt idx="420">
                  <c:v>39566</c:v>
                </c:pt>
                <c:pt idx="421">
                  <c:v>39567</c:v>
                </c:pt>
                <c:pt idx="422">
                  <c:v>39568</c:v>
                </c:pt>
                <c:pt idx="423">
                  <c:v>39569</c:v>
                </c:pt>
                <c:pt idx="424">
                  <c:v>39570</c:v>
                </c:pt>
                <c:pt idx="425">
                  <c:v>39573</c:v>
                </c:pt>
                <c:pt idx="426">
                  <c:v>39574</c:v>
                </c:pt>
                <c:pt idx="427">
                  <c:v>39575</c:v>
                </c:pt>
                <c:pt idx="428">
                  <c:v>39576</c:v>
                </c:pt>
                <c:pt idx="429">
                  <c:v>39577</c:v>
                </c:pt>
                <c:pt idx="430">
                  <c:v>39580</c:v>
                </c:pt>
                <c:pt idx="431">
                  <c:v>39581</c:v>
                </c:pt>
                <c:pt idx="432">
                  <c:v>39582</c:v>
                </c:pt>
                <c:pt idx="433">
                  <c:v>39583</c:v>
                </c:pt>
                <c:pt idx="434">
                  <c:v>39584</c:v>
                </c:pt>
                <c:pt idx="435">
                  <c:v>39587</c:v>
                </c:pt>
                <c:pt idx="436">
                  <c:v>39588</c:v>
                </c:pt>
                <c:pt idx="437">
                  <c:v>39589</c:v>
                </c:pt>
                <c:pt idx="438">
                  <c:v>39590</c:v>
                </c:pt>
                <c:pt idx="439">
                  <c:v>39591</c:v>
                </c:pt>
                <c:pt idx="440">
                  <c:v>39595</c:v>
                </c:pt>
                <c:pt idx="441">
                  <c:v>39596</c:v>
                </c:pt>
                <c:pt idx="442">
                  <c:v>39597</c:v>
                </c:pt>
                <c:pt idx="443">
                  <c:v>39598</c:v>
                </c:pt>
                <c:pt idx="444">
                  <c:v>39601</c:v>
                </c:pt>
                <c:pt idx="445">
                  <c:v>39602</c:v>
                </c:pt>
                <c:pt idx="446">
                  <c:v>39603</c:v>
                </c:pt>
                <c:pt idx="447">
                  <c:v>39604</c:v>
                </c:pt>
                <c:pt idx="448">
                  <c:v>39605</c:v>
                </c:pt>
                <c:pt idx="449">
                  <c:v>39608</c:v>
                </c:pt>
                <c:pt idx="450">
                  <c:v>39609</c:v>
                </c:pt>
                <c:pt idx="451">
                  <c:v>39610</c:v>
                </c:pt>
                <c:pt idx="452">
                  <c:v>39611</c:v>
                </c:pt>
                <c:pt idx="453">
                  <c:v>39612</c:v>
                </c:pt>
                <c:pt idx="454">
                  <c:v>39615</c:v>
                </c:pt>
                <c:pt idx="455">
                  <c:v>39616</c:v>
                </c:pt>
                <c:pt idx="456">
                  <c:v>39617</c:v>
                </c:pt>
                <c:pt idx="457">
                  <c:v>39618</c:v>
                </c:pt>
                <c:pt idx="458">
                  <c:v>39619</c:v>
                </c:pt>
                <c:pt idx="459">
                  <c:v>39622</c:v>
                </c:pt>
                <c:pt idx="460">
                  <c:v>39623</c:v>
                </c:pt>
                <c:pt idx="461">
                  <c:v>39624</c:v>
                </c:pt>
                <c:pt idx="462">
                  <c:v>39625</c:v>
                </c:pt>
                <c:pt idx="463">
                  <c:v>39626</c:v>
                </c:pt>
                <c:pt idx="464">
                  <c:v>39629</c:v>
                </c:pt>
                <c:pt idx="465">
                  <c:v>39630</c:v>
                </c:pt>
                <c:pt idx="466">
                  <c:v>39631</c:v>
                </c:pt>
                <c:pt idx="467">
                  <c:v>39632</c:v>
                </c:pt>
                <c:pt idx="468">
                  <c:v>39636</c:v>
                </c:pt>
                <c:pt idx="469">
                  <c:v>39637</c:v>
                </c:pt>
                <c:pt idx="470">
                  <c:v>39638</c:v>
                </c:pt>
                <c:pt idx="471">
                  <c:v>39639</c:v>
                </c:pt>
                <c:pt idx="472">
                  <c:v>39640</c:v>
                </c:pt>
                <c:pt idx="473">
                  <c:v>39643</c:v>
                </c:pt>
                <c:pt idx="474">
                  <c:v>39644</c:v>
                </c:pt>
                <c:pt idx="475">
                  <c:v>39645</c:v>
                </c:pt>
                <c:pt idx="476">
                  <c:v>39646</c:v>
                </c:pt>
                <c:pt idx="477">
                  <c:v>39647</c:v>
                </c:pt>
                <c:pt idx="478">
                  <c:v>39650</c:v>
                </c:pt>
                <c:pt idx="479">
                  <c:v>39651</c:v>
                </c:pt>
                <c:pt idx="480">
                  <c:v>39652</c:v>
                </c:pt>
                <c:pt idx="481">
                  <c:v>39653</c:v>
                </c:pt>
                <c:pt idx="482">
                  <c:v>39654</c:v>
                </c:pt>
                <c:pt idx="483">
                  <c:v>39657</c:v>
                </c:pt>
                <c:pt idx="484">
                  <c:v>39658</c:v>
                </c:pt>
                <c:pt idx="485">
                  <c:v>39659</c:v>
                </c:pt>
                <c:pt idx="486">
                  <c:v>39661</c:v>
                </c:pt>
                <c:pt idx="487">
                  <c:v>39664</c:v>
                </c:pt>
                <c:pt idx="488">
                  <c:v>39665</c:v>
                </c:pt>
                <c:pt idx="489">
                  <c:v>39666</c:v>
                </c:pt>
                <c:pt idx="490">
                  <c:v>39667</c:v>
                </c:pt>
                <c:pt idx="491">
                  <c:v>39668</c:v>
                </c:pt>
                <c:pt idx="492">
                  <c:v>39671</c:v>
                </c:pt>
                <c:pt idx="493">
                  <c:v>39672</c:v>
                </c:pt>
                <c:pt idx="494">
                  <c:v>39673</c:v>
                </c:pt>
                <c:pt idx="495">
                  <c:v>39674</c:v>
                </c:pt>
                <c:pt idx="496">
                  <c:v>39675</c:v>
                </c:pt>
                <c:pt idx="497">
                  <c:v>39678</c:v>
                </c:pt>
                <c:pt idx="498">
                  <c:v>39679</c:v>
                </c:pt>
                <c:pt idx="499">
                  <c:v>39680</c:v>
                </c:pt>
                <c:pt idx="500">
                  <c:v>39681</c:v>
                </c:pt>
                <c:pt idx="501">
                  <c:v>39682</c:v>
                </c:pt>
                <c:pt idx="502">
                  <c:v>39685</c:v>
                </c:pt>
                <c:pt idx="503">
                  <c:v>39686</c:v>
                </c:pt>
                <c:pt idx="504">
                  <c:v>39687</c:v>
                </c:pt>
                <c:pt idx="505">
                  <c:v>39688</c:v>
                </c:pt>
                <c:pt idx="506">
                  <c:v>39689</c:v>
                </c:pt>
                <c:pt idx="507">
                  <c:v>39693</c:v>
                </c:pt>
                <c:pt idx="508">
                  <c:v>39694</c:v>
                </c:pt>
                <c:pt idx="509">
                  <c:v>39695</c:v>
                </c:pt>
                <c:pt idx="510">
                  <c:v>39696</c:v>
                </c:pt>
                <c:pt idx="511">
                  <c:v>39699</c:v>
                </c:pt>
                <c:pt idx="512">
                  <c:v>39700</c:v>
                </c:pt>
                <c:pt idx="513">
                  <c:v>39701</c:v>
                </c:pt>
                <c:pt idx="514">
                  <c:v>39702</c:v>
                </c:pt>
                <c:pt idx="515">
                  <c:v>39703</c:v>
                </c:pt>
                <c:pt idx="516">
                  <c:v>39706</c:v>
                </c:pt>
                <c:pt idx="517">
                  <c:v>39707</c:v>
                </c:pt>
                <c:pt idx="518">
                  <c:v>39708</c:v>
                </c:pt>
                <c:pt idx="519">
                  <c:v>39709</c:v>
                </c:pt>
                <c:pt idx="520">
                  <c:v>39710</c:v>
                </c:pt>
                <c:pt idx="521">
                  <c:v>39713</c:v>
                </c:pt>
                <c:pt idx="522">
                  <c:v>39714</c:v>
                </c:pt>
                <c:pt idx="523">
                  <c:v>39715</c:v>
                </c:pt>
                <c:pt idx="524">
                  <c:v>39716</c:v>
                </c:pt>
                <c:pt idx="525">
                  <c:v>39717</c:v>
                </c:pt>
                <c:pt idx="526">
                  <c:v>39722</c:v>
                </c:pt>
                <c:pt idx="527">
                  <c:v>39723</c:v>
                </c:pt>
                <c:pt idx="528">
                  <c:v>39724</c:v>
                </c:pt>
                <c:pt idx="529">
                  <c:v>39727</c:v>
                </c:pt>
                <c:pt idx="530">
                  <c:v>39728</c:v>
                </c:pt>
                <c:pt idx="531">
                  <c:v>39729</c:v>
                </c:pt>
                <c:pt idx="532">
                  <c:v>39730</c:v>
                </c:pt>
                <c:pt idx="533">
                  <c:v>39731</c:v>
                </c:pt>
                <c:pt idx="534">
                  <c:v>39734</c:v>
                </c:pt>
                <c:pt idx="535">
                  <c:v>39735</c:v>
                </c:pt>
                <c:pt idx="536">
                  <c:v>39736</c:v>
                </c:pt>
                <c:pt idx="537">
                  <c:v>39738</c:v>
                </c:pt>
                <c:pt idx="538">
                  <c:v>39741</c:v>
                </c:pt>
                <c:pt idx="539">
                  <c:v>39742</c:v>
                </c:pt>
                <c:pt idx="540">
                  <c:v>39743</c:v>
                </c:pt>
                <c:pt idx="541">
                  <c:v>39744</c:v>
                </c:pt>
                <c:pt idx="542">
                  <c:v>39745</c:v>
                </c:pt>
                <c:pt idx="543">
                  <c:v>39748</c:v>
                </c:pt>
                <c:pt idx="544">
                  <c:v>39749</c:v>
                </c:pt>
                <c:pt idx="545">
                  <c:v>39750</c:v>
                </c:pt>
                <c:pt idx="546">
                  <c:v>39751</c:v>
                </c:pt>
                <c:pt idx="547">
                  <c:v>39752</c:v>
                </c:pt>
                <c:pt idx="548">
                  <c:v>39755</c:v>
                </c:pt>
                <c:pt idx="549">
                  <c:v>39756</c:v>
                </c:pt>
                <c:pt idx="550">
                  <c:v>39757</c:v>
                </c:pt>
                <c:pt idx="551">
                  <c:v>39758</c:v>
                </c:pt>
                <c:pt idx="552">
                  <c:v>39759</c:v>
                </c:pt>
                <c:pt idx="553">
                  <c:v>39762</c:v>
                </c:pt>
                <c:pt idx="554">
                  <c:v>39763</c:v>
                </c:pt>
                <c:pt idx="555">
                  <c:v>39764</c:v>
                </c:pt>
                <c:pt idx="556">
                  <c:v>39765</c:v>
                </c:pt>
                <c:pt idx="557">
                  <c:v>39766</c:v>
                </c:pt>
                <c:pt idx="558">
                  <c:v>39769</c:v>
                </c:pt>
                <c:pt idx="559">
                  <c:v>39770</c:v>
                </c:pt>
                <c:pt idx="560">
                  <c:v>39771</c:v>
                </c:pt>
                <c:pt idx="561">
                  <c:v>39772</c:v>
                </c:pt>
                <c:pt idx="562">
                  <c:v>39773</c:v>
                </c:pt>
                <c:pt idx="563">
                  <c:v>39777</c:v>
                </c:pt>
                <c:pt idx="564">
                  <c:v>39778</c:v>
                </c:pt>
                <c:pt idx="565">
                  <c:v>39779</c:v>
                </c:pt>
                <c:pt idx="566">
                  <c:v>39780</c:v>
                </c:pt>
                <c:pt idx="567">
                  <c:v>39783</c:v>
                </c:pt>
                <c:pt idx="568">
                  <c:v>39784</c:v>
                </c:pt>
                <c:pt idx="569">
                  <c:v>39785</c:v>
                </c:pt>
                <c:pt idx="570">
                  <c:v>39786</c:v>
                </c:pt>
                <c:pt idx="571">
                  <c:v>39787</c:v>
                </c:pt>
                <c:pt idx="572">
                  <c:v>39790</c:v>
                </c:pt>
                <c:pt idx="573">
                  <c:v>39791</c:v>
                </c:pt>
                <c:pt idx="574">
                  <c:v>39792</c:v>
                </c:pt>
                <c:pt idx="575">
                  <c:v>39793</c:v>
                </c:pt>
                <c:pt idx="576">
                  <c:v>39794</c:v>
                </c:pt>
                <c:pt idx="577">
                  <c:v>39797</c:v>
                </c:pt>
                <c:pt idx="578">
                  <c:v>39798</c:v>
                </c:pt>
                <c:pt idx="579">
                  <c:v>39799</c:v>
                </c:pt>
                <c:pt idx="580">
                  <c:v>39800</c:v>
                </c:pt>
                <c:pt idx="581">
                  <c:v>39801</c:v>
                </c:pt>
                <c:pt idx="582">
                  <c:v>39804</c:v>
                </c:pt>
                <c:pt idx="583">
                  <c:v>39805</c:v>
                </c:pt>
                <c:pt idx="584">
                  <c:v>39806</c:v>
                </c:pt>
                <c:pt idx="585">
                  <c:v>39807</c:v>
                </c:pt>
                <c:pt idx="586">
                  <c:v>39808</c:v>
                </c:pt>
                <c:pt idx="587">
                  <c:v>39811</c:v>
                </c:pt>
                <c:pt idx="588">
                  <c:v>39812</c:v>
                </c:pt>
                <c:pt idx="589">
                  <c:v>39813</c:v>
                </c:pt>
                <c:pt idx="590">
                  <c:v>39814</c:v>
                </c:pt>
                <c:pt idx="591">
                  <c:v>39815</c:v>
                </c:pt>
                <c:pt idx="592">
                  <c:v>39818</c:v>
                </c:pt>
                <c:pt idx="593">
                  <c:v>39819</c:v>
                </c:pt>
                <c:pt idx="594">
                  <c:v>39821</c:v>
                </c:pt>
                <c:pt idx="595">
                  <c:v>39822</c:v>
                </c:pt>
                <c:pt idx="596">
                  <c:v>39825</c:v>
                </c:pt>
                <c:pt idx="597">
                  <c:v>39826</c:v>
                </c:pt>
                <c:pt idx="598">
                  <c:v>39827</c:v>
                </c:pt>
                <c:pt idx="599">
                  <c:v>39829</c:v>
                </c:pt>
                <c:pt idx="600">
                  <c:v>39833</c:v>
                </c:pt>
                <c:pt idx="601">
                  <c:v>39834</c:v>
                </c:pt>
                <c:pt idx="602">
                  <c:v>39835</c:v>
                </c:pt>
                <c:pt idx="603">
                  <c:v>39836</c:v>
                </c:pt>
                <c:pt idx="604">
                  <c:v>39840</c:v>
                </c:pt>
                <c:pt idx="605">
                  <c:v>39842</c:v>
                </c:pt>
                <c:pt idx="606">
                  <c:v>39843</c:v>
                </c:pt>
                <c:pt idx="607">
                  <c:v>39846</c:v>
                </c:pt>
                <c:pt idx="608">
                  <c:v>39847</c:v>
                </c:pt>
                <c:pt idx="609">
                  <c:v>39848</c:v>
                </c:pt>
                <c:pt idx="610">
                  <c:v>39849</c:v>
                </c:pt>
                <c:pt idx="611">
                  <c:v>39850</c:v>
                </c:pt>
                <c:pt idx="612">
                  <c:v>39853</c:v>
                </c:pt>
                <c:pt idx="613">
                  <c:v>39854</c:v>
                </c:pt>
                <c:pt idx="614">
                  <c:v>39855</c:v>
                </c:pt>
                <c:pt idx="615">
                  <c:v>39856</c:v>
                </c:pt>
                <c:pt idx="616">
                  <c:v>39857</c:v>
                </c:pt>
                <c:pt idx="617">
                  <c:v>39861</c:v>
                </c:pt>
                <c:pt idx="618">
                  <c:v>39862</c:v>
                </c:pt>
                <c:pt idx="619">
                  <c:v>39863</c:v>
                </c:pt>
                <c:pt idx="620">
                  <c:v>39864</c:v>
                </c:pt>
                <c:pt idx="621">
                  <c:v>39867</c:v>
                </c:pt>
                <c:pt idx="622">
                  <c:v>39868</c:v>
                </c:pt>
                <c:pt idx="623">
                  <c:v>39869</c:v>
                </c:pt>
                <c:pt idx="624">
                  <c:v>39870</c:v>
                </c:pt>
                <c:pt idx="625">
                  <c:v>39871</c:v>
                </c:pt>
                <c:pt idx="626">
                  <c:v>39874</c:v>
                </c:pt>
                <c:pt idx="627">
                  <c:v>39875</c:v>
                </c:pt>
                <c:pt idx="628">
                  <c:v>39876</c:v>
                </c:pt>
                <c:pt idx="629">
                  <c:v>39877</c:v>
                </c:pt>
                <c:pt idx="630">
                  <c:v>39878</c:v>
                </c:pt>
                <c:pt idx="631">
                  <c:v>39881</c:v>
                </c:pt>
                <c:pt idx="632">
                  <c:v>39883</c:v>
                </c:pt>
                <c:pt idx="633">
                  <c:v>39884</c:v>
                </c:pt>
                <c:pt idx="634">
                  <c:v>39885</c:v>
                </c:pt>
                <c:pt idx="635">
                  <c:v>39888</c:v>
                </c:pt>
                <c:pt idx="636">
                  <c:v>39889</c:v>
                </c:pt>
                <c:pt idx="637">
                  <c:v>39890</c:v>
                </c:pt>
                <c:pt idx="638">
                  <c:v>39891</c:v>
                </c:pt>
                <c:pt idx="639">
                  <c:v>39892</c:v>
                </c:pt>
                <c:pt idx="640">
                  <c:v>39895</c:v>
                </c:pt>
                <c:pt idx="641">
                  <c:v>39896</c:v>
                </c:pt>
                <c:pt idx="642">
                  <c:v>39897</c:v>
                </c:pt>
                <c:pt idx="643">
                  <c:v>39898</c:v>
                </c:pt>
                <c:pt idx="644">
                  <c:v>39899</c:v>
                </c:pt>
                <c:pt idx="645">
                  <c:v>39902</c:v>
                </c:pt>
                <c:pt idx="646">
                  <c:v>39903</c:v>
                </c:pt>
                <c:pt idx="647">
                  <c:v>39904</c:v>
                </c:pt>
                <c:pt idx="648">
                  <c:v>39905</c:v>
                </c:pt>
                <c:pt idx="649">
                  <c:v>39906</c:v>
                </c:pt>
                <c:pt idx="650">
                  <c:v>39909</c:v>
                </c:pt>
                <c:pt idx="651">
                  <c:v>39910</c:v>
                </c:pt>
                <c:pt idx="652">
                  <c:v>39911</c:v>
                </c:pt>
                <c:pt idx="653">
                  <c:v>39912</c:v>
                </c:pt>
                <c:pt idx="654">
                  <c:v>39913</c:v>
                </c:pt>
                <c:pt idx="655">
                  <c:v>39916</c:v>
                </c:pt>
                <c:pt idx="656">
                  <c:v>39917</c:v>
                </c:pt>
                <c:pt idx="657">
                  <c:v>39918</c:v>
                </c:pt>
                <c:pt idx="658">
                  <c:v>39919</c:v>
                </c:pt>
                <c:pt idx="659">
                  <c:v>39920</c:v>
                </c:pt>
                <c:pt idx="660">
                  <c:v>39923</c:v>
                </c:pt>
                <c:pt idx="661">
                  <c:v>39924</c:v>
                </c:pt>
                <c:pt idx="662">
                  <c:v>39925</c:v>
                </c:pt>
                <c:pt idx="663">
                  <c:v>39926</c:v>
                </c:pt>
                <c:pt idx="664">
                  <c:v>39927</c:v>
                </c:pt>
                <c:pt idx="665">
                  <c:v>39930</c:v>
                </c:pt>
                <c:pt idx="666">
                  <c:v>39931</c:v>
                </c:pt>
                <c:pt idx="667">
                  <c:v>39932</c:v>
                </c:pt>
                <c:pt idx="668">
                  <c:v>39933</c:v>
                </c:pt>
                <c:pt idx="669">
                  <c:v>39934</c:v>
                </c:pt>
                <c:pt idx="670">
                  <c:v>39937</c:v>
                </c:pt>
                <c:pt idx="671">
                  <c:v>39938</c:v>
                </c:pt>
                <c:pt idx="672">
                  <c:v>39939</c:v>
                </c:pt>
                <c:pt idx="673">
                  <c:v>39940</c:v>
                </c:pt>
                <c:pt idx="674">
                  <c:v>39941</c:v>
                </c:pt>
                <c:pt idx="675">
                  <c:v>39944</c:v>
                </c:pt>
                <c:pt idx="676">
                  <c:v>39945</c:v>
                </c:pt>
                <c:pt idx="677">
                  <c:v>39946</c:v>
                </c:pt>
                <c:pt idx="678">
                  <c:v>39947</c:v>
                </c:pt>
                <c:pt idx="679">
                  <c:v>39948</c:v>
                </c:pt>
                <c:pt idx="680">
                  <c:v>39951</c:v>
                </c:pt>
                <c:pt idx="681">
                  <c:v>39952</c:v>
                </c:pt>
                <c:pt idx="682">
                  <c:v>39953</c:v>
                </c:pt>
                <c:pt idx="683">
                  <c:v>39954</c:v>
                </c:pt>
                <c:pt idx="684">
                  <c:v>39955</c:v>
                </c:pt>
                <c:pt idx="685">
                  <c:v>39958</c:v>
                </c:pt>
                <c:pt idx="686">
                  <c:v>39959</c:v>
                </c:pt>
                <c:pt idx="687">
                  <c:v>39960</c:v>
                </c:pt>
                <c:pt idx="688">
                  <c:v>39961</c:v>
                </c:pt>
                <c:pt idx="689">
                  <c:v>39962</c:v>
                </c:pt>
                <c:pt idx="690">
                  <c:v>39965</c:v>
                </c:pt>
                <c:pt idx="691">
                  <c:v>39966</c:v>
                </c:pt>
                <c:pt idx="692">
                  <c:v>39967</c:v>
                </c:pt>
                <c:pt idx="693">
                  <c:v>39968</c:v>
                </c:pt>
                <c:pt idx="694">
                  <c:v>39969</c:v>
                </c:pt>
                <c:pt idx="695">
                  <c:v>39972</c:v>
                </c:pt>
                <c:pt idx="696">
                  <c:v>39973</c:v>
                </c:pt>
                <c:pt idx="697">
                  <c:v>39974</c:v>
                </c:pt>
                <c:pt idx="698">
                  <c:v>39975</c:v>
                </c:pt>
                <c:pt idx="699">
                  <c:v>39976</c:v>
                </c:pt>
                <c:pt idx="700">
                  <c:v>39979</c:v>
                </c:pt>
                <c:pt idx="701">
                  <c:v>39980</c:v>
                </c:pt>
                <c:pt idx="702">
                  <c:v>39981</c:v>
                </c:pt>
                <c:pt idx="703">
                  <c:v>39982</c:v>
                </c:pt>
                <c:pt idx="704">
                  <c:v>39983</c:v>
                </c:pt>
                <c:pt idx="705">
                  <c:v>39986</c:v>
                </c:pt>
                <c:pt idx="706">
                  <c:v>39987</c:v>
                </c:pt>
                <c:pt idx="707">
                  <c:v>39988</c:v>
                </c:pt>
                <c:pt idx="708">
                  <c:v>39989</c:v>
                </c:pt>
                <c:pt idx="709">
                  <c:v>39990</c:v>
                </c:pt>
                <c:pt idx="710">
                  <c:v>39993</c:v>
                </c:pt>
                <c:pt idx="711">
                  <c:v>39994</c:v>
                </c:pt>
                <c:pt idx="712">
                  <c:v>39995</c:v>
                </c:pt>
                <c:pt idx="713">
                  <c:v>39996</c:v>
                </c:pt>
                <c:pt idx="714">
                  <c:v>40000</c:v>
                </c:pt>
                <c:pt idx="715">
                  <c:v>40001</c:v>
                </c:pt>
                <c:pt idx="716">
                  <c:v>40002</c:v>
                </c:pt>
                <c:pt idx="717">
                  <c:v>40003</c:v>
                </c:pt>
                <c:pt idx="718">
                  <c:v>40004</c:v>
                </c:pt>
                <c:pt idx="719">
                  <c:v>40007</c:v>
                </c:pt>
                <c:pt idx="720">
                  <c:v>40008</c:v>
                </c:pt>
                <c:pt idx="721">
                  <c:v>40009</c:v>
                </c:pt>
                <c:pt idx="722">
                  <c:v>40010</c:v>
                </c:pt>
                <c:pt idx="723">
                  <c:v>40011</c:v>
                </c:pt>
                <c:pt idx="724">
                  <c:v>40014</c:v>
                </c:pt>
                <c:pt idx="725">
                  <c:v>40015</c:v>
                </c:pt>
                <c:pt idx="726">
                  <c:v>40016</c:v>
                </c:pt>
                <c:pt idx="727">
                  <c:v>40017</c:v>
                </c:pt>
                <c:pt idx="728">
                  <c:v>40018</c:v>
                </c:pt>
                <c:pt idx="729">
                  <c:v>40021</c:v>
                </c:pt>
                <c:pt idx="730">
                  <c:v>40022</c:v>
                </c:pt>
                <c:pt idx="731">
                  <c:v>40023</c:v>
                </c:pt>
                <c:pt idx="732">
                  <c:v>40024</c:v>
                </c:pt>
                <c:pt idx="733">
                  <c:v>40025</c:v>
                </c:pt>
                <c:pt idx="734">
                  <c:v>40028</c:v>
                </c:pt>
                <c:pt idx="735">
                  <c:v>40029</c:v>
                </c:pt>
                <c:pt idx="736">
                  <c:v>40030</c:v>
                </c:pt>
                <c:pt idx="737">
                  <c:v>40031</c:v>
                </c:pt>
                <c:pt idx="738">
                  <c:v>40032</c:v>
                </c:pt>
                <c:pt idx="739">
                  <c:v>40035</c:v>
                </c:pt>
                <c:pt idx="740">
                  <c:v>40036</c:v>
                </c:pt>
                <c:pt idx="741">
                  <c:v>40037</c:v>
                </c:pt>
                <c:pt idx="742">
                  <c:v>40038</c:v>
                </c:pt>
                <c:pt idx="743">
                  <c:v>40039</c:v>
                </c:pt>
                <c:pt idx="744">
                  <c:v>40042</c:v>
                </c:pt>
                <c:pt idx="745">
                  <c:v>40043</c:v>
                </c:pt>
                <c:pt idx="746">
                  <c:v>40044</c:v>
                </c:pt>
                <c:pt idx="747">
                  <c:v>40045</c:v>
                </c:pt>
                <c:pt idx="748">
                  <c:v>40046</c:v>
                </c:pt>
                <c:pt idx="749">
                  <c:v>40049</c:v>
                </c:pt>
                <c:pt idx="750">
                  <c:v>40051</c:v>
                </c:pt>
                <c:pt idx="751">
                  <c:v>40052</c:v>
                </c:pt>
                <c:pt idx="752">
                  <c:v>40056</c:v>
                </c:pt>
                <c:pt idx="753">
                  <c:v>40058</c:v>
                </c:pt>
                <c:pt idx="754">
                  <c:v>40059</c:v>
                </c:pt>
                <c:pt idx="755">
                  <c:v>40060</c:v>
                </c:pt>
                <c:pt idx="756">
                  <c:v>40064</c:v>
                </c:pt>
                <c:pt idx="757">
                  <c:v>40065</c:v>
                </c:pt>
                <c:pt idx="758">
                  <c:v>40066</c:v>
                </c:pt>
                <c:pt idx="759">
                  <c:v>40067</c:v>
                </c:pt>
                <c:pt idx="760">
                  <c:v>40070</c:v>
                </c:pt>
                <c:pt idx="761">
                  <c:v>40071</c:v>
                </c:pt>
                <c:pt idx="762">
                  <c:v>40072</c:v>
                </c:pt>
                <c:pt idx="763">
                  <c:v>40073</c:v>
                </c:pt>
                <c:pt idx="764">
                  <c:v>40074</c:v>
                </c:pt>
                <c:pt idx="765">
                  <c:v>40077</c:v>
                </c:pt>
                <c:pt idx="766">
                  <c:v>40078</c:v>
                </c:pt>
                <c:pt idx="767">
                  <c:v>40079</c:v>
                </c:pt>
                <c:pt idx="768">
                  <c:v>40080</c:v>
                </c:pt>
                <c:pt idx="769">
                  <c:v>40081</c:v>
                </c:pt>
                <c:pt idx="770">
                  <c:v>40084</c:v>
                </c:pt>
                <c:pt idx="771">
                  <c:v>40085</c:v>
                </c:pt>
                <c:pt idx="772">
                  <c:v>40086</c:v>
                </c:pt>
                <c:pt idx="773">
                  <c:v>40087</c:v>
                </c:pt>
                <c:pt idx="774">
                  <c:v>40088</c:v>
                </c:pt>
                <c:pt idx="775">
                  <c:v>40091</c:v>
                </c:pt>
                <c:pt idx="776">
                  <c:v>40092</c:v>
                </c:pt>
                <c:pt idx="777">
                  <c:v>40093</c:v>
                </c:pt>
                <c:pt idx="778">
                  <c:v>40094</c:v>
                </c:pt>
                <c:pt idx="779">
                  <c:v>40095</c:v>
                </c:pt>
                <c:pt idx="780">
                  <c:v>40098</c:v>
                </c:pt>
                <c:pt idx="781">
                  <c:v>40099</c:v>
                </c:pt>
                <c:pt idx="782">
                  <c:v>40100</c:v>
                </c:pt>
                <c:pt idx="783">
                  <c:v>40101</c:v>
                </c:pt>
                <c:pt idx="784">
                  <c:v>40102</c:v>
                </c:pt>
                <c:pt idx="785">
                  <c:v>40105</c:v>
                </c:pt>
                <c:pt idx="786">
                  <c:v>40106</c:v>
                </c:pt>
                <c:pt idx="787">
                  <c:v>40107</c:v>
                </c:pt>
                <c:pt idx="788">
                  <c:v>40108</c:v>
                </c:pt>
                <c:pt idx="789">
                  <c:v>40109</c:v>
                </c:pt>
                <c:pt idx="790">
                  <c:v>40112</c:v>
                </c:pt>
                <c:pt idx="791">
                  <c:v>40113</c:v>
                </c:pt>
                <c:pt idx="792">
                  <c:v>40114</c:v>
                </c:pt>
                <c:pt idx="793">
                  <c:v>40115</c:v>
                </c:pt>
                <c:pt idx="794">
                  <c:v>40116</c:v>
                </c:pt>
                <c:pt idx="795">
                  <c:v>40119</c:v>
                </c:pt>
                <c:pt idx="796">
                  <c:v>40120</c:v>
                </c:pt>
                <c:pt idx="797">
                  <c:v>40121</c:v>
                </c:pt>
                <c:pt idx="798">
                  <c:v>40122</c:v>
                </c:pt>
                <c:pt idx="799">
                  <c:v>40123</c:v>
                </c:pt>
                <c:pt idx="800">
                  <c:v>40126</c:v>
                </c:pt>
                <c:pt idx="801">
                  <c:v>40127</c:v>
                </c:pt>
                <c:pt idx="802">
                  <c:v>40128</c:v>
                </c:pt>
                <c:pt idx="803">
                  <c:v>40129</c:v>
                </c:pt>
                <c:pt idx="804">
                  <c:v>40130</c:v>
                </c:pt>
                <c:pt idx="805">
                  <c:v>40133</c:v>
                </c:pt>
                <c:pt idx="806">
                  <c:v>40134</c:v>
                </c:pt>
                <c:pt idx="807">
                  <c:v>40135</c:v>
                </c:pt>
                <c:pt idx="808">
                  <c:v>40136</c:v>
                </c:pt>
                <c:pt idx="809">
                  <c:v>40137</c:v>
                </c:pt>
                <c:pt idx="810">
                  <c:v>40140</c:v>
                </c:pt>
                <c:pt idx="811">
                  <c:v>40141</c:v>
                </c:pt>
                <c:pt idx="812">
                  <c:v>40142</c:v>
                </c:pt>
                <c:pt idx="813">
                  <c:v>40143</c:v>
                </c:pt>
                <c:pt idx="814">
                  <c:v>40144</c:v>
                </c:pt>
                <c:pt idx="815">
                  <c:v>40147</c:v>
                </c:pt>
                <c:pt idx="816">
                  <c:v>40148</c:v>
                </c:pt>
                <c:pt idx="817">
                  <c:v>40149</c:v>
                </c:pt>
                <c:pt idx="818">
                  <c:v>40150</c:v>
                </c:pt>
                <c:pt idx="819">
                  <c:v>40151</c:v>
                </c:pt>
                <c:pt idx="820">
                  <c:v>40154</c:v>
                </c:pt>
                <c:pt idx="821">
                  <c:v>40155</c:v>
                </c:pt>
                <c:pt idx="822">
                  <c:v>40156</c:v>
                </c:pt>
                <c:pt idx="823">
                  <c:v>40157</c:v>
                </c:pt>
                <c:pt idx="824">
                  <c:v>40158</c:v>
                </c:pt>
                <c:pt idx="825">
                  <c:v>40161</c:v>
                </c:pt>
                <c:pt idx="826">
                  <c:v>40162</c:v>
                </c:pt>
                <c:pt idx="827">
                  <c:v>40163</c:v>
                </c:pt>
                <c:pt idx="828">
                  <c:v>40164</c:v>
                </c:pt>
                <c:pt idx="829">
                  <c:v>40165</c:v>
                </c:pt>
                <c:pt idx="830">
                  <c:v>40168</c:v>
                </c:pt>
                <c:pt idx="831">
                  <c:v>40169</c:v>
                </c:pt>
                <c:pt idx="832">
                  <c:v>40170</c:v>
                </c:pt>
                <c:pt idx="833">
                  <c:v>40171</c:v>
                </c:pt>
                <c:pt idx="834">
                  <c:v>40172</c:v>
                </c:pt>
                <c:pt idx="835">
                  <c:v>40175</c:v>
                </c:pt>
                <c:pt idx="836">
                  <c:v>40176</c:v>
                </c:pt>
                <c:pt idx="837">
                  <c:v>40177</c:v>
                </c:pt>
                <c:pt idx="838">
                  <c:v>40182</c:v>
                </c:pt>
                <c:pt idx="839">
                  <c:v>40183</c:v>
                </c:pt>
                <c:pt idx="840">
                  <c:v>40185</c:v>
                </c:pt>
                <c:pt idx="841">
                  <c:v>40186</c:v>
                </c:pt>
                <c:pt idx="842">
                  <c:v>40189</c:v>
                </c:pt>
                <c:pt idx="843">
                  <c:v>40190</c:v>
                </c:pt>
                <c:pt idx="844">
                  <c:v>40191</c:v>
                </c:pt>
                <c:pt idx="845">
                  <c:v>40192</c:v>
                </c:pt>
                <c:pt idx="846">
                  <c:v>40193</c:v>
                </c:pt>
                <c:pt idx="847">
                  <c:v>40196</c:v>
                </c:pt>
                <c:pt idx="848">
                  <c:v>40197</c:v>
                </c:pt>
                <c:pt idx="849">
                  <c:v>40198</c:v>
                </c:pt>
                <c:pt idx="850">
                  <c:v>40199</c:v>
                </c:pt>
                <c:pt idx="851">
                  <c:v>40200</c:v>
                </c:pt>
                <c:pt idx="852">
                  <c:v>40203</c:v>
                </c:pt>
                <c:pt idx="853">
                  <c:v>40204</c:v>
                </c:pt>
                <c:pt idx="854">
                  <c:v>40205</c:v>
                </c:pt>
                <c:pt idx="855">
                  <c:v>40206</c:v>
                </c:pt>
                <c:pt idx="856">
                  <c:v>40207</c:v>
                </c:pt>
                <c:pt idx="857">
                  <c:v>40210</c:v>
                </c:pt>
                <c:pt idx="858">
                  <c:v>40211</c:v>
                </c:pt>
                <c:pt idx="859">
                  <c:v>40212</c:v>
                </c:pt>
                <c:pt idx="860">
                  <c:v>40213</c:v>
                </c:pt>
                <c:pt idx="861">
                  <c:v>40217</c:v>
                </c:pt>
                <c:pt idx="862">
                  <c:v>40218</c:v>
                </c:pt>
                <c:pt idx="863">
                  <c:v>40219</c:v>
                </c:pt>
                <c:pt idx="864">
                  <c:v>40220</c:v>
                </c:pt>
                <c:pt idx="865">
                  <c:v>40221</c:v>
                </c:pt>
                <c:pt idx="866">
                  <c:v>40224</c:v>
                </c:pt>
                <c:pt idx="867">
                  <c:v>40225</c:v>
                </c:pt>
                <c:pt idx="868">
                  <c:v>40226</c:v>
                </c:pt>
                <c:pt idx="869">
                  <c:v>40227</c:v>
                </c:pt>
                <c:pt idx="870">
                  <c:v>40228</c:v>
                </c:pt>
                <c:pt idx="871">
                  <c:v>40233</c:v>
                </c:pt>
                <c:pt idx="872">
                  <c:v>40234</c:v>
                </c:pt>
                <c:pt idx="873">
                  <c:v>40238</c:v>
                </c:pt>
                <c:pt idx="874">
                  <c:v>40239</c:v>
                </c:pt>
                <c:pt idx="875">
                  <c:v>40240</c:v>
                </c:pt>
                <c:pt idx="876">
                  <c:v>40241</c:v>
                </c:pt>
                <c:pt idx="877">
                  <c:v>40242</c:v>
                </c:pt>
                <c:pt idx="878">
                  <c:v>40245</c:v>
                </c:pt>
                <c:pt idx="879">
                  <c:v>40246</c:v>
                </c:pt>
                <c:pt idx="880">
                  <c:v>40248</c:v>
                </c:pt>
                <c:pt idx="881">
                  <c:v>40252</c:v>
                </c:pt>
                <c:pt idx="882">
                  <c:v>40253</c:v>
                </c:pt>
                <c:pt idx="883">
                  <c:v>40254</c:v>
                </c:pt>
                <c:pt idx="884">
                  <c:v>40255</c:v>
                </c:pt>
                <c:pt idx="885">
                  <c:v>40256</c:v>
                </c:pt>
                <c:pt idx="886">
                  <c:v>40259</c:v>
                </c:pt>
                <c:pt idx="887">
                  <c:v>40260</c:v>
                </c:pt>
                <c:pt idx="888">
                  <c:v>40261</c:v>
                </c:pt>
                <c:pt idx="889">
                  <c:v>40263</c:v>
                </c:pt>
                <c:pt idx="890">
                  <c:v>40266</c:v>
                </c:pt>
                <c:pt idx="891">
                  <c:v>40267</c:v>
                </c:pt>
                <c:pt idx="892">
                  <c:v>40268</c:v>
                </c:pt>
                <c:pt idx="893">
                  <c:v>40269</c:v>
                </c:pt>
                <c:pt idx="894">
                  <c:v>40270</c:v>
                </c:pt>
                <c:pt idx="895">
                  <c:v>40273</c:v>
                </c:pt>
                <c:pt idx="896">
                  <c:v>40275</c:v>
                </c:pt>
                <c:pt idx="897">
                  <c:v>40276</c:v>
                </c:pt>
                <c:pt idx="898">
                  <c:v>40277</c:v>
                </c:pt>
                <c:pt idx="899">
                  <c:v>40280</c:v>
                </c:pt>
                <c:pt idx="900">
                  <c:v>40281</c:v>
                </c:pt>
                <c:pt idx="901">
                  <c:v>40282</c:v>
                </c:pt>
                <c:pt idx="902">
                  <c:v>40283</c:v>
                </c:pt>
                <c:pt idx="903">
                  <c:v>40284</c:v>
                </c:pt>
                <c:pt idx="904">
                  <c:v>40287</c:v>
                </c:pt>
                <c:pt idx="905">
                  <c:v>40288</c:v>
                </c:pt>
                <c:pt idx="906">
                  <c:v>40289</c:v>
                </c:pt>
                <c:pt idx="907">
                  <c:v>40290</c:v>
                </c:pt>
                <c:pt idx="908">
                  <c:v>40291</c:v>
                </c:pt>
                <c:pt idx="909">
                  <c:v>40294</c:v>
                </c:pt>
                <c:pt idx="910">
                  <c:v>40295</c:v>
                </c:pt>
                <c:pt idx="911">
                  <c:v>40296</c:v>
                </c:pt>
                <c:pt idx="912">
                  <c:v>40297</c:v>
                </c:pt>
                <c:pt idx="913">
                  <c:v>40298</c:v>
                </c:pt>
                <c:pt idx="914">
                  <c:v>40301</c:v>
                </c:pt>
                <c:pt idx="915">
                  <c:v>40302</c:v>
                </c:pt>
                <c:pt idx="916">
                  <c:v>40303</c:v>
                </c:pt>
                <c:pt idx="917">
                  <c:v>40304</c:v>
                </c:pt>
                <c:pt idx="918">
                  <c:v>40305</c:v>
                </c:pt>
                <c:pt idx="919">
                  <c:v>40308</c:v>
                </c:pt>
                <c:pt idx="920">
                  <c:v>40309</c:v>
                </c:pt>
                <c:pt idx="921">
                  <c:v>40310</c:v>
                </c:pt>
                <c:pt idx="922">
                  <c:v>40311</c:v>
                </c:pt>
                <c:pt idx="923">
                  <c:v>40312</c:v>
                </c:pt>
                <c:pt idx="924">
                  <c:v>40315</c:v>
                </c:pt>
                <c:pt idx="925">
                  <c:v>40316</c:v>
                </c:pt>
                <c:pt idx="926">
                  <c:v>40317</c:v>
                </c:pt>
                <c:pt idx="927">
                  <c:v>40318</c:v>
                </c:pt>
                <c:pt idx="928">
                  <c:v>40319</c:v>
                </c:pt>
                <c:pt idx="929">
                  <c:v>40322</c:v>
                </c:pt>
                <c:pt idx="930">
                  <c:v>40323</c:v>
                </c:pt>
                <c:pt idx="931">
                  <c:v>40324</c:v>
                </c:pt>
                <c:pt idx="932">
                  <c:v>40325</c:v>
                </c:pt>
                <c:pt idx="933">
                  <c:v>40326</c:v>
                </c:pt>
                <c:pt idx="934">
                  <c:v>40329</c:v>
                </c:pt>
                <c:pt idx="935">
                  <c:v>40330</c:v>
                </c:pt>
                <c:pt idx="936">
                  <c:v>40331</c:v>
                </c:pt>
                <c:pt idx="937">
                  <c:v>40332</c:v>
                </c:pt>
                <c:pt idx="938">
                  <c:v>40333</c:v>
                </c:pt>
                <c:pt idx="939">
                  <c:v>40336</c:v>
                </c:pt>
                <c:pt idx="940">
                  <c:v>40337</c:v>
                </c:pt>
                <c:pt idx="941">
                  <c:v>40338</c:v>
                </c:pt>
                <c:pt idx="942">
                  <c:v>40339</c:v>
                </c:pt>
                <c:pt idx="943">
                  <c:v>40340</c:v>
                </c:pt>
                <c:pt idx="944">
                  <c:v>40343</c:v>
                </c:pt>
                <c:pt idx="945">
                  <c:v>40344</c:v>
                </c:pt>
                <c:pt idx="946">
                  <c:v>40345</c:v>
                </c:pt>
                <c:pt idx="947">
                  <c:v>40346</c:v>
                </c:pt>
                <c:pt idx="948">
                  <c:v>40347</c:v>
                </c:pt>
                <c:pt idx="949">
                  <c:v>40350</c:v>
                </c:pt>
                <c:pt idx="950">
                  <c:v>40351</c:v>
                </c:pt>
                <c:pt idx="951">
                  <c:v>40352</c:v>
                </c:pt>
                <c:pt idx="952">
                  <c:v>40353</c:v>
                </c:pt>
                <c:pt idx="953">
                  <c:v>40354</c:v>
                </c:pt>
                <c:pt idx="954">
                  <c:v>40357</c:v>
                </c:pt>
                <c:pt idx="955">
                  <c:v>40358</c:v>
                </c:pt>
                <c:pt idx="956">
                  <c:v>40359</c:v>
                </c:pt>
                <c:pt idx="957">
                  <c:v>40360</c:v>
                </c:pt>
                <c:pt idx="958">
                  <c:v>40361</c:v>
                </c:pt>
                <c:pt idx="959">
                  <c:v>40364</c:v>
                </c:pt>
                <c:pt idx="960">
                  <c:v>40365</c:v>
                </c:pt>
                <c:pt idx="961">
                  <c:v>40366</c:v>
                </c:pt>
                <c:pt idx="962">
                  <c:v>40367</c:v>
                </c:pt>
                <c:pt idx="963">
                  <c:v>40368</c:v>
                </c:pt>
                <c:pt idx="964">
                  <c:v>40371</c:v>
                </c:pt>
                <c:pt idx="965">
                  <c:v>40372</c:v>
                </c:pt>
                <c:pt idx="966">
                  <c:v>40373</c:v>
                </c:pt>
                <c:pt idx="967">
                  <c:v>40374</c:v>
                </c:pt>
                <c:pt idx="968">
                  <c:v>40375</c:v>
                </c:pt>
                <c:pt idx="969">
                  <c:v>40378</c:v>
                </c:pt>
                <c:pt idx="970">
                  <c:v>40379</c:v>
                </c:pt>
                <c:pt idx="971">
                  <c:v>40380</c:v>
                </c:pt>
                <c:pt idx="972">
                  <c:v>40381</c:v>
                </c:pt>
                <c:pt idx="973">
                  <c:v>40382</c:v>
                </c:pt>
                <c:pt idx="974">
                  <c:v>40385</c:v>
                </c:pt>
                <c:pt idx="975">
                  <c:v>40386</c:v>
                </c:pt>
                <c:pt idx="976">
                  <c:v>40387</c:v>
                </c:pt>
                <c:pt idx="977">
                  <c:v>40388</c:v>
                </c:pt>
                <c:pt idx="978">
                  <c:v>40389</c:v>
                </c:pt>
                <c:pt idx="979">
                  <c:v>40392</c:v>
                </c:pt>
                <c:pt idx="980">
                  <c:v>40393</c:v>
                </c:pt>
                <c:pt idx="981">
                  <c:v>40394</c:v>
                </c:pt>
                <c:pt idx="982">
                  <c:v>40395</c:v>
                </c:pt>
                <c:pt idx="983">
                  <c:v>40396</c:v>
                </c:pt>
                <c:pt idx="984">
                  <c:v>40399</c:v>
                </c:pt>
                <c:pt idx="985">
                  <c:v>40400</c:v>
                </c:pt>
                <c:pt idx="986">
                  <c:v>40401</c:v>
                </c:pt>
                <c:pt idx="987">
                  <c:v>40402</c:v>
                </c:pt>
                <c:pt idx="988">
                  <c:v>40403</c:v>
                </c:pt>
                <c:pt idx="989">
                  <c:v>40406</c:v>
                </c:pt>
                <c:pt idx="990">
                  <c:v>40407</c:v>
                </c:pt>
                <c:pt idx="991">
                  <c:v>40408</c:v>
                </c:pt>
                <c:pt idx="992">
                  <c:v>40409</c:v>
                </c:pt>
                <c:pt idx="993">
                  <c:v>40410</c:v>
                </c:pt>
                <c:pt idx="994">
                  <c:v>40413</c:v>
                </c:pt>
                <c:pt idx="995">
                  <c:v>40414</c:v>
                </c:pt>
                <c:pt idx="996">
                  <c:v>40415</c:v>
                </c:pt>
                <c:pt idx="997">
                  <c:v>40416</c:v>
                </c:pt>
                <c:pt idx="998">
                  <c:v>40417</c:v>
                </c:pt>
                <c:pt idx="999">
                  <c:v>40420</c:v>
                </c:pt>
                <c:pt idx="1000">
                  <c:v>40421</c:v>
                </c:pt>
                <c:pt idx="1001">
                  <c:v>40422</c:v>
                </c:pt>
                <c:pt idx="1002">
                  <c:v>40423</c:v>
                </c:pt>
                <c:pt idx="1003">
                  <c:v>40424</c:v>
                </c:pt>
                <c:pt idx="1004">
                  <c:v>40427</c:v>
                </c:pt>
                <c:pt idx="1005">
                  <c:v>40428</c:v>
                </c:pt>
                <c:pt idx="1006">
                  <c:v>40429</c:v>
                </c:pt>
                <c:pt idx="1007">
                  <c:v>40430</c:v>
                </c:pt>
                <c:pt idx="1008">
                  <c:v>40431</c:v>
                </c:pt>
                <c:pt idx="1009">
                  <c:v>40434</c:v>
                </c:pt>
                <c:pt idx="1010">
                  <c:v>40435</c:v>
                </c:pt>
                <c:pt idx="1011">
                  <c:v>40436</c:v>
                </c:pt>
                <c:pt idx="1012">
                  <c:v>40437</c:v>
                </c:pt>
                <c:pt idx="1013">
                  <c:v>40438</c:v>
                </c:pt>
                <c:pt idx="1014">
                  <c:v>40441</c:v>
                </c:pt>
                <c:pt idx="1015">
                  <c:v>40442</c:v>
                </c:pt>
                <c:pt idx="1016">
                  <c:v>40443</c:v>
                </c:pt>
                <c:pt idx="1017">
                  <c:v>40444</c:v>
                </c:pt>
                <c:pt idx="1018">
                  <c:v>40445</c:v>
                </c:pt>
                <c:pt idx="1019">
                  <c:v>40448</c:v>
                </c:pt>
                <c:pt idx="1020">
                  <c:v>40449</c:v>
                </c:pt>
                <c:pt idx="1021">
                  <c:v>40450</c:v>
                </c:pt>
                <c:pt idx="1022">
                  <c:v>40451</c:v>
                </c:pt>
                <c:pt idx="1023">
                  <c:v>40452</c:v>
                </c:pt>
                <c:pt idx="1024">
                  <c:v>40455</c:v>
                </c:pt>
                <c:pt idx="1025">
                  <c:v>40456</c:v>
                </c:pt>
                <c:pt idx="1026">
                  <c:v>40457</c:v>
                </c:pt>
                <c:pt idx="1027">
                  <c:v>40458</c:v>
                </c:pt>
                <c:pt idx="1028">
                  <c:v>40459</c:v>
                </c:pt>
                <c:pt idx="1029">
                  <c:v>40462</c:v>
                </c:pt>
                <c:pt idx="1030">
                  <c:v>40463</c:v>
                </c:pt>
                <c:pt idx="1031">
                  <c:v>40464</c:v>
                </c:pt>
                <c:pt idx="1032">
                  <c:v>40465</c:v>
                </c:pt>
                <c:pt idx="1033">
                  <c:v>40466</c:v>
                </c:pt>
                <c:pt idx="1034">
                  <c:v>40469</c:v>
                </c:pt>
                <c:pt idx="1035">
                  <c:v>40470</c:v>
                </c:pt>
                <c:pt idx="1036">
                  <c:v>40471</c:v>
                </c:pt>
                <c:pt idx="1037">
                  <c:v>40472</c:v>
                </c:pt>
                <c:pt idx="1038">
                  <c:v>40473</c:v>
                </c:pt>
                <c:pt idx="1039">
                  <c:v>40476</c:v>
                </c:pt>
                <c:pt idx="1040">
                  <c:v>40477</c:v>
                </c:pt>
                <c:pt idx="1041">
                  <c:v>40478</c:v>
                </c:pt>
                <c:pt idx="1042">
                  <c:v>40479</c:v>
                </c:pt>
                <c:pt idx="1043">
                  <c:v>40480</c:v>
                </c:pt>
                <c:pt idx="1044">
                  <c:v>40483</c:v>
                </c:pt>
                <c:pt idx="1045">
                  <c:v>40484</c:v>
                </c:pt>
                <c:pt idx="1046">
                  <c:v>40485</c:v>
                </c:pt>
                <c:pt idx="1047">
                  <c:v>40486</c:v>
                </c:pt>
                <c:pt idx="1048">
                  <c:v>40487</c:v>
                </c:pt>
                <c:pt idx="1049">
                  <c:v>40490</c:v>
                </c:pt>
                <c:pt idx="1050">
                  <c:v>40492</c:v>
                </c:pt>
                <c:pt idx="1051">
                  <c:v>40493</c:v>
                </c:pt>
                <c:pt idx="1052">
                  <c:v>40494</c:v>
                </c:pt>
                <c:pt idx="1053">
                  <c:v>40497</c:v>
                </c:pt>
                <c:pt idx="1054">
                  <c:v>40498</c:v>
                </c:pt>
                <c:pt idx="1055">
                  <c:v>40499</c:v>
                </c:pt>
                <c:pt idx="1056">
                  <c:v>40500</c:v>
                </c:pt>
                <c:pt idx="1057">
                  <c:v>40501</c:v>
                </c:pt>
                <c:pt idx="1058">
                  <c:v>40504</c:v>
                </c:pt>
                <c:pt idx="1059">
                  <c:v>40505</c:v>
                </c:pt>
                <c:pt idx="1060">
                  <c:v>40506</c:v>
                </c:pt>
                <c:pt idx="1061">
                  <c:v>40508</c:v>
                </c:pt>
                <c:pt idx="1062">
                  <c:v>40511</c:v>
                </c:pt>
                <c:pt idx="1063">
                  <c:v>40512</c:v>
                </c:pt>
                <c:pt idx="1064">
                  <c:v>40513</c:v>
                </c:pt>
                <c:pt idx="1065">
                  <c:v>40514</c:v>
                </c:pt>
                <c:pt idx="1066">
                  <c:v>40515</c:v>
                </c:pt>
                <c:pt idx="1067">
                  <c:v>40518</c:v>
                </c:pt>
                <c:pt idx="1068">
                  <c:v>40519</c:v>
                </c:pt>
                <c:pt idx="1069">
                  <c:v>40520</c:v>
                </c:pt>
                <c:pt idx="1070">
                  <c:v>40521</c:v>
                </c:pt>
                <c:pt idx="1071">
                  <c:v>40522</c:v>
                </c:pt>
                <c:pt idx="1072">
                  <c:v>40525</c:v>
                </c:pt>
                <c:pt idx="1073">
                  <c:v>40526</c:v>
                </c:pt>
                <c:pt idx="1074">
                  <c:v>40527</c:v>
                </c:pt>
                <c:pt idx="1075">
                  <c:v>40528</c:v>
                </c:pt>
                <c:pt idx="1076">
                  <c:v>40529</c:v>
                </c:pt>
                <c:pt idx="1077">
                  <c:v>40532</c:v>
                </c:pt>
                <c:pt idx="1078">
                  <c:v>40533</c:v>
                </c:pt>
                <c:pt idx="1079">
                  <c:v>40534</c:v>
                </c:pt>
                <c:pt idx="1080">
                  <c:v>40535</c:v>
                </c:pt>
                <c:pt idx="1081">
                  <c:v>40539</c:v>
                </c:pt>
                <c:pt idx="1082">
                  <c:v>40540</c:v>
                </c:pt>
                <c:pt idx="1083">
                  <c:v>40541</c:v>
                </c:pt>
                <c:pt idx="1084">
                  <c:v>40542</c:v>
                </c:pt>
                <c:pt idx="1085">
                  <c:v>40543</c:v>
                </c:pt>
                <c:pt idx="1086">
                  <c:v>40546</c:v>
                </c:pt>
                <c:pt idx="1087">
                  <c:v>40547</c:v>
                </c:pt>
                <c:pt idx="1088">
                  <c:v>40548</c:v>
                </c:pt>
                <c:pt idx="1089">
                  <c:v>40549</c:v>
                </c:pt>
                <c:pt idx="1090">
                  <c:v>40550</c:v>
                </c:pt>
                <c:pt idx="1091">
                  <c:v>40553</c:v>
                </c:pt>
                <c:pt idx="1092">
                  <c:v>40554</c:v>
                </c:pt>
                <c:pt idx="1093">
                  <c:v>40555</c:v>
                </c:pt>
                <c:pt idx="1094">
                  <c:v>40556</c:v>
                </c:pt>
                <c:pt idx="1095">
                  <c:v>40557</c:v>
                </c:pt>
                <c:pt idx="1096">
                  <c:v>40561</c:v>
                </c:pt>
                <c:pt idx="1097">
                  <c:v>40562</c:v>
                </c:pt>
                <c:pt idx="1098">
                  <c:v>40563</c:v>
                </c:pt>
                <c:pt idx="1099">
                  <c:v>40564</c:v>
                </c:pt>
                <c:pt idx="1100">
                  <c:v>40567</c:v>
                </c:pt>
                <c:pt idx="1101">
                  <c:v>40568</c:v>
                </c:pt>
                <c:pt idx="1102">
                  <c:v>40569</c:v>
                </c:pt>
                <c:pt idx="1103">
                  <c:v>40570</c:v>
                </c:pt>
                <c:pt idx="1104">
                  <c:v>40571</c:v>
                </c:pt>
                <c:pt idx="1105">
                  <c:v>40574</c:v>
                </c:pt>
                <c:pt idx="1106">
                  <c:v>40575</c:v>
                </c:pt>
                <c:pt idx="1107">
                  <c:v>40576</c:v>
                </c:pt>
                <c:pt idx="1108">
                  <c:v>40577</c:v>
                </c:pt>
                <c:pt idx="1109">
                  <c:v>40578</c:v>
                </c:pt>
                <c:pt idx="1110">
                  <c:v>40581</c:v>
                </c:pt>
                <c:pt idx="1111">
                  <c:v>40582</c:v>
                </c:pt>
                <c:pt idx="1112">
                  <c:v>40583</c:v>
                </c:pt>
                <c:pt idx="1113">
                  <c:v>40584</c:v>
                </c:pt>
                <c:pt idx="1114">
                  <c:v>40585</c:v>
                </c:pt>
                <c:pt idx="1115">
                  <c:v>40588</c:v>
                </c:pt>
                <c:pt idx="1116">
                  <c:v>40589</c:v>
                </c:pt>
                <c:pt idx="1117">
                  <c:v>40590</c:v>
                </c:pt>
                <c:pt idx="1118">
                  <c:v>40591</c:v>
                </c:pt>
                <c:pt idx="1119">
                  <c:v>40592</c:v>
                </c:pt>
                <c:pt idx="1120">
                  <c:v>40596</c:v>
                </c:pt>
                <c:pt idx="1121">
                  <c:v>40597</c:v>
                </c:pt>
                <c:pt idx="1122">
                  <c:v>40598</c:v>
                </c:pt>
                <c:pt idx="1123">
                  <c:v>40599</c:v>
                </c:pt>
                <c:pt idx="1124">
                  <c:v>40602</c:v>
                </c:pt>
                <c:pt idx="1125">
                  <c:v>40603</c:v>
                </c:pt>
                <c:pt idx="1126">
                  <c:v>40604</c:v>
                </c:pt>
                <c:pt idx="1127">
                  <c:v>40605</c:v>
                </c:pt>
                <c:pt idx="1128">
                  <c:v>40606</c:v>
                </c:pt>
                <c:pt idx="1129">
                  <c:v>40609</c:v>
                </c:pt>
                <c:pt idx="1130">
                  <c:v>40610</c:v>
                </c:pt>
                <c:pt idx="1131">
                  <c:v>40611</c:v>
                </c:pt>
                <c:pt idx="1132">
                  <c:v>40612</c:v>
                </c:pt>
                <c:pt idx="1133">
                  <c:v>40613</c:v>
                </c:pt>
                <c:pt idx="1134">
                  <c:v>40616</c:v>
                </c:pt>
                <c:pt idx="1135">
                  <c:v>40617</c:v>
                </c:pt>
                <c:pt idx="1136">
                  <c:v>40618</c:v>
                </c:pt>
                <c:pt idx="1137">
                  <c:v>40619</c:v>
                </c:pt>
                <c:pt idx="1138">
                  <c:v>40620</c:v>
                </c:pt>
                <c:pt idx="1139">
                  <c:v>40623</c:v>
                </c:pt>
                <c:pt idx="1140">
                  <c:v>40624</c:v>
                </c:pt>
                <c:pt idx="1141">
                  <c:v>40625</c:v>
                </c:pt>
                <c:pt idx="1142">
                  <c:v>40626</c:v>
                </c:pt>
                <c:pt idx="1143">
                  <c:v>40627</c:v>
                </c:pt>
                <c:pt idx="1144">
                  <c:v>40630</c:v>
                </c:pt>
                <c:pt idx="1145">
                  <c:v>40631</c:v>
                </c:pt>
                <c:pt idx="1146">
                  <c:v>40632</c:v>
                </c:pt>
                <c:pt idx="1147">
                  <c:v>40633</c:v>
                </c:pt>
                <c:pt idx="1148">
                  <c:v>40634</c:v>
                </c:pt>
                <c:pt idx="1149">
                  <c:v>40637</c:v>
                </c:pt>
                <c:pt idx="1150">
                  <c:v>40638</c:v>
                </c:pt>
                <c:pt idx="1151">
                  <c:v>40639</c:v>
                </c:pt>
                <c:pt idx="1152">
                  <c:v>40640</c:v>
                </c:pt>
                <c:pt idx="1153">
                  <c:v>40641</c:v>
                </c:pt>
                <c:pt idx="1154">
                  <c:v>40644</c:v>
                </c:pt>
                <c:pt idx="1155">
                  <c:v>40645</c:v>
                </c:pt>
                <c:pt idx="1156">
                  <c:v>40646</c:v>
                </c:pt>
                <c:pt idx="1157">
                  <c:v>40647</c:v>
                </c:pt>
                <c:pt idx="1158">
                  <c:v>40648</c:v>
                </c:pt>
                <c:pt idx="1159">
                  <c:v>40651</c:v>
                </c:pt>
                <c:pt idx="1160">
                  <c:v>40652</c:v>
                </c:pt>
                <c:pt idx="1161">
                  <c:v>40653</c:v>
                </c:pt>
                <c:pt idx="1162">
                  <c:v>40654</c:v>
                </c:pt>
                <c:pt idx="1163">
                  <c:v>40658</c:v>
                </c:pt>
                <c:pt idx="1164">
                  <c:v>40659</c:v>
                </c:pt>
                <c:pt idx="1165">
                  <c:v>40660</c:v>
                </c:pt>
                <c:pt idx="1166">
                  <c:v>40661</c:v>
                </c:pt>
                <c:pt idx="1167">
                  <c:v>40662</c:v>
                </c:pt>
                <c:pt idx="1168">
                  <c:v>40665</c:v>
                </c:pt>
                <c:pt idx="1169">
                  <c:v>40666</c:v>
                </c:pt>
                <c:pt idx="1170">
                  <c:v>40667</c:v>
                </c:pt>
                <c:pt idx="1171">
                  <c:v>40668</c:v>
                </c:pt>
                <c:pt idx="1172">
                  <c:v>40669</c:v>
                </c:pt>
                <c:pt idx="1173">
                  <c:v>40672</c:v>
                </c:pt>
                <c:pt idx="1174">
                  <c:v>40673</c:v>
                </c:pt>
                <c:pt idx="1175">
                  <c:v>40674</c:v>
                </c:pt>
                <c:pt idx="1176">
                  <c:v>40675</c:v>
                </c:pt>
                <c:pt idx="1177">
                  <c:v>40676</c:v>
                </c:pt>
                <c:pt idx="1178">
                  <c:v>40679</c:v>
                </c:pt>
                <c:pt idx="1179">
                  <c:v>40680</c:v>
                </c:pt>
                <c:pt idx="1180">
                  <c:v>40681</c:v>
                </c:pt>
                <c:pt idx="1181">
                  <c:v>40682</c:v>
                </c:pt>
                <c:pt idx="1182">
                  <c:v>40683</c:v>
                </c:pt>
                <c:pt idx="1183">
                  <c:v>40686</c:v>
                </c:pt>
                <c:pt idx="1184">
                  <c:v>40687</c:v>
                </c:pt>
                <c:pt idx="1185">
                  <c:v>40688</c:v>
                </c:pt>
                <c:pt idx="1186">
                  <c:v>40689</c:v>
                </c:pt>
                <c:pt idx="1187">
                  <c:v>40690</c:v>
                </c:pt>
                <c:pt idx="1188">
                  <c:v>40694</c:v>
                </c:pt>
                <c:pt idx="1189">
                  <c:v>40695</c:v>
                </c:pt>
                <c:pt idx="1190">
                  <c:v>40696</c:v>
                </c:pt>
                <c:pt idx="1191">
                  <c:v>40697</c:v>
                </c:pt>
                <c:pt idx="1192">
                  <c:v>40700</c:v>
                </c:pt>
                <c:pt idx="1193">
                  <c:v>40701</c:v>
                </c:pt>
                <c:pt idx="1194">
                  <c:v>40702</c:v>
                </c:pt>
                <c:pt idx="1195">
                  <c:v>40704</c:v>
                </c:pt>
                <c:pt idx="1196">
                  <c:v>40707</c:v>
                </c:pt>
                <c:pt idx="1197">
                  <c:v>40708</c:v>
                </c:pt>
                <c:pt idx="1198">
                  <c:v>40709</c:v>
                </c:pt>
                <c:pt idx="1199">
                  <c:v>40710</c:v>
                </c:pt>
                <c:pt idx="1200">
                  <c:v>40711</c:v>
                </c:pt>
                <c:pt idx="1201">
                  <c:v>40714</c:v>
                </c:pt>
                <c:pt idx="1202">
                  <c:v>40715</c:v>
                </c:pt>
                <c:pt idx="1203">
                  <c:v>40716</c:v>
                </c:pt>
                <c:pt idx="1204">
                  <c:v>40717</c:v>
                </c:pt>
                <c:pt idx="1205">
                  <c:v>40718</c:v>
                </c:pt>
                <c:pt idx="1206">
                  <c:v>40721</c:v>
                </c:pt>
                <c:pt idx="1207">
                  <c:v>40722</c:v>
                </c:pt>
                <c:pt idx="1208">
                  <c:v>40723</c:v>
                </c:pt>
                <c:pt idx="1209">
                  <c:v>40724</c:v>
                </c:pt>
                <c:pt idx="1210">
                  <c:v>40725</c:v>
                </c:pt>
                <c:pt idx="1211">
                  <c:v>40729</c:v>
                </c:pt>
                <c:pt idx="1212">
                  <c:v>40730</c:v>
                </c:pt>
                <c:pt idx="1213">
                  <c:v>40731</c:v>
                </c:pt>
                <c:pt idx="1214">
                  <c:v>40732</c:v>
                </c:pt>
                <c:pt idx="1215">
                  <c:v>40735</c:v>
                </c:pt>
                <c:pt idx="1216">
                  <c:v>40736</c:v>
                </c:pt>
                <c:pt idx="1217">
                  <c:v>40737</c:v>
                </c:pt>
                <c:pt idx="1218">
                  <c:v>40738</c:v>
                </c:pt>
                <c:pt idx="1219">
                  <c:v>40739</c:v>
                </c:pt>
                <c:pt idx="1220">
                  <c:v>40742</c:v>
                </c:pt>
                <c:pt idx="1221">
                  <c:v>40743</c:v>
                </c:pt>
                <c:pt idx="1222">
                  <c:v>40744</c:v>
                </c:pt>
                <c:pt idx="1223">
                  <c:v>40745</c:v>
                </c:pt>
                <c:pt idx="1224">
                  <c:v>40746</c:v>
                </c:pt>
                <c:pt idx="1225">
                  <c:v>40749</c:v>
                </c:pt>
                <c:pt idx="1226">
                  <c:v>40750</c:v>
                </c:pt>
                <c:pt idx="1227">
                  <c:v>40751</c:v>
                </c:pt>
                <c:pt idx="1228">
                  <c:v>40752</c:v>
                </c:pt>
                <c:pt idx="1229">
                  <c:v>40753</c:v>
                </c:pt>
                <c:pt idx="1230">
                  <c:v>40756</c:v>
                </c:pt>
                <c:pt idx="1231">
                  <c:v>40757</c:v>
                </c:pt>
                <c:pt idx="1232">
                  <c:v>40758</c:v>
                </c:pt>
                <c:pt idx="1233">
                  <c:v>40759</c:v>
                </c:pt>
                <c:pt idx="1234">
                  <c:v>40760</c:v>
                </c:pt>
                <c:pt idx="1235">
                  <c:v>40763</c:v>
                </c:pt>
                <c:pt idx="1236">
                  <c:v>40764</c:v>
                </c:pt>
                <c:pt idx="1237">
                  <c:v>40765</c:v>
                </c:pt>
                <c:pt idx="1238">
                  <c:v>40766</c:v>
                </c:pt>
                <c:pt idx="1239">
                  <c:v>40767</c:v>
                </c:pt>
                <c:pt idx="1240">
                  <c:v>40771</c:v>
                </c:pt>
                <c:pt idx="1241">
                  <c:v>40772</c:v>
                </c:pt>
                <c:pt idx="1242">
                  <c:v>40773</c:v>
                </c:pt>
                <c:pt idx="1243">
                  <c:v>40774</c:v>
                </c:pt>
                <c:pt idx="1244">
                  <c:v>40777</c:v>
                </c:pt>
                <c:pt idx="1245">
                  <c:v>40778</c:v>
                </c:pt>
                <c:pt idx="1246">
                  <c:v>40779</c:v>
                </c:pt>
                <c:pt idx="1247">
                  <c:v>40780</c:v>
                </c:pt>
                <c:pt idx="1248">
                  <c:v>40781</c:v>
                </c:pt>
                <c:pt idx="1249">
                  <c:v>40784</c:v>
                </c:pt>
                <c:pt idx="1250">
                  <c:v>40785</c:v>
                </c:pt>
                <c:pt idx="1251">
                  <c:v>40786</c:v>
                </c:pt>
                <c:pt idx="1252">
                  <c:v>40787</c:v>
                </c:pt>
                <c:pt idx="1253">
                  <c:v>40788</c:v>
                </c:pt>
                <c:pt idx="1254">
                  <c:v>40792</c:v>
                </c:pt>
                <c:pt idx="1255">
                  <c:v>40793</c:v>
                </c:pt>
                <c:pt idx="1256">
                  <c:v>40794</c:v>
                </c:pt>
                <c:pt idx="1257">
                  <c:v>40795</c:v>
                </c:pt>
                <c:pt idx="1258">
                  <c:v>40798</c:v>
                </c:pt>
                <c:pt idx="1259">
                  <c:v>40799</c:v>
                </c:pt>
                <c:pt idx="1260">
                  <c:v>40800</c:v>
                </c:pt>
                <c:pt idx="1261">
                  <c:v>40801</c:v>
                </c:pt>
                <c:pt idx="1262">
                  <c:v>40802</c:v>
                </c:pt>
                <c:pt idx="1263">
                  <c:v>40805</c:v>
                </c:pt>
                <c:pt idx="1264">
                  <c:v>40806</c:v>
                </c:pt>
                <c:pt idx="1265">
                  <c:v>40807</c:v>
                </c:pt>
                <c:pt idx="1266">
                  <c:v>40808</c:v>
                </c:pt>
                <c:pt idx="1267">
                  <c:v>40809</c:v>
                </c:pt>
                <c:pt idx="1268">
                  <c:v>40812</c:v>
                </c:pt>
                <c:pt idx="1269">
                  <c:v>40813</c:v>
                </c:pt>
                <c:pt idx="1270">
                  <c:v>40814</c:v>
                </c:pt>
                <c:pt idx="1271">
                  <c:v>40815</c:v>
                </c:pt>
                <c:pt idx="1272">
                  <c:v>40816</c:v>
                </c:pt>
                <c:pt idx="1273">
                  <c:v>40819</c:v>
                </c:pt>
                <c:pt idx="1274">
                  <c:v>40820</c:v>
                </c:pt>
                <c:pt idx="1275">
                  <c:v>40821</c:v>
                </c:pt>
                <c:pt idx="1276">
                  <c:v>40822</c:v>
                </c:pt>
                <c:pt idx="1277">
                  <c:v>40823</c:v>
                </c:pt>
                <c:pt idx="1278">
                  <c:v>40826</c:v>
                </c:pt>
                <c:pt idx="1279">
                  <c:v>40827</c:v>
                </c:pt>
                <c:pt idx="1280">
                  <c:v>40828</c:v>
                </c:pt>
                <c:pt idx="1281">
                  <c:v>40829</c:v>
                </c:pt>
                <c:pt idx="1282">
                  <c:v>40830</c:v>
                </c:pt>
                <c:pt idx="1283">
                  <c:v>40833</c:v>
                </c:pt>
                <c:pt idx="1284">
                  <c:v>40834</c:v>
                </c:pt>
                <c:pt idx="1285">
                  <c:v>40835</c:v>
                </c:pt>
                <c:pt idx="1286">
                  <c:v>40836</c:v>
                </c:pt>
                <c:pt idx="1287">
                  <c:v>40837</c:v>
                </c:pt>
                <c:pt idx="1288">
                  <c:v>40840</c:v>
                </c:pt>
                <c:pt idx="1289">
                  <c:v>40841</c:v>
                </c:pt>
                <c:pt idx="1290">
                  <c:v>40842</c:v>
                </c:pt>
                <c:pt idx="1291">
                  <c:v>40843</c:v>
                </c:pt>
                <c:pt idx="1292">
                  <c:v>40844</c:v>
                </c:pt>
                <c:pt idx="1293">
                  <c:v>40847</c:v>
                </c:pt>
                <c:pt idx="1294">
                  <c:v>40848</c:v>
                </c:pt>
                <c:pt idx="1295">
                  <c:v>40849</c:v>
                </c:pt>
                <c:pt idx="1296">
                  <c:v>40850</c:v>
                </c:pt>
                <c:pt idx="1297">
                  <c:v>40851</c:v>
                </c:pt>
                <c:pt idx="1298">
                  <c:v>40854</c:v>
                </c:pt>
                <c:pt idx="1299">
                  <c:v>40855</c:v>
                </c:pt>
                <c:pt idx="1300">
                  <c:v>40857</c:v>
                </c:pt>
                <c:pt idx="1301">
                  <c:v>40858</c:v>
                </c:pt>
                <c:pt idx="1302">
                  <c:v>40861</c:v>
                </c:pt>
                <c:pt idx="1303">
                  <c:v>40862</c:v>
                </c:pt>
                <c:pt idx="1304">
                  <c:v>40863</c:v>
                </c:pt>
                <c:pt idx="1305">
                  <c:v>40864</c:v>
                </c:pt>
                <c:pt idx="1306">
                  <c:v>40865</c:v>
                </c:pt>
                <c:pt idx="1307">
                  <c:v>40868</c:v>
                </c:pt>
                <c:pt idx="1308">
                  <c:v>40869</c:v>
                </c:pt>
                <c:pt idx="1309">
                  <c:v>40870</c:v>
                </c:pt>
                <c:pt idx="1310">
                  <c:v>40872</c:v>
                </c:pt>
                <c:pt idx="1311">
                  <c:v>40875</c:v>
                </c:pt>
                <c:pt idx="1312">
                  <c:v>40876</c:v>
                </c:pt>
                <c:pt idx="1313">
                  <c:v>40877</c:v>
                </c:pt>
                <c:pt idx="1314">
                  <c:v>40878</c:v>
                </c:pt>
                <c:pt idx="1315">
                  <c:v>40879</c:v>
                </c:pt>
                <c:pt idx="1316">
                  <c:v>40882</c:v>
                </c:pt>
                <c:pt idx="1317">
                  <c:v>40883</c:v>
                </c:pt>
                <c:pt idx="1318">
                  <c:v>40884</c:v>
                </c:pt>
                <c:pt idx="1319">
                  <c:v>40885</c:v>
                </c:pt>
                <c:pt idx="1320">
                  <c:v>40886</c:v>
                </c:pt>
                <c:pt idx="1321">
                  <c:v>40889</c:v>
                </c:pt>
                <c:pt idx="1322">
                  <c:v>40890</c:v>
                </c:pt>
                <c:pt idx="1323">
                  <c:v>40891</c:v>
                </c:pt>
                <c:pt idx="1324">
                  <c:v>40892</c:v>
                </c:pt>
                <c:pt idx="1325">
                  <c:v>40893</c:v>
                </c:pt>
                <c:pt idx="1326">
                  <c:v>40896</c:v>
                </c:pt>
                <c:pt idx="1327">
                  <c:v>40897</c:v>
                </c:pt>
                <c:pt idx="1328">
                  <c:v>40898</c:v>
                </c:pt>
                <c:pt idx="1329">
                  <c:v>40899</c:v>
                </c:pt>
                <c:pt idx="1330">
                  <c:v>40900</c:v>
                </c:pt>
                <c:pt idx="1331">
                  <c:v>40904</c:v>
                </c:pt>
                <c:pt idx="1332">
                  <c:v>40905</c:v>
                </c:pt>
                <c:pt idx="1333">
                  <c:v>40906</c:v>
                </c:pt>
                <c:pt idx="1334">
                  <c:v>40907</c:v>
                </c:pt>
                <c:pt idx="1335">
                  <c:v>40911</c:v>
                </c:pt>
                <c:pt idx="1336">
                  <c:v>40912</c:v>
                </c:pt>
                <c:pt idx="1337">
                  <c:v>40913</c:v>
                </c:pt>
                <c:pt idx="1338">
                  <c:v>40914</c:v>
                </c:pt>
                <c:pt idx="1339">
                  <c:v>40918</c:v>
                </c:pt>
                <c:pt idx="1340">
                  <c:v>40919</c:v>
                </c:pt>
                <c:pt idx="1341">
                  <c:v>40920</c:v>
                </c:pt>
                <c:pt idx="1342">
                  <c:v>40921</c:v>
                </c:pt>
                <c:pt idx="1343">
                  <c:v>40925</c:v>
                </c:pt>
                <c:pt idx="1344">
                  <c:v>40926</c:v>
                </c:pt>
                <c:pt idx="1345">
                  <c:v>40928</c:v>
                </c:pt>
                <c:pt idx="1346">
                  <c:v>40931</c:v>
                </c:pt>
                <c:pt idx="1347">
                  <c:v>40932</c:v>
                </c:pt>
                <c:pt idx="1348">
                  <c:v>40933</c:v>
                </c:pt>
                <c:pt idx="1349">
                  <c:v>40934</c:v>
                </c:pt>
                <c:pt idx="1350">
                  <c:v>40935</c:v>
                </c:pt>
                <c:pt idx="1351">
                  <c:v>40938</c:v>
                </c:pt>
                <c:pt idx="1352">
                  <c:v>40939</c:v>
                </c:pt>
                <c:pt idx="1353">
                  <c:v>40940</c:v>
                </c:pt>
                <c:pt idx="1354">
                  <c:v>40941</c:v>
                </c:pt>
                <c:pt idx="1355">
                  <c:v>40942</c:v>
                </c:pt>
                <c:pt idx="1356">
                  <c:v>40945</c:v>
                </c:pt>
                <c:pt idx="1357">
                  <c:v>40946</c:v>
                </c:pt>
                <c:pt idx="1358">
                  <c:v>40947</c:v>
                </c:pt>
                <c:pt idx="1359">
                  <c:v>40948</c:v>
                </c:pt>
                <c:pt idx="1360">
                  <c:v>40949</c:v>
                </c:pt>
                <c:pt idx="1361">
                  <c:v>40952</c:v>
                </c:pt>
                <c:pt idx="1362">
                  <c:v>40953</c:v>
                </c:pt>
                <c:pt idx="1363">
                  <c:v>40954</c:v>
                </c:pt>
                <c:pt idx="1364">
                  <c:v>40955</c:v>
                </c:pt>
                <c:pt idx="1365">
                  <c:v>40956</c:v>
                </c:pt>
                <c:pt idx="1366">
                  <c:v>40960</c:v>
                </c:pt>
                <c:pt idx="1367">
                  <c:v>40961</c:v>
                </c:pt>
                <c:pt idx="1368">
                  <c:v>40962</c:v>
                </c:pt>
                <c:pt idx="1369">
                  <c:v>40963</c:v>
                </c:pt>
                <c:pt idx="1370">
                  <c:v>40966</c:v>
                </c:pt>
                <c:pt idx="1371">
                  <c:v>40967</c:v>
                </c:pt>
                <c:pt idx="1372">
                  <c:v>40968</c:v>
                </c:pt>
                <c:pt idx="1373">
                  <c:v>40969</c:v>
                </c:pt>
                <c:pt idx="1374">
                  <c:v>40970</c:v>
                </c:pt>
                <c:pt idx="1375">
                  <c:v>40973</c:v>
                </c:pt>
                <c:pt idx="1376">
                  <c:v>40974</c:v>
                </c:pt>
                <c:pt idx="1377">
                  <c:v>40975</c:v>
                </c:pt>
                <c:pt idx="1378">
                  <c:v>40976</c:v>
                </c:pt>
                <c:pt idx="1379">
                  <c:v>40977</c:v>
                </c:pt>
                <c:pt idx="1380">
                  <c:v>40980</c:v>
                </c:pt>
                <c:pt idx="1381">
                  <c:v>40981</c:v>
                </c:pt>
                <c:pt idx="1382">
                  <c:v>40982</c:v>
                </c:pt>
                <c:pt idx="1383">
                  <c:v>40983</c:v>
                </c:pt>
                <c:pt idx="1384">
                  <c:v>40984</c:v>
                </c:pt>
                <c:pt idx="1385">
                  <c:v>40987</c:v>
                </c:pt>
                <c:pt idx="1386">
                  <c:v>40988</c:v>
                </c:pt>
                <c:pt idx="1387">
                  <c:v>40989</c:v>
                </c:pt>
                <c:pt idx="1388">
                  <c:v>40990</c:v>
                </c:pt>
                <c:pt idx="1389">
                  <c:v>40991</c:v>
                </c:pt>
                <c:pt idx="1390">
                  <c:v>40994</c:v>
                </c:pt>
                <c:pt idx="1391">
                  <c:v>40995</c:v>
                </c:pt>
                <c:pt idx="1392">
                  <c:v>40996</c:v>
                </c:pt>
                <c:pt idx="1393">
                  <c:v>40997</c:v>
                </c:pt>
                <c:pt idx="1394">
                  <c:v>40998</c:v>
                </c:pt>
                <c:pt idx="1395">
                  <c:v>41001</c:v>
                </c:pt>
                <c:pt idx="1396">
                  <c:v>41002</c:v>
                </c:pt>
                <c:pt idx="1397">
                  <c:v>41003</c:v>
                </c:pt>
                <c:pt idx="1398">
                  <c:v>41004</c:v>
                </c:pt>
                <c:pt idx="1399">
                  <c:v>41008</c:v>
                </c:pt>
                <c:pt idx="1400">
                  <c:v>41009</c:v>
                </c:pt>
                <c:pt idx="1401">
                  <c:v>41010</c:v>
                </c:pt>
                <c:pt idx="1402">
                  <c:v>41011</c:v>
                </c:pt>
                <c:pt idx="1403">
                  <c:v>41012</c:v>
                </c:pt>
                <c:pt idx="1404">
                  <c:v>41015</c:v>
                </c:pt>
                <c:pt idx="1405">
                  <c:v>41016</c:v>
                </c:pt>
                <c:pt idx="1406">
                  <c:v>41017</c:v>
                </c:pt>
                <c:pt idx="1407">
                  <c:v>41018</c:v>
                </c:pt>
                <c:pt idx="1408">
                  <c:v>41019</c:v>
                </c:pt>
                <c:pt idx="1409">
                  <c:v>41022</c:v>
                </c:pt>
                <c:pt idx="1410">
                  <c:v>41023</c:v>
                </c:pt>
                <c:pt idx="1411">
                  <c:v>41024</c:v>
                </c:pt>
                <c:pt idx="1412">
                  <c:v>41025</c:v>
                </c:pt>
                <c:pt idx="1413">
                  <c:v>41026</c:v>
                </c:pt>
                <c:pt idx="1414">
                  <c:v>41029</c:v>
                </c:pt>
                <c:pt idx="1415">
                  <c:v>41030</c:v>
                </c:pt>
                <c:pt idx="1416">
                  <c:v>41031</c:v>
                </c:pt>
                <c:pt idx="1417">
                  <c:v>41032</c:v>
                </c:pt>
                <c:pt idx="1418">
                  <c:v>41033</c:v>
                </c:pt>
                <c:pt idx="1419">
                  <c:v>41036</c:v>
                </c:pt>
                <c:pt idx="1420">
                  <c:v>41037</c:v>
                </c:pt>
                <c:pt idx="1421">
                  <c:v>41038</c:v>
                </c:pt>
                <c:pt idx="1422">
                  <c:v>41039</c:v>
                </c:pt>
                <c:pt idx="1423">
                  <c:v>41040</c:v>
                </c:pt>
                <c:pt idx="1424">
                  <c:v>41043</c:v>
                </c:pt>
                <c:pt idx="1425">
                  <c:v>41044</c:v>
                </c:pt>
                <c:pt idx="1426">
                  <c:v>41045</c:v>
                </c:pt>
                <c:pt idx="1427">
                  <c:v>41046</c:v>
                </c:pt>
                <c:pt idx="1428">
                  <c:v>41047</c:v>
                </c:pt>
                <c:pt idx="1429">
                  <c:v>41050</c:v>
                </c:pt>
                <c:pt idx="1430">
                  <c:v>41051</c:v>
                </c:pt>
                <c:pt idx="1431">
                  <c:v>41052</c:v>
                </c:pt>
                <c:pt idx="1432">
                  <c:v>41053</c:v>
                </c:pt>
                <c:pt idx="1433">
                  <c:v>41054</c:v>
                </c:pt>
                <c:pt idx="1434">
                  <c:v>41058</c:v>
                </c:pt>
                <c:pt idx="1435">
                  <c:v>41059</c:v>
                </c:pt>
                <c:pt idx="1436">
                  <c:v>41060</c:v>
                </c:pt>
                <c:pt idx="1437">
                  <c:v>41061</c:v>
                </c:pt>
                <c:pt idx="1438">
                  <c:v>41064</c:v>
                </c:pt>
                <c:pt idx="1439">
                  <c:v>41065</c:v>
                </c:pt>
                <c:pt idx="1440">
                  <c:v>41066</c:v>
                </c:pt>
                <c:pt idx="1441">
                  <c:v>41067</c:v>
                </c:pt>
                <c:pt idx="1442">
                  <c:v>41068</c:v>
                </c:pt>
                <c:pt idx="1443">
                  <c:v>41072</c:v>
                </c:pt>
                <c:pt idx="1444">
                  <c:v>41073</c:v>
                </c:pt>
                <c:pt idx="1445">
                  <c:v>41074</c:v>
                </c:pt>
                <c:pt idx="1446">
                  <c:v>41075</c:v>
                </c:pt>
                <c:pt idx="1447">
                  <c:v>41078</c:v>
                </c:pt>
                <c:pt idx="1448">
                  <c:v>41079</c:v>
                </c:pt>
                <c:pt idx="1449">
                  <c:v>41080</c:v>
                </c:pt>
                <c:pt idx="1450">
                  <c:v>41081</c:v>
                </c:pt>
                <c:pt idx="1451">
                  <c:v>41082</c:v>
                </c:pt>
                <c:pt idx="1452">
                  <c:v>41085</c:v>
                </c:pt>
                <c:pt idx="1453">
                  <c:v>41086</c:v>
                </c:pt>
                <c:pt idx="1454">
                  <c:v>41087</c:v>
                </c:pt>
                <c:pt idx="1455">
                  <c:v>41088</c:v>
                </c:pt>
                <c:pt idx="1456">
                  <c:v>41089</c:v>
                </c:pt>
                <c:pt idx="1457">
                  <c:v>41092</c:v>
                </c:pt>
                <c:pt idx="1458">
                  <c:v>41093</c:v>
                </c:pt>
                <c:pt idx="1459">
                  <c:v>41095</c:v>
                </c:pt>
                <c:pt idx="1460">
                  <c:v>41096</c:v>
                </c:pt>
                <c:pt idx="1461">
                  <c:v>41099</c:v>
                </c:pt>
                <c:pt idx="1462">
                  <c:v>41100</c:v>
                </c:pt>
                <c:pt idx="1463">
                  <c:v>41101</c:v>
                </c:pt>
                <c:pt idx="1464">
                  <c:v>41102</c:v>
                </c:pt>
                <c:pt idx="1465">
                  <c:v>41103</c:v>
                </c:pt>
                <c:pt idx="1466">
                  <c:v>41106</c:v>
                </c:pt>
                <c:pt idx="1467">
                  <c:v>41107</c:v>
                </c:pt>
                <c:pt idx="1468">
                  <c:v>41108</c:v>
                </c:pt>
                <c:pt idx="1469">
                  <c:v>41109</c:v>
                </c:pt>
                <c:pt idx="1470">
                  <c:v>41110</c:v>
                </c:pt>
                <c:pt idx="1471">
                  <c:v>41113</c:v>
                </c:pt>
                <c:pt idx="1472">
                  <c:v>41114</c:v>
                </c:pt>
                <c:pt idx="1473">
                  <c:v>41115</c:v>
                </c:pt>
                <c:pt idx="1474">
                  <c:v>41116</c:v>
                </c:pt>
                <c:pt idx="1475">
                  <c:v>41117</c:v>
                </c:pt>
                <c:pt idx="1476">
                  <c:v>41120</c:v>
                </c:pt>
                <c:pt idx="1477">
                  <c:v>41121</c:v>
                </c:pt>
                <c:pt idx="1478">
                  <c:v>41122</c:v>
                </c:pt>
                <c:pt idx="1479">
                  <c:v>41123</c:v>
                </c:pt>
                <c:pt idx="1480">
                  <c:v>41124</c:v>
                </c:pt>
                <c:pt idx="1481">
                  <c:v>41127</c:v>
                </c:pt>
                <c:pt idx="1482">
                  <c:v>41128</c:v>
                </c:pt>
                <c:pt idx="1483">
                  <c:v>41129</c:v>
                </c:pt>
                <c:pt idx="1484">
                  <c:v>41130</c:v>
                </c:pt>
                <c:pt idx="1485">
                  <c:v>41131</c:v>
                </c:pt>
                <c:pt idx="1486">
                  <c:v>41134</c:v>
                </c:pt>
                <c:pt idx="1487">
                  <c:v>41135</c:v>
                </c:pt>
                <c:pt idx="1488">
                  <c:v>41136</c:v>
                </c:pt>
                <c:pt idx="1489">
                  <c:v>41137</c:v>
                </c:pt>
                <c:pt idx="1490">
                  <c:v>41138</c:v>
                </c:pt>
                <c:pt idx="1491">
                  <c:v>41141</c:v>
                </c:pt>
                <c:pt idx="1492">
                  <c:v>41142</c:v>
                </c:pt>
                <c:pt idx="1493">
                  <c:v>41143</c:v>
                </c:pt>
                <c:pt idx="1494">
                  <c:v>41144</c:v>
                </c:pt>
                <c:pt idx="1495">
                  <c:v>41145</c:v>
                </c:pt>
                <c:pt idx="1496">
                  <c:v>41148</c:v>
                </c:pt>
                <c:pt idx="1497">
                  <c:v>41149</c:v>
                </c:pt>
                <c:pt idx="1498">
                  <c:v>41150</c:v>
                </c:pt>
                <c:pt idx="1499">
                  <c:v>41151</c:v>
                </c:pt>
                <c:pt idx="1500">
                  <c:v>41152</c:v>
                </c:pt>
                <c:pt idx="1501">
                  <c:v>41156</c:v>
                </c:pt>
                <c:pt idx="1502">
                  <c:v>41157</c:v>
                </c:pt>
                <c:pt idx="1503">
                  <c:v>41158</c:v>
                </c:pt>
                <c:pt idx="1504">
                  <c:v>41159</c:v>
                </c:pt>
                <c:pt idx="1505">
                  <c:v>41162</c:v>
                </c:pt>
                <c:pt idx="1506">
                  <c:v>41163</c:v>
                </c:pt>
                <c:pt idx="1507">
                  <c:v>41164</c:v>
                </c:pt>
                <c:pt idx="1508">
                  <c:v>41165</c:v>
                </c:pt>
                <c:pt idx="1509">
                  <c:v>41166</c:v>
                </c:pt>
                <c:pt idx="1510">
                  <c:v>41169</c:v>
                </c:pt>
                <c:pt idx="1511">
                  <c:v>41170</c:v>
                </c:pt>
                <c:pt idx="1512">
                  <c:v>41171</c:v>
                </c:pt>
                <c:pt idx="1513">
                  <c:v>41172</c:v>
                </c:pt>
                <c:pt idx="1514">
                  <c:v>41173</c:v>
                </c:pt>
                <c:pt idx="1515">
                  <c:v>41176</c:v>
                </c:pt>
                <c:pt idx="1516">
                  <c:v>41177</c:v>
                </c:pt>
                <c:pt idx="1517">
                  <c:v>41178</c:v>
                </c:pt>
                <c:pt idx="1518">
                  <c:v>41179</c:v>
                </c:pt>
                <c:pt idx="1519">
                  <c:v>41180</c:v>
                </c:pt>
                <c:pt idx="1520">
                  <c:v>41183</c:v>
                </c:pt>
                <c:pt idx="1521">
                  <c:v>41184</c:v>
                </c:pt>
                <c:pt idx="1522">
                  <c:v>41185</c:v>
                </c:pt>
                <c:pt idx="1523">
                  <c:v>41186</c:v>
                </c:pt>
                <c:pt idx="1524">
                  <c:v>41187</c:v>
                </c:pt>
                <c:pt idx="1525">
                  <c:v>41190</c:v>
                </c:pt>
                <c:pt idx="1526">
                  <c:v>41191</c:v>
                </c:pt>
                <c:pt idx="1527">
                  <c:v>41192</c:v>
                </c:pt>
                <c:pt idx="1528">
                  <c:v>41193</c:v>
                </c:pt>
                <c:pt idx="1529">
                  <c:v>41194</c:v>
                </c:pt>
                <c:pt idx="1530">
                  <c:v>41197</c:v>
                </c:pt>
                <c:pt idx="1531">
                  <c:v>41198</c:v>
                </c:pt>
                <c:pt idx="1532">
                  <c:v>41199</c:v>
                </c:pt>
                <c:pt idx="1533">
                  <c:v>41200</c:v>
                </c:pt>
                <c:pt idx="1534">
                  <c:v>41201</c:v>
                </c:pt>
                <c:pt idx="1535">
                  <c:v>41204</c:v>
                </c:pt>
                <c:pt idx="1536">
                  <c:v>41205</c:v>
                </c:pt>
                <c:pt idx="1537">
                  <c:v>41206</c:v>
                </c:pt>
                <c:pt idx="1538">
                  <c:v>41207</c:v>
                </c:pt>
                <c:pt idx="1539">
                  <c:v>41208</c:v>
                </c:pt>
                <c:pt idx="1540">
                  <c:v>41213</c:v>
                </c:pt>
                <c:pt idx="1541">
                  <c:v>41214</c:v>
                </c:pt>
                <c:pt idx="1542">
                  <c:v>41215</c:v>
                </c:pt>
                <c:pt idx="1543">
                  <c:v>41218</c:v>
                </c:pt>
                <c:pt idx="1544">
                  <c:v>41219</c:v>
                </c:pt>
                <c:pt idx="1545">
                  <c:v>41220</c:v>
                </c:pt>
                <c:pt idx="1546">
                  <c:v>41221</c:v>
                </c:pt>
                <c:pt idx="1547">
                  <c:v>41222</c:v>
                </c:pt>
                <c:pt idx="1548">
                  <c:v>41225</c:v>
                </c:pt>
                <c:pt idx="1549">
                  <c:v>41226</c:v>
                </c:pt>
                <c:pt idx="1550">
                  <c:v>41227</c:v>
                </c:pt>
                <c:pt idx="1551">
                  <c:v>41228</c:v>
                </c:pt>
                <c:pt idx="1552">
                  <c:v>41229</c:v>
                </c:pt>
                <c:pt idx="1553">
                  <c:v>41232</c:v>
                </c:pt>
                <c:pt idx="1554">
                  <c:v>41233</c:v>
                </c:pt>
                <c:pt idx="1555">
                  <c:v>41234</c:v>
                </c:pt>
                <c:pt idx="1556">
                  <c:v>41236</c:v>
                </c:pt>
                <c:pt idx="1557">
                  <c:v>41239</c:v>
                </c:pt>
                <c:pt idx="1558">
                  <c:v>41240</c:v>
                </c:pt>
                <c:pt idx="1559">
                  <c:v>41241</c:v>
                </c:pt>
                <c:pt idx="1560">
                  <c:v>41242</c:v>
                </c:pt>
                <c:pt idx="1561">
                  <c:v>41243</c:v>
                </c:pt>
                <c:pt idx="1562">
                  <c:v>41246</c:v>
                </c:pt>
                <c:pt idx="1563">
                  <c:v>41247</c:v>
                </c:pt>
                <c:pt idx="1564">
                  <c:v>41248</c:v>
                </c:pt>
                <c:pt idx="1565">
                  <c:v>41249</c:v>
                </c:pt>
                <c:pt idx="1566">
                  <c:v>41250</c:v>
                </c:pt>
                <c:pt idx="1567">
                  <c:v>41253</c:v>
                </c:pt>
                <c:pt idx="1568">
                  <c:v>41254</c:v>
                </c:pt>
                <c:pt idx="1569">
                  <c:v>41255</c:v>
                </c:pt>
                <c:pt idx="1570">
                  <c:v>41256</c:v>
                </c:pt>
                <c:pt idx="1571">
                  <c:v>41257</c:v>
                </c:pt>
                <c:pt idx="1572">
                  <c:v>41260</c:v>
                </c:pt>
                <c:pt idx="1573">
                  <c:v>41262</c:v>
                </c:pt>
                <c:pt idx="1574">
                  <c:v>41263</c:v>
                </c:pt>
                <c:pt idx="1575">
                  <c:v>41264</c:v>
                </c:pt>
                <c:pt idx="1576">
                  <c:v>41267</c:v>
                </c:pt>
                <c:pt idx="1577">
                  <c:v>41269</c:v>
                </c:pt>
                <c:pt idx="1578">
                  <c:v>41270</c:v>
                </c:pt>
                <c:pt idx="1579">
                  <c:v>41271</c:v>
                </c:pt>
                <c:pt idx="1580">
                  <c:v>41274</c:v>
                </c:pt>
                <c:pt idx="1581">
                  <c:v>41276</c:v>
                </c:pt>
                <c:pt idx="1582">
                  <c:v>41277</c:v>
                </c:pt>
                <c:pt idx="1583">
                  <c:v>41278</c:v>
                </c:pt>
                <c:pt idx="1584">
                  <c:v>41281</c:v>
                </c:pt>
                <c:pt idx="1585">
                  <c:v>41282</c:v>
                </c:pt>
                <c:pt idx="1586">
                  <c:v>41283</c:v>
                </c:pt>
                <c:pt idx="1587">
                  <c:v>41284</c:v>
                </c:pt>
                <c:pt idx="1588">
                  <c:v>41285</c:v>
                </c:pt>
                <c:pt idx="1589">
                  <c:v>41288</c:v>
                </c:pt>
                <c:pt idx="1590">
                  <c:v>41289</c:v>
                </c:pt>
                <c:pt idx="1591">
                  <c:v>41290</c:v>
                </c:pt>
                <c:pt idx="1592">
                  <c:v>41291</c:v>
                </c:pt>
                <c:pt idx="1593">
                  <c:v>41292</c:v>
                </c:pt>
                <c:pt idx="1594">
                  <c:v>41296</c:v>
                </c:pt>
                <c:pt idx="1595">
                  <c:v>41297</c:v>
                </c:pt>
                <c:pt idx="1596">
                  <c:v>41298</c:v>
                </c:pt>
                <c:pt idx="1597">
                  <c:v>41299</c:v>
                </c:pt>
                <c:pt idx="1598">
                  <c:v>41302</c:v>
                </c:pt>
                <c:pt idx="1599">
                  <c:v>41303</c:v>
                </c:pt>
                <c:pt idx="1600">
                  <c:v>41304</c:v>
                </c:pt>
                <c:pt idx="1601">
                  <c:v>41305</c:v>
                </c:pt>
                <c:pt idx="1602">
                  <c:v>41306</c:v>
                </c:pt>
                <c:pt idx="1603">
                  <c:v>41309</c:v>
                </c:pt>
                <c:pt idx="1604">
                  <c:v>41310</c:v>
                </c:pt>
                <c:pt idx="1605">
                  <c:v>41311</c:v>
                </c:pt>
                <c:pt idx="1606">
                  <c:v>41312</c:v>
                </c:pt>
                <c:pt idx="1607">
                  <c:v>41313</c:v>
                </c:pt>
                <c:pt idx="1608">
                  <c:v>41317</c:v>
                </c:pt>
                <c:pt idx="1609">
                  <c:v>41318</c:v>
                </c:pt>
                <c:pt idx="1610">
                  <c:v>41319</c:v>
                </c:pt>
                <c:pt idx="1611">
                  <c:v>41320</c:v>
                </c:pt>
                <c:pt idx="1612">
                  <c:v>41324</c:v>
                </c:pt>
                <c:pt idx="1613">
                  <c:v>41325</c:v>
                </c:pt>
                <c:pt idx="1614">
                  <c:v>41326</c:v>
                </c:pt>
                <c:pt idx="1615">
                  <c:v>41327</c:v>
                </c:pt>
                <c:pt idx="1616">
                  <c:v>41330</c:v>
                </c:pt>
                <c:pt idx="1617">
                  <c:v>41331</c:v>
                </c:pt>
                <c:pt idx="1618">
                  <c:v>41332</c:v>
                </c:pt>
                <c:pt idx="1619">
                  <c:v>41333</c:v>
                </c:pt>
                <c:pt idx="1620">
                  <c:v>41334</c:v>
                </c:pt>
                <c:pt idx="1621">
                  <c:v>41337</c:v>
                </c:pt>
                <c:pt idx="1622">
                  <c:v>41338</c:v>
                </c:pt>
                <c:pt idx="1623">
                  <c:v>41339</c:v>
                </c:pt>
                <c:pt idx="1624">
                  <c:v>41340</c:v>
                </c:pt>
                <c:pt idx="1625">
                  <c:v>41341</c:v>
                </c:pt>
                <c:pt idx="1626">
                  <c:v>41344</c:v>
                </c:pt>
                <c:pt idx="1627">
                  <c:v>41345</c:v>
                </c:pt>
                <c:pt idx="1628">
                  <c:v>41346</c:v>
                </c:pt>
                <c:pt idx="1629">
                  <c:v>41347</c:v>
                </c:pt>
                <c:pt idx="1630">
                  <c:v>41351</c:v>
                </c:pt>
                <c:pt idx="1631">
                  <c:v>41352</c:v>
                </c:pt>
                <c:pt idx="1632">
                  <c:v>41353</c:v>
                </c:pt>
                <c:pt idx="1633">
                  <c:v>41354</c:v>
                </c:pt>
                <c:pt idx="1634">
                  <c:v>41355</c:v>
                </c:pt>
                <c:pt idx="1635">
                  <c:v>41358</c:v>
                </c:pt>
                <c:pt idx="1636">
                  <c:v>41359</c:v>
                </c:pt>
                <c:pt idx="1637">
                  <c:v>41360</c:v>
                </c:pt>
                <c:pt idx="1638">
                  <c:v>41361</c:v>
                </c:pt>
                <c:pt idx="1639">
                  <c:v>41365</c:v>
                </c:pt>
                <c:pt idx="1640">
                  <c:v>41366</c:v>
                </c:pt>
                <c:pt idx="1641">
                  <c:v>41367</c:v>
                </c:pt>
                <c:pt idx="1642">
                  <c:v>41368</c:v>
                </c:pt>
                <c:pt idx="1643">
                  <c:v>41369</c:v>
                </c:pt>
                <c:pt idx="1644">
                  <c:v>41372</c:v>
                </c:pt>
                <c:pt idx="1645">
                  <c:v>41373</c:v>
                </c:pt>
                <c:pt idx="1646">
                  <c:v>41374</c:v>
                </c:pt>
                <c:pt idx="1647">
                  <c:v>41375</c:v>
                </c:pt>
                <c:pt idx="1648">
                  <c:v>41376</c:v>
                </c:pt>
                <c:pt idx="1649">
                  <c:v>41379</c:v>
                </c:pt>
                <c:pt idx="1650">
                  <c:v>41380</c:v>
                </c:pt>
                <c:pt idx="1651">
                  <c:v>41381</c:v>
                </c:pt>
                <c:pt idx="1652">
                  <c:v>41382</c:v>
                </c:pt>
                <c:pt idx="1653">
                  <c:v>41383</c:v>
                </c:pt>
                <c:pt idx="1654">
                  <c:v>41386</c:v>
                </c:pt>
                <c:pt idx="1655">
                  <c:v>41387</c:v>
                </c:pt>
                <c:pt idx="1656">
                  <c:v>41388</c:v>
                </c:pt>
                <c:pt idx="1657">
                  <c:v>41389</c:v>
                </c:pt>
                <c:pt idx="1658">
                  <c:v>41390</c:v>
                </c:pt>
                <c:pt idx="1659">
                  <c:v>41393</c:v>
                </c:pt>
                <c:pt idx="1660">
                  <c:v>41394</c:v>
                </c:pt>
                <c:pt idx="1661">
                  <c:v>41395</c:v>
                </c:pt>
                <c:pt idx="1662">
                  <c:v>41396</c:v>
                </c:pt>
                <c:pt idx="1663">
                  <c:v>41397</c:v>
                </c:pt>
                <c:pt idx="1664">
                  <c:v>41400</c:v>
                </c:pt>
                <c:pt idx="1665">
                  <c:v>41401</c:v>
                </c:pt>
                <c:pt idx="1666">
                  <c:v>41402</c:v>
                </c:pt>
                <c:pt idx="1667">
                  <c:v>41403</c:v>
                </c:pt>
                <c:pt idx="1668">
                  <c:v>41404</c:v>
                </c:pt>
                <c:pt idx="1669">
                  <c:v>41407</c:v>
                </c:pt>
                <c:pt idx="1670">
                  <c:v>41408</c:v>
                </c:pt>
                <c:pt idx="1671">
                  <c:v>41409</c:v>
                </c:pt>
                <c:pt idx="1672">
                  <c:v>41410</c:v>
                </c:pt>
                <c:pt idx="1673">
                  <c:v>41411</c:v>
                </c:pt>
                <c:pt idx="1674">
                  <c:v>41414</c:v>
                </c:pt>
                <c:pt idx="1675">
                  <c:v>41415</c:v>
                </c:pt>
                <c:pt idx="1676">
                  <c:v>41416</c:v>
                </c:pt>
                <c:pt idx="1677">
                  <c:v>41417</c:v>
                </c:pt>
                <c:pt idx="1678">
                  <c:v>41418</c:v>
                </c:pt>
                <c:pt idx="1679">
                  <c:v>41422</c:v>
                </c:pt>
                <c:pt idx="1680">
                  <c:v>41423</c:v>
                </c:pt>
                <c:pt idx="1681">
                  <c:v>41424</c:v>
                </c:pt>
                <c:pt idx="1682">
                  <c:v>41425</c:v>
                </c:pt>
                <c:pt idx="1683">
                  <c:v>41428</c:v>
                </c:pt>
                <c:pt idx="1684">
                  <c:v>41429</c:v>
                </c:pt>
                <c:pt idx="1685">
                  <c:v>41431</c:v>
                </c:pt>
                <c:pt idx="1686">
                  <c:v>41432</c:v>
                </c:pt>
                <c:pt idx="1687">
                  <c:v>41435</c:v>
                </c:pt>
                <c:pt idx="1688">
                  <c:v>41436</c:v>
                </c:pt>
                <c:pt idx="1689">
                  <c:v>41437</c:v>
                </c:pt>
                <c:pt idx="1690">
                  <c:v>41438</c:v>
                </c:pt>
                <c:pt idx="1691">
                  <c:v>41439</c:v>
                </c:pt>
                <c:pt idx="1692">
                  <c:v>41442</c:v>
                </c:pt>
                <c:pt idx="1693">
                  <c:v>41443</c:v>
                </c:pt>
                <c:pt idx="1694">
                  <c:v>41444</c:v>
                </c:pt>
                <c:pt idx="1695">
                  <c:v>41445</c:v>
                </c:pt>
                <c:pt idx="1696">
                  <c:v>41446</c:v>
                </c:pt>
                <c:pt idx="1697">
                  <c:v>41449</c:v>
                </c:pt>
                <c:pt idx="1698">
                  <c:v>41450</c:v>
                </c:pt>
                <c:pt idx="1699">
                  <c:v>41451</c:v>
                </c:pt>
                <c:pt idx="1700">
                  <c:v>41452</c:v>
                </c:pt>
                <c:pt idx="1701">
                  <c:v>41453</c:v>
                </c:pt>
                <c:pt idx="1702">
                  <c:v>41456</c:v>
                </c:pt>
                <c:pt idx="1703">
                  <c:v>41457</c:v>
                </c:pt>
                <c:pt idx="1704">
                  <c:v>41458</c:v>
                </c:pt>
                <c:pt idx="1705">
                  <c:v>41460</c:v>
                </c:pt>
                <c:pt idx="1706">
                  <c:v>41463</c:v>
                </c:pt>
                <c:pt idx="1707">
                  <c:v>41464</c:v>
                </c:pt>
                <c:pt idx="1708">
                  <c:v>41465</c:v>
                </c:pt>
                <c:pt idx="1709">
                  <c:v>41466</c:v>
                </c:pt>
                <c:pt idx="1710">
                  <c:v>41467</c:v>
                </c:pt>
                <c:pt idx="1711">
                  <c:v>41470</c:v>
                </c:pt>
                <c:pt idx="1712">
                  <c:v>41471</c:v>
                </c:pt>
                <c:pt idx="1713">
                  <c:v>41472</c:v>
                </c:pt>
                <c:pt idx="1714">
                  <c:v>41473</c:v>
                </c:pt>
                <c:pt idx="1715">
                  <c:v>41474</c:v>
                </c:pt>
                <c:pt idx="1716">
                  <c:v>41477</c:v>
                </c:pt>
                <c:pt idx="1717">
                  <c:v>41478</c:v>
                </c:pt>
                <c:pt idx="1718">
                  <c:v>41479</c:v>
                </c:pt>
                <c:pt idx="1719">
                  <c:v>41480</c:v>
                </c:pt>
                <c:pt idx="1720">
                  <c:v>41481</c:v>
                </c:pt>
                <c:pt idx="1721">
                  <c:v>41484</c:v>
                </c:pt>
                <c:pt idx="1722">
                  <c:v>41485</c:v>
                </c:pt>
                <c:pt idx="1723">
                  <c:v>41486</c:v>
                </c:pt>
                <c:pt idx="1724">
                  <c:v>41487</c:v>
                </c:pt>
                <c:pt idx="1725">
                  <c:v>41488</c:v>
                </c:pt>
                <c:pt idx="1726">
                  <c:v>41491</c:v>
                </c:pt>
                <c:pt idx="1727">
                  <c:v>41492</c:v>
                </c:pt>
                <c:pt idx="1728">
                  <c:v>41493</c:v>
                </c:pt>
                <c:pt idx="1729">
                  <c:v>41494</c:v>
                </c:pt>
                <c:pt idx="1730">
                  <c:v>41495</c:v>
                </c:pt>
                <c:pt idx="1731">
                  <c:v>41498</c:v>
                </c:pt>
                <c:pt idx="1732">
                  <c:v>41499</c:v>
                </c:pt>
                <c:pt idx="1733">
                  <c:v>41500</c:v>
                </c:pt>
                <c:pt idx="1734">
                  <c:v>41501</c:v>
                </c:pt>
                <c:pt idx="1735">
                  <c:v>41502</c:v>
                </c:pt>
                <c:pt idx="1736">
                  <c:v>41505</c:v>
                </c:pt>
                <c:pt idx="1737">
                  <c:v>41506</c:v>
                </c:pt>
                <c:pt idx="1738">
                  <c:v>41507</c:v>
                </c:pt>
                <c:pt idx="1739">
                  <c:v>41508</c:v>
                </c:pt>
                <c:pt idx="1740">
                  <c:v>41509</c:v>
                </c:pt>
                <c:pt idx="1741">
                  <c:v>41512</c:v>
                </c:pt>
                <c:pt idx="1742">
                  <c:v>41513</c:v>
                </c:pt>
                <c:pt idx="1743">
                  <c:v>41514</c:v>
                </c:pt>
                <c:pt idx="1744">
                  <c:v>41515</c:v>
                </c:pt>
                <c:pt idx="1745">
                  <c:v>41516</c:v>
                </c:pt>
                <c:pt idx="1746">
                  <c:v>41520</c:v>
                </c:pt>
                <c:pt idx="1747">
                  <c:v>41521</c:v>
                </c:pt>
                <c:pt idx="1748">
                  <c:v>41522</c:v>
                </c:pt>
                <c:pt idx="1749">
                  <c:v>41523</c:v>
                </c:pt>
                <c:pt idx="1750">
                  <c:v>41526</c:v>
                </c:pt>
                <c:pt idx="1751">
                  <c:v>41527</c:v>
                </c:pt>
                <c:pt idx="1752">
                  <c:v>41528</c:v>
                </c:pt>
                <c:pt idx="1753">
                  <c:v>41529</c:v>
                </c:pt>
                <c:pt idx="1754">
                  <c:v>41530</c:v>
                </c:pt>
                <c:pt idx="1755">
                  <c:v>41533</c:v>
                </c:pt>
                <c:pt idx="1756">
                  <c:v>41534</c:v>
                </c:pt>
                <c:pt idx="1757">
                  <c:v>41535</c:v>
                </c:pt>
                <c:pt idx="1758">
                  <c:v>41536</c:v>
                </c:pt>
                <c:pt idx="1759">
                  <c:v>41537</c:v>
                </c:pt>
                <c:pt idx="1760">
                  <c:v>41540</c:v>
                </c:pt>
                <c:pt idx="1761">
                  <c:v>41541</c:v>
                </c:pt>
                <c:pt idx="1762">
                  <c:v>41542</c:v>
                </c:pt>
                <c:pt idx="1763">
                  <c:v>41543</c:v>
                </c:pt>
                <c:pt idx="1764">
                  <c:v>41544</c:v>
                </c:pt>
                <c:pt idx="1765">
                  <c:v>41547</c:v>
                </c:pt>
                <c:pt idx="1766">
                  <c:v>41548</c:v>
                </c:pt>
                <c:pt idx="1767">
                  <c:v>41549</c:v>
                </c:pt>
                <c:pt idx="1768">
                  <c:v>41550</c:v>
                </c:pt>
                <c:pt idx="1769">
                  <c:v>41551</c:v>
                </c:pt>
                <c:pt idx="1770">
                  <c:v>41554</c:v>
                </c:pt>
                <c:pt idx="1771">
                  <c:v>41555</c:v>
                </c:pt>
                <c:pt idx="1772">
                  <c:v>41556</c:v>
                </c:pt>
                <c:pt idx="1773">
                  <c:v>41557</c:v>
                </c:pt>
                <c:pt idx="1774">
                  <c:v>41558</c:v>
                </c:pt>
                <c:pt idx="1775">
                  <c:v>41561</c:v>
                </c:pt>
                <c:pt idx="1776">
                  <c:v>41562</c:v>
                </c:pt>
                <c:pt idx="1777">
                  <c:v>41563</c:v>
                </c:pt>
                <c:pt idx="1778">
                  <c:v>41564</c:v>
                </c:pt>
                <c:pt idx="1779">
                  <c:v>41565</c:v>
                </c:pt>
                <c:pt idx="1780">
                  <c:v>41568</c:v>
                </c:pt>
                <c:pt idx="1781">
                  <c:v>41569</c:v>
                </c:pt>
                <c:pt idx="1782">
                  <c:v>41570</c:v>
                </c:pt>
                <c:pt idx="1783">
                  <c:v>41571</c:v>
                </c:pt>
                <c:pt idx="1784">
                  <c:v>41572</c:v>
                </c:pt>
                <c:pt idx="1785">
                  <c:v>41575</c:v>
                </c:pt>
                <c:pt idx="1786">
                  <c:v>41576</c:v>
                </c:pt>
                <c:pt idx="1787">
                  <c:v>41577</c:v>
                </c:pt>
                <c:pt idx="1788">
                  <c:v>41578</c:v>
                </c:pt>
                <c:pt idx="1789">
                  <c:v>41579</c:v>
                </c:pt>
                <c:pt idx="1790">
                  <c:v>41582</c:v>
                </c:pt>
                <c:pt idx="1791">
                  <c:v>41583</c:v>
                </c:pt>
                <c:pt idx="1792">
                  <c:v>41584</c:v>
                </c:pt>
                <c:pt idx="1793">
                  <c:v>41585</c:v>
                </c:pt>
                <c:pt idx="1794">
                  <c:v>41586</c:v>
                </c:pt>
                <c:pt idx="1795">
                  <c:v>41589</c:v>
                </c:pt>
                <c:pt idx="1796">
                  <c:v>41590</c:v>
                </c:pt>
              </c:numCache>
            </c:numRef>
          </c:cat>
          <c:val>
            <c:numRef>
              <c:f>'Main Data-set'!$K$2:$K$1798</c:f>
              <c:numCache>
                <c:formatCode>0.00</c:formatCode>
                <c:ptCount val="1797"/>
                <c:pt idx="0">
                  <c:v>80.5</c:v>
                </c:pt>
                <c:pt idx="1">
                  <c:v>85.5</c:v>
                </c:pt>
                <c:pt idx="2">
                  <c:v>88</c:v>
                </c:pt>
                <c:pt idx="3">
                  <c:v>85</c:v>
                </c:pt>
                <c:pt idx="4">
                  <c:v>78</c:v>
                </c:pt>
                <c:pt idx="5">
                  <c:v>79</c:v>
                </c:pt>
                <c:pt idx="6">
                  <c:v>72.5</c:v>
                </c:pt>
                <c:pt idx="7">
                  <c:v>71.5</c:v>
                </c:pt>
                <c:pt idx="8">
                  <c:v>74</c:v>
                </c:pt>
                <c:pt idx="9">
                  <c:v>67.5</c:v>
                </c:pt>
                <c:pt idx="10">
                  <c:v>78</c:v>
                </c:pt>
                <c:pt idx="11">
                  <c:v>71.5</c:v>
                </c:pt>
                <c:pt idx="12">
                  <c:v>73.5</c:v>
                </c:pt>
                <c:pt idx="13">
                  <c:v>77.5</c:v>
                </c:pt>
                <c:pt idx="14">
                  <c:v>73</c:v>
                </c:pt>
                <c:pt idx="15">
                  <c:v>74</c:v>
                </c:pt>
                <c:pt idx="16">
                  <c:v>73.5</c:v>
                </c:pt>
                <c:pt idx="17">
                  <c:v>72.5</c:v>
                </c:pt>
                <c:pt idx="18">
                  <c:v>66</c:v>
                </c:pt>
                <c:pt idx="19">
                  <c:v>75</c:v>
                </c:pt>
                <c:pt idx="20">
                  <c:v>66</c:v>
                </c:pt>
                <c:pt idx="21">
                  <c:v>65</c:v>
                </c:pt>
                <c:pt idx="22">
                  <c:v>65</c:v>
                </c:pt>
                <c:pt idx="23">
                  <c:v>66</c:v>
                </c:pt>
                <c:pt idx="24">
                  <c:v>64.5</c:v>
                </c:pt>
                <c:pt idx="25">
                  <c:v>66.5</c:v>
                </c:pt>
                <c:pt idx="26">
                  <c:v>68.5</c:v>
                </c:pt>
                <c:pt idx="27">
                  <c:v>69</c:v>
                </c:pt>
                <c:pt idx="28">
                  <c:v>59</c:v>
                </c:pt>
                <c:pt idx="29">
                  <c:v>57.5</c:v>
                </c:pt>
                <c:pt idx="30">
                  <c:v>59.5</c:v>
                </c:pt>
                <c:pt idx="31">
                  <c:v>64</c:v>
                </c:pt>
                <c:pt idx="32">
                  <c:v>68.5</c:v>
                </c:pt>
                <c:pt idx="33">
                  <c:v>70</c:v>
                </c:pt>
                <c:pt idx="34">
                  <c:v>65.5</c:v>
                </c:pt>
                <c:pt idx="35">
                  <c:v>60</c:v>
                </c:pt>
                <c:pt idx="36">
                  <c:v>55.5</c:v>
                </c:pt>
                <c:pt idx="37">
                  <c:v>68</c:v>
                </c:pt>
                <c:pt idx="38">
                  <c:v>60</c:v>
                </c:pt>
                <c:pt idx="39">
                  <c:v>59</c:v>
                </c:pt>
                <c:pt idx="40">
                  <c:v>60</c:v>
                </c:pt>
                <c:pt idx="41">
                  <c:v>63.5</c:v>
                </c:pt>
                <c:pt idx="42">
                  <c:v>60</c:v>
                </c:pt>
                <c:pt idx="43">
                  <c:v>57.5</c:v>
                </c:pt>
                <c:pt idx="44">
                  <c:v>62</c:v>
                </c:pt>
                <c:pt idx="45">
                  <c:v>67</c:v>
                </c:pt>
                <c:pt idx="46">
                  <c:v>54.5</c:v>
                </c:pt>
                <c:pt idx="47">
                  <c:v>59</c:v>
                </c:pt>
                <c:pt idx="48">
                  <c:v>63</c:v>
                </c:pt>
                <c:pt idx="49">
                  <c:v>62.5</c:v>
                </c:pt>
                <c:pt idx="50">
                  <c:v>59</c:v>
                </c:pt>
                <c:pt idx="51">
                  <c:v>50.5</c:v>
                </c:pt>
                <c:pt idx="52">
                  <c:v>45</c:v>
                </c:pt>
                <c:pt idx="53">
                  <c:v>47</c:v>
                </c:pt>
                <c:pt idx="54">
                  <c:v>53.5</c:v>
                </c:pt>
                <c:pt idx="55">
                  <c:v>63.5</c:v>
                </c:pt>
                <c:pt idx="56">
                  <c:v>60.5</c:v>
                </c:pt>
                <c:pt idx="57">
                  <c:v>47</c:v>
                </c:pt>
                <c:pt idx="58">
                  <c:v>44.5</c:v>
                </c:pt>
                <c:pt idx="59">
                  <c:v>46</c:v>
                </c:pt>
                <c:pt idx="60">
                  <c:v>45.5</c:v>
                </c:pt>
                <c:pt idx="61">
                  <c:v>39</c:v>
                </c:pt>
                <c:pt idx="62">
                  <c:v>47</c:v>
                </c:pt>
                <c:pt idx="63">
                  <c:v>49.5</c:v>
                </c:pt>
                <c:pt idx="64">
                  <c:v>54</c:v>
                </c:pt>
                <c:pt idx="65">
                  <c:v>56</c:v>
                </c:pt>
                <c:pt idx="66">
                  <c:v>43</c:v>
                </c:pt>
                <c:pt idx="67">
                  <c:v>38.5</c:v>
                </c:pt>
                <c:pt idx="68">
                  <c:v>43.5</c:v>
                </c:pt>
                <c:pt idx="69">
                  <c:v>49.5</c:v>
                </c:pt>
                <c:pt idx="70">
                  <c:v>56</c:v>
                </c:pt>
                <c:pt idx="71">
                  <c:v>58.5</c:v>
                </c:pt>
                <c:pt idx="72">
                  <c:v>54.5</c:v>
                </c:pt>
                <c:pt idx="73">
                  <c:v>56.5</c:v>
                </c:pt>
                <c:pt idx="74">
                  <c:v>56</c:v>
                </c:pt>
                <c:pt idx="75">
                  <c:v>58.5</c:v>
                </c:pt>
                <c:pt idx="76">
                  <c:v>62.5</c:v>
                </c:pt>
                <c:pt idx="77">
                  <c:v>42</c:v>
                </c:pt>
                <c:pt idx="78">
                  <c:v>36</c:v>
                </c:pt>
                <c:pt idx="79">
                  <c:v>37</c:v>
                </c:pt>
                <c:pt idx="80">
                  <c:v>43.5</c:v>
                </c:pt>
                <c:pt idx="81">
                  <c:v>45</c:v>
                </c:pt>
                <c:pt idx="82">
                  <c:v>50.5</c:v>
                </c:pt>
                <c:pt idx="83">
                  <c:v>50.5</c:v>
                </c:pt>
                <c:pt idx="84">
                  <c:v>53</c:v>
                </c:pt>
                <c:pt idx="85">
                  <c:v>60</c:v>
                </c:pt>
                <c:pt idx="86">
                  <c:v>36</c:v>
                </c:pt>
                <c:pt idx="87">
                  <c:v>32.5</c:v>
                </c:pt>
                <c:pt idx="88">
                  <c:v>28</c:v>
                </c:pt>
                <c:pt idx="89">
                  <c:v>41.5</c:v>
                </c:pt>
                <c:pt idx="90">
                  <c:v>34.5</c:v>
                </c:pt>
                <c:pt idx="91">
                  <c:v>41</c:v>
                </c:pt>
                <c:pt idx="92">
                  <c:v>44</c:v>
                </c:pt>
                <c:pt idx="93">
                  <c:v>43.5</c:v>
                </c:pt>
                <c:pt idx="94">
                  <c:v>48.5</c:v>
                </c:pt>
                <c:pt idx="95">
                  <c:v>51.5</c:v>
                </c:pt>
                <c:pt idx="96">
                  <c:v>49</c:v>
                </c:pt>
                <c:pt idx="97">
                  <c:v>35.5</c:v>
                </c:pt>
                <c:pt idx="98">
                  <c:v>37.5</c:v>
                </c:pt>
                <c:pt idx="99">
                  <c:v>40.5</c:v>
                </c:pt>
                <c:pt idx="100">
                  <c:v>37</c:v>
                </c:pt>
                <c:pt idx="101">
                  <c:v>45.5</c:v>
                </c:pt>
                <c:pt idx="102">
                  <c:v>36.5</c:v>
                </c:pt>
                <c:pt idx="103">
                  <c:v>40</c:v>
                </c:pt>
                <c:pt idx="104">
                  <c:v>36.5</c:v>
                </c:pt>
                <c:pt idx="105">
                  <c:v>39</c:v>
                </c:pt>
                <c:pt idx="106">
                  <c:v>43.5</c:v>
                </c:pt>
                <c:pt idx="107">
                  <c:v>44.5</c:v>
                </c:pt>
                <c:pt idx="108">
                  <c:v>41.5</c:v>
                </c:pt>
                <c:pt idx="109">
                  <c:v>35.5</c:v>
                </c:pt>
                <c:pt idx="110">
                  <c:v>30</c:v>
                </c:pt>
                <c:pt idx="111">
                  <c:v>29.5</c:v>
                </c:pt>
                <c:pt idx="112">
                  <c:v>46</c:v>
                </c:pt>
                <c:pt idx="113">
                  <c:v>30.5</c:v>
                </c:pt>
                <c:pt idx="114">
                  <c:v>23</c:v>
                </c:pt>
                <c:pt idx="115">
                  <c:v>26</c:v>
                </c:pt>
                <c:pt idx="116">
                  <c:v>23</c:v>
                </c:pt>
                <c:pt idx="117">
                  <c:v>28.5</c:v>
                </c:pt>
                <c:pt idx="118">
                  <c:v>31</c:v>
                </c:pt>
                <c:pt idx="119">
                  <c:v>32</c:v>
                </c:pt>
                <c:pt idx="120">
                  <c:v>20</c:v>
                </c:pt>
                <c:pt idx="121">
                  <c:v>31.5</c:v>
                </c:pt>
                <c:pt idx="122">
                  <c:v>23</c:v>
                </c:pt>
                <c:pt idx="123">
                  <c:v>29</c:v>
                </c:pt>
                <c:pt idx="124">
                  <c:v>26.5</c:v>
                </c:pt>
                <c:pt idx="125">
                  <c:v>31</c:v>
                </c:pt>
                <c:pt idx="126">
                  <c:v>15</c:v>
                </c:pt>
                <c:pt idx="127">
                  <c:v>12</c:v>
                </c:pt>
                <c:pt idx="128">
                  <c:v>16</c:v>
                </c:pt>
                <c:pt idx="129">
                  <c:v>18</c:v>
                </c:pt>
                <c:pt idx="130">
                  <c:v>21</c:v>
                </c:pt>
                <c:pt idx="131">
                  <c:v>26</c:v>
                </c:pt>
                <c:pt idx="132">
                  <c:v>29.5</c:v>
                </c:pt>
                <c:pt idx="133">
                  <c:v>22</c:v>
                </c:pt>
                <c:pt idx="134">
                  <c:v>21.5</c:v>
                </c:pt>
                <c:pt idx="135">
                  <c:v>17</c:v>
                </c:pt>
                <c:pt idx="136">
                  <c:v>29.5</c:v>
                </c:pt>
                <c:pt idx="137">
                  <c:v>38.5</c:v>
                </c:pt>
                <c:pt idx="138">
                  <c:v>36.5</c:v>
                </c:pt>
                <c:pt idx="139">
                  <c:v>37</c:v>
                </c:pt>
                <c:pt idx="140">
                  <c:v>29.5</c:v>
                </c:pt>
                <c:pt idx="141">
                  <c:v>33.5</c:v>
                </c:pt>
                <c:pt idx="142">
                  <c:v>38</c:v>
                </c:pt>
                <c:pt idx="143">
                  <c:v>33.5</c:v>
                </c:pt>
                <c:pt idx="144">
                  <c:v>37.5</c:v>
                </c:pt>
                <c:pt idx="145">
                  <c:v>34</c:v>
                </c:pt>
                <c:pt idx="146">
                  <c:v>25.5</c:v>
                </c:pt>
                <c:pt idx="147">
                  <c:v>15</c:v>
                </c:pt>
                <c:pt idx="148">
                  <c:v>15.5</c:v>
                </c:pt>
                <c:pt idx="149">
                  <c:v>22</c:v>
                </c:pt>
                <c:pt idx="150">
                  <c:v>37.5</c:v>
                </c:pt>
                <c:pt idx="151">
                  <c:v>42.5</c:v>
                </c:pt>
                <c:pt idx="152">
                  <c:v>47.5</c:v>
                </c:pt>
                <c:pt idx="153">
                  <c:v>41.5</c:v>
                </c:pt>
                <c:pt idx="154">
                  <c:v>39</c:v>
                </c:pt>
                <c:pt idx="155">
                  <c:v>35.5</c:v>
                </c:pt>
                <c:pt idx="156">
                  <c:v>32</c:v>
                </c:pt>
                <c:pt idx="157">
                  <c:v>50.5</c:v>
                </c:pt>
                <c:pt idx="158">
                  <c:v>44.5</c:v>
                </c:pt>
                <c:pt idx="159">
                  <c:v>51.5</c:v>
                </c:pt>
                <c:pt idx="160">
                  <c:v>61</c:v>
                </c:pt>
                <c:pt idx="161">
                  <c:v>49</c:v>
                </c:pt>
                <c:pt idx="162">
                  <c:v>45</c:v>
                </c:pt>
                <c:pt idx="163">
                  <c:v>45.5</c:v>
                </c:pt>
                <c:pt idx="164">
                  <c:v>50</c:v>
                </c:pt>
                <c:pt idx="165">
                  <c:v>53.5</c:v>
                </c:pt>
                <c:pt idx="166">
                  <c:v>40.5</c:v>
                </c:pt>
                <c:pt idx="167">
                  <c:v>35</c:v>
                </c:pt>
                <c:pt idx="168">
                  <c:v>38</c:v>
                </c:pt>
                <c:pt idx="169">
                  <c:v>38</c:v>
                </c:pt>
                <c:pt idx="170">
                  <c:v>42.5</c:v>
                </c:pt>
                <c:pt idx="171">
                  <c:v>38.5</c:v>
                </c:pt>
                <c:pt idx="172">
                  <c:v>47</c:v>
                </c:pt>
                <c:pt idx="173">
                  <c:v>47</c:v>
                </c:pt>
                <c:pt idx="174">
                  <c:v>48</c:v>
                </c:pt>
                <c:pt idx="175">
                  <c:v>62</c:v>
                </c:pt>
                <c:pt idx="176">
                  <c:v>73.5</c:v>
                </c:pt>
                <c:pt idx="177">
                  <c:v>59.5</c:v>
                </c:pt>
                <c:pt idx="178">
                  <c:v>55</c:v>
                </c:pt>
                <c:pt idx="179">
                  <c:v>53</c:v>
                </c:pt>
                <c:pt idx="180">
                  <c:v>56</c:v>
                </c:pt>
                <c:pt idx="181">
                  <c:v>63.5</c:v>
                </c:pt>
                <c:pt idx="182">
                  <c:v>59.5</c:v>
                </c:pt>
                <c:pt idx="183">
                  <c:v>56</c:v>
                </c:pt>
                <c:pt idx="184">
                  <c:v>57.5</c:v>
                </c:pt>
                <c:pt idx="185">
                  <c:v>50.5</c:v>
                </c:pt>
                <c:pt idx="186">
                  <c:v>52.5</c:v>
                </c:pt>
                <c:pt idx="187">
                  <c:v>61</c:v>
                </c:pt>
                <c:pt idx="188">
                  <c:v>73</c:v>
                </c:pt>
                <c:pt idx="189">
                  <c:v>70</c:v>
                </c:pt>
                <c:pt idx="190">
                  <c:v>55</c:v>
                </c:pt>
                <c:pt idx="191">
                  <c:v>60.5</c:v>
                </c:pt>
                <c:pt idx="192">
                  <c:v>75.5</c:v>
                </c:pt>
                <c:pt idx="193">
                  <c:v>67.5</c:v>
                </c:pt>
                <c:pt idx="194">
                  <c:v>60.5</c:v>
                </c:pt>
                <c:pt idx="195">
                  <c:v>64</c:v>
                </c:pt>
                <c:pt idx="196">
                  <c:v>57</c:v>
                </c:pt>
                <c:pt idx="197">
                  <c:v>61</c:v>
                </c:pt>
                <c:pt idx="198">
                  <c:v>67</c:v>
                </c:pt>
                <c:pt idx="199">
                  <c:v>71</c:v>
                </c:pt>
                <c:pt idx="200">
                  <c:v>70</c:v>
                </c:pt>
                <c:pt idx="201">
                  <c:v>66</c:v>
                </c:pt>
                <c:pt idx="202">
                  <c:v>71.5</c:v>
                </c:pt>
                <c:pt idx="203">
                  <c:v>76.5</c:v>
                </c:pt>
                <c:pt idx="204">
                  <c:v>71</c:v>
                </c:pt>
                <c:pt idx="205">
                  <c:v>65</c:v>
                </c:pt>
                <c:pt idx="206">
                  <c:v>67.5</c:v>
                </c:pt>
                <c:pt idx="207">
                  <c:v>59</c:v>
                </c:pt>
                <c:pt idx="208">
                  <c:v>65</c:v>
                </c:pt>
                <c:pt idx="209">
                  <c:v>69</c:v>
                </c:pt>
                <c:pt idx="210">
                  <c:v>73.5</c:v>
                </c:pt>
                <c:pt idx="211">
                  <c:v>74</c:v>
                </c:pt>
                <c:pt idx="212">
                  <c:v>62.5</c:v>
                </c:pt>
                <c:pt idx="213">
                  <c:v>59</c:v>
                </c:pt>
                <c:pt idx="214">
                  <c:v>76.5</c:v>
                </c:pt>
                <c:pt idx="215">
                  <c:v>74.5</c:v>
                </c:pt>
                <c:pt idx="216">
                  <c:v>75.5</c:v>
                </c:pt>
                <c:pt idx="217">
                  <c:v>67</c:v>
                </c:pt>
                <c:pt idx="218">
                  <c:v>68.5</c:v>
                </c:pt>
                <c:pt idx="219">
                  <c:v>68</c:v>
                </c:pt>
                <c:pt idx="220">
                  <c:v>71.5</c:v>
                </c:pt>
                <c:pt idx="221">
                  <c:v>81</c:v>
                </c:pt>
                <c:pt idx="222">
                  <c:v>81</c:v>
                </c:pt>
                <c:pt idx="223">
                  <c:v>64</c:v>
                </c:pt>
                <c:pt idx="224">
                  <c:v>63</c:v>
                </c:pt>
                <c:pt idx="225">
                  <c:v>66</c:v>
                </c:pt>
                <c:pt idx="226">
                  <c:v>73.5</c:v>
                </c:pt>
                <c:pt idx="227">
                  <c:v>79</c:v>
                </c:pt>
                <c:pt idx="228">
                  <c:v>81</c:v>
                </c:pt>
                <c:pt idx="229">
                  <c:v>84.5</c:v>
                </c:pt>
                <c:pt idx="230">
                  <c:v>77.5</c:v>
                </c:pt>
                <c:pt idx="231">
                  <c:v>77.5</c:v>
                </c:pt>
                <c:pt idx="232">
                  <c:v>77.5</c:v>
                </c:pt>
                <c:pt idx="233">
                  <c:v>73.5</c:v>
                </c:pt>
                <c:pt idx="234">
                  <c:v>79.5</c:v>
                </c:pt>
                <c:pt idx="235">
                  <c:v>75</c:v>
                </c:pt>
                <c:pt idx="236">
                  <c:v>73.5</c:v>
                </c:pt>
                <c:pt idx="237">
                  <c:v>72.5</c:v>
                </c:pt>
                <c:pt idx="238">
                  <c:v>62</c:v>
                </c:pt>
                <c:pt idx="239">
                  <c:v>70</c:v>
                </c:pt>
                <c:pt idx="240">
                  <c:v>76</c:v>
                </c:pt>
                <c:pt idx="241">
                  <c:v>78.5</c:v>
                </c:pt>
                <c:pt idx="242">
                  <c:v>72.5</c:v>
                </c:pt>
                <c:pt idx="243">
                  <c:v>77</c:v>
                </c:pt>
                <c:pt idx="244">
                  <c:v>75.5</c:v>
                </c:pt>
                <c:pt idx="245">
                  <c:v>78.5</c:v>
                </c:pt>
                <c:pt idx="246">
                  <c:v>81</c:v>
                </c:pt>
                <c:pt idx="247">
                  <c:v>74.5</c:v>
                </c:pt>
                <c:pt idx="248">
                  <c:v>78</c:v>
                </c:pt>
                <c:pt idx="249">
                  <c:v>80.5</c:v>
                </c:pt>
                <c:pt idx="250">
                  <c:v>79</c:v>
                </c:pt>
                <c:pt idx="251">
                  <c:v>76</c:v>
                </c:pt>
                <c:pt idx="252">
                  <c:v>72</c:v>
                </c:pt>
                <c:pt idx="253">
                  <c:v>69</c:v>
                </c:pt>
                <c:pt idx="254">
                  <c:v>71.5</c:v>
                </c:pt>
                <c:pt idx="255">
                  <c:v>76.5</c:v>
                </c:pt>
                <c:pt idx="256">
                  <c:v>65.5</c:v>
                </c:pt>
                <c:pt idx="257">
                  <c:v>60.5</c:v>
                </c:pt>
                <c:pt idx="258">
                  <c:v>57</c:v>
                </c:pt>
                <c:pt idx="259">
                  <c:v>60.5</c:v>
                </c:pt>
                <c:pt idx="260">
                  <c:v>67</c:v>
                </c:pt>
                <c:pt idx="261">
                  <c:v>72.5</c:v>
                </c:pt>
                <c:pt idx="262">
                  <c:v>66.5</c:v>
                </c:pt>
                <c:pt idx="263">
                  <c:v>69.5</c:v>
                </c:pt>
                <c:pt idx="264">
                  <c:v>65.5</c:v>
                </c:pt>
                <c:pt idx="265">
                  <c:v>72</c:v>
                </c:pt>
                <c:pt idx="266">
                  <c:v>67.5</c:v>
                </c:pt>
                <c:pt idx="267">
                  <c:v>69</c:v>
                </c:pt>
                <c:pt idx="268">
                  <c:v>69</c:v>
                </c:pt>
                <c:pt idx="269">
                  <c:v>71</c:v>
                </c:pt>
                <c:pt idx="270">
                  <c:v>75</c:v>
                </c:pt>
                <c:pt idx="271">
                  <c:v>76.5</c:v>
                </c:pt>
                <c:pt idx="272">
                  <c:v>67</c:v>
                </c:pt>
                <c:pt idx="273">
                  <c:v>62.5</c:v>
                </c:pt>
                <c:pt idx="274">
                  <c:v>62.5</c:v>
                </c:pt>
                <c:pt idx="275">
                  <c:v>53.5</c:v>
                </c:pt>
                <c:pt idx="276">
                  <c:v>55.5</c:v>
                </c:pt>
                <c:pt idx="277">
                  <c:v>58</c:v>
                </c:pt>
                <c:pt idx="278">
                  <c:v>60.5</c:v>
                </c:pt>
                <c:pt idx="279">
                  <c:v>67</c:v>
                </c:pt>
                <c:pt idx="280">
                  <c:v>64.5</c:v>
                </c:pt>
                <c:pt idx="281">
                  <c:v>65</c:v>
                </c:pt>
                <c:pt idx="282">
                  <c:v>68</c:v>
                </c:pt>
                <c:pt idx="283">
                  <c:v>75</c:v>
                </c:pt>
                <c:pt idx="284">
                  <c:v>74.5</c:v>
                </c:pt>
                <c:pt idx="285">
                  <c:v>60.5</c:v>
                </c:pt>
                <c:pt idx="286">
                  <c:v>60</c:v>
                </c:pt>
                <c:pt idx="287">
                  <c:v>64.5</c:v>
                </c:pt>
                <c:pt idx="288">
                  <c:v>71</c:v>
                </c:pt>
                <c:pt idx="289">
                  <c:v>73</c:v>
                </c:pt>
                <c:pt idx="290">
                  <c:v>74</c:v>
                </c:pt>
                <c:pt idx="291">
                  <c:v>77</c:v>
                </c:pt>
                <c:pt idx="292">
                  <c:v>68.5</c:v>
                </c:pt>
                <c:pt idx="293">
                  <c:v>68</c:v>
                </c:pt>
                <c:pt idx="294">
                  <c:v>60</c:v>
                </c:pt>
                <c:pt idx="295">
                  <c:v>54</c:v>
                </c:pt>
                <c:pt idx="296">
                  <c:v>55.5</c:v>
                </c:pt>
                <c:pt idx="297">
                  <c:v>61</c:v>
                </c:pt>
                <c:pt idx="298">
                  <c:v>64</c:v>
                </c:pt>
                <c:pt idx="299">
                  <c:v>66</c:v>
                </c:pt>
                <c:pt idx="300">
                  <c:v>59.5</c:v>
                </c:pt>
                <c:pt idx="301">
                  <c:v>61.5</c:v>
                </c:pt>
                <c:pt idx="302">
                  <c:v>68</c:v>
                </c:pt>
                <c:pt idx="303">
                  <c:v>56.5</c:v>
                </c:pt>
                <c:pt idx="304">
                  <c:v>53</c:v>
                </c:pt>
                <c:pt idx="305">
                  <c:v>45.5</c:v>
                </c:pt>
                <c:pt idx="306">
                  <c:v>44</c:v>
                </c:pt>
                <c:pt idx="307">
                  <c:v>49</c:v>
                </c:pt>
                <c:pt idx="308">
                  <c:v>50</c:v>
                </c:pt>
                <c:pt idx="309">
                  <c:v>49.5</c:v>
                </c:pt>
                <c:pt idx="310">
                  <c:v>41</c:v>
                </c:pt>
                <c:pt idx="311">
                  <c:v>47.5</c:v>
                </c:pt>
                <c:pt idx="312">
                  <c:v>44.5</c:v>
                </c:pt>
                <c:pt idx="313">
                  <c:v>37</c:v>
                </c:pt>
                <c:pt idx="314">
                  <c:v>36</c:v>
                </c:pt>
                <c:pt idx="315">
                  <c:v>35.5</c:v>
                </c:pt>
                <c:pt idx="316">
                  <c:v>40.5</c:v>
                </c:pt>
                <c:pt idx="317">
                  <c:v>44</c:v>
                </c:pt>
                <c:pt idx="318">
                  <c:v>42</c:v>
                </c:pt>
                <c:pt idx="319">
                  <c:v>47.5</c:v>
                </c:pt>
                <c:pt idx="320">
                  <c:v>36.5</c:v>
                </c:pt>
                <c:pt idx="321">
                  <c:v>35.5</c:v>
                </c:pt>
                <c:pt idx="322">
                  <c:v>40.5</c:v>
                </c:pt>
                <c:pt idx="323">
                  <c:v>49</c:v>
                </c:pt>
                <c:pt idx="324">
                  <c:v>36.5</c:v>
                </c:pt>
                <c:pt idx="325">
                  <c:v>48.5</c:v>
                </c:pt>
                <c:pt idx="326">
                  <c:v>43</c:v>
                </c:pt>
                <c:pt idx="327">
                  <c:v>38</c:v>
                </c:pt>
                <c:pt idx="328">
                  <c:v>40.5</c:v>
                </c:pt>
                <c:pt idx="329">
                  <c:v>26.5</c:v>
                </c:pt>
                <c:pt idx="330">
                  <c:v>37.5</c:v>
                </c:pt>
                <c:pt idx="331">
                  <c:v>26.5</c:v>
                </c:pt>
                <c:pt idx="332">
                  <c:v>25</c:v>
                </c:pt>
                <c:pt idx="333">
                  <c:v>25</c:v>
                </c:pt>
                <c:pt idx="334">
                  <c:v>34</c:v>
                </c:pt>
                <c:pt idx="335">
                  <c:v>37</c:v>
                </c:pt>
                <c:pt idx="336">
                  <c:v>40.5</c:v>
                </c:pt>
                <c:pt idx="337">
                  <c:v>40.5</c:v>
                </c:pt>
                <c:pt idx="338">
                  <c:v>28.5</c:v>
                </c:pt>
                <c:pt idx="339">
                  <c:v>30.5</c:v>
                </c:pt>
                <c:pt idx="340">
                  <c:v>28</c:v>
                </c:pt>
                <c:pt idx="341">
                  <c:v>30</c:v>
                </c:pt>
                <c:pt idx="342">
                  <c:v>34</c:v>
                </c:pt>
                <c:pt idx="343">
                  <c:v>37</c:v>
                </c:pt>
                <c:pt idx="344">
                  <c:v>48</c:v>
                </c:pt>
                <c:pt idx="345">
                  <c:v>33.5</c:v>
                </c:pt>
                <c:pt idx="346">
                  <c:v>30.5</c:v>
                </c:pt>
                <c:pt idx="347">
                  <c:v>35</c:v>
                </c:pt>
                <c:pt idx="348">
                  <c:v>33.5</c:v>
                </c:pt>
                <c:pt idx="349">
                  <c:v>37</c:v>
                </c:pt>
                <c:pt idx="350">
                  <c:v>21</c:v>
                </c:pt>
                <c:pt idx="351">
                  <c:v>15</c:v>
                </c:pt>
                <c:pt idx="352">
                  <c:v>38</c:v>
                </c:pt>
                <c:pt idx="353">
                  <c:v>49.5</c:v>
                </c:pt>
                <c:pt idx="354">
                  <c:v>45</c:v>
                </c:pt>
                <c:pt idx="355">
                  <c:v>40.5</c:v>
                </c:pt>
                <c:pt idx="356">
                  <c:v>35.5</c:v>
                </c:pt>
                <c:pt idx="357">
                  <c:v>34.5</c:v>
                </c:pt>
                <c:pt idx="358">
                  <c:v>30</c:v>
                </c:pt>
                <c:pt idx="359">
                  <c:v>30.5</c:v>
                </c:pt>
                <c:pt idx="360">
                  <c:v>33</c:v>
                </c:pt>
                <c:pt idx="361">
                  <c:v>30.5</c:v>
                </c:pt>
                <c:pt idx="362">
                  <c:v>25</c:v>
                </c:pt>
                <c:pt idx="363">
                  <c:v>30.5</c:v>
                </c:pt>
                <c:pt idx="364">
                  <c:v>30.5</c:v>
                </c:pt>
                <c:pt idx="365">
                  <c:v>29.5</c:v>
                </c:pt>
                <c:pt idx="366">
                  <c:v>33.5</c:v>
                </c:pt>
                <c:pt idx="367">
                  <c:v>29.5</c:v>
                </c:pt>
                <c:pt idx="368">
                  <c:v>37.5</c:v>
                </c:pt>
                <c:pt idx="369">
                  <c:v>37</c:v>
                </c:pt>
                <c:pt idx="370">
                  <c:v>42</c:v>
                </c:pt>
                <c:pt idx="371">
                  <c:v>48.5</c:v>
                </c:pt>
                <c:pt idx="372">
                  <c:v>39</c:v>
                </c:pt>
                <c:pt idx="373">
                  <c:v>25</c:v>
                </c:pt>
                <c:pt idx="374">
                  <c:v>16</c:v>
                </c:pt>
                <c:pt idx="375">
                  <c:v>24</c:v>
                </c:pt>
                <c:pt idx="376">
                  <c:v>35</c:v>
                </c:pt>
                <c:pt idx="377">
                  <c:v>32</c:v>
                </c:pt>
                <c:pt idx="378">
                  <c:v>48</c:v>
                </c:pt>
                <c:pt idx="379">
                  <c:v>30.5</c:v>
                </c:pt>
                <c:pt idx="380">
                  <c:v>25</c:v>
                </c:pt>
                <c:pt idx="381">
                  <c:v>25</c:v>
                </c:pt>
                <c:pt idx="382">
                  <c:v>29</c:v>
                </c:pt>
                <c:pt idx="383">
                  <c:v>32.5</c:v>
                </c:pt>
                <c:pt idx="384">
                  <c:v>26.5</c:v>
                </c:pt>
                <c:pt idx="385">
                  <c:v>24.5</c:v>
                </c:pt>
                <c:pt idx="386">
                  <c:v>43.5</c:v>
                </c:pt>
                <c:pt idx="387">
                  <c:v>49.5</c:v>
                </c:pt>
                <c:pt idx="388">
                  <c:v>40.5</c:v>
                </c:pt>
                <c:pt idx="389">
                  <c:v>38.5</c:v>
                </c:pt>
                <c:pt idx="390">
                  <c:v>33</c:v>
                </c:pt>
                <c:pt idx="391">
                  <c:v>34.5</c:v>
                </c:pt>
                <c:pt idx="392">
                  <c:v>37.5</c:v>
                </c:pt>
                <c:pt idx="393">
                  <c:v>38.5</c:v>
                </c:pt>
                <c:pt idx="394">
                  <c:v>38.5</c:v>
                </c:pt>
                <c:pt idx="395">
                  <c:v>41</c:v>
                </c:pt>
                <c:pt idx="396">
                  <c:v>37.5</c:v>
                </c:pt>
                <c:pt idx="397">
                  <c:v>44.5</c:v>
                </c:pt>
                <c:pt idx="398">
                  <c:v>37.5</c:v>
                </c:pt>
                <c:pt idx="399">
                  <c:v>37</c:v>
                </c:pt>
                <c:pt idx="400">
                  <c:v>42</c:v>
                </c:pt>
                <c:pt idx="401">
                  <c:v>46.5</c:v>
                </c:pt>
                <c:pt idx="402">
                  <c:v>43.5</c:v>
                </c:pt>
                <c:pt idx="403">
                  <c:v>35.5</c:v>
                </c:pt>
                <c:pt idx="404">
                  <c:v>46</c:v>
                </c:pt>
                <c:pt idx="405">
                  <c:v>51</c:v>
                </c:pt>
                <c:pt idx="406">
                  <c:v>40</c:v>
                </c:pt>
                <c:pt idx="407">
                  <c:v>45</c:v>
                </c:pt>
                <c:pt idx="408">
                  <c:v>47</c:v>
                </c:pt>
                <c:pt idx="409">
                  <c:v>47.5</c:v>
                </c:pt>
                <c:pt idx="410">
                  <c:v>58.5</c:v>
                </c:pt>
                <c:pt idx="411">
                  <c:v>45.5</c:v>
                </c:pt>
                <c:pt idx="412">
                  <c:v>46.5</c:v>
                </c:pt>
                <c:pt idx="413">
                  <c:v>46.5</c:v>
                </c:pt>
                <c:pt idx="414">
                  <c:v>50.5</c:v>
                </c:pt>
                <c:pt idx="415">
                  <c:v>59</c:v>
                </c:pt>
                <c:pt idx="416">
                  <c:v>55</c:v>
                </c:pt>
                <c:pt idx="417">
                  <c:v>58</c:v>
                </c:pt>
                <c:pt idx="418">
                  <c:v>66</c:v>
                </c:pt>
                <c:pt idx="419">
                  <c:v>61</c:v>
                </c:pt>
                <c:pt idx="420">
                  <c:v>51.5</c:v>
                </c:pt>
                <c:pt idx="421">
                  <c:v>51.5</c:v>
                </c:pt>
                <c:pt idx="422">
                  <c:v>45.5</c:v>
                </c:pt>
                <c:pt idx="423">
                  <c:v>43.5</c:v>
                </c:pt>
                <c:pt idx="424">
                  <c:v>47</c:v>
                </c:pt>
                <c:pt idx="425">
                  <c:v>58</c:v>
                </c:pt>
                <c:pt idx="426">
                  <c:v>57.5</c:v>
                </c:pt>
                <c:pt idx="427">
                  <c:v>61</c:v>
                </c:pt>
                <c:pt idx="428">
                  <c:v>66</c:v>
                </c:pt>
                <c:pt idx="429">
                  <c:v>61.5</c:v>
                </c:pt>
                <c:pt idx="430">
                  <c:v>55</c:v>
                </c:pt>
                <c:pt idx="431">
                  <c:v>49.5</c:v>
                </c:pt>
                <c:pt idx="432">
                  <c:v>56.5</c:v>
                </c:pt>
                <c:pt idx="433">
                  <c:v>60</c:v>
                </c:pt>
                <c:pt idx="434">
                  <c:v>64.5</c:v>
                </c:pt>
                <c:pt idx="435">
                  <c:v>56</c:v>
                </c:pt>
                <c:pt idx="436">
                  <c:v>48</c:v>
                </c:pt>
                <c:pt idx="437">
                  <c:v>48</c:v>
                </c:pt>
                <c:pt idx="438">
                  <c:v>55.5</c:v>
                </c:pt>
                <c:pt idx="439">
                  <c:v>54.5</c:v>
                </c:pt>
                <c:pt idx="440">
                  <c:v>65</c:v>
                </c:pt>
                <c:pt idx="441">
                  <c:v>66.5</c:v>
                </c:pt>
                <c:pt idx="442">
                  <c:v>55</c:v>
                </c:pt>
                <c:pt idx="443">
                  <c:v>60.5</c:v>
                </c:pt>
                <c:pt idx="444">
                  <c:v>67</c:v>
                </c:pt>
                <c:pt idx="445">
                  <c:v>66.5</c:v>
                </c:pt>
                <c:pt idx="446">
                  <c:v>70</c:v>
                </c:pt>
                <c:pt idx="447">
                  <c:v>64</c:v>
                </c:pt>
                <c:pt idx="448">
                  <c:v>67</c:v>
                </c:pt>
                <c:pt idx="449">
                  <c:v>82</c:v>
                </c:pt>
                <c:pt idx="450">
                  <c:v>84</c:v>
                </c:pt>
                <c:pt idx="451">
                  <c:v>80.5</c:v>
                </c:pt>
                <c:pt idx="452">
                  <c:v>76</c:v>
                </c:pt>
                <c:pt idx="453">
                  <c:v>70.5</c:v>
                </c:pt>
                <c:pt idx="454">
                  <c:v>75</c:v>
                </c:pt>
                <c:pt idx="455">
                  <c:v>70.5</c:v>
                </c:pt>
                <c:pt idx="456">
                  <c:v>64.5</c:v>
                </c:pt>
                <c:pt idx="457">
                  <c:v>62</c:v>
                </c:pt>
                <c:pt idx="458">
                  <c:v>64.5</c:v>
                </c:pt>
                <c:pt idx="459">
                  <c:v>71</c:v>
                </c:pt>
                <c:pt idx="460">
                  <c:v>72.5</c:v>
                </c:pt>
                <c:pt idx="461">
                  <c:v>68.5</c:v>
                </c:pt>
                <c:pt idx="462">
                  <c:v>72</c:v>
                </c:pt>
                <c:pt idx="463">
                  <c:v>74</c:v>
                </c:pt>
                <c:pt idx="464">
                  <c:v>76</c:v>
                </c:pt>
                <c:pt idx="465">
                  <c:v>74</c:v>
                </c:pt>
                <c:pt idx="466">
                  <c:v>74</c:v>
                </c:pt>
                <c:pt idx="467">
                  <c:v>71.5</c:v>
                </c:pt>
                <c:pt idx="468">
                  <c:v>75</c:v>
                </c:pt>
                <c:pt idx="469">
                  <c:v>76</c:v>
                </c:pt>
                <c:pt idx="470">
                  <c:v>80</c:v>
                </c:pt>
                <c:pt idx="471">
                  <c:v>76.5</c:v>
                </c:pt>
                <c:pt idx="472">
                  <c:v>70.5</c:v>
                </c:pt>
                <c:pt idx="473">
                  <c:v>77.5</c:v>
                </c:pt>
                <c:pt idx="474">
                  <c:v>70.5</c:v>
                </c:pt>
                <c:pt idx="475">
                  <c:v>73</c:v>
                </c:pt>
                <c:pt idx="476">
                  <c:v>76.5</c:v>
                </c:pt>
                <c:pt idx="477">
                  <c:v>78.5</c:v>
                </c:pt>
                <c:pt idx="478">
                  <c:v>82</c:v>
                </c:pt>
                <c:pt idx="479">
                  <c:v>79.5</c:v>
                </c:pt>
                <c:pt idx="480">
                  <c:v>79.5</c:v>
                </c:pt>
                <c:pt idx="481">
                  <c:v>76</c:v>
                </c:pt>
                <c:pt idx="482">
                  <c:v>69.5</c:v>
                </c:pt>
                <c:pt idx="483">
                  <c:v>72</c:v>
                </c:pt>
                <c:pt idx="484">
                  <c:v>74.5</c:v>
                </c:pt>
                <c:pt idx="485">
                  <c:v>76.5</c:v>
                </c:pt>
                <c:pt idx="486">
                  <c:v>77.5</c:v>
                </c:pt>
                <c:pt idx="487">
                  <c:v>73</c:v>
                </c:pt>
                <c:pt idx="488">
                  <c:v>72.5</c:v>
                </c:pt>
                <c:pt idx="489">
                  <c:v>75</c:v>
                </c:pt>
                <c:pt idx="490">
                  <c:v>75.5</c:v>
                </c:pt>
                <c:pt idx="491">
                  <c:v>72.5</c:v>
                </c:pt>
                <c:pt idx="492">
                  <c:v>68</c:v>
                </c:pt>
                <c:pt idx="493">
                  <c:v>64.5</c:v>
                </c:pt>
                <c:pt idx="494">
                  <c:v>68</c:v>
                </c:pt>
                <c:pt idx="495">
                  <c:v>70.5</c:v>
                </c:pt>
                <c:pt idx="496">
                  <c:v>72</c:v>
                </c:pt>
                <c:pt idx="497">
                  <c:v>73</c:v>
                </c:pt>
                <c:pt idx="498">
                  <c:v>74</c:v>
                </c:pt>
                <c:pt idx="499">
                  <c:v>67</c:v>
                </c:pt>
                <c:pt idx="500">
                  <c:v>65.5</c:v>
                </c:pt>
                <c:pt idx="501">
                  <c:v>68.5</c:v>
                </c:pt>
                <c:pt idx="502">
                  <c:v>75.5</c:v>
                </c:pt>
                <c:pt idx="503">
                  <c:v>66</c:v>
                </c:pt>
                <c:pt idx="504">
                  <c:v>65.5</c:v>
                </c:pt>
                <c:pt idx="505">
                  <c:v>66</c:v>
                </c:pt>
                <c:pt idx="506">
                  <c:v>68.5</c:v>
                </c:pt>
                <c:pt idx="507">
                  <c:v>71</c:v>
                </c:pt>
                <c:pt idx="508">
                  <c:v>73</c:v>
                </c:pt>
                <c:pt idx="509">
                  <c:v>74</c:v>
                </c:pt>
                <c:pt idx="510">
                  <c:v>77</c:v>
                </c:pt>
                <c:pt idx="511">
                  <c:v>69</c:v>
                </c:pt>
                <c:pt idx="512">
                  <c:v>70</c:v>
                </c:pt>
                <c:pt idx="513">
                  <c:v>62</c:v>
                </c:pt>
                <c:pt idx="514">
                  <c:v>63.5</c:v>
                </c:pt>
                <c:pt idx="515">
                  <c:v>65</c:v>
                </c:pt>
                <c:pt idx="516">
                  <c:v>78.5</c:v>
                </c:pt>
                <c:pt idx="517">
                  <c:v>69.5</c:v>
                </c:pt>
                <c:pt idx="518">
                  <c:v>59.5</c:v>
                </c:pt>
                <c:pt idx="519">
                  <c:v>62.5</c:v>
                </c:pt>
                <c:pt idx="520">
                  <c:v>59</c:v>
                </c:pt>
                <c:pt idx="521">
                  <c:v>63</c:v>
                </c:pt>
                <c:pt idx="522">
                  <c:v>61.5</c:v>
                </c:pt>
                <c:pt idx="523">
                  <c:v>58.5</c:v>
                </c:pt>
                <c:pt idx="524">
                  <c:v>60</c:v>
                </c:pt>
                <c:pt idx="525">
                  <c:v>60.5</c:v>
                </c:pt>
                <c:pt idx="526">
                  <c:v>64.5</c:v>
                </c:pt>
                <c:pt idx="527">
                  <c:v>62</c:v>
                </c:pt>
                <c:pt idx="528">
                  <c:v>53.5</c:v>
                </c:pt>
                <c:pt idx="529">
                  <c:v>57</c:v>
                </c:pt>
                <c:pt idx="530">
                  <c:v>51</c:v>
                </c:pt>
                <c:pt idx="531">
                  <c:v>52</c:v>
                </c:pt>
                <c:pt idx="532">
                  <c:v>52.5</c:v>
                </c:pt>
                <c:pt idx="533">
                  <c:v>64.5</c:v>
                </c:pt>
                <c:pt idx="534">
                  <c:v>59.5</c:v>
                </c:pt>
                <c:pt idx="535">
                  <c:v>63</c:v>
                </c:pt>
                <c:pt idx="536">
                  <c:v>63.5</c:v>
                </c:pt>
                <c:pt idx="537">
                  <c:v>60.5</c:v>
                </c:pt>
                <c:pt idx="538">
                  <c:v>43</c:v>
                </c:pt>
                <c:pt idx="539">
                  <c:v>46.5</c:v>
                </c:pt>
                <c:pt idx="540">
                  <c:v>47</c:v>
                </c:pt>
                <c:pt idx="541">
                  <c:v>42.5</c:v>
                </c:pt>
                <c:pt idx="542">
                  <c:v>42</c:v>
                </c:pt>
                <c:pt idx="543">
                  <c:v>50.5</c:v>
                </c:pt>
                <c:pt idx="544">
                  <c:v>50</c:v>
                </c:pt>
                <c:pt idx="545">
                  <c:v>40.5</c:v>
                </c:pt>
                <c:pt idx="546">
                  <c:v>41</c:v>
                </c:pt>
                <c:pt idx="547">
                  <c:v>39.5</c:v>
                </c:pt>
                <c:pt idx="548">
                  <c:v>41.5</c:v>
                </c:pt>
                <c:pt idx="549">
                  <c:v>49.5</c:v>
                </c:pt>
                <c:pt idx="550">
                  <c:v>52.5</c:v>
                </c:pt>
                <c:pt idx="551">
                  <c:v>58.5</c:v>
                </c:pt>
                <c:pt idx="552">
                  <c:v>60</c:v>
                </c:pt>
                <c:pt idx="553">
                  <c:v>46</c:v>
                </c:pt>
                <c:pt idx="554">
                  <c:v>40.5</c:v>
                </c:pt>
                <c:pt idx="555">
                  <c:v>41</c:v>
                </c:pt>
                <c:pt idx="556">
                  <c:v>42</c:v>
                </c:pt>
                <c:pt idx="557">
                  <c:v>48.5</c:v>
                </c:pt>
                <c:pt idx="558">
                  <c:v>41.5</c:v>
                </c:pt>
                <c:pt idx="559">
                  <c:v>40</c:v>
                </c:pt>
                <c:pt idx="560">
                  <c:v>31</c:v>
                </c:pt>
                <c:pt idx="561">
                  <c:v>30.5</c:v>
                </c:pt>
                <c:pt idx="562">
                  <c:v>32</c:v>
                </c:pt>
                <c:pt idx="563">
                  <c:v>35</c:v>
                </c:pt>
                <c:pt idx="564">
                  <c:v>35.5</c:v>
                </c:pt>
                <c:pt idx="565">
                  <c:v>37.5</c:v>
                </c:pt>
                <c:pt idx="566">
                  <c:v>34</c:v>
                </c:pt>
                <c:pt idx="567">
                  <c:v>37.5</c:v>
                </c:pt>
                <c:pt idx="568">
                  <c:v>43.5</c:v>
                </c:pt>
                <c:pt idx="569">
                  <c:v>34</c:v>
                </c:pt>
                <c:pt idx="570">
                  <c:v>32.5</c:v>
                </c:pt>
                <c:pt idx="571">
                  <c:v>36.5</c:v>
                </c:pt>
                <c:pt idx="572">
                  <c:v>26</c:v>
                </c:pt>
                <c:pt idx="573">
                  <c:v>26.5</c:v>
                </c:pt>
                <c:pt idx="574">
                  <c:v>44</c:v>
                </c:pt>
                <c:pt idx="575">
                  <c:v>44</c:v>
                </c:pt>
                <c:pt idx="576">
                  <c:v>37.5</c:v>
                </c:pt>
                <c:pt idx="577">
                  <c:v>34</c:v>
                </c:pt>
                <c:pt idx="578">
                  <c:v>50</c:v>
                </c:pt>
                <c:pt idx="579">
                  <c:v>33.5</c:v>
                </c:pt>
                <c:pt idx="580">
                  <c:v>36</c:v>
                </c:pt>
                <c:pt idx="581">
                  <c:v>33.5</c:v>
                </c:pt>
                <c:pt idx="582">
                  <c:v>23.5</c:v>
                </c:pt>
                <c:pt idx="583">
                  <c:v>18.5</c:v>
                </c:pt>
                <c:pt idx="584">
                  <c:v>24</c:v>
                </c:pt>
                <c:pt idx="585">
                  <c:v>42</c:v>
                </c:pt>
                <c:pt idx="586">
                  <c:v>33</c:v>
                </c:pt>
                <c:pt idx="587">
                  <c:v>48.5</c:v>
                </c:pt>
                <c:pt idx="588">
                  <c:v>38</c:v>
                </c:pt>
                <c:pt idx="589">
                  <c:v>33</c:v>
                </c:pt>
                <c:pt idx="590">
                  <c:v>23</c:v>
                </c:pt>
                <c:pt idx="591">
                  <c:v>19.5</c:v>
                </c:pt>
                <c:pt idx="592">
                  <c:v>32</c:v>
                </c:pt>
                <c:pt idx="593">
                  <c:v>35.5</c:v>
                </c:pt>
                <c:pt idx="594">
                  <c:v>35</c:v>
                </c:pt>
                <c:pt idx="595">
                  <c:v>30</c:v>
                </c:pt>
                <c:pt idx="596">
                  <c:v>24</c:v>
                </c:pt>
                <c:pt idx="597">
                  <c:v>25</c:v>
                </c:pt>
                <c:pt idx="598">
                  <c:v>26.5</c:v>
                </c:pt>
                <c:pt idx="599">
                  <c:v>13</c:v>
                </c:pt>
                <c:pt idx="600">
                  <c:v>25.5</c:v>
                </c:pt>
                <c:pt idx="601">
                  <c:v>21</c:v>
                </c:pt>
                <c:pt idx="602">
                  <c:v>19</c:v>
                </c:pt>
                <c:pt idx="603">
                  <c:v>23</c:v>
                </c:pt>
                <c:pt idx="604">
                  <c:v>22</c:v>
                </c:pt>
                <c:pt idx="605">
                  <c:v>32</c:v>
                </c:pt>
                <c:pt idx="606">
                  <c:v>25</c:v>
                </c:pt>
                <c:pt idx="607">
                  <c:v>38</c:v>
                </c:pt>
                <c:pt idx="608">
                  <c:v>41.5</c:v>
                </c:pt>
                <c:pt idx="609">
                  <c:v>23</c:v>
                </c:pt>
                <c:pt idx="610">
                  <c:v>20</c:v>
                </c:pt>
                <c:pt idx="611">
                  <c:v>16</c:v>
                </c:pt>
                <c:pt idx="612">
                  <c:v>42</c:v>
                </c:pt>
                <c:pt idx="613">
                  <c:v>37</c:v>
                </c:pt>
                <c:pt idx="614">
                  <c:v>39.5</c:v>
                </c:pt>
                <c:pt idx="615">
                  <c:v>51</c:v>
                </c:pt>
                <c:pt idx="616">
                  <c:v>46</c:v>
                </c:pt>
                <c:pt idx="617">
                  <c:v>31</c:v>
                </c:pt>
                <c:pt idx="618">
                  <c:v>30.5</c:v>
                </c:pt>
                <c:pt idx="619">
                  <c:v>30</c:v>
                </c:pt>
                <c:pt idx="620">
                  <c:v>34.5</c:v>
                </c:pt>
                <c:pt idx="621">
                  <c:v>32.5</c:v>
                </c:pt>
                <c:pt idx="622">
                  <c:v>26.5</c:v>
                </c:pt>
                <c:pt idx="623">
                  <c:v>27.5</c:v>
                </c:pt>
                <c:pt idx="624">
                  <c:v>32</c:v>
                </c:pt>
                <c:pt idx="625">
                  <c:v>36</c:v>
                </c:pt>
                <c:pt idx="626">
                  <c:v>29.5</c:v>
                </c:pt>
                <c:pt idx="627">
                  <c:v>18</c:v>
                </c:pt>
                <c:pt idx="628">
                  <c:v>19.5</c:v>
                </c:pt>
                <c:pt idx="629">
                  <c:v>25</c:v>
                </c:pt>
                <c:pt idx="630">
                  <c:v>29.5</c:v>
                </c:pt>
                <c:pt idx="631">
                  <c:v>53.5</c:v>
                </c:pt>
                <c:pt idx="632">
                  <c:v>41.5</c:v>
                </c:pt>
                <c:pt idx="633">
                  <c:v>43</c:v>
                </c:pt>
                <c:pt idx="634">
                  <c:v>33.5</c:v>
                </c:pt>
                <c:pt idx="635">
                  <c:v>42</c:v>
                </c:pt>
                <c:pt idx="636">
                  <c:v>41</c:v>
                </c:pt>
                <c:pt idx="637">
                  <c:v>44.5</c:v>
                </c:pt>
                <c:pt idx="638">
                  <c:v>46.5</c:v>
                </c:pt>
                <c:pt idx="639">
                  <c:v>41.5</c:v>
                </c:pt>
                <c:pt idx="640">
                  <c:v>41</c:v>
                </c:pt>
                <c:pt idx="641">
                  <c:v>33.5</c:v>
                </c:pt>
                <c:pt idx="642">
                  <c:v>36.5</c:v>
                </c:pt>
                <c:pt idx="643">
                  <c:v>39.5</c:v>
                </c:pt>
                <c:pt idx="644">
                  <c:v>43.5</c:v>
                </c:pt>
                <c:pt idx="645">
                  <c:v>48</c:v>
                </c:pt>
                <c:pt idx="646">
                  <c:v>44</c:v>
                </c:pt>
                <c:pt idx="647">
                  <c:v>48.5</c:v>
                </c:pt>
                <c:pt idx="648">
                  <c:v>46</c:v>
                </c:pt>
                <c:pt idx="649">
                  <c:v>56.5</c:v>
                </c:pt>
                <c:pt idx="650">
                  <c:v>54</c:v>
                </c:pt>
                <c:pt idx="651">
                  <c:v>44.5</c:v>
                </c:pt>
                <c:pt idx="652">
                  <c:v>40</c:v>
                </c:pt>
                <c:pt idx="653">
                  <c:v>38.5</c:v>
                </c:pt>
                <c:pt idx="654">
                  <c:v>45</c:v>
                </c:pt>
                <c:pt idx="655">
                  <c:v>39.5</c:v>
                </c:pt>
                <c:pt idx="656">
                  <c:v>46</c:v>
                </c:pt>
                <c:pt idx="657">
                  <c:v>46</c:v>
                </c:pt>
                <c:pt idx="658">
                  <c:v>44</c:v>
                </c:pt>
                <c:pt idx="659">
                  <c:v>49</c:v>
                </c:pt>
                <c:pt idx="660">
                  <c:v>54</c:v>
                </c:pt>
                <c:pt idx="661">
                  <c:v>45.5</c:v>
                </c:pt>
                <c:pt idx="662">
                  <c:v>56</c:v>
                </c:pt>
                <c:pt idx="663">
                  <c:v>48.5</c:v>
                </c:pt>
                <c:pt idx="664">
                  <c:v>47.5</c:v>
                </c:pt>
                <c:pt idx="665">
                  <c:v>75</c:v>
                </c:pt>
                <c:pt idx="666">
                  <c:v>75</c:v>
                </c:pt>
                <c:pt idx="667">
                  <c:v>69.5</c:v>
                </c:pt>
                <c:pt idx="668">
                  <c:v>56</c:v>
                </c:pt>
                <c:pt idx="669">
                  <c:v>57</c:v>
                </c:pt>
                <c:pt idx="670">
                  <c:v>57</c:v>
                </c:pt>
                <c:pt idx="671">
                  <c:v>55.5</c:v>
                </c:pt>
                <c:pt idx="672">
                  <c:v>53.5</c:v>
                </c:pt>
                <c:pt idx="673">
                  <c:v>57.5</c:v>
                </c:pt>
                <c:pt idx="674">
                  <c:v>62</c:v>
                </c:pt>
                <c:pt idx="675">
                  <c:v>57.5</c:v>
                </c:pt>
                <c:pt idx="676">
                  <c:v>57.5</c:v>
                </c:pt>
                <c:pt idx="677">
                  <c:v>55.5</c:v>
                </c:pt>
                <c:pt idx="678">
                  <c:v>57</c:v>
                </c:pt>
                <c:pt idx="679">
                  <c:v>63</c:v>
                </c:pt>
                <c:pt idx="680">
                  <c:v>53</c:v>
                </c:pt>
                <c:pt idx="681">
                  <c:v>47.5</c:v>
                </c:pt>
                <c:pt idx="682">
                  <c:v>55</c:v>
                </c:pt>
                <c:pt idx="683">
                  <c:v>66</c:v>
                </c:pt>
                <c:pt idx="684">
                  <c:v>67.5</c:v>
                </c:pt>
                <c:pt idx="685">
                  <c:v>71</c:v>
                </c:pt>
                <c:pt idx="686">
                  <c:v>67.5</c:v>
                </c:pt>
                <c:pt idx="687">
                  <c:v>55.5</c:v>
                </c:pt>
                <c:pt idx="688">
                  <c:v>60.5</c:v>
                </c:pt>
                <c:pt idx="689">
                  <c:v>61.5</c:v>
                </c:pt>
                <c:pt idx="690">
                  <c:v>61</c:v>
                </c:pt>
                <c:pt idx="691">
                  <c:v>65.5</c:v>
                </c:pt>
                <c:pt idx="692">
                  <c:v>69.5</c:v>
                </c:pt>
                <c:pt idx="693">
                  <c:v>64</c:v>
                </c:pt>
                <c:pt idx="694">
                  <c:v>63</c:v>
                </c:pt>
                <c:pt idx="695">
                  <c:v>72.5</c:v>
                </c:pt>
                <c:pt idx="696">
                  <c:v>70</c:v>
                </c:pt>
                <c:pt idx="697">
                  <c:v>66.5</c:v>
                </c:pt>
                <c:pt idx="698">
                  <c:v>66</c:v>
                </c:pt>
                <c:pt idx="699">
                  <c:v>62</c:v>
                </c:pt>
                <c:pt idx="700">
                  <c:v>66</c:v>
                </c:pt>
                <c:pt idx="701">
                  <c:v>65.5</c:v>
                </c:pt>
                <c:pt idx="702">
                  <c:v>61</c:v>
                </c:pt>
                <c:pt idx="703">
                  <c:v>62</c:v>
                </c:pt>
                <c:pt idx="704">
                  <c:v>63</c:v>
                </c:pt>
                <c:pt idx="705">
                  <c:v>71.5</c:v>
                </c:pt>
                <c:pt idx="706">
                  <c:v>70.5</c:v>
                </c:pt>
                <c:pt idx="707">
                  <c:v>74</c:v>
                </c:pt>
                <c:pt idx="708">
                  <c:v>74</c:v>
                </c:pt>
                <c:pt idx="709">
                  <c:v>76</c:v>
                </c:pt>
                <c:pt idx="710">
                  <c:v>74.5</c:v>
                </c:pt>
                <c:pt idx="711">
                  <c:v>72</c:v>
                </c:pt>
                <c:pt idx="712">
                  <c:v>75</c:v>
                </c:pt>
                <c:pt idx="713">
                  <c:v>74</c:v>
                </c:pt>
                <c:pt idx="714">
                  <c:v>68</c:v>
                </c:pt>
                <c:pt idx="715">
                  <c:v>70.5</c:v>
                </c:pt>
                <c:pt idx="716">
                  <c:v>69.5</c:v>
                </c:pt>
                <c:pt idx="717">
                  <c:v>66.5</c:v>
                </c:pt>
                <c:pt idx="718">
                  <c:v>67</c:v>
                </c:pt>
                <c:pt idx="719">
                  <c:v>68</c:v>
                </c:pt>
                <c:pt idx="720">
                  <c:v>68</c:v>
                </c:pt>
                <c:pt idx="721">
                  <c:v>67.5</c:v>
                </c:pt>
                <c:pt idx="722">
                  <c:v>71.5</c:v>
                </c:pt>
                <c:pt idx="723">
                  <c:v>76</c:v>
                </c:pt>
                <c:pt idx="724">
                  <c:v>71</c:v>
                </c:pt>
                <c:pt idx="725">
                  <c:v>74</c:v>
                </c:pt>
                <c:pt idx="726">
                  <c:v>68.5</c:v>
                </c:pt>
                <c:pt idx="727">
                  <c:v>74</c:v>
                </c:pt>
                <c:pt idx="728">
                  <c:v>71.5</c:v>
                </c:pt>
                <c:pt idx="729">
                  <c:v>76</c:v>
                </c:pt>
                <c:pt idx="730">
                  <c:v>77</c:v>
                </c:pt>
                <c:pt idx="731">
                  <c:v>79.5</c:v>
                </c:pt>
                <c:pt idx="732">
                  <c:v>76.5</c:v>
                </c:pt>
                <c:pt idx="733">
                  <c:v>77</c:v>
                </c:pt>
                <c:pt idx="734">
                  <c:v>71</c:v>
                </c:pt>
                <c:pt idx="735">
                  <c:v>73.5</c:v>
                </c:pt>
                <c:pt idx="736">
                  <c:v>74.5</c:v>
                </c:pt>
                <c:pt idx="737">
                  <c:v>75.5</c:v>
                </c:pt>
                <c:pt idx="738">
                  <c:v>71</c:v>
                </c:pt>
                <c:pt idx="739">
                  <c:v>73.5</c:v>
                </c:pt>
                <c:pt idx="740">
                  <c:v>82.5</c:v>
                </c:pt>
                <c:pt idx="741">
                  <c:v>80</c:v>
                </c:pt>
                <c:pt idx="742">
                  <c:v>74.5</c:v>
                </c:pt>
                <c:pt idx="743">
                  <c:v>68.5</c:v>
                </c:pt>
                <c:pt idx="744">
                  <c:v>79.5</c:v>
                </c:pt>
                <c:pt idx="745">
                  <c:v>80</c:v>
                </c:pt>
                <c:pt idx="746">
                  <c:v>78.5</c:v>
                </c:pt>
                <c:pt idx="747">
                  <c:v>79</c:v>
                </c:pt>
                <c:pt idx="748">
                  <c:v>79</c:v>
                </c:pt>
                <c:pt idx="749">
                  <c:v>76.5</c:v>
                </c:pt>
                <c:pt idx="750">
                  <c:v>75.5</c:v>
                </c:pt>
                <c:pt idx="751">
                  <c:v>75.5</c:v>
                </c:pt>
                <c:pt idx="752">
                  <c:v>71</c:v>
                </c:pt>
                <c:pt idx="753">
                  <c:v>64</c:v>
                </c:pt>
                <c:pt idx="754">
                  <c:v>64</c:v>
                </c:pt>
                <c:pt idx="755">
                  <c:v>67.5</c:v>
                </c:pt>
                <c:pt idx="756">
                  <c:v>67</c:v>
                </c:pt>
                <c:pt idx="757">
                  <c:v>68</c:v>
                </c:pt>
                <c:pt idx="758">
                  <c:v>66.5</c:v>
                </c:pt>
                <c:pt idx="759">
                  <c:v>62.5</c:v>
                </c:pt>
                <c:pt idx="760">
                  <c:v>70</c:v>
                </c:pt>
                <c:pt idx="761">
                  <c:v>68.5</c:v>
                </c:pt>
                <c:pt idx="762">
                  <c:v>70.5</c:v>
                </c:pt>
                <c:pt idx="763">
                  <c:v>61</c:v>
                </c:pt>
                <c:pt idx="764">
                  <c:v>57.5</c:v>
                </c:pt>
                <c:pt idx="765">
                  <c:v>59</c:v>
                </c:pt>
                <c:pt idx="766">
                  <c:v>61.5</c:v>
                </c:pt>
                <c:pt idx="767">
                  <c:v>67</c:v>
                </c:pt>
                <c:pt idx="768">
                  <c:v>72</c:v>
                </c:pt>
                <c:pt idx="769">
                  <c:v>67.5</c:v>
                </c:pt>
                <c:pt idx="770">
                  <c:v>60.5</c:v>
                </c:pt>
                <c:pt idx="771">
                  <c:v>61</c:v>
                </c:pt>
                <c:pt idx="772">
                  <c:v>54.5</c:v>
                </c:pt>
                <c:pt idx="773">
                  <c:v>50</c:v>
                </c:pt>
                <c:pt idx="774">
                  <c:v>48</c:v>
                </c:pt>
                <c:pt idx="775">
                  <c:v>63.5</c:v>
                </c:pt>
                <c:pt idx="776">
                  <c:v>57</c:v>
                </c:pt>
                <c:pt idx="777">
                  <c:v>57</c:v>
                </c:pt>
                <c:pt idx="778">
                  <c:v>59</c:v>
                </c:pt>
                <c:pt idx="779">
                  <c:v>57.5</c:v>
                </c:pt>
                <c:pt idx="780">
                  <c:v>51.5</c:v>
                </c:pt>
                <c:pt idx="781">
                  <c:v>46</c:v>
                </c:pt>
                <c:pt idx="782">
                  <c:v>49.5</c:v>
                </c:pt>
                <c:pt idx="783">
                  <c:v>44.5</c:v>
                </c:pt>
                <c:pt idx="784">
                  <c:v>38.5</c:v>
                </c:pt>
                <c:pt idx="785">
                  <c:v>38.5</c:v>
                </c:pt>
                <c:pt idx="786">
                  <c:v>44.5</c:v>
                </c:pt>
                <c:pt idx="787">
                  <c:v>51.5</c:v>
                </c:pt>
                <c:pt idx="788">
                  <c:v>56</c:v>
                </c:pt>
                <c:pt idx="789">
                  <c:v>60</c:v>
                </c:pt>
                <c:pt idx="790">
                  <c:v>49.5</c:v>
                </c:pt>
                <c:pt idx="791">
                  <c:v>51</c:v>
                </c:pt>
                <c:pt idx="792">
                  <c:v>52.5</c:v>
                </c:pt>
                <c:pt idx="793">
                  <c:v>52.5</c:v>
                </c:pt>
                <c:pt idx="794">
                  <c:v>55.5</c:v>
                </c:pt>
                <c:pt idx="795">
                  <c:v>49.5</c:v>
                </c:pt>
                <c:pt idx="796">
                  <c:v>45.5</c:v>
                </c:pt>
                <c:pt idx="797">
                  <c:v>48.5</c:v>
                </c:pt>
                <c:pt idx="798">
                  <c:v>44.5</c:v>
                </c:pt>
                <c:pt idx="799">
                  <c:v>45.5</c:v>
                </c:pt>
                <c:pt idx="800">
                  <c:v>52.5</c:v>
                </c:pt>
                <c:pt idx="801">
                  <c:v>52.5</c:v>
                </c:pt>
                <c:pt idx="802">
                  <c:v>58</c:v>
                </c:pt>
                <c:pt idx="803">
                  <c:v>50</c:v>
                </c:pt>
                <c:pt idx="804">
                  <c:v>49.5</c:v>
                </c:pt>
                <c:pt idx="805">
                  <c:v>59</c:v>
                </c:pt>
                <c:pt idx="806">
                  <c:v>49</c:v>
                </c:pt>
                <c:pt idx="807">
                  <c:v>46</c:v>
                </c:pt>
                <c:pt idx="808">
                  <c:v>46.5</c:v>
                </c:pt>
                <c:pt idx="809">
                  <c:v>54.5</c:v>
                </c:pt>
                <c:pt idx="810">
                  <c:v>45.5</c:v>
                </c:pt>
                <c:pt idx="811">
                  <c:v>47</c:v>
                </c:pt>
                <c:pt idx="812">
                  <c:v>51</c:v>
                </c:pt>
                <c:pt idx="813">
                  <c:v>48</c:v>
                </c:pt>
                <c:pt idx="814">
                  <c:v>50.5</c:v>
                </c:pt>
                <c:pt idx="815">
                  <c:v>47</c:v>
                </c:pt>
                <c:pt idx="816">
                  <c:v>42.5</c:v>
                </c:pt>
                <c:pt idx="817">
                  <c:v>37</c:v>
                </c:pt>
                <c:pt idx="818">
                  <c:v>48</c:v>
                </c:pt>
                <c:pt idx="819">
                  <c:v>48.5</c:v>
                </c:pt>
                <c:pt idx="820">
                  <c:v>32</c:v>
                </c:pt>
                <c:pt idx="821">
                  <c:v>31.5</c:v>
                </c:pt>
                <c:pt idx="822">
                  <c:v>37.5</c:v>
                </c:pt>
                <c:pt idx="823">
                  <c:v>41</c:v>
                </c:pt>
                <c:pt idx="824">
                  <c:v>30.5</c:v>
                </c:pt>
                <c:pt idx="825">
                  <c:v>32.5</c:v>
                </c:pt>
                <c:pt idx="826">
                  <c:v>41</c:v>
                </c:pt>
                <c:pt idx="827">
                  <c:v>39.5</c:v>
                </c:pt>
                <c:pt idx="828">
                  <c:v>30.5</c:v>
                </c:pt>
                <c:pt idx="829">
                  <c:v>22.5</c:v>
                </c:pt>
                <c:pt idx="830">
                  <c:v>29.5</c:v>
                </c:pt>
                <c:pt idx="831">
                  <c:v>31.5</c:v>
                </c:pt>
                <c:pt idx="832">
                  <c:v>27</c:v>
                </c:pt>
                <c:pt idx="833">
                  <c:v>24.5</c:v>
                </c:pt>
                <c:pt idx="834">
                  <c:v>29.5</c:v>
                </c:pt>
                <c:pt idx="835">
                  <c:v>39</c:v>
                </c:pt>
                <c:pt idx="836">
                  <c:v>30.5</c:v>
                </c:pt>
                <c:pt idx="837">
                  <c:v>18.5</c:v>
                </c:pt>
                <c:pt idx="838">
                  <c:v>20</c:v>
                </c:pt>
                <c:pt idx="839">
                  <c:v>23.5</c:v>
                </c:pt>
                <c:pt idx="840">
                  <c:v>30.5</c:v>
                </c:pt>
                <c:pt idx="841">
                  <c:v>32</c:v>
                </c:pt>
                <c:pt idx="842">
                  <c:v>20.5</c:v>
                </c:pt>
                <c:pt idx="843">
                  <c:v>24</c:v>
                </c:pt>
                <c:pt idx="844">
                  <c:v>28</c:v>
                </c:pt>
                <c:pt idx="845">
                  <c:v>28.5</c:v>
                </c:pt>
                <c:pt idx="846">
                  <c:v>31</c:v>
                </c:pt>
                <c:pt idx="847">
                  <c:v>35</c:v>
                </c:pt>
                <c:pt idx="848">
                  <c:v>40.5</c:v>
                </c:pt>
                <c:pt idx="849">
                  <c:v>34.5</c:v>
                </c:pt>
                <c:pt idx="850">
                  <c:v>33</c:v>
                </c:pt>
                <c:pt idx="851">
                  <c:v>33</c:v>
                </c:pt>
                <c:pt idx="852">
                  <c:v>40</c:v>
                </c:pt>
                <c:pt idx="853">
                  <c:v>47</c:v>
                </c:pt>
                <c:pt idx="854">
                  <c:v>35</c:v>
                </c:pt>
                <c:pt idx="855">
                  <c:v>33</c:v>
                </c:pt>
                <c:pt idx="856">
                  <c:v>27</c:v>
                </c:pt>
                <c:pt idx="857">
                  <c:v>21</c:v>
                </c:pt>
                <c:pt idx="858">
                  <c:v>28</c:v>
                </c:pt>
                <c:pt idx="859">
                  <c:v>27.5</c:v>
                </c:pt>
                <c:pt idx="860">
                  <c:v>32.5</c:v>
                </c:pt>
                <c:pt idx="861">
                  <c:v>25</c:v>
                </c:pt>
                <c:pt idx="862">
                  <c:v>29</c:v>
                </c:pt>
                <c:pt idx="863">
                  <c:v>35</c:v>
                </c:pt>
                <c:pt idx="864">
                  <c:v>31.5</c:v>
                </c:pt>
                <c:pt idx="865">
                  <c:v>30.5</c:v>
                </c:pt>
                <c:pt idx="866">
                  <c:v>32</c:v>
                </c:pt>
                <c:pt idx="867">
                  <c:v>33.5</c:v>
                </c:pt>
                <c:pt idx="868">
                  <c:v>28.5</c:v>
                </c:pt>
                <c:pt idx="869">
                  <c:v>28</c:v>
                </c:pt>
                <c:pt idx="870">
                  <c:v>36.5</c:v>
                </c:pt>
                <c:pt idx="871">
                  <c:v>35.5</c:v>
                </c:pt>
                <c:pt idx="872">
                  <c:v>37.5</c:v>
                </c:pt>
                <c:pt idx="873">
                  <c:v>35.5</c:v>
                </c:pt>
                <c:pt idx="874">
                  <c:v>40.5</c:v>
                </c:pt>
                <c:pt idx="875">
                  <c:v>39</c:v>
                </c:pt>
                <c:pt idx="876">
                  <c:v>37</c:v>
                </c:pt>
                <c:pt idx="877">
                  <c:v>40.5</c:v>
                </c:pt>
                <c:pt idx="878">
                  <c:v>45</c:v>
                </c:pt>
                <c:pt idx="879">
                  <c:v>47.5</c:v>
                </c:pt>
                <c:pt idx="880">
                  <c:v>46.5</c:v>
                </c:pt>
                <c:pt idx="881">
                  <c:v>45.5</c:v>
                </c:pt>
                <c:pt idx="882">
                  <c:v>43.5</c:v>
                </c:pt>
                <c:pt idx="883">
                  <c:v>48</c:v>
                </c:pt>
                <c:pt idx="884">
                  <c:v>49.5</c:v>
                </c:pt>
                <c:pt idx="885">
                  <c:v>50.5</c:v>
                </c:pt>
                <c:pt idx="886">
                  <c:v>57.5</c:v>
                </c:pt>
                <c:pt idx="887">
                  <c:v>53.5</c:v>
                </c:pt>
                <c:pt idx="888">
                  <c:v>47.5</c:v>
                </c:pt>
                <c:pt idx="889">
                  <c:v>50.5</c:v>
                </c:pt>
                <c:pt idx="890">
                  <c:v>39.5</c:v>
                </c:pt>
                <c:pt idx="891">
                  <c:v>49.5</c:v>
                </c:pt>
                <c:pt idx="892">
                  <c:v>43.5</c:v>
                </c:pt>
                <c:pt idx="893">
                  <c:v>50</c:v>
                </c:pt>
                <c:pt idx="894">
                  <c:v>56.5</c:v>
                </c:pt>
                <c:pt idx="895">
                  <c:v>59.5</c:v>
                </c:pt>
                <c:pt idx="896">
                  <c:v>68</c:v>
                </c:pt>
                <c:pt idx="897">
                  <c:v>71</c:v>
                </c:pt>
                <c:pt idx="898">
                  <c:v>71</c:v>
                </c:pt>
                <c:pt idx="899">
                  <c:v>58</c:v>
                </c:pt>
                <c:pt idx="900">
                  <c:v>54.5</c:v>
                </c:pt>
                <c:pt idx="901">
                  <c:v>46.5</c:v>
                </c:pt>
                <c:pt idx="902">
                  <c:v>52</c:v>
                </c:pt>
                <c:pt idx="903">
                  <c:v>59</c:v>
                </c:pt>
                <c:pt idx="904">
                  <c:v>49</c:v>
                </c:pt>
                <c:pt idx="905">
                  <c:v>52.5</c:v>
                </c:pt>
                <c:pt idx="906">
                  <c:v>57</c:v>
                </c:pt>
                <c:pt idx="907">
                  <c:v>57.5</c:v>
                </c:pt>
                <c:pt idx="908">
                  <c:v>57.5</c:v>
                </c:pt>
                <c:pt idx="909">
                  <c:v>48</c:v>
                </c:pt>
                <c:pt idx="910">
                  <c:v>49.5</c:v>
                </c:pt>
                <c:pt idx="911">
                  <c:v>46.5</c:v>
                </c:pt>
                <c:pt idx="912">
                  <c:v>49.5</c:v>
                </c:pt>
                <c:pt idx="913">
                  <c:v>57</c:v>
                </c:pt>
                <c:pt idx="914">
                  <c:v>75</c:v>
                </c:pt>
                <c:pt idx="915">
                  <c:v>69.5</c:v>
                </c:pt>
                <c:pt idx="916">
                  <c:v>65</c:v>
                </c:pt>
                <c:pt idx="917">
                  <c:v>66</c:v>
                </c:pt>
                <c:pt idx="918">
                  <c:v>63.5</c:v>
                </c:pt>
                <c:pt idx="919">
                  <c:v>48</c:v>
                </c:pt>
                <c:pt idx="920">
                  <c:v>48.5</c:v>
                </c:pt>
                <c:pt idx="921">
                  <c:v>48.5</c:v>
                </c:pt>
                <c:pt idx="922">
                  <c:v>43.5</c:v>
                </c:pt>
                <c:pt idx="923">
                  <c:v>55</c:v>
                </c:pt>
                <c:pt idx="924">
                  <c:v>60</c:v>
                </c:pt>
                <c:pt idx="925">
                  <c:v>62</c:v>
                </c:pt>
                <c:pt idx="926">
                  <c:v>53</c:v>
                </c:pt>
                <c:pt idx="927">
                  <c:v>59.5</c:v>
                </c:pt>
                <c:pt idx="928">
                  <c:v>68</c:v>
                </c:pt>
                <c:pt idx="929">
                  <c:v>67.5</c:v>
                </c:pt>
                <c:pt idx="930">
                  <c:v>67.5</c:v>
                </c:pt>
                <c:pt idx="931">
                  <c:v>74</c:v>
                </c:pt>
                <c:pt idx="932">
                  <c:v>77.5</c:v>
                </c:pt>
                <c:pt idx="933">
                  <c:v>66</c:v>
                </c:pt>
                <c:pt idx="934">
                  <c:v>73</c:v>
                </c:pt>
                <c:pt idx="935">
                  <c:v>77.5</c:v>
                </c:pt>
                <c:pt idx="936">
                  <c:v>72.5</c:v>
                </c:pt>
                <c:pt idx="937">
                  <c:v>75.5</c:v>
                </c:pt>
                <c:pt idx="938">
                  <c:v>77</c:v>
                </c:pt>
                <c:pt idx="939">
                  <c:v>72</c:v>
                </c:pt>
                <c:pt idx="940">
                  <c:v>64.5</c:v>
                </c:pt>
                <c:pt idx="941">
                  <c:v>60.5</c:v>
                </c:pt>
                <c:pt idx="942">
                  <c:v>58</c:v>
                </c:pt>
                <c:pt idx="943">
                  <c:v>66.5</c:v>
                </c:pt>
                <c:pt idx="944">
                  <c:v>74</c:v>
                </c:pt>
                <c:pt idx="945">
                  <c:v>72</c:v>
                </c:pt>
                <c:pt idx="946">
                  <c:v>70</c:v>
                </c:pt>
                <c:pt idx="947">
                  <c:v>69</c:v>
                </c:pt>
                <c:pt idx="948">
                  <c:v>65</c:v>
                </c:pt>
                <c:pt idx="949">
                  <c:v>78.5</c:v>
                </c:pt>
                <c:pt idx="950">
                  <c:v>77</c:v>
                </c:pt>
                <c:pt idx="951">
                  <c:v>77.5</c:v>
                </c:pt>
                <c:pt idx="952">
                  <c:v>80</c:v>
                </c:pt>
                <c:pt idx="953">
                  <c:v>78.5</c:v>
                </c:pt>
                <c:pt idx="954">
                  <c:v>79</c:v>
                </c:pt>
                <c:pt idx="955">
                  <c:v>81</c:v>
                </c:pt>
                <c:pt idx="956">
                  <c:v>71.5</c:v>
                </c:pt>
                <c:pt idx="957">
                  <c:v>68</c:v>
                </c:pt>
                <c:pt idx="958">
                  <c:v>67.5</c:v>
                </c:pt>
                <c:pt idx="959">
                  <c:v>81</c:v>
                </c:pt>
                <c:pt idx="960">
                  <c:v>84</c:v>
                </c:pt>
                <c:pt idx="961">
                  <c:v>89</c:v>
                </c:pt>
                <c:pt idx="962">
                  <c:v>86</c:v>
                </c:pt>
                <c:pt idx="963">
                  <c:v>79.5</c:v>
                </c:pt>
                <c:pt idx="964">
                  <c:v>76.5</c:v>
                </c:pt>
                <c:pt idx="965">
                  <c:v>79</c:v>
                </c:pt>
                <c:pt idx="966">
                  <c:v>76.5</c:v>
                </c:pt>
                <c:pt idx="967">
                  <c:v>74</c:v>
                </c:pt>
                <c:pt idx="968">
                  <c:v>80.5</c:v>
                </c:pt>
                <c:pt idx="969">
                  <c:v>79.5</c:v>
                </c:pt>
                <c:pt idx="970">
                  <c:v>79.5</c:v>
                </c:pt>
                <c:pt idx="971">
                  <c:v>78.5</c:v>
                </c:pt>
                <c:pt idx="972">
                  <c:v>80.5</c:v>
                </c:pt>
                <c:pt idx="973">
                  <c:v>83.5</c:v>
                </c:pt>
                <c:pt idx="974">
                  <c:v>76</c:v>
                </c:pt>
                <c:pt idx="975">
                  <c:v>73.5</c:v>
                </c:pt>
                <c:pt idx="976">
                  <c:v>76</c:v>
                </c:pt>
                <c:pt idx="977">
                  <c:v>76.5</c:v>
                </c:pt>
                <c:pt idx="978">
                  <c:v>74</c:v>
                </c:pt>
                <c:pt idx="979">
                  <c:v>71.5</c:v>
                </c:pt>
                <c:pt idx="980">
                  <c:v>74.5</c:v>
                </c:pt>
                <c:pt idx="981">
                  <c:v>78</c:v>
                </c:pt>
                <c:pt idx="982">
                  <c:v>83</c:v>
                </c:pt>
                <c:pt idx="983">
                  <c:v>80.5</c:v>
                </c:pt>
                <c:pt idx="984">
                  <c:v>77.5</c:v>
                </c:pt>
                <c:pt idx="985">
                  <c:v>80</c:v>
                </c:pt>
                <c:pt idx="986">
                  <c:v>80</c:v>
                </c:pt>
                <c:pt idx="987">
                  <c:v>82</c:v>
                </c:pt>
                <c:pt idx="988">
                  <c:v>70.5</c:v>
                </c:pt>
                <c:pt idx="989">
                  <c:v>70.5</c:v>
                </c:pt>
                <c:pt idx="990">
                  <c:v>78</c:v>
                </c:pt>
                <c:pt idx="991">
                  <c:v>76</c:v>
                </c:pt>
                <c:pt idx="992">
                  <c:v>72.5</c:v>
                </c:pt>
                <c:pt idx="993">
                  <c:v>74</c:v>
                </c:pt>
                <c:pt idx="994">
                  <c:v>73</c:v>
                </c:pt>
                <c:pt idx="995">
                  <c:v>65.5</c:v>
                </c:pt>
                <c:pt idx="996">
                  <c:v>65</c:v>
                </c:pt>
                <c:pt idx="997">
                  <c:v>65.5</c:v>
                </c:pt>
                <c:pt idx="998">
                  <c:v>68</c:v>
                </c:pt>
                <c:pt idx="999">
                  <c:v>74.5</c:v>
                </c:pt>
                <c:pt idx="1000">
                  <c:v>78</c:v>
                </c:pt>
                <c:pt idx="1001">
                  <c:v>82</c:v>
                </c:pt>
                <c:pt idx="1002">
                  <c:v>81.5</c:v>
                </c:pt>
                <c:pt idx="1003">
                  <c:v>81</c:v>
                </c:pt>
                <c:pt idx="1004">
                  <c:v>62</c:v>
                </c:pt>
                <c:pt idx="1005">
                  <c:v>65</c:v>
                </c:pt>
                <c:pt idx="1006">
                  <c:v>75.5</c:v>
                </c:pt>
                <c:pt idx="1007">
                  <c:v>74</c:v>
                </c:pt>
                <c:pt idx="1008">
                  <c:v>64.5</c:v>
                </c:pt>
                <c:pt idx="1009">
                  <c:v>60</c:v>
                </c:pt>
                <c:pt idx="1010">
                  <c:v>63</c:v>
                </c:pt>
                <c:pt idx="1011">
                  <c:v>62</c:v>
                </c:pt>
                <c:pt idx="1012">
                  <c:v>59</c:v>
                </c:pt>
                <c:pt idx="1013">
                  <c:v>58.5</c:v>
                </c:pt>
                <c:pt idx="1014">
                  <c:v>68</c:v>
                </c:pt>
                <c:pt idx="1015">
                  <c:v>59.5</c:v>
                </c:pt>
                <c:pt idx="1016">
                  <c:v>60</c:v>
                </c:pt>
                <c:pt idx="1017">
                  <c:v>71</c:v>
                </c:pt>
                <c:pt idx="1018">
                  <c:v>71.5</c:v>
                </c:pt>
                <c:pt idx="1019">
                  <c:v>65.5</c:v>
                </c:pt>
                <c:pt idx="1020">
                  <c:v>66</c:v>
                </c:pt>
                <c:pt idx="1021">
                  <c:v>66.5</c:v>
                </c:pt>
                <c:pt idx="1022">
                  <c:v>66.5</c:v>
                </c:pt>
                <c:pt idx="1023">
                  <c:v>68.5</c:v>
                </c:pt>
                <c:pt idx="1024">
                  <c:v>55.5</c:v>
                </c:pt>
                <c:pt idx="1025">
                  <c:v>52.5</c:v>
                </c:pt>
                <c:pt idx="1026">
                  <c:v>56</c:v>
                </c:pt>
                <c:pt idx="1027">
                  <c:v>57</c:v>
                </c:pt>
                <c:pt idx="1028">
                  <c:v>60.5</c:v>
                </c:pt>
                <c:pt idx="1029">
                  <c:v>56</c:v>
                </c:pt>
                <c:pt idx="1030">
                  <c:v>65</c:v>
                </c:pt>
                <c:pt idx="1031">
                  <c:v>56.5</c:v>
                </c:pt>
                <c:pt idx="1032">
                  <c:v>52.5</c:v>
                </c:pt>
                <c:pt idx="1033">
                  <c:v>50</c:v>
                </c:pt>
                <c:pt idx="1034">
                  <c:v>55.5</c:v>
                </c:pt>
                <c:pt idx="1035">
                  <c:v>50.5</c:v>
                </c:pt>
                <c:pt idx="1036">
                  <c:v>49</c:v>
                </c:pt>
                <c:pt idx="1037">
                  <c:v>48.5</c:v>
                </c:pt>
                <c:pt idx="1038">
                  <c:v>52</c:v>
                </c:pt>
                <c:pt idx="1039">
                  <c:v>59</c:v>
                </c:pt>
                <c:pt idx="1040">
                  <c:v>64</c:v>
                </c:pt>
                <c:pt idx="1041">
                  <c:v>66.5</c:v>
                </c:pt>
                <c:pt idx="1042">
                  <c:v>63.5</c:v>
                </c:pt>
                <c:pt idx="1043">
                  <c:v>57.5</c:v>
                </c:pt>
                <c:pt idx="1044">
                  <c:v>46</c:v>
                </c:pt>
                <c:pt idx="1045">
                  <c:v>40</c:v>
                </c:pt>
                <c:pt idx="1046">
                  <c:v>39.5</c:v>
                </c:pt>
                <c:pt idx="1047">
                  <c:v>41.5</c:v>
                </c:pt>
                <c:pt idx="1048">
                  <c:v>45.5</c:v>
                </c:pt>
                <c:pt idx="1049">
                  <c:v>42</c:v>
                </c:pt>
                <c:pt idx="1050">
                  <c:v>49</c:v>
                </c:pt>
                <c:pt idx="1051">
                  <c:v>49.5</c:v>
                </c:pt>
                <c:pt idx="1052">
                  <c:v>47.5</c:v>
                </c:pt>
                <c:pt idx="1053">
                  <c:v>47</c:v>
                </c:pt>
                <c:pt idx="1054">
                  <c:v>53.5</c:v>
                </c:pt>
                <c:pt idx="1055">
                  <c:v>56</c:v>
                </c:pt>
                <c:pt idx="1056">
                  <c:v>47</c:v>
                </c:pt>
                <c:pt idx="1057">
                  <c:v>46.5</c:v>
                </c:pt>
                <c:pt idx="1058">
                  <c:v>39.5</c:v>
                </c:pt>
                <c:pt idx="1059">
                  <c:v>51</c:v>
                </c:pt>
                <c:pt idx="1060">
                  <c:v>49.5</c:v>
                </c:pt>
                <c:pt idx="1061">
                  <c:v>42.5</c:v>
                </c:pt>
                <c:pt idx="1062">
                  <c:v>36</c:v>
                </c:pt>
                <c:pt idx="1063">
                  <c:v>36</c:v>
                </c:pt>
                <c:pt idx="1064">
                  <c:v>50</c:v>
                </c:pt>
                <c:pt idx="1065">
                  <c:v>46.5</c:v>
                </c:pt>
                <c:pt idx="1066">
                  <c:v>35.5</c:v>
                </c:pt>
                <c:pt idx="1067">
                  <c:v>31.5</c:v>
                </c:pt>
                <c:pt idx="1068">
                  <c:v>33</c:v>
                </c:pt>
                <c:pt idx="1069">
                  <c:v>32.5</c:v>
                </c:pt>
                <c:pt idx="1070">
                  <c:v>27</c:v>
                </c:pt>
                <c:pt idx="1071">
                  <c:v>22</c:v>
                </c:pt>
                <c:pt idx="1072">
                  <c:v>48.5</c:v>
                </c:pt>
                <c:pt idx="1073">
                  <c:v>30</c:v>
                </c:pt>
                <c:pt idx="1074">
                  <c:v>21</c:v>
                </c:pt>
                <c:pt idx="1075">
                  <c:v>24</c:v>
                </c:pt>
                <c:pt idx="1076">
                  <c:v>22.5</c:v>
                </c:pt>
                <c:pt idx="1077">
                  <c:v>29</c:v>
                </c:pt>
                <c:pt idx="1078">
                  <c:v>27.5</c:v>
                </c:pt>
                <c:pt idx="1079">
                  <c:v>31</c:v>
                </c:pt>
                <c:pt idx="1080">
                  <c:v>31.5</c:v>
                </c:pt>
                <c:pt idx="1081">
                  <c:v>23.5</c:v>
                </c:pt>
                <c:pt idx="1082">
                  <c:v>25.5</c:v>
                </c:pt>
                <c:pt idx="1083">
                  <c:v>30</c:v>
                </c:pt>
                <c:pt idx="1084">
                  <c:v>26</c:v>
                </c:pt>
                <c:pt idx="1085">
                  <c:v>27.5</c:v>
                </c:pt>
                <c:pt idx="1086">
                  <c:v>38.5</c:v>
                </c:pt>
                <c:pt idx="1087">
                  <c:v>27.5</c:v>
                </c:pt>
                <c:pt idx="1088">
                  <c:v>30.5</c:v>
                </c:pt>
                <c:pt idx="1089">
                  <c:v>24</c:v>
                </c:pt>
                <c:pt idx="1090">
                  <c:v>25.5</c:v>
                </c:pt>
                <c:pt idx="1091">
                  <c:v>26.5</c:v>
                </c:pt>
                <c:pt idx="1092">
                  <c:v>24</c:v>
                </c:pt>
                <c:pt idx="1093">
                  <c:v>23.5</c:v>
                </c:pt>
                <c:pt idx="1094">
                  <c:v>26.5</c:v>
                </c:pt>
                <c:pt idx="1095">
                  <c:v>18</c:v>
                </c:pt>
                <c:pt idx="1096">
                  <c:v>23.5</c:v>
                </c:pt>
                <c:pt idx="1097">
                  <c:v>33.5</c:v>
                </c:pt>
                <c:pt idx="1098">
                  <c:v>36.5</c:v>
                </c:pt>
                <c:pt idx="1099">
                  <c:v>28.5</c:v>
                </c:pt>
                <c:pt idx="1100">
                  <c:v>13</c:v>
                </c:pt>
                <c:pt idx="1101">
                  <c:v>10.5</c:v>
                </c:pt>
                <c:pt idx="1102">
                  <c:v>29</c:v>
                </c:pt>
                <c:pt idx="1103">
                  <c:v>30</c:v>
                </c:pt>
                <c:pt idx="1104">
                  <c:v>26</c:v>
                </c:pt>
                <c:pt idx="1105">
                  <c:v>25.5</c:v>
                </c:pt>
                <c:pt idx="1106">
                  <c:v>24.5</c:v>
                </c:pt>
                <c:pt idx="1107">
                  <c:v>26.5</c:v>
                </c:pt>
                <c:pt idx="1108">
                  <c:v>31.5</c:v>
                </c:pt>
                <c:pt idx="1109">
                  <c:v>22</c:v>
                </c:pt>
                <c:pt idx="1110">
                  <c:v>36</c:v>
                </c:pt>
                <c:pt idx="1111">
                  <c:v>36.5</c:v>
                </c:pt>
                <c:pt idx="1112">
                  <c:v>25</c:v>
                </c:pt>
                <c:pt idx="1113">
                  <c:v>22</c:v>
                </c:pt>
                <c:pt idx="1114">
                  <c:v>17</c:v>
                </c:pt>
                <c:pt idx="1115">
                  <c:v>32.5</c:v>
                </c:pt>
                <c:pt idx="1116">
                  <c:v>40</c:v>
                </c:pt>
                <c:pt idx="1117">
                  <c:v>26.5</c:v>
                </c:pt>
                <c:pt idx="1118">
                  <c:v>33.5</c:v>
                </c:pt>
                <c:pt idx="1119">
                  <c:v>48</c:v>
                </c:pt>
                <c:pt idx="1120">
                  <c:v>25</c:v>
                </c:pt>
                <c:pt idx="1121">
                  <c:v>23.5</c:v>
                </c:pt>
                <c:pt idx="1122">
                  <c:v>27</c:v>
                </c:pt>
                <c:pt idx="1123">
                  <c:v>30.5</c:v>
                </c:pt>
                <c:pt idx="1124">
                  <c:v>41.5</c:v>
                </c:pt>
                <c:pt idx="1125">
                  <c:v>43.5</c:v>
                </c:pt>
                <c:pt idx="1126">
                  <c:v>38.5</c:v>
                </c:pt>
                <c:pt idx="1127">
                  <c:v>35.5</c:v>
                </c:pt>
                <c:pt idx="1128">
                  <c:v>25.5</c:v>
                </c:pt>
                <c:pt idx="1129">
                  <c:v>44</c:v>
                </c:pt>
                <c:pt idx="1130">
                  <c:v>35.5</c:v>
                </c:pt>
                <c:pt idx="1131">
                  <c:v>37.5</c:v>
                </c:pt>
                <c:pt idx="1132">
                  <c:v>38</c:v>
                </c:pt>
                <c:pt idx="1133">
                  <c:v>45</c:v>
                </c:pt>
                <c:pt idx="1134">
                  <c:v>43.5</c:v>
                </c:pt>
                <c:pt idx="1135">
                  <c:v>35.5</c:v>
                </c:pt>
                <c:pt idx="1136">
                  <c:v>39</c:v>
                </c:pt>
                <c:pt idx="1137">
                  <c:v>46</c:v>
                </c:pt>
                <c:pt idx="1138">
                  <c:v>53</c:v>
                </c:pt>
                <c:pt idx="1139">
                  <c:v>40.5</c:v>
                </c:pt>
                <c:pt idx="1140">
                  <c:v>38</c:v>
                </c:pt>
                <c:pt idx="1141">
                  <c:v>41</c:v>
                </c:pt>
                <c:pt idx="1142">
                  <c:v>32</c:v>
                </c:pt>
                <c:pt idx="1143">
                  <c:v>34.5</c:v>
                </c:pt>
                <c:pt idx="1144">
                  <c:v>34</c:v>
                </c:pt>
                <c:pt idx="1145">
                  <c:v>35</c:v>
                </c:pt>
                <c:pt idx="1146">
                  <c:v>39.5</c:v>
                </c:pt>
                <c:pt idx="1147">
                  <c:v>43.5</c:v>
                </c:pt>
                <c:pt idx="1148">
                  <c:v>38</c:v>
                </c:pt>
                <c:pt idx="1149">
                  <c:v>49.5</c:v>
                </c:pt>
                <c:pt idx="1150">
                  <c:v>54</c:v>
                </c:pt>
                <c:pt idx="1151">
                  <c:v>51</c:v>
                </c:pt>
                <c:pt idx="1152">
                  <c:v>45.5</c:v>
                </c:pt>
                <c:pt idx="1153">
                  <c:v>42.5</c:v>
                </c:pt>
                <c:pt idx="1154">
                  <c:v>52</c:v>
                </c:pt>
                <c:pt idx="1155">
                  <c:v>66.5</c:v>
                </c:pt>
                <c:pt idx="1156">
                  <c:v>51.5</c:v>
                </c:pt>
                <c:pt idx="1157">
                  <c:v>46.5</c:v>
                </c:pt>
                <c:pt idx="1158">
                  <c:v>56.5</c:v>
                </c:pt>
                <c:pt idx="1159">
                  <c:v>48</c:v>
                </c:pt>
                <c:pt idx="1160">
                  <c:v>52</c:v>
                </c:pt>
                <c:pt idx="1161">
                  <c:v>47</c:v>
                </c:pt>
                <c:pt idx="1162">
                  <c:v>56.5</c:v>
                </c:pt>
                <c:pt idx="1163">
                  <c:v>64.5</c:v>
                </c:pt>
                <c:pt idx="1164">
                  <c:v>65</c:v>
                </c:pt>
                <c:pt idx="1165">
                  <c:v>69.5</c:v>
                </c:pt>
                <c:pt idx="1166">
                  <c:v>72.5</c:v>
                </c:pt>
                <c:pt idx="1167">
                  <c:v>62.5</c:v>
                </c:pt>
                <c:pt idx="1168">
                  <c:v>58.5</c:v>
                </c:pt>
                <c:pt idx="1169">
                  <c:v>59</c:v>
                </c:pt>
                <c:pt idx="1170">
                  <c:v>68</c:v>
                </c:pt>
                <c:pt idx="1171">
                  <c:v>52.5</c:v>
                </c:pt>
                <c:pt idx="1172">
                  <c:v>51.5</c:v>
                </c:pt>
                <c:pt idx="1173">
                  <c:v>62</c:v>
                </c:pt>
                <c:pt idx="1174">
                  <c:v>62</c:v>
                </c:pt>
                <c:pt idx="1175">
                  <c:v>60.5</c:v>
                </c:pt>
                <c:pt idx="1176">
                  <c:v>60</c:v>
                </c:pt>
                <c:pt idx="1177">
                  <c:v>63.5</c:v>
                </c:pt>
                <c:pt idx="1178">
                  <c:v>63.5</c:v>
                </c:pt>
                <c:pt idx="1179">
                  <c:v>57</c:v>
                </c:pt>
                <c:pt idx="1180">
                  <c:v>57</c:v>
                </c:pt>
                <c:pt idx="1181">
                  <c:v>62.5</c:v>
                </c:pt>
                <c:pt idx="1182">
                  <c:v>65</c:v>
                </c:pt>
                <c:pt idx="1183">
                  <c:v>57</c:v>
                </c:pt>
                <c:pt idx="1184">
                  <c:v>61.5</c:v>
                </c:pt>
                <c:pt idx="1185">
                  <c:v>70</c:v>
                </c:pt>
                <c:pt idx="1186">
                  <c:v>72</c:v>
                </c:pt>
                <c:pt idx="1187">
                  <c:v>74</c:v>
                </c:pt>
                <c:pt idx="1188">
                  <c:v>78</c:v>
                </c:pt>
                <c:pt idx="1189">
                  <c:v>78.5</c:v>
                </c:pt>
                <c:pt idx="1190">
                  <c:v>78.5</c:v>
                </c:pt>
                <c:pt idx="1191">
                  <c:v>65.5</c:v>
                </c:pt>
                <c:pt idx="1192">
                  <c:v>63.5</c:v>
                </c:pt>
                <c:pt idx="1193">
                  <c:v>70.5</c:v>
                </c:pt>
                <c:pt idx="1194">
                  <c:v>75.5</c:v>
                </c:pt>
                <c:pt idx="1195">
                  <c:v>81</c:v>
                </c:pt>
                <c:pt idx="1196">
                  <c:v>67</c:v>
                </c:pt>
                <c:pt idx="1197">
                  <c:v>64.5</c:v>
                </c:pt>
                <c:pt idx="1198">
                  <c:v>63.5</c:v>
                </c:pt>
                <c:pt idx="1199">
                  <c:v>70</c:v>
                </c:pt>
                <c:pt idx="1200">
                  <c:v>71</c:v>
                </c:pt>
                <c:pt idx="1201">
                  <c:v>73</c:v>
                </c:pt>
                <c:pt idx="1202">
                  <c:v>74.5</c:v>
                </c:pt>
                <c:pt idx="1203">
                  <c:v>74.5</c:v>
                </c:pt>
                <c:pt idx="1204">
                  <c:v>75</c:v>
                </c:pt>
                <c:pt idx="1205">
                  <c:v>68.5</c:v>
                </c:pt>
                <c:pt idx="1206">
                  <c:v>70</c:v>
                </c:pt>
                <c:pt idx="1207">
                  <c:v>76</c:v>
                </c:pt>
                <c:pt idx="1208">
                  <c:v>76.5</c:v>
                </c:pt>
                <c:pt idx="1209">
                  <c:v>72</c:v>
                </c:pt>
                <c:pt idx="1210">
                  <c:v>69.5</c:v>
                </c:pt>
                <c:pt idx="1211">
                  <c:v>74.5</c:v>
                </c:pt>
                <c:pt idx="1212">
                  <c:v>76</c:v>
                </c:pt>
                <c:pt idx="1213">
                  <c:v>78</c:v>
                </c:pt>
                <c:pt idx="1214">
                  <c:v>81</c:v>
                </c:pt>
                <c:pt idx="1215">
                  <c:v>75.5</c:v>
                </c:pt>
                <c:pt idx="1216">
                  <c:v>79</c:v>
                </c:pt>
                <c:pt idx="1217">
                  <c:v>83</c:v>
                </c:pt>
                <c:pt idx="1218">
                  <c:v>74.5</c:v>
                </c:pt>
                <c:pt idx="1219">
                  <c:v>73</c:v>
                </c:pt>
                <c:pt idx="1220">
                  <c:v>76.5</c:v>
                </c:pt>
                <c:pt idx="1221">
                  <c:v>84</c:v>
                </c:pt>
                <c:pt idx="1222">
                  <c:v>80</c:v>
                </c:pt>
                <c:pt idx="1223">
                  <c:v>82.5</c:v>
                </c:pt>
                <c:pt idx="1224">
                  <c:v>87.5</c:v>
                </c:pt>
                <c:pt idx="1225">
                  <c:v>82.5</c:v>
                </c:pt>
                <c:pt idx="1226">
                  <c:v>74.5</c:v>
                </c:pt>
                <c:pt idx="1227">
                  <c:v>75</c:v>
                </c:pt>
                <c:pt idx="1228">
                  <c:v>74</c:v>
                </c:pt>
                <c:pt idx="1229">
                  <c:v>78</c:v>
                </c:pt>
                <c:pt idx="1230">
                  <c:v>78</c:v>
                </c:pt>
                <c:pt idx="1231">
                  <c:v>82</c:v>
                </c:pt>
                <c:pt idx="1232">
                  <c:v>76.5</c:v>
                </c:pt>
                <c:pt idx="1233">
                  <c:v>76</c:v>
                </c:pt>
                <c:pt idx="1234">
                  <c:v>74.5</c:v>
                </c:pt>
                <c:pt idx="1235">
                  <c:v>81.5</c:v>
                </c:pt>
                <c:pt idx="1236">
                  <c:v>78</c:v>
                </c:pt>
                <c:pt idx="1237">
                  <c:v>74.5</c:v>
                </c:pt>
                <c:pt idx="1238">
                  <c:v>74</c:v>
                </c:pt>
                <c:pt idx="1239">
                  <c:v>69.5</c:v>
                </c:pt>
                <c:pt idx="1240">
                  <c:v>69.5</c:v>
                </c:pt>
                <c:pt idx="1241">
                  <c:v>71</c:v>
                </c:pt>
                <c:pt idx="1242">
                  <c:v>75</c:v>
                </c:pt>
                <c:pt idx="1243">
                  <c:v>74</c:v>
                </c:pt>
                <c:pt idx="1244">
                  <c:v>73</c:v>
                </c:pt>
                <c:pt idx="1245">
                  <c:v>68</c:v>
                </c:pt>
                <c:pt idx="1246">
                  <c:v>68</c:v>
                </c:pt>
                <c:pt idx="1247">
                  <c:v>69.5</c:v>
                </c:pt>
                <c:pt idx="1248">
                  <c:v>73</c:v>
                </c:pt>
                <c:pt idx="1249">
                  <c:v>66</c:v>
                </c:pt>
                <c:pt idx="1250">
                  <c:v>71</c:v>
                </c:pt>
                <c:pt idx="1251">
                  <c:v>69.5</c:v>
                </c:pt>
                <c:pt idx="1252">
                  <c:v>72.5</c:v>
                </c:pt>
                <c:pt idx="1253">
                  <c:v>71</c:v>
                </c:pt>
                <c:pt idx="1254">
                  <c:v>71.5</c:v>
                </c:pt>
                <c:pt idx="1255">
                  <c:v>60.5</c:v>
                </c:pt>
                <c:pt idx="1256">
                  <c:v>63</c:v>
                </c:pt>
                <c:pt idx="1257">
                  <c:v>70.5</c:v>
                </c:pt>
                <c:pt idx="1258">
                  <c:v>67</c:v>
                </c:pt>
                <c:pt idx="1259">
                  <c:v>71.5</c:v>
                </c:pt>
                <c:pt idx="1260">
                  <c:v>71.5</c:v>
                </c:pt>
                <c:pt idx="1261">
                  <c:v>74</c:v>
                </c:pt>
                <c:pt idx="1262">
                  <c:v>59.5</c:v>
                </c:pt>
                <c:pt idx="1263">
                  <c:v>58.5</c:v>
                </c:pt>
                <c:pt idx="1264">
                  <c:v>59</c:v>
                </c:pt>
                <c:pt idx="1265">
                  <c:v>62.5</c:v>
                </c:pt>
                <c:pt idx="1266">
                  <c:v>67</c:v>
                </c:pt>
                <c:pt idx="1267">
                  <c:v>74</c:v>
                </c:pt>
                <c:pt idx="1268">
                  <c:v>72.5</c:v>
                </c:pt>
                <c:pt idx="1269">
                  <c:v>74</c:v>
                </c:pt>
                <c:pt idx="1270">
                  <c:v>73.5</c:v>
                </c:pt>
                <c:pt idx="1271">
                  <c:v>71.5</c:v>
                </c:pt>
                <c:pt idx="1272">
                  <c:v>64</c:v>
                </c:pt>
                <c:pt idx="1273">
                  <c:v>55.5</c:v>
                </c:pt>
                <c:pt idx="1274">
                  <c:v>53.5</c:v>
                </c:pt>
                <c:pt idx="1275">
                  <c:v>58</c:v>
                </c:pt>
                <c:pt idx="1276">
                  <c:v>56.5</c:v>
                </c:pt>
                <c:pt idx="1277">
                  <c:v>54</c:v>
                </c:pt>
                <c:pt idx="1278">
                  <c:v>67.5</c:v>
                </c:pt>
                <c:pt idx="1279">
                  <c:v>67</c:v>
                </c:pt>
                <c:pt idx="1280">
                  <c:v>68.5</c:v>
                </c:pt>
                <c:pt idx="1281">
                  <c:v>57</c:v>
                </c:pt>
                <c:pt idx="1282">
                  <c:v>62.5</c:v>
                </c:pt>
                <c:pt idx="1283">
                  <c:v>59</c:v>
                </c:pt>
                <c:pt idx="1284">
                  <c:v>55.5</c:v>
                </c:pt>
                <c:pt idx="1285">
                  <c:v>58.5</c:v>
                </c:pt>
                <c:pt idx="1286">
                  <c:v>61.5</c:v>
                </c:pt>
                <c:pt idx="1287">
                  <c:v>58.5</c:v>
                </c:pt>
                <c:pt idx="1288">
                  <c:v>50</c:v>
                </c:pt>
                <c:pt idx="1289">
                  <c:v>50</c:v>
                </c:pt>
                <c:pt idx="1290">
                  <c:v>51.5</c:v>
                </c:pt>
                <c:pt idx="1291">
                  <c:v>53</c:v>
                </c:pt>
                <c:pt idx="1292">
                  <c:v>42.5</c:v>
                </c:pt>
                <c:pt idx="1293">
                  <c:v>36.5</c:v>
                </c:pt>
                <c:pt idx="1294">
                  <c:v>39</c:v>
                </c:pt>
                <c:pt idx="1295">
                  <c:v>43</c:v>
                </c:pt>
                <c:pt idx="1296">
                  <c:v>44.5</c:v>
                </c:pt>
                <c:pt idx="1297">
                  <c:v>46.5</c:v>
                </c:pt>
                <c:pt idx="1298">
                  <c:v>40</c:v>
                </c:pt>
                <c:pt idx="1299">
                  <c:v>48</c:v>
                </c:pt>
                <c:pt idx="1300">
                  <c:v>53</c:v>
                </c:pt>
                <c:pt idx="1301">
                  <c:v>54.5</c:v>
                </c:pt>
                <c:pt idx="1302">
                  <c:v>46</c:v>
                </c:pt>
                <c:pt idx="1303">
                  <c:v>57</c:v>
                </c:pt>
                <c:pt idx="1304">
                  <c:v>57.5</c:v>
                </c:pt>
                <c:pt idx="1305">
                  <c:v>50.5</c:v>
                </c:pt>
                <c:pt idx="1306">
                  <c:v>39.5</c:v>
                </c:pt>
                <c:pt idx="1307">
                  <c:v>55</c:v>
                </c:pt>
                <c:pt idx="1308">
                  <c:v>47.5</c:v>
                </c:pt>
                <c:pt idx="1309">
                  <c:v>45</c:v>
                </c:pt>
                <c:pt idx="1310">
                  <c:v>43</c:v>
                </c:pt>
                <c:pt idx="1311">
                  <c:v>46</c:v>
                </c:pt>
                <c:pt idx="1312">
                  <c:v>56</c:v>
                </c:pt>
                <c:pt idx="1313">
                  <c:v>55</c:v>
                </c:pt>
                <c:pt idx="1314">
                  <c:v>42</c:v>
                </c:pt>
                <c:pt idx="1315">
                  <c:v>38</c:v>
                </c:pt>
                <c:pt idx="1316">
                  <c:v>42.5</c:v>
                </c:pt>
                <c:pt idx="1317">
                  <c:v>48</c:v>
                </c:pt>
                <c:pt idx="1318">
                  <c:v>55</c:v>
                </c:pt>
                <c:pt idx="1319">
                  <c:v>44</c:v>
                </c:pt>
                <c:pt idx="1320">
                  <c:v>35</c:v>
                </c:pt>
                <c:pt idx="1321">
                  <c:v>29.5</c:v>
                </c:pt>
                <c:pt idx="1322">
                  <c:v>31</c:v>
                </c:pt>
                <c:pt idx="1323">
                  <c:v>34.5</c:v>
                </c:pt>
                <c:pt idx="1324">
                  <c:v>42.5</c:v>
                </c:pt>
                <c:pt idx="1325">
                  <c:v>50.5</c:v>
                </c:pt>
                <c:pt idx="1326">
                  <c:v>23.5</c:v>
                </c:pt>
                <c:pt idx="1327">
                  <c:v>32.5</c:v>
                </c:pt>
                <c:pt idx="1328">
                  <c:v>41</c:v>
                </c:pt>
                <c:pt idx="1329">
                  <c:v>48.5</c:v>
                </c:pt>
                <c:pt idx="1330">
                  <c:v>50</c:v>
                </c:pt>
                <c:pt idx="1331">
                  <c:v>35.5</c:v>
                </c:pt>
                <c:pt idx="1332">
                  <c:v>44</c:v>
                </c:pt>
                <c:pt idx="1333">
                  <c:v>33.5</c:v>
                </c:pt>
                <c:pt idx="1334">
                  <c:v>28.5</c:v>
                </c:pt>
                <c:pt idx="1335">
                  <c:v>33.5</c:v>
                </c:pt>
                <c:pt idx="1336">
                  <c:v>19</c:v>
                </c:pt>
                <c:pt idx="1337">
                  <c:v>20</c:v>
                </c:pt>
                <c:pt idx="1338">
                  <c:v>32</c:v>
                </c:pt>
                <c:pt idx="1339">
                  <c:v>33</c:v>
                </c:pt>
                <c:pt idx="1340">
                  <c:v>35</c:v>
                </c:pt>
                <c:pt idx="1341">
                  <c:v>36.5</c:v>
                </c:pt>
                <c:pt idx="1342">
                  <c:v>42</c:v>
                </c:pt>
                <c:pt idx="1343">
                  <c:v>22.5</c:v>
                </c:pt>
                <c:pt idx="1344">
                  <c:v>42.5</c:v>
                </c:pt>
                <c:pt idx="1345">
                  <c:v>23</c:v>
                </c:pt>
                <c:pt idx="1346">
                  <c:v>22.5</c:v>
                </c:pt>
                <c:pt idx="1347">
                  <c:v>40</c:v>
                </c:pt>
                <c:pt idx="1348">
                  <c:v>42.5</c:v>
                </c:pt>
                <c:pt idx="1349">
                  <c:v>37.5</c:v>
                </c:pt>
                <c:pt idx="1350">
                  <c:v>36.5</c:v>
                </c:pt>
                <c:pt idx="1351">
                  <c:v>37</c:v>
                </c:pt>
                <c:pt idx="1352">
                  <c:v>33</c:v>
                </c:pt>
                <c:pt idx="1353">
                  <c:v>45.5</c:v>
                </c:pt>
                <c:pt idx="1354">
                  <c:v>46</c:v>
                </c:pt>
                <c:pt idx="1355">
                  <c:v>36.5</c:v>
                </c:pt>
                <c:pt idx="1356">
                  <c:v>31.5</c:v>
                </c:pt>
                <c:pt idx="1357">
                  <c:v>39.5</c:v>
                </c:pt>
                <c:pt idx="1358">
                  <c:v>38</c:v>
                </c:pt>
                <c:pt idx="1359">
                  <c:v>32.5</c:v>
                </c:pt>
                <c:pt idx="1360">
                  <c:v>35.5</c:v>
                </c:pt>
                <c:pt idx="1361">
                  <c:v>26</c:v>
                </c:pt>
                <c:pt idx="1362">
                  <c:v>34.5</c:v>
                </c:pt>
                <c:pt idx="1363">
                  <c:v>40.5</c:v>
                </c:pt>
                <c:pt idx="1364">
                  <c:v>36</c:v>
                </c:pt>
                <c:pt idx="1365">
                  <c:v>36</c:v>
                </c:pt>
                <c:pt idx="1366">
                  <c:v>34</c:v>
                </c:pt>
                <c:pt idx="1367">
                  <c:v>36.5</c:v>
                </c:pt>
                <c:pt idx="1368">
                  <c:v>46</c:v>
                </c:pt>
                <c:pt idx="1369">
                  <c:v>45.5</c:v>
                </c:pt>
                <c:pt idx="1370">
                  <c:v>32.5</c:v>
                </c:pt>
                <c:pt idx="1371">
                  <c:v>39</c:v>
                </c:pt>
                <c:pt idx="1372">
                  <c:v>42</c:v>
                </c:pt>
                <c:pt idx="1373">
                  <c:v>36</c:v>
                </c:pt>
                <c:pt idx="1374">
                  <c:v>37.5</c:v>
                </c:pt>
                <c:pt idx="1375">
                  <c:v>37</c:v>
                </c:pt>
                <c:pt idx="1376">
                  <c:v>34.5</c:v>
                </c:pt>
                <c:pt idx="1377">
                  <c:v>34</c:v>
                </c:pt>
                <c:pt idx="1378">
                  <c:v>44.5</c:v>
                </c:pt>
                <c:pt idx="1379">
                  <c:v>53.5</c:v>
                </c:pt>
                <c:pt idx="1380">
                  <c:v>45.5</c:v>
                </c:pt>
                <c:pt idx="1381">
                  <c:v>53</c:v>
                </c:pt>
                <c:pt idx="1382">
                  <c:v>59</c:v>
                </c:pt>
                <c:pt idx="1383">
                  <c:v>54.5</c:v>
                </c:pt>
                <c:pt idx="1384">
                  <c:v>48</c:v>
                </c:pt>
                <c:pt idx="1385">
                  <c:v>55</c:v>
                </c:pt>
                <c:pt idx="1386">
                  <c:v>62</c:v>
                </c:pt>
                <c:pt idx="1387">
                  <c:v>64.5</c:v>
                </c:pt>
                <c:pt idx="1388">
                  <c:v>61</c:v>
                </c:pt>
                <c:pt idx="1389">
                  <c:v>65</c:v>
                </c:pt>
                <c:pt idx="1390">
                  <c:v>50</c:v>
                </c:pt>
                <c:pt idx="1391">
                  <c:v>40.5</c:v>
                </c:pt>
                <c:pt idx="1392">
                  <c:v>40.5</c:v>
                </c:pt>
                <c:pt idx="1393">
                  <c:v>53</c:v>
                </c:pt>
                <c:pt idx="1394">
                  <c:v>46.5</c:v>
                </c:pt>
                <c:pt idx="1395">
                  <c:v>45.5</c:v>
                </c:pt>
                <c:pt idx="1396">
                  <c:v>48</c:v>
                </c:pt>
                <c:pt idx="1397">
                  <c:v>52.5</c:v>
                </c:pt>
                <c:pt idx="1398">
                  <c:v>53.5</c:v>
                </c:pt>
                <c:pt idx="1399">
                  <c:v>54.5</c:v>
                </c:pt>
                <c:pt idx="1400">
                  <c:v>50.5</c:v>
                </c:pt>
                <c:pt idx="1401">
                  <c:v>50</c:v>
                </c:pt>
                <c:pt idx="1402">
                  <c:v>48</c:v>
                </c:pt>
                <c:pt idx="1403">
                  <c:v>48.5</c:v>
                </c:pt>
                <c:pt idx="1404">
                  <c:v>65</c:v>
                </c:pt>
                <c:pt idx="1405">
                  <c:v>72</c:v>
                </c:pt>
                <c:pt idx="1406">
                  <c:v>62.5</c:v>
                </c:pt>
                <c:pt idx="1407">
                  <c:v>54</c:v>
                </c:pt>
                <c:pt idx="1408">
                  <c:v>58</c:v>
                </c:pt>
                <c:pt idx="1409">
                  <c:v>48</c:v>
                </c:pt>
                <c:pt idx="1410">
                  <c:v>45</c:v>
                </c:pt>
                <c:pt idx="1411">
                  <c:v>47.5</c:v>
                </c:pt>
                <c:pt idx="1412">
                  <c:v>48.5</c:v>
                </c:pt>
                <c:pt idx="1413">
                  <c:v>49.5</c:v>
                </c:pt>
                <c:pt idx="1414">
                  <c:v>49.5</c:v>
                </c:pt>
                <c:pt idx="1415">
                  <c:v>51</c:v>
                </c:pt>
                <c:pt idx="1416">
                  <c:v>61.5</c:v>
                </c:pt>
                <c:pt idx="1417">
                  <c:v>52.5</c:v>
                </c:pt>
                <c:pt idx="1418">
                  <c:v>55.5</c:v>
                </c:pt>
                <c:pt idx="1419">
                  <c:v>58.5</c:v>
                </c:pt>
                <c:pt idx="1420">
                  <c:v>58</c:v>
                </c:pt>
                <c:pt idx="1421">
                  <c:v>62</c:v>
                </c:pt>
                <c:pt idx="1422">
                  <c:v>63</c:v>
                </c:pt>
                <c:pt idx="1423">
                  <c:v>54</c:v>
                </c:pt>
                <c:pt idx="1424">
                  <c:v>68.5</c:v>
                </c:pt>
                <c:pt idx="1425">
                  <c:v>65.5</c:v>
                </c:pt>
                <c:pt idx="1426">
                  <c:v>64</c:v>
                </c:pt>
                <c:pt idx="1427">
                  <c:v>65.5</c:v>
                </c:pt>
                <c:pt idx="1428">
                  <c:v>59.5</c:v>
                </c:pt>
                <c:pt idx="1429">
                  <c:v>66.5</c:v>
                </c:pt>
                <c:pt idx="1430">
                  <c:v>60.5</c:v>
                </c:pt>
                <c:pt idx="1431">
                  <c:v>67</c:v>
                </c:pt>
                <c:pt idx="1432">
                  <c:v>68.5</c:v>
                </c:pt>
                <c:pt idx="1433">
                  <c:v>64</c:v>
                </c:pt>
                <c:pt idx="1434">
                  <c:v>79.5</c:v>
                </c:pt>
                <c:pt idx="1435">
                  <c:v>79</c:v>
                </c:pt>
                <c:pt idx="1436">
                  <c:v>71</c:v>
                </c:pt>
                <c:pt idx="1437">
                  <c:v>66</c:v>
                </c:pt>
                <c:pt idx="1438">
                  <c:v>66.5</c:v>
                </c:pt>
                <c:pt idx="1439">
                  <c:v>55</c:v>
                </c:pt>
                <c:pt idx="1440">
                  <c:v>56.5</c:v>
                </c:pt>
                <c:pt idx="1441">
                  <c:v>63</c:v>
                </c:pt>
                <c:pt idx="1442">
                  <c:v>66</c:v>
                </c:pt>
                <c:pt idx="1443">
                  <c:v>72.5</c:v>
                </c:pt>
                <c:pt idx="1444">
                  <c:v>68.5</c:v>
                </c:pt>
                <c:pt idx="1445">
                  <c:v>69</c:v>
                </c:pt>
                <c:pt idx="1446">
                  <c:v>68.5</c:v>
                </c:pt>
                <c:pt idx="1447">
                  <c:v>61.5</c:v>
                </c:pt>
                <c:pt idx="1448">
                  <c:v>66</c:v>
                </c:pt>
                <c:pt idx="1449">
                  <c:v>68</c:v>
                </c:pt>
                <c:pt idx="1450">
                  <c:v>86</c:v>
                </c:pt>
                <c:pt idx="1451">
                  <c:v>86.5</c:v>
                </c:pt>
                <c:pt idx="1452">
                  <c:v>73.5</c:v>
                </c:pt>
                <c:pt idx="1453">
                  <c:v>67</c:v>
                </c:pt>
                <c:pt idx="1454">
                  <c:v>66.5</c:v>
                </c:pt>
                <c:pt idx="1455">
                  <c:v>73</c:v>
                </c:pt>
                <c:pt idx="1456">
                  <c:v>78</c:v>
                </c:pt>
                <c:pt idx="1457">
                  <c:v>78.5</c:v>
                </c:pt>
                <c:pt idx="1458">
                  <c:v>74.5</c:v>
                </c:pt>
                <c:pt idx="1459">
                  <c:v>83</c:v>
                </c:pt>
                <c:pt idx="1460">
                  <c:v>80</c:v>
                </c:pt>
                <c:pt idx="1461">
                  <c:v>79</c:v>
                </c:pt>
                <c:pt idx="1462">
                  <c:v>74.5</c:v>
                </c:pt>
                <c:pt idx="1463">
                  <c:v>76</c:v>
                </c:pt>
                <c:pt idx="1464">
                  <c:v>76</c:v>
                </c:pt>
                <c:pt idx="1465">
                  <c:v>80.5</c:v>
                </c:pt>
                <c:pt idx="1466">
                  <c:v>80.5</c:v>
                </c:pt>
                <c:pt idx="1467">
                  <c:v>79</c:v>
                </c:pt>
                <c:pt idx="1468">
                  <c:v>82</c:v>
                </c:pt>
                <c:pt idx="1469">
                  <c:v>86</c:v>
                </c:pt>
                <c:pt idx="1470">
                  <c:v>72</c:v>
                </c:pt>
                <c:pt idx="1471">
                  <c:v>74.5</c:v>
                </c:pt>
                <c:pt idx="1472">
                  <c:v>77.5</c:v>
                </c:pt>
                <c:pt idx="1473">
                  <c:v>78</c:v>
                </c:pt>
                <c:pt idx="1474">
                  <c:v>75.5</c:v>
                </c:pt>
                <c:pt idx="1475">
                  <c:v>78</c:v>
                </c:pt>
                <c:pt idx="1476">
                  <c:v>74</c:v>
                </c:pt>
                <c:pt idx="1477">
                  <c:v>74.5</c:v>
                </c:pt>
                <c:pt idx="1478">
                  <c:v>75.5</c:v>
                </c:pt>
                <c:pt idx="1479">
                  <c:v>75</c:v>
                </c:pt>
                <c:pt idx="1480">
                  <c:v>78.5</c:v>
                </c:pt>
                <c:pt idx="1481">
                  <c:v>82</c:v>
                </c:pt>
                <c:pt idx="1482">
                  <c:v>72.5</c:v>
                </c:pt>
                <c:pt idx="1483">
                  <c:v>73</c:v>
                </c:pt>
                <c:pt idx="1484">
                  <c:v>76.5</c:v>
                </c:pt>
                <c:pt idx="1485">
                  <c:v>79</c:v>
                </c:pt>
                <c:pt idx="1486">
                  <c:v>73.5</c:v>
                </c:pt>
                <c:pt idx="1487">
                  <c:v>73</c:v>
                </c:pt>
                <c:pt idx="1488">
                  <c:v>70.5</c:v>
                </c:pt>
                <c:pt idx="1489">
                  <c:v>75.5</c:v>
                </c:pt>
                <c:pt idx="1490">
                  <c:v>72.5</c:v>
                </c:pt>
                <c:pt idx="1491">
                  <c:v>65.5</c:v>
                </c:pt>
                <c:pt idx="1492">
                  <c:v>70</c:v>
                </c:pt>
                <c:pt idx="1493">
                  <c:v>70.5</c:v>
                </c:pt>
                <c:pt idx="1494">
                  <c:v>72.5</c:v>
                </c:pt>
                <c:pt idx="1495">
                  <c:v>74.5</c:v>
                </c:pt>
                <c:pt idx="1496">
                  <c:v>74.5</c:v>
                </c:pt>
                <c:pt idx="1497">
                  <c:v>76</c:v>
                </c:pt>
                <c:pt idx="1498">
                  <c:v>73.5</c:v>
                </c:pt>
                <c:pt idx="1499">
                  <c:v>68</c:v>
                </c:pt>
                <c:pt idx="1500">
                  <c:v>70</c:v>
                </c:pt>
                <c:pt idx="1501">
                  <c:v>73</c:v>
                </c:pt>
                <c:pt idx="1502">
                  <c:v>75.5</c:v>
                </c:pt>
                <c:pt idx="1503">
                  <c:v>73</c:v>
                </c:pt>
                <c:pt idx="1504">
                  <c:v>73</c:v>
                </c:pt>
                <c:pt idx="1505">
                  <c:v>67.5</c:v>
                </c:pt>
                <c:pt idx="1506">
                  <c:v>60</c:v>
                </c:pt>
                <c:pt idx="1507">
                  <c:v>61</c:v>
                </c:pt>
                <c:pt idx="1508">
                  <c:v>65.5</c:v>
                </c:pt>
                <c:pt idx="1509">
                  <c:v>66.5</c:v>
                </c:pt>
                <c:pt idx="1510">
                  <c:v>61</c:v>
                </c:pt>
                <c:pt idx="1511">
                  <c:v>63.5</c:v>
                </c:pt>
                <c:pt idx="1512">
                  <c:v>67.5</c:v>
                </c:pt>
                <c:pt idx="1513">
                  <c:v>57.5</c:v>
                </c:pt>
                <c:pt idx="1514">
                  <c:v>58</c:v>
                </c:pt>
                <c:pt idx="1515">
                  <c:v>58</c:v>
                </c:pt>
                <c:pt idx="1516">
                  <c:v>54</c:v>
                </c:pt>
                <c:pt idx="1517">
                  <c:v>56.5</c:v>
                </c:pt>
                <c:pt idx="1518">
                  <c:v>67</c:v>
                </c:pt>
                <c:pt idx="1519">
                  <c:v>66.5</c:v>
                </c:pt>
                <c:pt idx="1520">
                  <c:v>59</c:v>
                </c:pt>
                <c:pt idx="1521">
                  <c:v>61.5</c:v>
                </c:pt>
                <c:pt idx="1522">
                  <c:v>60.5</c:v>
                </c:pt>
                <c:pt idx="1523">
                  <c:v>66.5</c:v>
                </c:pt>
                <c:pt idx="1524">
                  <c:v>65.5</c:v>
                </c:pt>
                <c:pt idx="1525">
                  <c:v>45.5</c:v>
                </c:pt>
                <c:pt idx="1526">
                  <c:v>46.5</c:v>
                </c:pt>
                <c:pt idx="1527">
                  <c:v>54</c:v>
                </c:pt>
                <c:pt idx="1528">
                  <c:v>56</c:v>
                </c:pt>
                <c:pt idx="1529">
                  <c:v>48</c:v>
                </c:pt>
                <c:pt idx="1530">
                  <c:v>61</c:v>
                </c:pt>
                <c:pt idx="1531">
                  <c:v>60</c:v>
                </c:pt>
                <c:pt idx="1532">
                  <c:v>47</c:v>
                </c:pt>
                <c:pt idx="1533">
                  <c:v>50</c:v>
                </c:pt>
                <c:pt idx="1534">
                  <c:v>53</c:v>
                </c:pt>
                <c:pt idx="1535">
                  <c:v>55</c:v>
                </c:pt>
                <c:pt idx="1536">
                  <c:v>56</c:v>
                </c:pt>
                <c:pt idx="1537">
                  <c:v>53</c:v>
                </c:pt>
                <c:pt idx="1538">
                  <c:v>57.5</c:v>
                </c:pt>
                <c:pt idx="1539">
                  <c:v>59</c:v>
                </c:pt>
                <c:pt idx="1540">
                  <c:v>47.5</c:v>
                </c:pt>
                <c:pt idx="1541">
                  <c:v>45.5</c:v>
                </c:pt>
                <c:pt idx="1542">
                  <c:v>47</c:v>
                </c:pt>
                <c:pt idx="1543">
                  <c:v>43.5</c:v>
                </c:pt>
                <c:pt idx="1544">
                  <c:v>34</c:v>
                </c:pt>
                <c:pt idx="1545">
                  <c:v>34</c:v>
                </c:pt>
                <c:pt idx="1546">
                  <c:v>36</c:v>
                </c:pt>
                <c:pt idx="1547">
                  <c:v>41</c:v>
                </c:pt>
                <c:pt idx="1548">
                  <c:v>49</c:v>
                </c:pt>
                <c:pt idx="1549">
                  <c:v>52.5</c:v>
                </c:pt>
                <c:pt idx="1550">
                  <c:v>41</c:v>
                </c:pt>
                <c:pt idx="1551">
                  <c:v>39</c:v>
                </c:pt>
                <c:pt idx="1552">
                  <c:v>38.5</c:v>
                </c:pt>
                <c:pt idx="1553">
                  <c:v>40</c:v>
                </c:pt>
                <c:pt idx="1554">
                  <c:v>39</c:v>
                </c:pt>
                <c:pt idx="1555">
                  <c:v>40.5</c:v>
                </c:pt>
                <c:pt idx="1556">
                  <c:v>39.5</c:v>
                </c:pt>
                <c:pt idx="1557">
                  <c:v>37.5</c:v>
                </c:pt>
                <c:pt idx="1558">
                  <c:v>38</c:v>
                </c:pt>
                <c:pt idx="1559">
                  <c:v>33.5</c:v>
                </c:pt>
                <c:pt idx="1560">
                  <c:v>33.5</c:v>
                </c:pt>
                <c:pt idx="1561">
                  <c:v>34</c:v>
                </c:pt>
                <c:pt idx="1562">
                  <c:v>43.5</c:v>
                </c:pt>
                <c:pt idx="1563">
                  <c:v>49.5</c:v>
                </c:pt>
                <c:pt idx="1564">
                  <c:v>52</c:v>
                </c:pt>
                <c:pt idx="1565">
                  <c:v>40.5</c:v>
                </c:pt>
                <c:pt idx="1566">
                  <c:v>32.5</c:v>
                </c:pt>
                <c:pt idx="1567">
                  <c:v>42.5</c:v>
                </c:pt>
                <c:pt idx="1568">
                  <c:v>49</c:v>
                </c:pt>
                <c:pt idx="1569">
                  <c:v>38.5</c:v>
                </c:pt>
                <c:pt idx="1570">
                  <c:v>35.5</c:v>
                </c:pt>
                <c:pt idx="1571">
                  <c:v>34.5</c:v>
                </c:pt>
                <c:pt idx="1572">
                  <c:v>41.5</c:v>
                </c:pt>
                <c:pt idx="1573">
                  <c:v>47</c:v>
                </c:pt>
                <c:pt idx="1574">
                  <c:v>37.5</c:v>
                </c:pt>
                <c:pt idx="1575">
                  <c:v>43</c:v>
                </c:pt>
                <c:pt idx="1576">
                  <c:v>32</c:v>
                </c:pt>
                <c:pt idx="1577">
                  <c:v>32</c:v>
                </c:pt>
                <c:pt idx="1578">
                  <c:v>33</c:v>
                </c:pt>
                <c:pt idx="1579">
                  <c:v>33</c:v>
                </c:pt>
                <c:pt idx="1580">
                  <c:v>29</c:v>
                </c:pt>
                <c:pt idx="1581">
                  <c:v>30.5</c:v>
                </c:pt>
                <c:pt idx="1582">
                  <c:v>26.5</c:v>
                </c:pt>
                <c:pt idx="1583">
                  <c:v>27.5</c:v>
                </c:pt>
                <c:pt idx="1584">
                  <c:v>38</c:v>
                </c:pt>
                <c:pt idx="1585">
                  <c:v>33</c:v>
                </c:pt>
                <c:pt idx="1586">
                  <c:v>34.5</c:v>
                </c:pt>
                <c:pt idx="1587">
                  <c:v>35.5</c:v>
                </c:pt>
                <c:pt idx="1588">
                  <c:v>38</c:v>
                </c:pt>
                <c:pt idx="1589">
                  <c:v>44.5</c:v>
                </c:pt>
                <c:pt idx="1590">
                  <c:v>45.5</c:v>
                </c:pt>
                <c:pt idx="1591">
                  <c:v>35</c:v>
                </c:pt>
                <c:pt idx="1592">
                  <c:v>34.5</c:v>
                </c:pt>
                <c:pt idx="1593">
                  <c:v>35.5</c:v>
                </c:pt>
                <c:pt idx="1594">
                  <c:v>24.5</c:v>
                </c:pt>
                <c:pt idx="1595">
                  <c:v>16.5</c:v>
                </c:pt>
                <c:pt idx="1596">
                  <c:v>13.5</c:v>
                </c:pt>
                <c:pt idx="1597">
                  <c:v>15</c:v>
                </c:pt>
                <c:pt idx="1598">
                  <c:v>24</c:v>
                </c:pt>
                <c:pt idx="1599">
                  <c:v>32</c:v>
                </c:pt>
                <c:pt idx="1600">
                  <c:v>45</c:v>
                </c:pt>
                <c:pt idx="1601">
                  <c:v>49</c:v>
                </c:pt>
                <c:pt idx="1602">
                  <c:v>37.5</c:v>
                </c:pt>
                <c:pt idx="1603">
                  <c:v>25</c:v>
                </c:pt>
                <c:pt idx="1604">
                  <c:v>26</c:v>
                </c:pt>
                <c:pt idx="1605">
                  <c:v>27</c:v>
                </c:pt>
                <c:pt idx="1606">
                  <c:v>29</c:v>
                </c:pt>
                <c:pt idx="1607">
                  <c:v>26.5</c:v>
                </c:pt>
                <c:pt idx="1608">
                  <c:v>37</c:v>
                </c:pt>
                <c:pt idx="1609">
                  <c:v>34</c:v>
                </c:pt>
                <c:pt idx="1610">
                  <c:v>34.5</c:v>
                </c:pt>
                <c:pt idx="1611">
                  <c:v>36.5</c:v>
                </c:pt>
                <c:pt idx="1612">
                  <c:v>25.5</c:v>
                </c:pt>
                <c:pt idx="1613">
                  <c:v>32</c:v>
                </c:pt>
                <c:pt idx="1614">
                  <c:v>28</c:v>
                </c:pt>
                <c:pt idx="1615">
                  <c:v>28</c:v>
                </c:pt>
                <c:pt idx="1616">
                  <c:v>39</c:v>
                </c:pt>
                <c:pt idx="1617">
                  <c:v>35</c:v>
                </c:pt>
                <c:pt idx="1618">
                  <c:v>35.5</c:v>
                </c:pt>
                <c:pt idx="1619">
                  <c:v>41.5</c:v>
                </c:pt>
                <c:pt idx="1620">
                  <c:v>42</c:v>
                </c:pt>
                <c:pt idx="1621">
                  <c:v>32</c:v>
                </c:pt>
                <c:pt idx="1622">
                  <c:v>34</c:v>
                </c:pt>
                <c:pt idx="1623">
                  <c:v>39.5</c:v>
                </c:pt>
                <c:pt idx="1624">
                  <c:v>39.5</c:v>
                </c:pt>
                <c:pt idx="1625">
                  <c:v>36</c:v>
                </c:pt>
                <c:pt idx="1626">
                  <c:v>40</c:v>
                </c:pt>
                <c:pt idx="1627">
                  <c:v>46.5</c:v>
                </c:pt>
                <c:pt idx="1628">
                  <c:v>45.5</c:v>
                </c:pt>
                <c:pt idx="1629">
                  <c:v>42.5</c:v>
                </c:pt>
                <c:pt idx="1630">
                  <c:v>30.5</c:v>
                </c:pt>
                <c:pt idx="1631">
                  <c:v>30.5</c:v>
                </c:pt>
                <c:pt idx="1632">
                  <c:v>37</c:v>
                </c:pt>
                <c:pt idx="1633">
                  <c:v>36.5</c:v>
                </c:pt>
                <c:pt idx="1634">
                  <c:v>33.5</c:v>
                </c:pt>
                <c:pt idx="1635">
                  <c:v>38.5</c:v>
                </c:pt>
                <c:pt idx="1636">
                  <c:v>37.5</c:v>
                </c:pt>
                <c:pt idx="1637">
                  <c:v>42.5</c:v>
                </c:pt>
                <c:pt idx="1638">
                  <c:v>43.5</c:v>
                </c:pt>
                <c:pt idx="1639">
                  <c:v>43.5</c:v>
                </c:pt>
                <c:pt idx="1640">
                  <c:v>45.5</c:v>
                </c:pt>
                <c:pt idx="1641">
                  <c:v>37.5</c:v>
                </c:pt>
                <c:pt idx="1642">
                  <c:v>44</c:v>
                </c:pt>
                <c:pt idx="1643">
                  <c:v>40.5</c:v>
                </c:pt>
                <c:pt idx="1644">
                  <c:v>45.5</c:v>
                </c:pt>
                <c:pt idx="1645">
                  <c:v>60.5</c:v>
                </c:pt>
                <c:pt idx="1646">
                  <c:v>65.5</c:v>
                </c:pt>
                <c:pt idx="1647">
                  <c:v>65.5</c:v>
                </c:pt>
                <c:pt idx="1648">
                  <c:v>53</c:v>
                </c:pt>
                <c:pt idx="1649">
                  <c:v>48.5</c:v>
                </c:pt>
                <c:pt idx="1650">
                  <c:v>50</c:v>
                </c:pt>
                <c:pt idx="1651">
                  <c:v>57</c:v>
                </c:pt>
                <c:pt idx="1652">
                  <c:v>57</c:v>
                </c:pt>
                <c:pt idx="1653">
                  <c:v>50.5</c:v>
                </c:pt>
                <c:pt idx="1654">
                  <c:v>44.5</c:v>
                </c:pt>
                <c:pt idx="1655">
                  <c:v>46.5</c:v>
                </c:pt>
                <c:pt idx="1656">
                  <c:v>44</c:v>
                </c:pt>
                <c:pt idx="1657">
                  <c:v>55</c:v>
                </c:pt>
                <c:pt idx="1658">
                  <c:v>54</c:v>
                </c:pt>
                <c:pt idx="1659">
                  <c:v>57</c:v>
                </c:pt>
                <c:pt idx="1660">
                  <c:v>58</c:v>
                </c:pt>
                <c:pt idx="1661">
                  <c:v>53</c:v>
                </c:pt>
                <c:pt idx="1662">
                  <c:v>54</c:v>
                </c:pt>
                <c:pt idx="1663">
                  <c:v>59</c:v>
                </c:pt>
                <c:pt idx="1664">
                  <c:v>53</c:v>
                </c:pt>
                <c:pt idx="1665">
                  <c:v>58</c:v>
                </c:pt>
                <c:pt idx="1666">
                  <c:v>66</c:v>
                </c:pt>
                <c:pt idx="1667">
                  <c:v>60</c:v>
                </c:pt>
                <c:pt idx="1668">
                  <c:v>60</c:v>
                </c:pt>
                <c:pt idx="1669">
                  <c:v>55.5</c:v>
                </c:pt>
                <c:pt idx="1670">
                  <c:v>48</c:v>
                </c:pt>
                <c:pt idx="1671">
                  <c:v>51.5</c:v>
                </c:pt>
                <c:pt idx="1672">
                  <c:v>63.5</c:v>
                </c:pt>
                <c:pt idx="1673">
                  <c:v>68</c:v>
                </c:pt>
                <c:pt idx="1674">
                  <c:v>57</c:v>
                </c:pt>
                <c:pt idx="1675">
                  <c:v>68.5</c:v>
                </c:pt>
                <c:pt idx="1676">
                  <c:v>74</c:v>
                </c:pt>
                <c:pt idx="1677">
                  <c:v>72.5</c:v>
                </c:pt>
                <c:pt idx="1678">
                  <c:v>70.5</c:v>
                </c:pt>
                <c:pt idx="1679">
                  <c:v>58</c:v>
                </c:pt>
                <c:pt idx="1680">
                  <c:v>60.5</c:v>
                </c:pt>
                <c:pt idx="1681">
                  <c:v>70.5</c:v>
                </c:pt>
                <c:pt idx="1682">
                  <c:v>78.5</c:v>
                </c:pt>
                <c:pt idx="1683">
                  <c:v>77.5</c:v>
                </c:pt>
                <c:pt idx="1684">
                  <c:v>69</c:v>
                </c:pt>
                <c:pt idx="1685">
                  <c:v>63.5</c:v>
                </c:pt>
                <c:pt idx="1686">
                  <c:v>65</c:v>
                </c:pt>
                <c:pt idx="1687">
                  <c:v>71.5</c:v>
                </c:pt>
                <c:pt idx="1688">
                  <c:v>65.5</c:v>
                </c:pt>
                <c:pt idx="1689">
                  <c:v>71.5</c:v>
                </c:pt>
                <c:pt idx="1690">
                  <c:v>67.5</c:v>
                </c:pt>
                <c:pt idx="1691">
                  <c:v>58</c:v>
                </c:pt>
                <c:pt idx="1692">
                  <c:v>70.5</c:v>
                </c:pt>
                <c:pt idx="1693">
                  <c:v>73</c:v>
                </c:pt>
                <c:pt idx="1694">
                  <c:v>71</c:v>
                </c:pt>
                <c:pt idx="1695">
                  <c:v>65.5</c:v>
                </c:pt>
                <c:pt idx="1696">
                  <c:v>68</c:v>
                </c:pt>
                <c:pt idx="1697">
                  <c:v>77.5</c:v>
                </c:pt>
                <c:pt idx="1698">
                  <c:v>80</c:v>
                </c:pt>
                <c:pt idx="1699">
                  <c:v>80</c:v>
                </c:pt>
                <c:pt idx="1700">
                  <c:v>77</c:v>
                </c:pt>
                <c:pt idx="1701">
                  <c:v>78</c:v>
                </c:pt>
                <c:pt idx="1702">
                  <c:v>76</c:v>
                </c:pt>
                <c:pt idx="1703">
                  <c:v>72.5</c:v>
                </c:pt>
                <c:pt idx="1704">
                  <c:v>77.5</c:v>
                </c:pt>
                <c:pt idx="1705">
                  <c:v>78.5</c:v>
                </c:pt>
                <c:pt idx="1706">
                  <c:v>81</c:v>
                </c:pt>
                <c:pt idx="1707">
                  <c:v>79</c:v>
                </c:pt>
                <c:pt idx="1708">
                  <c:v>78.5</c:v>
                </c:pt>
                <c:pt idx="1709">
                  <c:v>79.5</c:v>
                </c:pt>
                <c:pt idx="1710">
                  <c:v>76</c:v>
                </c:pt>
                <c:pt idx="1711">
                  <c:v>83</c:v>
                </c:pt>
                <c:pt idx="1712">
                  <c:v>82</c:v>
                </c:pt>
                <c:pt idx="1713">
                  <c:v>82</c:v>
                </c:pt>
                <c:pt idx="1714">
                  <c:v>83</c:v>
                </c:pt>
                <c:pt idx="1715">
                  <c:v>85</c:v>
                </c:pt>
                <c:pt idx="1716">
                  <c:v>78.5</c:v>
                </c:pt>
                <c:pt idx="1717">
                  <c:v>77</c:v>
                </c:pt>
                <c:pt idx="1718">
                  <c:v>78</c:v>
                </c:pt>
                <c:pt idx="1719">
                  <c:v>70.5</c:v>
                </c:pt>
                <c:pt idx="1720">
                  <c:v>64</c:v>
                </c:pt>
                <c:pt idx="1721">
                  <c:v>72.5</c:v>
                </c:pt>
                <c:pt idx="1722">
                  <c:v>72</c:v>
                </c:pt>
                <c:pt idx="1723">
                  <c:v>70</c:v>
                </c:pt>
                <c:pt idx="1724">
                  <c:v>70</c:v>
                </c:pt>
                <c:pt idx="1725">
                  <c:v>67</c:v>
                </c:pt>
                <c:pt idx="1726">
                  <c:v>67.5</c:v>
                </c:pt>
                <c:pt idx="1727">
                  <c:v>66</c:v>
                </c:pt>
                <c:pt idx="1728">
                  <c:v>68.5</c:v>
                </c:pt>
                <c:pt idx="1729">
                  <c:v>72.5</c:v>
                </c:pt>
                <c:pt idx="1730">
                  <c:v>78</c:v>
                </c:pt>
                <c:pt idx="1731">
                  <c:v>70.5</c:v>
                </c:pt>
                <c:pt idx="1732">
                  <c:v>74</c:v>
                </c:pt>
                <c:pt idx="1733">
                  <c:v>68.5</c:v>
                </c:pt>
                <c:pt idx="1734">
                  <c:v>63</c:v>
                </c:pt>
                <c:pt idx="1735">
                  <c:v>65.5</c:v>
                </c:pt>
                <c:pt idx="1736">
                  <c:v>68.5</c:v>
                </c:pt>
                <c:pt idx="1737">
                  <c:v>71</c:v>
                </c:pt>
                <c:pt idx="1738">
                  <c:v>75</c:v>
                </c:pt>
                <c:pt idx="1739">
                  <c:v>76.5</c:v>
                </c:pt>
                <c:pt idx="1740">
                  <c:v>72.5</c:v>
                </c:pt>
                <c:pt idx="1741">
                  <c:v>69</c:v>
                </c:pt>
                <c:pt idx="1742">
                  <c:v>73</c:v>
                </c:pt>
                <c:pt idx="1743">
                  <c:v>76</c:v>
                </c:pt>
                <c:pt idx="1744">
                  <c:v>75</c:v>
                </c:pt>
                <c:pt idx="1745">
                  <c:v>75.5</c:v>
                </c:pt>
                <c:pt idx="1746">
                  <c:v>72.5</c:v>
                </c:pt>
                <c:pt idx="1747">
                  <c:v>69.5</c:v>
                </c:pt>
                <c:pt idx="1748">
                  <c:v>69.5</c:v>
                </c:pt>
                <c:pt idx="1749">
                  <c:v>63</c:v>
                </c:pt>
                <c:pt idx="1750">
                  <c:v>64</c:v>
                </c:pt>
                <c:pt idx="1751">
                  <c:v>60.5</c:v>
                </c:pt>
                <c:pt idx="1752">
                  <c:v>75</c:v>
                </c:pt>
                <c:pt idx="1753">
                  <c:v>82.5</c:v>
                </c:pt>
                <c:pt idx="1754">
                  <c:v>75</c:v>
                </c:pt>
                <c:pt idx="1755">
                  <c:v>59</c:v>
                </c:pt>
                <c:pt idx="1756">
                  <c:v>58.5</c:v>
                </c:pt>
                <c:pt idx="1757">
                  <c:v>53.5</c:v>
                </c:pt>
                <c:pt idx="1758">
                  <c:v>56.5</c:v>
                </c:pt>
                <c:pt idx="1759">
                  <c:v>60</c:v>
                </c:pt>
                <c:pt idx="1760">
                  <c:v>58</c:v>
                </c:pt>
                <c:pt idx="1761">
                  <c:v>53.5</c:v>
                </c:pt>
                <c:pt idx="1762">
                  <c:v>57</c:v>
                </c:pt>
                <c:pt idx="1763">
                  <c:v>59</c:v>
                </c:pt>
                <c:pt idx="1764">
                  <c:v>60</c:v>
                </c:pt>
                <c:pt idx="1765">
                  <c:v>60</c:v>
                </c:pt>
                <c:pt idx="1766">
                  <c:v>60</c:v>
                </c:pt>
                <c:pt idx="1767">
                  <c:v>64</c:v>
                </c:pt>
                <c:pt idx="1768">
                  <c:v>68</c:v>
                </c:pt>
                <c:pt idx="1769">
                  <c:v>65.5</c:v>
                </c:pt>
                <c:pt idx="1770">
                  <c:v>66.5</c:v>
                </c:pt>
                <c:pt idx="1771">
                  <c:v>60.5</c:v>
                </c:pt>
                <c:pt idx="1772">
                  <c:v>56.5</c:v>
                </c:pt>
                <c:pt idx="1773">
                  <c:v>58</c:v>
                </c:pt>
                <c:pt idx="1774">
                  <c:v>56.5</c:v>
                </c:pt>
                <c:pt idx="1775">
                  <c:v>55</c:v>
                </c:pt>
                <c:pt idx="1776">
                  <c:v>57</c:v>
                </c:pt>
                <c:pt idx="1777">
                  <c:v>59.5</c:v>
                </c:pt>
                <c:pt idx="1778">
                  <c:v>60</c:v>
                </c:pt>
                <c:pt idx="1779">
                  <c:v>65</c:v>
                </c:pt>
                <c:pt idx="1780">
                  <c:v>49.5</c:v>
                </c:pt>
                <c:pt idx="1781">
                  <c:v>51</c:v>
                </c:pt>
                <c:pt idx="1782">
                  <c:v>49.5</c:v>
                </c:pt>
                <c:pt idx="1783">
                  <c:v>46</c:v>
                </c:pt>
                <c:pt idx="1784">
                  <c:v>42.5</c:v>
                </c:pt>
                <c:pt idx="1785">
                  <c:v>44.5</c:v>
                </c:pt>
                <c:pt idx="1786">
                  <c:v>47</c:v>
                </c:pt>
                <c:pt idx="1787">
                  <c:v>45.5</c:v>
                </c:pt>
                <c:pt idx="1788">
                  <c:v>47.5</c:v>
                </c:pt>
                <c:pt idx="1789">
                  <c:v>57</c:v>
                </c:pt>
                <c:pt idx="1790">
                  <c:v>38.5</c:v>
                </c:pt>
                <c:pt idx="1791">
                  <c:v>37.5</c:v>
                </c:pt>
                <c:pt idx="1792">
                  <c:v>42</c:v>
                </c:pt>
                <c:pt idx="1793">
                  <c:v>47</c:v>
                </c:pt>
                <c:pt idx="1794">
                  <c:v>47.5</c:v>
                </c:pt>
                <c:pt idx="1795">
                  <c:v>47</c:v>
                </c:pt>
                <c:pt idx="1796">
                  <c:v>43.5</c:v>
                </c:pt>
              </c:numCache>
            </c:numRef>
          </c:val>
          <c:smooth val="0"/>
          <c:extLst>
            <c:ext xmlns:c16="http://schemas.microsoft.com/office/drawing/2014/chart" uri="{C3380CC4-5D6E-409C-BE32-E72D297353CC}">
              <c16:uniqueId val="{00000001-F1A5-4705-A5DC-07C918AB1226}"/>
            </c:ext>
          </c:extLst>
        </c:ser>
        <c:dLbls>
          <c:showLegendKey val="0"/>
          <c:showVal val="0"/>
          <c:showCatName val="0"/>
          <c:showSerName val="0"/>
          <c:showPercent val="0"/>
          <c:showBubbleSize val="0"/>
        </c:dLbls>
        <c:smooth val="0"/>
        <c:axId val="33941760"/>
        <c:axId val="127725952"/>
      </c:lineChart>
      <c:dateAx>
        <c:axId val="33941760"/>
        <c:scaling>
          <c:orientation val="minMax"/>
        </c:scaling>
        <c:delete val="0"/>
        <c:axPos val="b"/>
        <c:numFmt formatCode="m/d/yyyy" sourceLinked="1"/>
        <c:majorTickMark val="out"/>
        <c:minorTickMark val="none"/>
        <c:tickLblPos val="nextTo"/>
        <c:crossAx val="127725952"/>
        <c:crosses val="autoZero"/>
        <c:auto val="1"/>
        <c:lblOffset val="100"/>
        <c:baseTimeUnit val="days"/>
      </c:dateAx>
      <c:valAx>
        <c:axId val="127725952"/>
        <c:scaling>
          <c:orientation val="minMax"/>
        </c:scaling>
        <c:delete val="0"/>
        <c:axPos val="l"/>
        <c:majorGridlines/>
        <c:numFmt formatCode="0.00" sourceLinked="1"/>
        <c:majorTickMark val="out"/>
        <c:minorTickMark val="none"/>
        <c:tickLblPos val="nextTo"/>
        <c:crossAx val="33941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ysClr val="windowText" lastClr="000000"/>
                </a:solidFill>
                <a:latin typeface="+mn-lt"/>
                <a:ea typeface="+mn-ea"/>
                <a:cs typeface="+mn-cs"/>
              </a:defRPr>
            </a:pPr>
            <a:r>
              <a:rPr lang="en-US" sz="2000">
                <a:solidFill>
                  <a:sysClr val="windowText" lastClr="000000"/>
                </a:solidFill>
              </a:rPr>
              <a:t>Stock Market Price</a:t>
            </a:r>
            <a:r>
              <a:rPr lang="en-US" sz="2000" baseline="0">
                <a:solidFill>
                  <a:sysClr val="windowText" lastClr="000000"/>
                </a:solidFill>
              </a:rPr>
              <a:t> Change</a:t>
            </a:r>
            <a:endParaRPr lang="en-US" sz="2000">
              <a:solidFill>
                <a:sysClr val="windowText" lastClr="000000"/>
              </a:solidFill>
            </a:endParaRPr>
          </a:p>
        </c:rich>
      </c:tx>
      <c:overlay val="0"/>
      <c:spPr>
        <a:noFill/>
        <a:ln>
          <a:noFill/>
        </a:ln>
        <a:effectLst/>
      </c:spPr>
      <c:txPr>
        <a:bodyPr rot="0" spcFirstLastPara="1" vertOverflow="ellipsis" vert="horz" wrap="square" anchor="ctr" anchorCtr="1"/>
        <a:lstStyle/>
        <a:p>
          <a:pPr>
            <a:defRPr sz="20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'Main Data-set'!$F$1</c:f>
              <c:strCache>
                <c:ptCount val="1"/>
                <c:pt idx="0">
                  <c:v>Change from openning</c:v>
                </c:pt>
              </c:strCache>
            </c:strRef>
          </c:tx>
          <c:spPr>
            <a:ln w="28575" cap="rnd">
              <a:solidFill>
                <a:schemeClr val="accent1"/>
              </a:solidFill>
              <a:round/>
            </a:ln>
            <a:effectLst/>
          </c:spPr>
          <c:marker>
            <c:symbol val="none"/>
          </c:marker>
          <c:cat>
            <c:numRef>
              <c:f>'Main Data-set'!$A$2:$A$1798</c:f>
              <c:numCache>
                <c:formatCode>m/d/yyyy</c:formatCode>
                <c:ptCount val="1797"/>
                <c:pt idx="0">
                  <c:v>38930</c:v>
                </c:pt>
                <c:pt idx="1">
                  <c:v>38931</c:v>
                </c:pt>
                <c:pt idx="2">
                  <c:v>38932</c:v>
                </c:pt>
                <c:pt idx="3">
                  <c:v>38933</c:v>
                </c:pt>
                <c:pt idx="4">
                  <c:v>38936</c:v>
                </c:pt>
                <c:pt idx="5">
                  <c:v>38937</c:v>
                </c:pt>
                <c:pt idx="6">
                  <c:v>38938</c:v>
                </c:pt>
                <c:pt idx="7">
                  <c:v>38939</c:v>
                </c:pt>
                <c:pt idx="8">
                  <c:v>38940</c:v>
                </c:pt>
                <c:pt idx="9">
                  <c:v>38943</c:v>
                </c:pt>
                <c:pt idx="10">
                  <c:v>38944</c:v>
                </c:pt>
                <c:pt idx="11">
                  <c:v>38945</c:v>
                </c:pt>
                <c:pt idx="12">
                  <c:v>38946</c:v>
                </c:pt>
                <c:pt idx="13">
                  <c:v>38950</c:v>
                </c:pt>
                <c:pt idx="14">
                  <c:v>38951</c:v>
                </c:pt>
                <c:pt idx="15">
                  <c:v>38952</c:v>
                </c:pt>
                <c:pt idx="16">
                  <c:v>38953</c:v>
                </c:pt>
                <c:pt idx="17">
                  <c:v>38954</c:v>
                </c:pt>
                <c:pt idx="18">
                  <c:v>38957</c:v>
                </c:pt>
                <c:pt idx="19">
                  <c:v>38958</c:v>
                </c:pt>
                <c:pt idx="20">
                  <c:v>38959</c:v>
                </c:pt>
                <c:pt idx="21">
                  <c:v>38960</c:v>
                </c:pt>
                <c:pt idx="22">
                  <c:v>38961</c:v>
                </c:pt>
                <c:pt idx="23">
                  <c:v>38965</c:v>
                </c:pt>
                <c:pt idx="24">
                  <c:v>38966</c:v>
                </c:pt>
                <c:pt idx="25">
                  <c:v>38967</c:v>
                </c:pt>
                <c:pt idx="26">
                  <c:v>38968</c:v>
                </c:pt>
                <c:pt idx="27">
                  <c:v>38971</c:v>
                </c:pt>
                <c:pt idx="28">
                  <c:v>38972</c:v>
                </c:pt>
                <c:pt idx="29">
                  <c:v>38973</c:v>
                </c:pt>
                <c:pt idx="30">
                  <c:v>38974</c:v>
                </c:pt>
                <c:pt idx="31">
                  <c:v>38975</c:v>
                </c:pt>
                <c:pt idx="32">
                  <c:v>38978</c:v>
                </c:pt>
                <c:pt idx="33">
                  <c:v>38979</c:v>
                </c:pt>
                <c:pt idx="34">
                  <c:v>38980</c:v>
                </c:pt>
                <c:pt idx="35">
                  <c:v>38981</c:v>
                </c:pt>
                <c:pt idx="36">
                  <c:v>38982</c:v>
                </c:pt>
                <c:pt idx="37">
                  <c:v>38985</c:v>
                </c:pt>
                <c:pt idx="38">
                  <c:v>38986</c:v>
                </c:pt>
                <c:pt idx="39">
                  <c:v>38987</c:v>
                </c:pt>
                <c:pt idx="40">
                  <c:v>38988</c:v>
                </c:pt>
                <c:pt idx="41">
                  <c:v>38989</c:v>
                </c:pt>
                <c:pt idx="42">
                  <c:v>38992</c:v>
                </c:pt>
                <c:pt idx="43">
                  <c:v>38993</c:v>
                </c:pt>
                <c:pt idx="44">
                  <c:v>38994</c:v>
                </c:pt>
                <c:pt idx="45">
                  <c:v>38995</c:v>
                </c:pt>
                <c:pt idx="46">
                  <c:v>38996</c:v>
                </c:pt>
                <c:pt idx="47">
                  <c:v>38999</c:v>
                </c:pt>
                <c:pt idx="48">
                  <c:v>39000</c:v>
                </c:pt>
                <c:pt idx="49">
                  <c:v>39001</c:v>
                </c:pt>
                <c:pt idx="50">
                  <c:v>39002</c:v>
                </c:pt>
                <c:pt idx="51">
                  <c:v>39003</c:v>
                </c:pt>
                <c:pt idx="52">
                  <c:v>39006</c:v>
                </c:pt>
                <c:pt idx="53">
                  <c:v>39007</c:v>
                </c:pt>
                <c:pt idx="54">
                  <c:v>39008</c:v>
                </c:pt>
                <c:pt idx="55">
                  <c:v>39009</c:v>
                </c:pt>
                <c:pt idx="56">
                  <c:v>39010</c:v>
                </c:pt>
                <c:pt idx="57">
                  <c:v>39013</c:v>
                </c:pt>
                <c:pt idx="58">
                  <c:v>39014</c:v>
                </c:pt>
                <c:pt idx="59">
                  <c:v>39015</c:v>
                </c:pt>
                <c:pt idx="60">
                  <c:v>39016</c:v>
                </c:pt>
                <c:pt idx="61">
                  <c:v>39017</c:v>
                </c:pt>
                <c:pt idx="62">
                  <c:v>39020</c:v>
                </c:pt>
                <c:pt idx="63">
                  <c:v>39021</c:v>
                </c:pt>
                <c:pt idx="64">
                  <c:v>39022</c:v>
                </c:pt>
                <c:pt idx="65">
                  <c:v>39023</c:v>
                </c:pt>
                <c:pt idx="66">
                  <c:v>39024</c:v>
                </c:pt>
                <c:pt idx="67">
                  <c:v>39027</c:v>
                </c:pt>
                <c:pt idx="68">
                  <c:v>39028</c:v>
                </c:pt>
                <c:pt idx="69">
                  <c:v>39029</c:v>
                </c:pt>
                <c:pt idx="70">
                  <c:v>39030</c:v>
                </c:pt>
                <c:pt idx="71">
                  <c:v>39031</c:v>
                </c:pt>
                <c:pt idx="72">
                  <c:v>39034</c:v>
                </c:pt>
                <c:pt idx="73">
                  <c:v>39035</c:v>
                </c:pt>
                <c:pt idx="74">
                  <c:v>39036</c:v>
                </c:pt>
                <c:pt idx="75">
                  <c:v>39037</c:v>
                </c:pt>
                <c:pt idx="76">
                  <c:v>39038</c:v>
                </c:pt>
                <c:pt idx="77">
                  <c:v>39041</c:v>
                </c:pt>
                <c:pt idx="78">
                  <c:v>39042</c:v>
                </c:pt>
                <c:pt idx="79">
                  <c:v>39043</c:v>
                </c:pt>
                <c:pt idx="80">
                  <c:v>39045</c:v>
                </c:pt>
                <c:pt idx="81">
                  <c:v>39048</c:v>
                </c:pt>
                <c:pt idx="82">
                  <c:v>39049</c:v>
                </c:pt>
                <c:pt idx="83">
                  <c:v>39050</c:v>
                </c:pt>
                <c:pt idx="84">
                  <c:v>39051</c:v>
                </c:pt>
                <c:pt idx="85">
                  <c:v>39052</c:v>
                </c:pt>
                <c:pt idx="86">
                  <c:v>39055</c:v>
                </c:pt>
                <c:pt idx="87">
                  <c:v>39056</c:v>
                </c:pt>
                <c:pt idx="88">
                  <c:v>39057</c:v>
                </c:pt>
                <c:pt idx="89">
                  <c:v>39058</c:v>
                </c:pt>
                <c:pt idx="90">
                  <c:v>39059</c:v>
                </c:pt>
                <c:pt idx="91">
                  <c:v>39062</c:v>
                </c:pt>
                <c:pt idx="92">
                  <c:v>39063</c:v>
                </c:pt>
                <c:pt idx="93">
                  <c:v>39064</c:v>
                </c:pt>
                <c:pt idx="94">
                  <c:v>39065</c:v>
                </c:pt>
                <c:pt idx="95">
                  <c:v>39069</c:v>
                </c:pt>
                <c:pt idx="96">
                  <c:v>39070</c:v>
                </c:pt>
                <c:pt idx="97">
                  <c:v>39071</c:v>
                </c:pt>
                <c:pt idx="98">
                  <c:v>39072</c:v>
                </c:pt>
                <c:pt idx="99">
                  <c:v>39073</c:v>
                </c:pt>
                <c:pt idx="100">
                  <c:v>39077</c:v>
                </c:pt>
                <c:pt idx="101">
                  <c:v>39078</c:v>
                </c:pt>
                <c:pt idx="102">
                  <c:v>39079</c:v>
                </c:pt>
                <c:pt idx="103">
                  <c:v>39080</c:v>
                </c:pt>
                <c:pt idx="104">
                  <c:v>39085</c:v>
                </c:pt>
                <c:pt idx="105">
                  <c:v>39086</c:v>
                </c:pt>
                <c:pt idx="106">
                  <c:v>39087</c:v>
                </c:pt>
                <c:pt idx="107">
                  <c:v>39090</c:v>
                </c:pt>
                <c:pt idx="108">
                  <c:v>39091</c:v>
                </c:pt>
                <c:pt idx="109">
                  <c:v>39092</c:v>
                </c:pt>
                <c:pt idx="110">
                  <c:v>39093</c:v>
                </c:pt>
                <c:pt idx="111">
                  <c:v>39094</c:v>
                </c:pt>
                <c:pt idx="112">
                  <c:v>39098</c:v>
                </c:pt>
                <c:pt idx="113">
                  <c:v>39099</c:v>
                </c:pt>
                <c:pt idx="114">
                  <c:v>39100</c:v>
                </c:pt>
                <c:pt idx="115">
                  <c:v>39101</c:v>
                </c:pt>
                <c:pt idx="116">
                  <c:v>39104</c:v>
                </c:pt>
                <c:pt idx="117">
                  <c:v>39105</c:v>
                </c:pt>
                <c:pt idx="118">
                  <c:v>39106</c:v>
                </c:pt>
                <c:pt idx="119">
                  <c:v>39107</c:v>
                </c:pt>
                <c:pt idx="120">
                  <c:v>39108</c:v>
                </c:pt>
                <c:pt idx="121">
                  <c:v>39111</c:v>
                </c:pt>
                <c:pt idx="122">
                  <c:v>39112</c:v>
                </c:pt>
                <c:pt idx="123">
                  <c:v>39113</c:v>
                </c:pt>
                <c:pt idx="124">
                  <c:v>39114</c:v>
                </c:pt>
                <c:pt idx="125">
                  <c:v>39115</c:v>
                </c:pt>
                <c:pt idx="126">
                  <c:v>39118</c:v>
                </c:pt>
                <c:pt idx="127">
                  <c:v>39119</c:v>
                </c:pt>
                <c:pt idx="128">
                  <c:v>39120</c:v>
                </c:pt>
                <c:pt idx="129">
                  <c:v>39121</c:v>
                </c:pt>
                <c:pt idx="130">
                  <c:v>39122</c:v>
                </c:pt>
                <c:pt idx="131">
                  <c:v>39125</c:v>
                </c:pt>
                <c:pt idx="132">
                  <c:v>39126</c:v>
                </c:pt>
                <c:pt idx="133">
                  <c:v>39127</c:v>
                </c:pt>
                <c:pt idx="134">
                  <c:v>39128</c:v>
                </c:pt>
                <c:pt idx="135">
                  <c:v>39129</c:v>
                </c:pt>
                <c:pt idx="136">
                  <c:v>39133</c:v>
                </c:pt>
                <c:pt idx="137">
                  <c:v>39134</c:v>
                </c:pt>
                <c:pt idx="138">
                  <c:v>39135</c:v>
                </c:pt>
                <c:pt idx="139">
                  <c:v>39136</c:v>
                </c:pt>
                <c:pt idx="140">
                  <c:v>39139</c:v>
                </c:pt>
                <c:pt idx="141">
                  <c:v>39140</c:v>
                </c:pt>
                <c:pt idx="142">
                  <c:v>39141</c:v>
                </c:pt>
                <c:pt idx="143">
                  <c:v>39142</c:v>
                </c:pt>
                <c:pt idx="144">
                  <c:v>39143</c:v>
                </c:pt>
                <c:pt idx="145">
                  <c:v>39146</c:v>
                </c:pt>
                <c:pt idx="146">
                  <c:v>39147</c:v>
                </c:pt>
                <c:pt idx="147">
                  <c:v>39148</c:v>
                </c:pt>
                <c:pt idx="148">
                  <c:v>39149</c:v>
                </c:pt>
                <c:pt idx="149">
                  <c:v>39150</c:v>
                </c:pt>
                <c:pt idx="150">
                  <c:v>39153</c:v>
                </c:pt>
                <c:pt idx="151">
                  <c:v>39154</c:v>
                </c:pt>
                <c:pt idx="152">
                  <c:v>39155</c:v>
                </c:pt>
                <c:pt idx="153">
                  <c:v>39157</c:v>
                </c:pt>
                <c:pt idx="154">
                  <c:v>39161</c:v>
                </c:pt>
                <c:pt idx="155">
                  <c:v>39162</c:v>
                </c:pt>
                <c:pt idx="156">
                  <c:v>39163</c:v>
                </c:pt>
                <c:pt idx="157">
                  <c:v>39164</c:v>
                </c:pt>
                <c:pt idx="158">
                  <c:v>39167</c:v>
                </c:pt>
                <c:pt idx="159">
                  <c:v>39168</c:v>
                </c:pt>
                <c:pt idx="160">
                  <c:v>39169</c:v>
                </c:pt>
                <c:pt idx="161">
                  <c:v>39170</c:v>
                </c:pt>
                <c:pt idx="162">
                  <c:v>39171</c:v>
                </c:pt>
                <c:pt idx="163">
                  <c:v>39174</c:v>
                </c:pt>
                <c:pt idx="164">
                  <c:v>39175</c:v>
                </c:pt>
                <c:pt idx="165">
                  <c:v>39176</c:v>
                </c:pt>
                <c:pt idx="166">
                  <c:v>39177</c:v>
                </c:pt>
                <c:pt idx="167">
                  <c:v>39181</c:v>
                </c:pt>
                <c:pt idx="168">
                  <c:v>39182</c:v>
                </c:pt>
                <c:pt idx="169">
                  <c:v>39183</c:v>
                </c:pt>
                <c:pt idx="170">
                  <c:v>39188</c:v>
                </c:pt>
                <c:pt idx="171">
                  <c:v>39189</c:v>
                </c:pt>
                <c:pt idx="172">
                  <c:v>39190</c:v>
                </c:pt>
                <c:pt idx="173">
                  <c:v>39191</c:v>
                </c:pt>
                <c:pt idx="174">
                  <c:v>39192</c:v>
                </c:pt>
                <c:pt idx="175">
                  <c:v>39195</c:v>
                </c:pt>
                <c:pt idx="176">
                  <c:v>39196</c:v>
                </c:pt>
                <c:pt idx="177">
                  <c:v>39197</c:v>
                </c:pt>
                <c:pt idx="178">
                  <c:v>39198</c:v>
                </c:pt>
                <c:pt idx="179">
                  <c:v>39199</c:v>
                </c:pt>
                <c:pt idx="180">
                  <c:v>39202</c:v>
                </c:pt>
                <c:pt idx="181">
                  <c:v>39203</c:v>
                </c:pt>
                <c:pt idx="182">
                  <c:v>39204</c:v>
                </c:pt>
                <c:pt idx="183">
                  <c:v>39205</c:v>
                </c:pt>
                <c:pt idx="184">
                  <c:v>39206</c:v>
                </c:pt>
                <c:pt idx="185">
                  <c:v>39209</c:v>
                </c:pt>
                <c:pt idx="186">
                  <c:v>39210</c:v>
                </c:pt>
                <c:pt idx="187">
                  <c:v>39211</c:v>
                </c:pt>
                <c:pt idx="188">
                  <c:v>39212</c:v>
                </c:pt>
                <c:pt idx="189">
                  <c:v>39213</c:v>
                </c:pt>
                <c:pt idx="190">
                  <c:v>39216</c:v>
                </c:pt>
                <c:pt idx="191">
                  <c:v>39217</c:v>
                </c:pt>
                <c:pt idx="192">
                  <c:v>39218</c:v>
                </c:pt>
                <c:pt idx="193">
                  <c:v>39219</c:v>
                </c:pt>
                <c:pt idx="194">
                  <c:v>39220</c:v>
                </c:pt>
                <c:pt idx="195">
                  <c:v>39223</c:v>
                </c:pt>
                <c:pt idx="196">
                  <c:v>39224</c:v>
                </c:pt>
                <c:pt idx="197">
                  <c:v>39225</c:v>
                </c:pt>
                <c:pt idx="198">
                  <c:v>39226</c:v>
                </c:pt>
                <c:pt idx="199">
                  <c:v>39227</c:v>
                </c:pt>
                <c:pt idx="200">
                  <c:v>39231</c:v>
                </c:pt>
                <c:pt idx="201">
                  <c:v>39232</c:v>
                </c:pt>
                <c:pt idx="202">
                  <c:v>39233</c:v>
                </c:pt>
                <c:pt idx="203">
                  <c:v>39234</c:v>
                </c:pt>
                <c:pt idx="204">
                  <c:v>39237</c:v>
                </c:pt>
                <c:pt idx="205">
                  <c:v>39238</c:v>
                </c:pt>
                <c:pt idx="206">
                  <c:v>39239</c:v>
                </c:pt>
                <c:pt idx="207">
                  <c:v>39240</c:v>
                </c:pt>
                <c:pt idx="208">
                  <c:v>39241</c:v>
                </c:pt>
                <c:pt idx="209">
                  <c:v>39244</c:v>
                </c:pt>
                <c:pt idx="210">
                  <c:v>39245</c:v>
                </c:pt>
                <c:pt idx="211">
                  <c:v>39246</c:v>
                </c:pt>
                <c:pt idx="212">
                  <c:v>39247</c:v>
                </c:pt>
                <c:pt idx="213">
                  <c:v>39248</c:v>
                </c:pt>
                <c:pt idx="214">
                  <c:v>39251</c:v>
                </c:pt>
                <c:pt idx="215">
                  <c:v>39252</c:v>
                </c:pt>
                <c:pt idx="216">
                  <c:v>39253</c:v>
                </c:pt>
                <c:pt idx="217">
                  <c:v>39254</c:v>
                </c:pt>
                <c:pt idx="218">
                  <c:v>39255</c:v>
                </c:pt>
                <c:pt idx="219">
                  <c:v>39258</c:v>
                </c:pt>
                <c:pt idx="220">
                  <c:v>39259</c:v>
                </c:pt>
                <c:pt idx="221">
                  <c:v>39260</c:v>
                </c:pt>
                <c:pt idx="222">
                  <c:v>39261</c:v>
                </c:pt>
                <c:pt idx="223">
                  <c:v>39265</c:v>
                </c:pt>
                <c:pt idx="224">
                  <c:v>39266</c:v>
                </c:pt>
                <c:pt idx="225">
                  <c:v>39268</c:v>
                </c:pt>
                <c:pt idx="226">
                  <c:v>39269</c:v>
                </c:pt>
                <c:pt idx="227">
                  <c:v>39272</c:v>
                </c:pt>
                <c:pt idx="228">
                  <c:v>39273</c:v>
                </c:pt>
                <c:pt idx="229">
                  <c:v>39274</c:v>
                </c:pt>
                <c:pt idx="230">
                  <c:v>39275</c:v>
                </c:pt>
                <c:pt idx="231">
                  <c:v>39276</c:v>
                </c:pt>
                <c:pt idx="232">
                  <c:v>39279</c:v>
                </c:pt>
                <c:pt idx="233">
                  <c:v>39280</c:v>
                </c:pt>
                <c:pt idx="234">
                  <c:v>39281</c:v>
                </c:pt>
                <c:pt idx="235">
                  <c:v>39282</c:v>
                </c:pt>
                <c:pt idx="236">
                  <c:v>39283</c:v>
                </c:pt>
                <c:pt idx="237">
                  <c:v>39286</c:v>
                </c:pt>
                <c:pt idx="238">
                  <c:v>39287</c:v>
                </c:pt>
                <c:pt idx="239">
                  <c:v>39288</c:v>
                </c:pt>
                <c:pt idx="240">
                  <c:v>39289</c:v>
                </c:pt>
                <c:pt idx="241">
                  <c:v>39290</c:v>
                </c:pt>
                <c:pt idx="242">
                  <c:v>39293</c:v>
                </c:pt>
                <c:pt idx="243">
                  <c:v>39294</c:v>
                </c:pt>
                <c:pt idx="244">
                  <c:v>39295</c:v>
                </c:pt>
                <c:pt idx="245">
                  <c:v>39296</c:v>
                </c:pt>
                <c:pt idx="246">
                  <c:v>39297</c:v>
                </c:pt>
                <c:pt idx="247">
                  <c:v>39300</c:v>
                </c:pt>
                <c:pt idx="248">
                  <c:v>39301</c:v>
                </c:pt>
                <c:pt idx="249">
                  <c:v>39302</c:v>
                </c:pt>
                <c:pt idx="250">
                  <c:v>39303</c:v>
                </c:pt>
                <c:pt idx="251">
                  <c:v>39307</c:v>
                </c:pt>
                <c:pt idx="252">
                  <c:v>39308</c:v>
                </c:pt>
                <c:pt idx="253">
                  <c:v>39309</c:v>
                </c:pt>
                <c:pt idx="254">
                  <c:v>39310</c:v>
                </c:pt>
                <c:pt idx="255">
                  <c:v>39311</c:v>
                </c:pt>
                <c:pt idx="256">
                  <c:v>39314</c:v>
                </c:pt>
                <c:pt idx="257">
                  <c:v>39315</c:v>
                </c:pt>
                <c:pt idx="258">
                  <c:v>39316</c:v>
                </c:pt>
                <c:pt idx="259">
                  <c:v>39317</c:v>
                </c:pt>
                <c:pt idx="260">
                  <c:v>39318</c:v>
                </c:pt>
                <c:pt idx="261">
                  <c:v>39321</c:v>
                </c:pt>
                <c:pt idx="262">
                  <c:v>39322</c:v>
                </c:pt>
                <c:pt idx="263">
                  <c:v>39323</c:v>
                </c:pt>
                <c:pt idx="264">
                  <c:v>39324</c:v>
                </c:pt>
                <c:pt idx="265">
                  <c:v>39325</c:v>
                </c:pt>
                <c:pt idx="266">
                  <c:v>39329</c:v>
                </c:pt>
                <c:pt idx="267">
                  <c:v>39330</c:v>
                </c:pt>
                <c:pt idx="268">
                  <c:v>39331</c:v>
                </c:pt>
                <c:pt idx="269">
                  <c:v>39332</c:v>
                </c:pt>
                <c:pt idx="270">
                  <c:v>39335</c:v>
                </c:pt>
                <c:pt idx="271">
                  <c:v>39336</c:v>
                </c:pt>
                <c:pt idx="272">
                  <c:v>39337</c:v>
                </c:pt>
                <c:pt idx="273">
                  <c:v>39338</c:v>
                </c:pt>
                <c:pt idx="274">
                  <c:v>39339</c:v>
                </c:pt>
                <c:pt idx="275">
                  <c:v>39342</c:v>
                </c:pt>
                <c:pt idx="276">
                  <c:v>39343</c:v>
                </c:pt>
                <c:pt idx="277">
                  <c:v>39344</c:v>
                </c:pt>
                <c:pt idx="278">
                  <c:v>39345</c:v>
                </c:pt>
                <c:pt idx="279">
                  <c:v>39346</c:v>
                </c:pt>
                <c:pt idx="280">
                  <c:v>39349</c:v>
                </c:pt>
                <c:pt idx="281">
                  <c:v>39350</c:v>
                </c:pt>
                <c:pt idx="282">
                  <c:v>39351</c:v>
                </c:pt>
                <c:pt idx="283">
                  <c:v>39352</c:v>
                </c:pt>
                <c:pt idx="284">
                  <c:v>39353</c:v>
                </c:pt>
                <c:pt idx="285">
                  <c:v>39356</c:v>
                </c:pt>
                <c:pt idx="286">
                  <c:v>39357</c:v>
                </c:pt>
                <c:pt idx="287">
                  <c:v>39358</c:v>
                </c:pt>
                <c:pt idx="288">
                  <c:v>39359</c:v>
                </c:pt>
                <c:pt idx="289">
                  <c:v>39360</c:v>
                </c:pt>
                <c:pt idx="290">
                  <c:v>39363</c:v>
                </c:pt>
                <c:pt idx="291">
                  <c:v>39364</c:v>
                </c:pt>
                <c:pt idx="292">
                  <c:v>39365</c:v>
                </c:pt>
                <c:pt idx="293">
                  <c:v>39366</c:v>
                </c:pt>
                <c:pt idx="294">
                  <c:v>39367</c:v>
                </c:pt>
                <c:pt idx="295">
                  <c:v>39370</c:v>
                </c:pt>
                <c:pt idx="296">
                  <c:v>39371</c:v>
                </c:pt>
                <c:pt idx="297">
                  <c:v>39372</c:v>
                </c:pt>
                <c:pt idx="298">
                  <c:v>39373</c:v>
                </c:pt>
                <c:pt idx="299">
                  <c:v>39374</c:v>
                </c:pt>
                <c:pt idx="300">
                  <c:v>39377</c:v>
                </c:pt>
                <c:pt idx="301">
                  <c:v>39378</c:v>
                </c:pt>
                <c:pt idx="302">
                  <c:v>39379</c:v>
                </c:pt>
                <c:pt idx="303">
                  <c:v>39380</c:v>
                </c:pt>
                <c:pt idx="304">
                  <c:v>39381</c:v>
                </c:pt>
                <c:pt idx="305">
                  <c:v>39384</c:v>
                </c:pt>
                <c:pt idx="306">
                  <c:v>39385</c:v>
                </c:pt>
                <c:pt idx="307">
                  <c:v>39386</c:v>
                </c:pt>
                <c:pt idx="308">
                  <c:v>39387</c:v>
                </c:pt>
                <c:pt idx="309">
                  <c:v>39388</c:v>
                </c:pt>
                <c:pt idx="310">
                  <c:v>39391</c:v>
                </c:pt>
                <c:pt idx="311">
                  <c:v>39392</c:v>
                </c:pt>
                <c:pt idx="312">
                  <c:v>39393</c:v>
                </c:pt>
                <c:pt idx="313">
                  <c:v>39394</c:v>
                </c:pt>
                <c:pt idx="314">
                  <c:v>39395</c:v>
                </c:pt>
                <c:pt idx="315">
                  <c:v>39398</c:v>
                </c:pt>
                <c:pt idx="316">
                  <c:v>39399</c:v>
                </c:pt>
                <c:pt idx="317">
                  <c:v>39400</c:v>
                </c:pt>
                <c:pt idx="318">
                  <c:v>39401</c:v>
                </c:pt>
                <c:pt idx="319">
                  <c:v>39402</c:v>
                </c:pt>
                <c:pt idx="320">
                  <c:v>39405</c:v>
                </c:pt>
                <c:pt idx="321">
                  <c:v>39406</c:v>
                </c:pt>
                <c:pt idx="322">
                  <c:v>39407</c:v>
                </c:pt>
                <c:pt idx="323">
                  <c:v>39409</c:v>
                </c:pt>
                <c:pt idx="324">
                  <c:v>39412</c:v>
                </c:pt>
                <c:pt idx="325">
                  <c:v>39413</c:v>
                </c:pt>
                <c:pt idx="326">
                  <c:v>39414</c:v>
                </c:pt>
                <c:pt idx="327">
                  <c:v>39415</c:v>
                </c:pt>
                <c:pt idx="328">
                  <c:v>39416</c:v>
                </c:pt>
                <c:pt idx="329">
                  <c:v>39419</c:v>
                </c:pt>
                <c:pt idx="330">
                  <c:v>39420</c:v>
                </c:pt>
                <c:pt idx="331">
                  <c:v>39421</c:v>
                </c:pt>
                <c:pt idx="332">
                  <c:v>39422</c:v>
                </c:pt>
                <c:pt idx="333">
                  <c:v>39423</c:v>
                </c:pt>
                <c:pt idx="334">
                  <c:v>39426</c:v>
                </c:pt>
                <c:pt idx="335">
                  <c:v>39427</c:v>
                </c:pt>
                <c:pt idx="336">
                  <c:v>39428</c:v>
                </c:pt>
                <c:pt idx="337">
                  <c:v>39429</c:v>
                </c:pt>
                <c:pt idx="338">
                  <c:v>39430</c:v>
                </c:pt>
                <c:pt idx="339">
                  <c:v>39433</c:v>
                </c:pt>
                <c:pt idx="340">
                  <c:v>39434</c:v>
                </c:pt>
                <c:pt idx="341">
                  <c:v>39435</c:v>
                </c:pt>
                <c:pt idx="342">
                  <c:v>39436</c:v>
                </c:pt>
                <c:pt idx="343">
                  <c:v>39437</c:v>
                </c:pt>
                <c:pt idx="344">
                  <c:v>39440</c:v>
                </c:pt>
                <c:pt idx="345">
                  <c:v>39442</c:v>
                </c:pt>
                <c:pt idx="346">
                  <c:v>39443</c:v>
                </c:pt>
                <c:pt idx="347">
                  <c:v>39444</c:v>
                </c:pt>
                <c:pt idx="348">
                  <c:v>39447</c:v>
                </c:pt>
                <c:pt idx="349">
                  <c:v>39449</c:v>
                </c:pt>
                <c:pt idx="350">
                  <c:v>39450</c:v>
                </c:pt>
                <c:pt idx="351">
                  <c:v>39451</c:v>
                </c:pt>
                <c:pt idx="352">
                  <c:v>39454</c:v>
                </c:pt>
                <c:pt idx="353">
                  <c:v>39455</c:v>
                </c:pt>
                <c:pt idx="354">
                  <c:v>39457</c:v>
                </c:pt>
                <c:pt idx="355">
                  <c:v>39458</c:v>
                </c:pt>
                <c:pt idx="356">
                  <c:v>39461</c:v>
                </c:pt>
                <c:pt idx="357">
                  <c:v>39462</c:v>
                </c:pt>
                <c:pt idx="358">
                  <c:v>39464</c:v>
                </c:pt>
                <c:pt idx="359">
                  <c:v>39465</c:v>
                </c:pt>
                <c:pt idx="360">
                  <c:v>39470</c:v>
                </c:pt>
                <c:pt idx="361">
                  <c:v>39471</c:v>
                </c:pt>
                <c:pt idx="362">
                  <c:v>39472</c:v>
                </c:pt>
                <c:pt idx="363">
                  <c:v>39475</c:v>
                </c:pt>
                <c:pt idx="364">
                  <c:v>39476</c:v>
                </c:pt>
                <c:pt idx="365">
                  <c:v>39477</c:v>
                </c:pt>
                <c:pt idx="366">
                  <c:v>39478</c:v>
                </c:pt>
                <c:pt idx="367">
                  <c:v>39479</c:v>
                </c:pt>
                <c:pt idx="368">
                  <c:v>39482</c:v>
                </c:pt>
                <c:pt idx="369">
                  <c:v>39483</c:v>
                </c:pt>
                <c:pt idx="370">
                  <c:v>39484</c:v>
                </c:pt>
                <c:pt idx="371">
                  <c:v>39485</c:v>
                </c:pt>
                <c:pt idx="372">
                  <c:v>39486</c:v>
                </c:pt>
                <c:pt idx="373">
                  <c:v>39489</c:v>
                </c:pt>
                <c:pt idx="374">
                  <c:v>39490</c:v>
                </c:pt>
                <c:pt idx="375">
                  <c:v>39491</c:v>
                </c:pt>
                <c:pt idx="376">
                  <c:v>39492</c:v>
                </c:pt>
                <c:pt idx="377">
                  <c:v>39493</c:v>
                </c:pt>
                <c:pt idx="378">
                  <c:v>39497</c:v>
                </c:pt>
                <c:pt idx="379">
                  <c:v>39498</c:v>
                </c:pt>
                <c:pt idx="380">
                  <c:v>39499</c:v>
                </c:pt>
                <c:pt idx="381">
                  <c:v>39500</c:v>
                </c:pt>
                <c:pt idx="382">
                  <c:v>39503</c:v>
                </c:pt>
                <c:pt idx="383">
                  <c:v>39504</c:v>
                </c:pt>
                <c:pt idx="384">
                  <c:v>39506</c:v>
                </c:pt>
                <c:pt idx="385">
                  <c:v>39507</c:v>
                </c:pt>
                <c:pt idx="386">
                  <c:v>39511</c:v>
                </c:pt>
                <c:pt idx="387">
                  <c:v>39512</c:v>
                </c:pt>
                <c:pt idx="388">
                  <c:v>39513</c:v>
                </c:pt>
                <c:pt idx="389">
                  <c:v>39514</c:v>
                </c:pt>
                <c:pt idx="390">
                  <c:v>39517</c:v>
                </c:pt>
                <c:pt idx="391">
                  <c:v>39518</c:v>
                </c:pt>
                <c:pt idx="392">
                  <c:v>39519</c:v>
                </c:pt>
                <c:pt idx="393">
                  <c:v>39520</c:v>
                </c:pt>
                <c:pt idx="394">
                  <c:v>39521</c:v>
                </c:pt>
                <c:pt idx="395">
                  <c:v>39525</c:v>
                </c:pt>
                <c:pt idx="396">
                  <c:v>39526</c:v>
                </c:pt>
                <c:pt idx="397">
                  <c:v>39527</c:v>
                </c:pt>
                <c:pt idx="398">
                  <c:v>39531</c:v>
                </c:pt>
                <c:pt idx="399">
                  <c:v>39532</c:v>
                </c:pt>
                <c:pt idx="400">
                  <c:v>39533</c:v>
                </c:pt>
                <c:pt idx="401">
                  <c:v>39534</c:v>
                </c:pt>
                <c:pt idx="402">
                  <c:v>39535</c:v>
                </c:pt>
                <c:pt idx="403">
                  <c:v>39538</c:v>
                </c:pt>
                <c:pt idx="404">
                  <c:v>39539</c:v>
                </c:pt>
                <c:pt idx="405">
                  <c:v>39540</c:v>
                </c:pt>
                <c:pt idx="406">
                  <c:v>39542</c:v>
                </c:pt>
                <c:pt idx="407">
                  <c:v>39545</c:v>
                </c:pt>
                <c:pt idx="408">
                  <c:v>39547</c:v>
                </c:pt>
                <c:pt idx="409">
                  <c:v>39548</c:v>
                </c:pt>
                <c:pt idx="410">
                  <c:v>39549</c:v>
                </c:pt>
                <c:pt idx="411">
                  <c:v>39552</c:v>
                </c:pt>
                <c:pt idx="412">
                  <c:v>39553</c:v>
                </c:pt>
                <c:pt idx="413">
                  <c:v>39554</c:v>
                </c:pt>
                <c:pt idx="414">
                  <c:v>39555</c:v>
                </c:pt>
                <c:pt idx="415">
                  <c:v>39556</c:v>
                </c:pt>
                <c:pt idx="416">
                  <c:v>39560</c:v>
                </c:pt>
                <c:pt idx="417">
                  <c:v>39561</c:v>
                </c:pt>
                <c:pt idx="418">
                  <c:v>39562</c:v>
                </c:pt>
                <c:pt idx="419">
                  <c:v>39563</c:v>
                </c:pt>
                <c:pt idx="420">
                  <c:v>39566</c:v>
                </c:pt>
                <c:pt idx="421">
                  <c:v>39567</c:v>
                </c:pt>
                <c:pt idx="422">
                  <c:v>39568</c:v>
                </c:pt>
                <c:pt idx="423">
                  <c:v>39569</c:v>
                </c:pt>
                <c:pt idx="424">
                  <c:v>39570</c:v>
                </c:pt>
                <c:pt idx="425">
                  <c:v>39573</c:v>
                </c:pt>
                <c:pt idx="426">
                  <c:v>39574</c:v>
                </c:pt>
                <c:pt idx="427">
                  <c:v>39575</c:v>
                </c:pt>
                <c:pt idx="428">
                  <c:v>39576</c:v>
                </c:pt>
                <c:pt idx="429">
                  <c:v>39577</c:v>
                </c:pt>
                <c:pt idx="430">
                  <c:v>39580</c:v>
                </c:pt>
                <c:pt idx="431">
                  <c:v>39581</c:v>
                </c:pt>
                <c:pt idx="432">
                  <c:v>39582</c:v>
                </c:pt>
                <c:pt idx="433">
                  <c:v>39583</c:v>
                </c:pt>
                <c:pt idx="434">
                  <c:v>39584</c:v>
                </c:pt>
                <c:pt idx="435">
                  <c:v>39587</c:v>
                </c:pt>
                <c:pt idx="436">
                  <c:v>39588</c:v>
                </c:pt>
                <c:pt idx="437">
                  <c:v>39589</c:v>
                </c:pt>
                <c:pt idx="438">
                  <c:v>39590</c:v>
                </c:pt>
                <c:pt idx="439">
                  <c:v>39591</c:v>
                </c:pt>
                <c:pt idx="440">
                  <c:v>39595</c:v>
                </c:pt>
                <c:pt idx="441">
                  <c:v>39596</c:v>
                </c:pt>
                <c:pt idx="442">
                  <c:v>39597</c:v>
                </c:pt>
                <c:pt idx="443">
                  <c:v>39598</c:v>
                </c:pt>
                <c:pt idx="444">
                  <c:v>39601</c:v>
                </c:pt>
                <c:pt idx="445">
                  <c:v>39602</c:v>
                </c:pt>
                <c:pt idx="446">
                  <c:v>39603</c:v>
                </c:pt>
                <c:pt idx="447">
                  <c:v>39604</c:v>
                </c:pt>
                <c:pt idx="448">
                  <c:v>39605</c:v>
                </c:pt>
                <c:pt idx="449">
                  <c:v>39608</c:v>
                </c:pt>
                <c:pt idx="450">
                  <c:v>39609</c:v>
                </c:pt>
                <c:pt idx="451">
                  <c:v>39610</c:v>
                </c:pt>
                <c:pt idx="452">
                  <c:v>39611</c:v>
                </c:pt>
                <c:pt idx="453">
                  <c:v>39612</c:v>
                </c:pt>
                <c:pt idx="454">
                  <c:v>39615</c:v>
                </c:pt>
                <c:pt idx="455">
                  <c:v>39616</c:v>
                </c:pt>
                <c:pt idx="456">
                  <c:v>39617</c:v>
                </c:pt>
                <c:pt idx="457">
                  <c:v>39618</c:v>
                </c:pt>
                <c:pt idx="458">
                  <c:v>39619</c:v>
                </c:pt>
                <c:pt idx="459">
                  <c:v>39622</c:v>
                </c:pt>
                <c:pt idx="460">
                  <c:v>39623</c:v>
                </c:pt>
                <c:pt idx="461">
                  <c:v>39624</c:v>
                </c:pt>
                <c:pt idx="462">
                  <c:v>39625</c:v>
                </c:pt>
                <c:pt idx="463">
                  <c:v>39626</c:v>
                </c:pt>
                <c:pt idx="464">
                  <c:v>39629</c:v>
                </c:pt>
                <c:pt idx="465">
                  <c:v>39630</c:v>
                </c:pt>
                <c:pt idx="466">
                  <c:v>39631</c:v>
                </c:pt>
                <c:pt idx="467">
                  <c:v>39632</c:v>
                </c:pt>
                <c:pt idx="468">
                  <c:v>39636</c:v>
                </c:pt>
                <c:pt idx="469">
                  <c:v>39637</c:v>
                </c:pt>
                <c:pt idx="470">
                  <c:v>39638</c:v>
                </c:pt>
                <c:pt idx="471">
                  <c:v>39639</c:v>
                </c:pt>
                <c:pt idx="472">
                  <c:v>39640</c:v>
                </c:pt>
                <c:pt idx="473">
                  <c:v>39643</c:v>
                </c:pt>
                <c:pt idx="474">
                  <c:v>39644</c:v>
                </c:pt>
                <c:pt idx="475">
                  <c:v>39645</c:v>
                </c:pt>
                <c:pt idx="476">
                  <c:v>39646</c:v>
                </c:pt>
                <c:pt idx="477">
                  <c:v>39647</c:v>
                </c:pt>
                <c:pt idx="478">
                  <c:v>39650</c:v>
                </c:pt>
                <c:pt idx="479">
                  <c:v>39651</c:v>
                </c:pt>
                <c:pt idx="480">
                  <c:v>39652</c:v>
                </c:pt>
                <c:pt idx="481">
                  <c:v>39653</c:v>
                </c:pt>
                <c:pt idx="482">
                  <c:v>39654</c:v>
                </c:pt>
                <c:pt idx="483">
                  <c:v>39657</c:v>
                </c:pt>
                <c:pt idx="484">
                  <c:v>39658</c:v>
                </c:pt>
                <c:pt idx="485">
                  <c:v>39659</c:v>
                </c:pt>
                <c:pt idx="486">
                  <c:v>39661</c:v>
                </c:pt>
                <c:pt idx="487">
                  <c:v>39664</c:v>
                </c:pt>
                <c:pt idx="488">
                  <c:v>39665</c:v>
                </c:pt>
                <c:pt idx="489">
                  <c:v>39666</c:v>
                </c:pt>
                <c:pt idx="490">
                  <c:v>39667</c:v>
                </c:pt>
                <c:pt idx="491">
                  <c:v>39668</c:v>
                </c:pt>
                <c:pt idx="492">
                  <c:v>39671</c:v>
                </c:pt>
                <c:pt idx="493">
                  <c:v>39672</c:v>
                </c:pt>
                <c:pt idx="494">
                  <c:v>39673</c:v>
                </c:pt>
                <c:pt idx="495">
                  <c:v>39674</c:v>
                </c:pt>
                <c:pt idx="496">
                  <c:v>39675</c:v>
                </c:pt>
                <c:pt idx="497">
                  <c:v>39678</c:v>
                </c:pt>
                <c:pt idx="498">
                  <c:v>39679</c:v>
                </c:pt>
                <c:pt idx="499">
                  <c:v>39680</c:v>
                </c:pt>
                <c:pt idx="500">
                  <c:v>39681</c:v>
                </c:pt>
                <c:pt idx="501">
                  <c:v>39682</c:v>
                </c:pt>
                <c:pt idx="502">
                  <c:v>39685</c:v>
                </c:pt>
                <c:pt idx="503">
                  <c:v>39686</c:v>
                </c:pt>
                <c:pt idx="504">
                  <c:v>39687</c:v>
                </c:pt>
                <c:pt idx="505">
                  <c:v>39688</c:v>
                </c:pt>
                <c:pt idx="506">
                  <c:v>39689</c:v>
                </c:pt>
                <c:pt idx="507">
                  <c:v>39693</c:v>
                </c:pt>
                <c:pt idx="508">
                  <c:v>39694</c:v>
                </c:pt>
                <c:pt idx="509">
                  <c:v>39695</c:v>
                </c:pt>
                <c:pt idx="510">
                  <c:v>39696</c:v>
                </c:pt>
                <c:pt idx="511">
                  <c:v>39699</c:v>
                </c:pt>
                <c:pt idx="512">
                  <c:v>39700</c:v>
                </c:pt>
                <c:pt idx="513">
                  <c:v>39701</c:v>
                </c:pt>
                <c:pt idx="514">
                  <c:v>39702</c:v>
                </c:pt>
                <c:pt idx="515">
                  <c:v>39703</c:v>
                </c:pt>
                <c:pt idx="516">
                  <c:v>39706</c:v>
                </c:pt>
                <c:pt idx="517">
                  <c:v>39707</c:v>
                </c:pt>
                <c:pt idx="518">
                  <c:v>39708</c:v>
                </c:pt>
                <c:pt idx="519">
                  <c:v>39709</c:v>
                </c:pt>
                <c:pt idx="520">
                  <c:v>39710</c:v>
                </c:pt>
                <c:pt idx="521">
                  <c:v>39713</c:v>
                </c:pt>
                <c:pt idx="522">
                  <c:v>39714</c:v>
                </c:pt>
                <c:pt idx="523">
                  <c:v>39715</c:v>
                </c:pt>
                <c:pt idx="524">
                  <c:v>39716</c:v>
                </c:pt>
                <c:pt idx="525">
                  <c:v>39717</c:v>
                </c:pt>
                <c:pt idx="526">
                  <c:v>39722</c:v>
                </c:pt>
                <c:pt idx="527">
                  <c:v>39723</c:v>
                </c:pt>
                <c:pt idx="528">
                  <c:v>39724</c:v>
                </c:pt>
                <c:pt idx="529">
                  <c:v>39727</c:v>
                </c:pt>
                <c:pt idx="530">
                  <c:v>39728</c:v>
                </c:pt>
                <c:pt idx="531">
                  <c:v>39729</c:v>
                </c:pt>
                <c:pt idx="532">
                  <c:v>39730</c:v>
                </c:pt>
                <c:pt idx="533">
                  <c:v>39731</c:v>
                </c:pt>
                <c:pt idx="534">
                  <c:v>39734</c:v>
                </c:pt>
                <c:pt idx="535">
                  <c:v>39735</c:v>
                </c:pt>
                <c:pt idx="536">
                  <c:v>39736</c:v>
                </c:pt>
                <c:pt idx="537">
                  <c:v>39738</c:v>
                </c:pt>
                <c:pt idx="538">
                  <c:v>39741</c:v>
                </c:pt>
                <c:pt idx="539">
                  <c:v>39742</c:v>
                </c:pt>
                <c:pt idx="540">
                  <c:v>39743</c:v>
                </c:pt>
                <c:pt idx="541">
                  <c:v>39744</c:v>
                </c:pt>
                <c:pt idx="542">
                  <c:v>39745</c:v>
                </c:pt>
                <c:pt idx="543">
                  <c:v>39748</c:v>
                </c:pt>
                <c:pt idx="544">
                  <c:v>39749</c:v>
                </c:pt>
                <c:pt idx="545">
                  <c:v>39750</c:v>
                </c:pt>
                <c:pt idx="546">
                  <c:v>39751</c:v>
                </c:pt>
                <c:pt idx="547">
                  <c:v>39752</c:v>
                </c:pt>
                <c:pt idx="548">
                  <c:v>39755</c:v>
                </c:pt>
                <c:pt idx="549">
                  <c:v>39756</c:v>
                </c:pt>
                <c:pt idx="550">
                  <c:v>39757</c:v>
                </c:pt>
                <c:pt idx="551">
                  <c:v>39758</c:v>
                </c:pt>
                <c:pt idx="552">
                  <c:v>39759</c:v>
                </c:pt>
                <c:pt idx="553">
                  <c:v>39762</c:v>
                </c:pt>
                <c:pt idx="554">
                  <c:v>39763</c:v>
                </c:pt>
                <c:pt idx="555">
                  <c:v>39764</c:v>
                </c:pt>
                <c:pt idx="556">
                  <c:v>39765</c:v>
                </c:pt>
                <c:pt idx="557">
                  <c:v>39766</c:v>
                </c:pt>
                <c:pt idx="558">
                  <c:v>39769</c:v>
                </c:pt>
                <c:pt idx="559">
                  <c:v>39770</c:v>
                </c:pt>
                <c:pt idx="560">
                  <c:v>39771</c:v>
                </c:pt>
                <c:pt idx="561">
                  <c:v>39772</c:v>
                </c:pt>
                <c:pt idx="562">
                  <c:v>39773</c:v>
                </c:pt>
                <c:pt idx="563">
                  <c:v>39777</c:v>
                </c:pt>
                <c:pt idx="564">
                  <c:v>39778</c:v>
                </c:pt>
                <c:pt idx="565">
                  <c:v>39779</c:v>
                </c:pt>
                <c:pt idx="566">
                  <c:v>39780</c:v>
                </c:pt>
                <c:pt idx="567">
                  <c:v>39783</c:v>
                </c:pt>
                <c:pt idx="568">
                  <c:v>39784</c:v>
                </c:pt>
                <c:pt idx="569">
                  <c:v>39785</c:v>
                </c:pt>
                <c:pt idx="570">
                  <c:v>39786</c:v>
                </c:pt>
                <c:pt idx="571">
                  <c:v>39787</c:v>
                </c:pt>
                <c:pt idx="572">
                  <c:v>39790</c:v>
                </c:pt>
                <c:pt idx="573">
                  <c:v>39791</c:v>
                </c:pt>
                <c:pt idx="574">
                  <c:v>39792</c:v>
                </c:pt>
                <c:pt idx="575">
                  <c:v>39793</c:v>
                </c:pt>
                <c:pt idx="576">
                  <c:v>39794</c:v>
                </c:pt>
                <c:pt idx="577">
                  <c:v>39797</c:v>
                </c:pt>
                <c:pt idx="578">
                  <c:v>39798</c:v>
                </c:pt>
                <c:pt idx="579">
                  <c:v>39799</c:v>
                </c:pt>
                <c:pt idx="580">
                  <c:v>39800</c:v>
                </c:pt>
                <c:pt idx="581">
                  <c:v>39801</c:v>
                </c:pt>
                <c:pt idx="582">
                  <c:v>39804</c:v>
                </c:pt>
                <c:pt idx="583">
                  <c:v>39805</c:v>
                </c:pt>
                <c:pt idx="584">
                  <c:v>39806</c:v>
                </c:pt>
                <c:pt idx="585">
                  <c:v>39807</c:v>
                </c:pt>
                <c:pt idx="586">
                  <c:v>39808</c:v>
                </c:pt>
                <c:pt idx="587">
                  <c:v>39811</c:v>
                </c:pt>
                <c:pt idx="588">
                  <c:v>39812</c:v>
                </c:pt>
                <c:pt idx="589">
                  <c:v>39813</c:v>
                </c:pt>
                <c:pt idx="590">
                  <c:v>39814</c:v>
                </c:pt>
                <c:pt idx="591">
                  <c:v>39815</c:v>
                </c:pt>
                <c:pt idx="592">
                  <c:v>39818</c:v>
                </c:pt>
                <c:pt idx="593">
                  <c:v>39819</c:v>
                </c:pt>
                <c:pt idx="594">
                  <c:v>39821</c:v>
                </c:pt>
                <c:pt idx="595">
                  <c:v>39822</c:v>
                </c:pt>
                <c:pt idx="596">
                  <c:v>39825</c:v>
                </c:pt>
                <c:pt idx="597">
                  <c:v>39826</c:v>
                </c:pt>
                <c:pt idx="598">
                  <c:v>39827</c:v>
                </c:pt>
                <c:pt idx="599">
                  <c:v>39829</c:v>
                </c:pt>
                <c:pt idx="600">
                  <c:v>39833</c:v>
                </c:pt>
                <c:pt idx="601">
                  <c:v>39834</c:v>
                </c:pt>
                <c:pt idx="602">
                  <c:v>39835</c:v>
                </c:pt>
                <c:pt idx="603">
                  <c:v>39836</c:v>
                </c:pt>
                <c:pt idx="604">
                  <c:v>39840</c:v>
                </c:pt>
                <c:pt idx="605">
                  <c:v>39842</c:v>
                </c:pt>
                <c:pt idx="606">
                  <c:v>39843</c:v>
                </c:pt>
                <c:pt idx="607">
                  <c:v>39846</c:v>
                </c:pt>
                <c:pt idx="608">
                  <c:v>39847</c:v>
                </c:pt>
                <c:pt idx="609">
                  <c:v>39848</c:v>
                </c:pt>
                <c:pt idx="610">
                  <c:v>39849</c:v>
                </c:pt>
                <c:pt idx="611">
                  <c:v>39850</c:v>
                </c:pt>
                <c:pt idx="612">
                  <c:v>39853</c:v>
                </c:pt>
                <c:pt idx="613">
                  <c:v>39854</c:v>
                </c:pt>
                <c:pt idx="614">
                  <c:v>39855</c:v>
                </c:pt>
                <c:pt idx="615">
                  <c:v>39856</c:v>
                </c:pt>
                <c:pt idx="616">
                  <c:v>39857</c:v>
                </c:pt>
                <c:pt idx="617">
                  <c:v>39861</c:v>
                </c:pt>
                <c:pt idx="618">
                  <c:v>39862</c:v>
                </c:pt>
                <c:pt idx="619">
                  <c:v>39863</c:v>
                </c:pt>
                <c:pt idx="620">
                  <c:v>39864</c:v>
                </c:pt>
                <c:pt idx="621">
                  <c:v>39867</c:v>
                </c:pt>
                <c:pt idx="622">
                  <c:v>39868</c:v>
                </c:pt>
                <c:pt idx="623">
                  <c:v>39869</c:v>
                </c:pt>
                <c:pt idx="624">
                  <c:v>39870</c:v>
                </c:pt>
                <c:pt idx="625">
                  <c:v>39871</c:v>
                </c:pt>
                <c:pt idx="626">
                  <c:v>39874</c:v>
                </c:pt>
                <c:pt idx="627">
                  <c:v>39875</c:v>
                </c:pt>
                <c:pt idx="628">
                  <c:v>39876</c:v>
                </c:pt>
                <c:pt idx="629">
                  <c:v>39877</c:v>
                </c:pt>
                <c:pt idx="630">
                  <c:v>39878</c:v>
                </c:pt>
                <c:pt idx="631">
                  <c:v>39881</c:v>
                </c:pt>
                <c:pt idx="632">
                  <c:v>39883</c:v>
                </c:pt>
                <c:pt idx="633">
                  <c:v>39884</c:v>
                </c:pt>
                <c:pt idx="634">
                  <c:v>39885</c:v>
                </c:pt>
                <c:pt idx="635">
                  <c:v>39888</c:v>
                </c:pt>
                <c:pt idx="636">
                  <c:v>39889</c:v>
                </c:pt>
                <c:pt idx="637">
                  <c:v>39890</c:v>
                </c:pt>
                <c:pt idx="638">
                  <c:v>39891</c:v>
                </c:pt>
                <c:pt idx="639">
                  <c:v>39892</c:v>
                </c:pt>
                <c:pt idx="640">
                  <c:v>39895</c:v>
                </c:pt>
                <c:pt idx="641">
                  <c:v>39896</c:v>
                </c:pt>
                <c:pt idx="642">
                  <c:v>39897</c:v>
                </c:pt>
                <c:pt idx="643">
                  <c:v>39898</c:v>
                </c:pt>
                <c:pt idx="644">
                  <c:v>39899</c:v>
                </c:pt>
                <c:pt idx="645">
                  <c:v>39902</c:v>
                </c:pt>
                <c:pt idx="646">
                  <c:v>39903</c:v>
                </c:pt>
                <c:pt idx="647">
                  <c:v>39904</c:v>
                </c:pt>
                <c:pt idx="648">
                  <c:v>39905</c:v>
                </c:pt>
                <c:pt idx="649">
                  <c:v>39906</c:v>
                </c:pt>
                <c:pt idx="650">
                  <c:v>39909</c:v>
                </c:pt>
                <c:pt idx="651">
                  <c:v>39910</c:v>
                </c:pt>
                <c:pt idx="652">
                  <c:v>39911</c:v>
                </c:pt>
                <c:pt idx="653">
                  <c:v>39912</c:v>
                </c:pt>
                <c:pt idx="654">
                  <c:v>39913</c:v>
                </c:pt>
                <c:pt idx="655">
                  <c:v>39916</c:v>
                </c:pt>
                <c:pt idx="656">
                  <c:v>39917</c:v>
                </c:pt>
                <c:pt idx="657">
                  <c:v>39918</c:v>
                </c:pt>
                <c:pt idx="658">
                  <c:v>39919</c:v>
                </c:pt>
                <c:pt idx="659">
                  <c:v>39920</c:v>
                </c:pt>
                <c:pt idx="660">
                  <c:v>39923</c:v>
                </c:pt>
                <c:pt idx="661">
                  <c:v>39924</c:v>
                </c:pt>
                <c:pt idx="662">
                  <c:v>39925</c:v>
                </c:pt>
                <c:pt idx="663">
                  <c:v>39926</c:v>
                </c:pt>
                <c:pt idx="664">
                  <c:v>39927</c:v>
                </c:pt>
                <c:pt idx="665">
                  <c:v>39930</c:v>
                </c:pt>
                <c:pt idx="666">
                  <c:v>39931</c:v>
                </c:pt>
                <c:pt idx="667">
                  <c:v>39932</c:v>
                </c:pt>
                <c:pt idx="668">
                  <c:v>39933</c:v>
                </c:pt>
                <c:pt idx="669">
                  <c:v>39934</c:v>
                </c:pt>
                <c:pt idx="670">
                  <c:v>39937</c:v>
                </c:pt>
                <c:pt idx="671">
                  <c:v>39938</c:v>
                </c:pt>
                <c:pt idx="672">
                  <c:v>39939</c:v>
                </c:pt>
                <c:pt idx="673">
                  <c:v>39940</c:v>
                </c:pt>
                <c:pt idx="674">
                  <c:v>39941</c:v>
                </c:pt>
                <c:pt idx="675">
                  <c:v>39944</c:v>
                </c:pt>
                <c:pt idx="676">
                  <c:v>39945</c:v>
                </c:pt>
                <c:pt idx="677">
                  <c:v>39946</c:v>
                </c:pt>
                <c:pt idx="678">
                  <c:v>39947</c:v>
                </c:pt>
                <c:pt idx="679">
                  <c:v>39948</c:v>
                </c:pt>
                <c:pt idx="680">
                  <c:v>39951</c:v>
                </c:pt>
                <c:pt idx="681">
                  <c:v>39952</c:v>
                </c:pt>
                <c:pt idx="682">
                  <c:v>39953</c:v>
                </c:pt>
                <c:pt idx="683">
                  <c:v>39954</c:v>
                </c:pt>
                <c:pt idx="684">
                  <c:v>39955</c:v>
                </c:pt>
                <c:pt idx="685">
                  <c:v>39958</c:v>
                </c:pt>
                <c:pt idx="686">
                  <c:v>39959</c:v>
                </c:pt>
                <c:pt idx="687">
                  <c:v>39960</c:v>
                </c:pt>
                <c:pt idx="688">
                  <c:v>39961</c:v>
                </c:pt>
                <c:pt idx="689">
                  <c:v>39962</c:v>
                </c:pt>
                <c:pt idx="690">
                  <c:v>39965</c:v>
                </c:pt>
                <c:pt idx="691">
                  <c:v>39966</c:v>
                </c:pt>
                <c:pt idx="692">
                  <c:v>39967</c:v>
                </c:pt>
                <c:pt idx="693">
                  <c:v>39968</c:v>
                </c:pt>
                <c:pt idx="694">
                  <c:v>39969</c:v>
                </c:pt>
                <c:pt idx="695">
                  <c:v>39972</c:v>
                </c:pt>
                <c:pt idx="696">
                  <c:v>39973</c:v>
                </c:pt>
                <c:pt idx="697">
                  <c:v>39974</c:v>
                </c:pt>
                <c:pt idx="698">
                  <c:v>39975</c:v>
                </c:pt>
                <c:pt idx="699">
                  <c:v>39976</c:v>
                </c:pt>
                <c:pt idx="700">
                  <c:v>39979</c:v>
                </c:pt>
                <c:pt idx="701">
                  <c:v>39980</c:v>
                </c:pt>
                <c:pt idx="702">
                  <c:v>39981</c:v>
                </c:pt>
                <c:pt idx="703">
                  <c:v>39982</c:v>
                </c:pt>
                <c:pt idx="704">
                  <c:v>39983</c:v>
                </c:pt>
                <c:pt idx="705">
                  <c:v>39986</c:v>
                </c:pt>
                <c:pt idx="706">
                  <c:v>39987</c:v>
                </c:pt>
                <c:pt idx="707">
                  <c:v>39988</c:v>
                </c:pt>
                <c:pt idx="708">
                  <c:v>39989</c:v>
                </c:pt>
                <c:pt idx="709">
                  <c:v>39990</c:v>
                </c:pt>
                <c:pt idx="710">
                  <c:v>39993</c:v>
                </c:pt>
                <c:pt idx="711">
                  <c:v>39994</c:v>
                </c:pt>
                <c:pt idx="712">
                  <c:v>39995</c:v>
                </c:pt>
                <c:pt idx="713">
                  <c:v>39996</c:v>
                </c:pt>
                <c:pt idx="714">
                  <c:v>40000</c:v>
                </c:pt>
                <c:pt idx="715">
                  <c:v>40001</c:v>
                </c:pt>
                <c:pt idx="716">
                  <c:v>40002</c:v>
                </c:pt>
                <c:pt idx="717">
                  <c:v>40003</c:v>
                </c:pt>
                <c:pt idx="718">
                  <c:v>40004</c:v>
                </c:pt>
                <c:pt idx="719">
                  <c:v>40007</c:v>
                </c:pt>
                <c:pt idx="720">
                  <c:v>40008</c:v>
                </c:pt>
                <c:pt idx="721">
                  <c:v>40009</c:v>
                </c:pt>
                <c:pt idx="722">
                  <c:v>40010</c:v>
                </c:pt>
                <c:pt idx="723">
                  <c:v>40011</c:v>
                </c:pt>
                <c:pt idx="724">
                  <c:v>40014</c:v>
                </c:pt>
                <c:pt idx="725">
                  <c:v>40015</c:v>
                </c:pt>
                <c:pt idx="726">
                  <c:v>40016</c:v>
                </c:pt>
                <c:pt idx="727">
                  <c:v>40017</c:v>
                </c:pt>
                <c:pt idx="728">
                  <c:v>40018</c:v>
                </c:pt>
                <c:pt idx="729">
                  <c:v>40021</c:v>
                </c:pt>
                <c:pt idx="730">
                  <c:v>40022</c:v>
                </c:pt>
                <c:pt idx="731">
                  <c:v>40023</c:v>
                </c:pt>
                <c:pt idx="732">
                  <c:v>40024</c:v>
                </c:pt>
                <c:pt idx="733">
                  <c:v>40025</c:v>
                </c:pt>
                <c:pt idx="734">
                  <c:v>40028</c:v>
                </c:pt>
                <c:pt idx="735">
                  <c:v>40029</c:v>
                </c:pt>
                <c:pt idx="736">
                  <c:v>40030</c:v>
                </c:pt>
                <c:pt idx="737">
                  <c:v>40031</c:v>
                </c:pt>
                <c:pt idx="738">
                  <c:v>40032</c:v>
                </c:pt>
                <c:pt idx="739">
                  <c:v>40035</c:v>
                </c:pt>
                <c:pt idx="740">
                  <c:v>40036</c:v>
                </c:pt>
                <c:pt idx="741">
                  <c:v>40037</c:v>
                </c:pt>
                <c:pt idx="742">
                  <c:v>40038</c:v>
                </c:pt>
                <c:pt idx="743">
                  <c:v>40039</c:v>
                </c:pt>
                <c:pt idx="744">
                  <c:v>40042</c:v>
                </c:pt>
                <c:pt idx="745">
                  <c:v>40043</c:v>
                </c:pt>
                <c:pt idx="746">
                  <c:v>40044</c:v>
                </c:pt>
                <c:pt idx="747">
                  <c:v>40045</c:v>
                </c:pt>
                <c:pt idx="748">
                  <c:v>40046</c:v>
                </c:pt>
                <c:pt idx="749">
                  <c:v>40049</c:v>
                </c:pt>
                <c:pt idx="750">
                  <c:v>40051</c:v>
                </c:pt>
                <c:pt idx="751">
                  <c:v>40052</c:v>
                </c:pt>
                <c:pt idx="752">
                  <c:v>40056</c:v>
                </c:pt>
                <c:pt idx="753">
                  <c:v>40058</c:v>
                </c:pt>
                <c:pt idx="754">
                  <c:v>40059</c:v>
                </c:pt>
                <c:pt idx="755">
                  <c:v>40060</c:v>
                </c:pt>
                <c:pt idx="756">
                  <c:v>40064</c:v>
                </c:pt>
                <c:pt idx="757">
                  <c:v>40065</c:v>
                </c:pt>
                <c:pt idx="758">
                  <c:v>40066</c:v>
                </c:pt>
                <c:pt idx="759">
                  <c:v>40067</c:v>
                </c:pt>
                <c:pt idx="760">
                  <c:v>40070</c:v>
                </c:pt>
                <c:pt idx="761">
                  <c:v>40071</c:v>
                </c:pt>
                <c:pt idx="762">
                  <c:v>40072</c:v>
                </c:pt>
                <c:pt idx="763">
                  <c:v>40073</c:v>
                </c:pt>
                <c:pt idx="764">
                  <c:v>40074</c:v>
                </c:pt>
                <c:pt idx="765">
                  <c:v>40077</c:v>
                </c:pt>
                <c:pt idx="766">
                  <c:v>40078</c:v>
                </c:pt>
                <c:pt idx="767">
                  <c:v>40079</c:v>
                </c:pt>
                <c:pt idx="768">
                  <c:v>40080</c:v>
                </c:pt>
                <c:pt idx="769">
                  <c:v>40081</c:v>
                </c:pt>
                <c:pt idx="770">
                  <c:v>40084</c:v>
                </c:pt>
                <c:pt idx="771">
                  <c:v>40085</c:v>
                </c:pt>
                <c:pt idx="772">
                  <c:v>40086</c:v>
                </c:pt>
                <c:pt idx="773">
                  <c:v>40087</c:v>
                </c:pt>
                <c:pt idx="774">
                  <c:v>40088</c:v>
                </c:pt>
                <c:pt idx="775">
                  <c:v>40091</c:v>
                </c:pt>
                <c:pt idx="776">
                  <c:v>40092</c:v>
                </c:pt>
                <c:pt idx="777">
                  <c:v>40093</c:v>
                </c:pt>
                <c:pt idx="778">
                  <c:v>40094</c:v>
                </c:pt>
                <c:pt idx="779">
                  <c:v>40095</c:v>
                </c:pt>
                <c:pt idx="780">
                  <c:v>40098</c:v>
                </c:pt>
                <c:pt idx="781">
                  <c:v>40099</c:v>
                </c:pt>
                <c:pt idx="782">
                  <c:v>40100</c:v>
                </c:pt>
                <c:pt idx="783">
                  <c:v>40101</c:v>
                </c:pt>
                <c:pt idx="784">
                  <c:v>40102</c:v>
                </c:pt>
                <c:pt idx="785">
                  <c:v>40105</c:v>
                </c:pt>
                <c:pt idx="786">
                  <c:v>40106</c:v>
                </c:pt>
                <c:pt idx="787">
                  <c:v>40107</c:v>
                </c:pt>
                <c:pt idx="788">
                  <c:v>40108</c:v>
                </c:pt>
                <c:pt idx="789">
                  <c:v>40109</c:v>
                </c:pt>
                <c:pt idx="790">
                  <c:v>40112</c:v>
                </c:pt>
                <c:pt idx="791">
                  <c:v>40113</c:v>
                </c:pt>
                <c:pt idx="792">
                  <c:v>40114</c:v>
                </c:pt>
                <c:pt idx="793">
                  <c:v>40115</c:v>
                </c:pt>
                <c:pt idx="794">
                  <c:v>40116</c:v>
                </c:pt>
                <c:pt idx="795">
                  <c:v>40119</c:v>
                </c:pt>
                <c:pt idx="796">
                  <c:v>40120</c:v>
                </c:pt>
                <c:pt idx="797">
                  <c:v>40121</c:v>
                </c:pt>
                <c:pt idx="798">
                  <c:v>40122</c:v>
                </c:pt>
                <c:pt idx="799">
                  <c:v>40123</c:v>
                </c:pt>
                <c:pt idx="800">
                  <c:v>40126</c:v>
                </c:pt>
                <c:pt idx="801">
                  <c:v>40127</c:v>
                </c:pt>
                <c:pt idx="802">
                  <c:v>40128</c:v>
                </c:pt>
                <c:pt idx="803">
                  <c:v>40129</c:v>
                </c:pt>
                <c:pt idx="804">
                  <c:v>40130</c:v>
                </c:pt>
                <c:pt idx="805">
                  <c:v>40133</c:v>
                </c:pt>
                <c:pt idx="806">
                  <c:v>40134</c:v>
                </c:pt>
                <c:pt idx="807">
                  <c:v>40135</c:v>
                </c:pt>
                <c:pt idx="808">
                  <c:v>40136</c:v>
                </c:pt>
                <c:pt idx="809">
                  <c:v>40137</c:v>
                </c:pt>
                <c:pt idx="810">
                  <c:v>40140</c:v>
                </c:pt>
                <c:pt idx="811">
                  <c:v>40141</c:v>
                </c:pt>
                <c:pt idx="812">
                  <c:v>40142</c:v>
                </c:pt>
                <c:pt idx="813">
                  <c:v>40143</c:v>
                </c:pt>
                <c:pt idx="814">
                  <c:v>40144</c:v>
                </c:pt>
                <c:pt idx="815">
                  <c:v>40147</c:v>
                </c:pt>
                <c:pt idx="816">
                  <c:v>40148</c:v>
                </c:pt>
                <c:pt idx="817">
                  <c:v>40149</c:v>
                </c:pt>
                <c:pt idx="818">
                  <c:v>40150</c:v>
                </c:pt>
                <c:pt idx="819">
                  <c:v>40151</c:v>
                </c:pt>
                <c:pt idx="820">
                  <c:v>40154</c:v>
                </c:pt>
                <c:pt idx="821">
                  <c:v>40155</c:v>
                </c:pt>
                <c:pt idx="822">
                  <c:v>40156</c:v>
                </c:pt>
                <c:pt idx="823">
                  <c:v>40157</c:v>
                </c:pt>
                <c:pt idx="824">
                  <c:v>40158</c:v>
                </c:pt>
                <c:pt idx="825">
                  <c:v>40161</c:v>
                </c:pt>
                <c:pt idx="826">
                  <c:v>40162</c:v>
                </c:pt>
                <c:pt idx="827">
                  <c:v>40163</c:v>
                </c:pt>
                <c:pt idx="828">
                  <c:v>40164</c:v>
                </c:pt>
                <c:pt idx="829">
                  <c:v>40165</c:v>
                </c:pt>
                <c:pt idx="830">
                  <c:v>40168</c:v>
                </c:pt>
                <c:pt idx="831">
                  <c:v>40169</c:v>
                </c:pt>
                <c:pt idx="832">
                  <c:v>40170</c:v>
                </c:pt>
                <c:pt idx="833">
                  <c:v>40171</c:v>
                </c:pt>
                <c:pt idx="834">
                  <c:v>40172</c:v>
                </c:pt>
                <c:pt idx="835">
                  <c:v>40175</c:v>
                </c:pt>
                <c:pt idx="836">
                  <c:v>40176</c:v>
                </c:pt>
                <c:pt idx="837">
                  <c:v>40177</c:v>
                </c:pt>
                <c:pt idx="838">
                  <c:v>40182</c:v>
                </c:pt>
                <c:pt idx="839">
                  <c:v>40183</c:v>
                </c:pt>
                <c:pt idx="840">
                  <c:v>40185</c:v>
                </c:pt>
                <c:pt idx="841">
                  <c:v>40186</c:v>
                </c:pt>
                <c:pt idx="842">
                  <c:v>40189</c:v>
                </c:pt>
                <c:pt idx="843">
                  <c:v>40190</c:v>
                </c:pt>
                <c:pt idx="844">
                  <c:v>40191</c:v>
                </c:pt>
                <c:pt idx="845">
                  <c:v>40192</c:v>
                </c:pt>
                <c:pt idx="846">
                  <c:v>40193</c:v>
                </c:pt>
                <c:pt idx="847">
                  <c:v>40196</c:v>
                </c:pt>
                <c:pt idx="848">
                  <c:v>40197</c:v>
                </c:pt>
                <c:pt idx="849">
                  <c:v>40198</c:v>
                </c:pt>
                <c:pt idx="850">
                  <c:v>40199</c:v>
                </c:pt>
                <c:pt idx="851">
                  <c:v>40200</c:v>
                </c:pt>
                <c:pt idx="852">
                  <c:v>40203</c:v>
                </c:pt>
                <c:pt idx="853">
                  <c:v>40204</c:v>
                </c:pt>
                <c:pt idx="854">
                  <c:v>40205</c:v>
                </c:pt>
                <c:pt idx="855">
                  <c:v>40206</c:v>
                </c:pt>
                <c:pt idx="856">
                  <c:v>40207</c:v>
                </c:pt>
                <c:pt idx="857">
                  <c:v>40210</c:v>
                </c:pt>
                <c:pt idx="858">
                  <c:v>40211</c:v>
                </c:pt>
                <c:pt idx="859">
                  <c:v>40212</c:v>
                </c:pt>
                <c:pt idx="860">
                  <c:v>40213</c:v>
                </c:pt>
                <c:pt idx="861">
                  <c:v>40217</c:v>
                </c:pt>
                <c:pt idx="862">
                  <c:v>40218</c:v>
                </c:pt>
                <c:pt idx="863">
                  <c:v>40219</c:v>
                </c:pt>
                <c:pt idx="864">
                  <c:v>40220</c:v>
                </c:pt>
                <c:pt idx="865">
                  <c:v>40221</c:v>
                </c:pt>
                <c:pt idx="866">
                  <c:v>40224</c:v>
                </c:pt>
                <c:pt idx="867">
                  <c:v>40225</c:v>
                </c:pt>
                <c:pt idx="868">
                  <c:v>40226</c:v>
                </c:pt>
                <c:pt idx="869">
                  <c:v>40227</c:v>
                </c:pt>
                <c:pt idx="870">
                  <c:v>40228</c:v>
                </c:pt>
                <c:pt idx="871">
                  <c:v>40233</c:v>
                </c:pt>
                <c:pt idx="872">
                  <c:v>40234</c:v>
                </c:pt>
                <c:pt idx="873">
                  <c:v>40238</c:v>
                </c:pt>
                <c:pt idx="874">
                  <c:v>40239</c:v>
                </c:pt>
                <c:pt idx="875">
                  <c:v>40240</c:v>
                </c:pt>
                <c:pt idx="876">
                  <c:v>40241</c:v>
                </c:pt>
                <c:pt idx="877">
                  <c:v>40242</c:v>
                </c:pt>
                <c:pt idx="878">
                  <c:v>40245</c:v>
                </c:pt>
                <c:pt idx="879">
                  <c:v>40246</c:v>
                </c:pt>
                <c:pt idx="880">
                  <c:v>40248</c:v>
                </c:pt>
                <c:pt idx="881">
                  <c:v>40252</c:v>
                </c:pt>
                <c:pt idx="882">
                  <c:v>40253</c:v>
                </c:pt>
                <c:pt idx="883">
                  <c:v>40254</c:v>
                </c:pt>
                <c:pt idx="884">
                  <c:v>40255</c:v>
                </c:pt>
                <c:pt idx="885">
                  <c:v>40256</c:v>
                </c:pt>
                <c:pt idx="886">
                  <c:v>40259</c:v>
                </c:pt>
                <c:pt idx="887">
                  <c:v>40260</c:v>
                </c:pt>
                <c:pt idx="888">
                  <c:v>40261</c:v>
                </c:pt>
                <c:pt idx="889">
                  <c:v>40263</c:v>
                </c:pt>
                <c:pt idx="890">
                  <c:v>40266</c:v>
                </c:pt>
                <c:pt idx="891">
                  <c:v>40267</c:v>
                </c:pt>
                <c:pt idx="892">
                  <c:v>40268</c:v>
                </c:pt>
                <c:pt idx="893">
                  <c:v>40269</c:v>
                </c:pt>
                <c:pt idx="894">
                  <c:v>40270</c:v>
                </c:pt>
                <c:pt idx="895">
                  <c:v>40273</c:v>
                </c:pt>
                <c:pt idx="896">
                  <c:v>40275</c:v>
                </c:pt>
                <c:pt idx="897">
                  <c:v>40276</c:v>
                </c:pt>
                <c:pt idx="898">
                  <c:v>40277</c:v>
                </c:pt>
                <c:pt idx="899">
                  <c:v>40280</c:v>
                </c:pt>
                <c:pt idx="900">
                  <c:v>40281</c:v>
                </c:pt>
                <c:pt idx="901">
                  <c:v>40282</c:v>
                </c:pt>
                <c:pt idx="902">
                  <c:v>40283</c:v>
                </c:pt>
                <c:pt idx="903">
                  <c:v>40284</c:v>
                </c:pt>
                <c:pt idx="904">
                  <c:v>40287</c:v>
                </c:pt>
                <c:pt idx="905">
                  <c:v>40288</c:v>
                </c:pt>
                <c:pt idx="906">
                  <c:v>40289</c:v>
                </c:pt>
                <c:pt idx="907">
                  <c:v>40290</c:v>
                </c:pt>
                <c:pt idx="908">
                  <c:v>40291</c:v>
                </c:pt>
                <c:pt idx="909">
                  <c:v>40294</c:v>
                </c:pt>
                <c:pt idx="910">
                  <c:v>40295</c:v>
                </c:pt>
                <c:pt idx="911">
                  <c:v>40296</c:v>
                </c:pt>
                <c:pt idx="912">
                  <c:v>40297</c:v>
                </c:pt>
                <c:pt idx="913">
                  <c:v>40298</c:v>
                </c:pt>
                <c:pt idx="914">
                  <c:v>40301</c:v>
                </c:pt>
                <c:pt idx="915">
                  <c:v>40302</c:v>
                </c:pt>
                <c:pt idx="916">
                  <c:v>40303</c:v>
                </c:pt>
                <c:pt idx="917">
                  <c:v>40304</c:v>
                </c:pt>
                <c:pt idx="918">
                  <c:v>40305</c:v>
                </c:pt>
                <c:pt idx="919">
                  <c:v>40308</c:v>
                </c:pt>
                <c:pt idx="920">
                  <c:v>40309</c:v>
                </c:pt>
                <c:pt idx="921">
                  <c:v>40310</c:v>
                </c:pt>
                <c:pt idx="922">
                  <c:v>40311</c:v>
                </c:pt>
                <c:pt idx="923">
                  <c:v>40312</c:v>
                </c:pt>
                <c:pt idx="924">
                  <c:v>40315</c:v>
                </c:pt>
                <c:pt idx="925">
                  <c:v>40316</c:v>
                </c:pt>
                <c:pt idx="926">
                  <c:v>40317</c:v>
                </c:pt>
                <c:pt idx="927">
                  <c:v>40318</c:v>
                </c:pt>
                <c:pt idx="928">
                  <c:v>40319</c:v>
                </c:pt>
                <c:pt idx="929">
                  <c:v>40322</c:v>
                </c:pt>
                <c:pt idx="930">
                  <c:v>40323</c:v>
                </c:pt>
                <c:pt idx="931">
                  <c:v>40324</c:v>
                </c:pt>
                <c:pt idx="932">
                  <c:v>40325</c:v>
                </c:pt>
                <c:pt idx="933">
                  <c:v>40326</c:v>
                </c:pt>
                <c:pt idx="934">
                  <c:v>40329</c:v>
                </c:pt>
                <c:pt idx="935">
                  <c:v>40330</c:v>
                </c:pt>
                <c:pt idx="936">
                  <c:v>40331</c:v>
                </c:pt>
                <c:pt idx="937">
                  <c:v>40332</c:v>
                </c:pt>
                <c:pt idx="938">
                  <c:v>40333</c:v>
                </c:pt>
                <c:pt idx="939">
                  <c:v>40336</c:v>
                </c:pt>
                <c:pt idx="940">
                  <c:v>40337</c:v>
                </c:pt>
                <c:pt idx="941">
                  <c:v>40338</c:v>
                </c:pt>
                <c:pt idx="942">
                  <c:v>40339</c:v>
                </c:pt>
                <c:pt idx="943">
                  <c:v>40340</c:v>
                </c:pt>
                <c:pt idx="944">
                  <c:v>40343</c:v>
                </c:pt>
                <c:pt idx="945">
                  <c:v>40344</c:v>
                </c:pt>
                <c:pt idx="946">
                  <c:v>40345</c:v>
                </c:pt>
                <c:pt idx="947">
                  <c:v>40346</c:v>
                </c:pt>
                <c:pt idx="948">
                  <c:v>40347</c:v>
                </c:pt>
                <c:pt idx="949">
                  <c:v>40350</c:v>
                </c:pt>
                <c:pt idx="950">
                  <c:v>40351</c:v>
                </c:pt>
                <c:pt idx="951">
                  <c:v>40352</c:v>
                </c:pt>
                <c:pt idx="952">
                  <c:v>40353</c:v>
                </c:pt>
                <c:pt idx="953">
                  <c:v>40354</c:v>
                </c:pt>
                <c:pt idx="954">
                  <c:v>40357</c:v>
                </c:pt>
                <c:pt idx="955">
                  <c:v>40358</c:v>
                </c:pt>
                <c:pt idx="956">
                  <c:v>40359</c:v>
                </c:pt>
                <c:pt idx="957">
                  <c:v>40360</c:v>
                </c:pt>
                <c:pt idx="958">
                  <c:v>40361</c:v>
                </c:pt>
                <c:pt idx="959">
                  <c:v>40364</c:v>
                </c:pt>
                <c:pt idx="960">
                  <c:v>40365</c:v>
                </c:pt>
                <c:pt idx="961">
                  <c:v>40366</c:v>
                </c:pt>
                <c:pt idx="962">
                  <c:v>40367</c:v>
                </c:pt>
                <c:pt idx="963">
                  <c:v>40368</c:v>
                </c:pt>
                <c:pt idx="964">
                  <c:v>40371</c:v>
                </c:pt>
                <c:pt idx="965">
                  <c:v>40372</c:v>
                </c:pt>
                <c:pt idx="966">
                  <c:v>40373</c:v>
                </c:pt>
                <c:pt idx="967">
                  <c:v>40374</c:v>
                </c:pt>
                <c:pt idx="968">
                  <c:v>40375</c:v>
                </c:pt>
                <c:pt idx="969">
                  <c:v>40378</c:v>
                </c:pt>
                <c:pt idx="970">
                  <c:v>40379</c:v>
                </c:pt>
                <c:pt idx="971">
                  <c:v>40380</c:v>
                </c:pt>
                <c:pt idx="972">
                  <c:v>40381</c:v>
                </c:pt>
                <c:pt idx="973">
                  <c:v>40382</c:v>
                </c:pt>
                <c:pt idx="974">
                  <c:v>40385</c:v>
                </c:pt>
                <c:pt idx="975">
                  <c:v>40386</c:v>
                </c:pt>
                <c:pt idx="976">
                  <c:v>40387</c:v>
                </c:pt>
                <c:pt idx="977">
                  <c:v>40388</c:v>
                </c:pt>
                <c:pt idx="978">
                  <c:v>40389</c:v>
                </c:pt>
                <c:pt idx="979">
                  <c:v>40392</c:v>
                </c:pt>
                <c:pt idx="980">
                  <c:v>40393</c:v>
                </c:pt>
                <c:pt idx="981">
                  <c:v>40394</c:v>
                </c:pt>
                <c:pt idx="982">
                  <c:v>40395</c:v>
                </c:pt>
                <c:pt idx="983">
                  <c:v>40396</c:v>
                </c:pt>
                <c:pt idx="984">
                  <c:v>40399</c:v>
                </c:pt>
                <c:pt idx="985">
                  <c:v>40400</c:v>
                </c:pt>
                <c:pt idx="986">
                  <c:v>40401</c:v>
                </c:pt>
                <c:pt idx="987">
                  <c:v>40402</c:v>
                </c:pt>
                <c:pt idx="988">
                  <c:v>40403</c:v>
                </c:pt>
                <c:pt idx="989">
                  <c:v>40406</c:v>
                </c:pt>
                <c:pt idx="990">
                  <c:v>40407</c:v>
                </c:pt>
                <c:pt idx="991">
                  <c:v>40408</c:v>
                </c:pt>
                <c:pt idx="992">
                  <c:v>40409</c:v>
                </c:pt>
                <c:pt idx="993">
                  <c:v>40410</c:v>
                </c:pt>
                <c:pt idx="994">
                  <c:v>40413</c:v>
                </c:pt>
                <c:pt idx="995">
                  <c:v>40414</c:v>
                </c:pt>
                <c:pt idx="996">
                  <c:v>40415</c:v>
                </c:pt>
                <c:pt idx="997">
                  <c:v>40416</c:v>
                </c:pt>
                <c:pt idx="998">
                  <c:v>40417</c:v>
                </c:pt>
                <c:pt idx="999">
                  <c:v>40420</c:v>
                </c:pt>
                <c:pt idx="1000">
                  <c:v>40421</c:v>
                </c:pt>
                <c:pt idx="1001">
                  <c:v>40422</c:v>
                </c:pt>
                <c:pt idx="1002">
                  <c:v>40423</c:v>
                </c:pt>
                <c:pt idx="1003">
                  <c:v>40424</c:v>
                </c:pt>
                <c:pt idx="1004">
                  <c:v>40427</c:v>
                </c:pt>
                <c:pt idx="1005">
                  <c:v>40428</c:v>
                </c:pt>
                <c:pt idx="1006">
                  <c:v>40429</c:v>
                </c:pt>
                <c:pt idx="1007">
                  <c:v>40430</c:v>
                </c:pt>
                <c:pt idx="1008">
                  <c:v>40431</c:v>
                </c:pt>
                <c:pt idx="1009">
                  <c:v>40434</c:v>
                </c:pt>
                <c:pt idx="1010">
                  <c:v>40435</c:v>
                </c:pt>
                <c:pt idx="1011">
                  <c:v>40436</c:v>
                </c:pt>
                <c:pt idx="1012">
                  <c:v>40437</c:v>
                </c:pt>
                <c:pt idx="1013">
                  <c:v>40438</c:v>
                </c:pt>
                <c:pt idx="1014">
                  <c:v>40441</c:v>
                </c:pt>
                <c:pt idx="1015">
                  <c:v>40442</c:v>
                </c:pt>
                <c:pt idx="1016">
                  <c:v>40443</c:v>
                </c:pt>
                <c:pt idx="1017">
                  <c:v>40444</c:v>
                </c:pt>
                <c:pt idx="1018">
                  <c:v>40445</c:v>
                </c:pt>
                <c:pt idx="1019">
                  <c:v>40448</c:v>
                </c:pt>
                <c:pt idx="1020">
                  <c:v>40449</c:v>
                </c:pt>
                <c:pt idx="1021">
                  <c:v>40450</c:v>
                </c:pt>
                <c:pt idx="1022">
                  <c:v>40451</c:v>
                </c:pt>
                <c:pt idx="1023">
                  <c:v>40452</c:v>
                </c:pt>
                <c:pt idx="1024">
                  <c:v>40455</c:v>
                </c:pt>
                <c:pt idx="1025">
                  <c:v>40456</c:v>
                </c:pt>
                <c:pt idx="1026">
                  <c:v>40457</c:v>
                </c:pt>
                <c:pt idx="1027">
                  <c:v>40458</c:v>
                </c:pt>
                <c:pt idx="1028">
                  <c:v>40459</c:v>
                </c:pt>
                <c:pt idx="1029">
                  <c:v>40462</c:v>
                </c:pt>
                <c:pt idx="1030">
                  <c:v>40463</c:v>
                </c:pt>
                <c:pt idx="1031">
                  <c:v>40464</c:v>
                </c:pt>
                <c:pt idx="1032">
                  <c:v>40465</c:v>
                </c:pt>
                <c:pt idx="1033">
                  <c:v>40466</c:v>
                </c:pt>
                <c:pt idx="1034">
                  <c:v>40469</c:v>
                </c:pt>
                <c:pt idx="1035">
                  <c:v>40470</c:v>
                </c:pt>
                <c:pt idx="1036">
                  <c:v>40471</c:v>
                </c:pt>
                <c:pt idx="1037">
                  <c:v>40472</c:v>
                </c:pt>
                <c:pt idx="1038">
                  <c:v>40473</c:v>
                </c:pt>
                <c:pt idx="1039">
                  <c:v>40476</c:v>
                </c:pt>
                <c:pt idx="1040">
                  <c:v>40477</c:v>
                </c:pt>
                <c:pt idx="1041">
                  <c:v>40478</c:v>
                </c:pt>
                <c:pt idx="1042">
                  <c:v>40479</c:v>
                </c:pt>
                <c:pt idx="1043">
                  <c:v>40480</c:v>
                </c:pt>
                <c:pt idx="1044">
                  <c:v>40483</c:v>
                </c:pt>
                <c:pt idx="1045">
                  <c:v>40484</c:v>
                </c:pt>
                <c:pt idx="1046">
                  <c:v>40485</c:v>
                </c:pt>
                <c:pt idx="1047">
                  <c:v>40486</c:v>
                </c:pt>
                <c:pt idx="1048">
                  <c:v>40487</c:v>
                </c:pt>
                <c:pt idx="1049">
                  <c:v>40490</c:v>
                </c:pt>
                <c:pt idx="1050">
                  <c:v>40492</c:v>
                </c:pt>
                <c:pt idx="1051">
                  <c:v>40493</c:v>
                </c:pt>
                <c:pt idx="1052">
                  <c:v>40494</c:v>
                </c:pt>
                <c:pt idx="1053">
                  <c:v>40497</c:v>
                </c:pt>
                <c:pt idx="1054">
                  <c:v>40498</c:v>
                </c:pt>
                <c:pt idx="1055">
                  <c:v>40499</c:v>
                </c:pt>
                <c:pt idx="1056">
                  <c:v>40500</c:v>
                </c:pt>
                <c:pt idx="1057">
                  <c:v>40501</c:v>
                </c:pt>
                <c:pt idx="1058">
                  <c:v>40504</c:v>
                </c:pt>
                <c:pt idx="1059">
                  <c:v>40505</c:v>
                </c:pt>
                <c:pt idx="1060">
                  <c:v>40506</c:v>
                </c:pt>
                <c:pt idx="1061">
                  <c:v>40508</c:v>
                </c:pt>
                <c:pt idx="1062">
                  <c:v>40511</c:v>
                </c:pt>
                <c:pt idx="1063">
                  <c:v>40512</c:v>
                </c:pt>
                <c:pt idx="1064">
                  <c:v>40513</c:v>
                </c:pt>
                <c:pt idx="1065">
                  <c:v>40514</c:v>
                </c:pt>
                <c:pt idx="1066">
                  <c:v>40515</c:v>
                </c:pt>
                <c:pt idx="1067">
                  <c:v>40518</c:v>
                </c:pt>
                <c:pt idx="1068">
                  <c:v>40519</c:v>
                </c:pt>
                <c:pt idx="1069">
                  <c:v>40520</c:v>
                </c:pt>
                <c:pt idx="1070">
                  <c:v>40521</c:v>
                </c:pt>
                <c:pt idx="1071">
                  <c:v>40522</c:v>
                </c:pt>
                <c:pt idx="1072">
                  <c:v>40525</c:v>
                </c:pt>
                <c:pt idx="1073">
                  <c:v>40526</c:v>
                </c:pt>
                <c:pt idx="1074">
                  <c:v>40527</c:v>
                </c:pt>
                <c:pt idx="1075">
                  <c:v>40528</c:v>
                </c:pt>
                <c:pt idx="1076">
                  <c:v>40529</c:v>
                </c:pt>
                <c:pt idx="1077">
                  <c:v>40532</c:v>
                </c:pt>
                <c:pt idx="1078">
                  <c:v>40533</c:v>
                </c:pt>
                <c:pt idx="1079">
                  <c:v>40534</c:v>
                </c:pt>
                <c:pt idx="1080">
                  <c:v>40535</c:v>
                </c:pt>
                <c:pt idx="1081">
                  <c:v>40539</c:v>
                </c:pt>
                <c:pt idx="1082">
                  <c:v>40540</c:v>
                </c:pt>
                <c:pt idx="1083">
                  <c:v>40541</c:v>
                </c:pt>
                <c:pt idx="1084">
                  <c:v>40542</c:v>
                </c:pt>
                <c:pt idx="1085">
                  <c:v>40543</c:v>
                </c:pt>
                <c:pt idx="1086">
                  <c:v>40546</c:v>
                </c:pt>
                <c:pt idx="1087">
                  <c:v>40547</c:v>
                </c:pt>
                <c:pt idx="1088">
                  <c:v>40548</c:v>
                </c:pt>
                <c:pt idx="1089">
                  <c:v>40549</c:v>
                </c:pt>
                <c:pt idx="1090">
                  <c:v>40550</c:v>
                </c:pt>
                <c:pt idx="1091">
                  <c:v>40553</c:v>
                </c:pt>
                <c:pt idx="1092">
                  <c:v>40554</c:v>
                </c:pt>
                <c:pt idx="1093">
                  <c:v>40555</c:v>
                </c:pt>
                <c:pt idx="1094">
                  <c:v>40556</c:v>
                </c:pt>
                <c:pt idx="1095">
                  <c:v>40557</c:v>
                </c:pt>
                <c:pt idx="1096">
                  <c:v>40561</c:v>
                </c:pt>
                <c:pt idx="1097">
                  <c:v>40562</c:v>
                </c:pt>
                <c:pt idx="1098">
                  <c:v>40563</c:v>
                </c:pt>
                <c:pt idx="1099">
                  <c:v>40564</c:v>
                </c:pt>
                <c:pt idx="1100">
                  <c:v>40567</c:v>
                </c:pt>
                <c:pt idx="1101">
                  <c:v>40568</c:v>
                </c:pt>
                <c:pt idx="1102">
                  <c:v>40569</c:v>
                </c:pt>
                <c:pt idx="1103">
                  <c:v>40570</c:v>
                </c:pt>
                <c:pt idx="1104">
                  <c:v>40571</c:v>
                </c:pt>
                <c:pt idx="1105">
                  <c:v>40574</c:v>
                </c:pt>
                <c:pt idx="1106">
                  <c:v>40575</c:v>
                </c:pt>
                <c:pt idx="1107">
                  <c:v>40576</c:v>
                </c:pt>
                <c:pt idx="1108">
                  <c:v>40577</c:v>
                </c:pt>
                <c:pt idx="1109">
                  <c:v>40578</c:v>
                </c:pt>
                <c:pt idx="1110">
                  <c:v>40581</c:v>
                </c:pt>
                <c:pt idx="1111">
                  <c:v>40582</c:v>
                </c:pt>
                <c:pt idx="1112">
                  <c:v>40583</c:v>
                </c:pt>
                <c:pt idx="1113">
                  <c:v>40584</c:v>
                </c:pt>
                <c:pt idx="1114">
                  <c:v>40585</c:v>
                </c:pt>
                <c:pt idx="1115">
                  <c:v>40588</c:v>
                </c:pt>
                <c:pt idx="1116">
                  <c:v>40589</c:v>
                </c:pt>
                <c:pt idx="1117">
                  <c:v>40590</c:v>
                </c:pt>
                <c:pt idx="1118">
                  <c:v>40591</c:v>
                </c:pt>
                <c:pt idx="1119">
                  <c:v>40592</c:v>
                </c:pt>
                <c:pt idx="1120">
                  <c:v>40596</c:v>
                </c:pt>
                <c:pt idx="1121">
                  <c:v>40597</c:v>
                </c:pt>
                <c:pt idx="1122">
                  <c:v>40598</c:v>
                </c:pt>
                <c:pt idx="1123">
                  <c:v>40599</c:v>
                </c:pt>
                <c:pt idx="1124">
                  <c:v>40602</c:v>
                </c:pt>
                <c:pt idx="1125">
                  <c:v>40603</c:v>
                </c:pt>
                <c:pt idx="1126">
                  <c:v>40604</c:v>
                </c:pt>
                <c:pt idx="1127">
                  <c:v>40605</c:v>
                </c:pt>
                <c:pt idx="1128">
                  <c:v>40606</c:v>
                </c:pt>
                <c:pt idx="1129">
                  <c:v>40609</c:v>
                </c:pt>
                <c:pt idx="1130">
                  <c:v>40610</c:v>
                </c:pt>
                <c:pt idx="1131">
                  <c:v>40611</c:v>
                </c:pt>
                <c:pt idx="1132">
                  <c:v>40612</c:v>
                </c:pt>
                <c:pt idx="1133">
                  <c:v>40613</c:v>
                </c:pt>
                <c:pt idx="1134">
                  <c:v>40616</c:v>
                </c:pt>
                <c:pt idx="1135">
                  <c:v>40617</c:v>
                </c:pt>
                <c:pt idx="1136">
                  <c:v>40618</c:v>
                </c:pt>
                <c:pt idx="1137">
                  <c:v>40619</c:v>
                </c:pt>
                <c:pt idx="1138">
                  <c:v>40620</c:v>
                </c:pt>
                <c:pt idx="1139">
                  <c:v>40623</c:v>
                </c:pt>
                <c:pt idx="1140">
                  <c:v>40624</c:v>
                </c:pt>
                <c:pt idx="1141">
                  <c:v>40625</c:v>
                </c:pt>
                <c:pt idx="1142">
                  <c:v>40626</c:v>
                </c:pt>
                <c:pt idx="1143">
                  <c:v>40627</c:v>
                </c:pt>
                <c:pt idx="1144">
                  <c:v>40630</c:v>
                </c:pt>
                <c:pt idx="1145">
                  <c:v>40631</c:v>
                </c:pt>
                <c:pt idx="1146">
                  <c:v>40632</c:v>
                </c:pt>
                <c:pt idx="1147">
                  <c:v>40633</c:v>
                </c:pt>
                <c:pt idx="1148">
                  <c:v>40634</c:v>
                </c:pt>
                <c:pt idx="1149">
                  <c:v>40637</c:v>
                </c:pt>
                <c:pt idx="1150">
                  <c:v>40638</c:v>
                </c:pt>
                <c:pt idx="1151">
                  <c:v>40639</c:v>
                </c:pt>
                <c:pt idx="1152">
                  <c:v>40640</c:v>
                </c:pt>
                <c:pt idx="1153">
                  <c:v>40641</c:v>
                </c:pt>
                <c:pt idx="1154">
                  <c:v>40644</c:v>
                </c:pt>
                <c:pt idx="1155">
                  <c:v>40645</c:v>
                </c:pt>
                <c:pt idx="1156">
                  <c:v>40646</c:v>
                </c:pt>
                <c:pt idx="1157">
                  <c:v>40647</c:v>
                </c:pt>
                <c:pt idx="1158">
                  <c:v>40648</c:v>
                </c:pt>
                <c:pt idx="1159">
                  <c:v>40651</c:v>
                </c:pt>
                <c:pt idx="1160">
                  <c:v>40652</c:v>
                </c:pt>
                <c:pt idx="1161">
                  <c:v>40653</c:v>
                </c:pt>
                <c:pt idx="1162">
                  <c:v>40654</c:v>
                </c:pt>
                <c:pt idx="1163">
                  <c:v>40658</c:v>
                </c:pt>
                <c:pt idx="1164">
                  <c:v>40659</c:v>
                </c:pt>
                <c:pt idx="1165">
                  <c:v>40660</c:v>
                </c:pt>
                <c:pt idx="1166">
                  <c:v>40661</c:v>
                </c:pt>
                <c:pt idx="1167">
                  <c:v>40662</c:v>
                </c:pt>
                <c:pt idx="1168">
                  <c:v>40665</c:v>
                </c:pt>
                <c:pt idx="1169">
                  <c:v>40666</c:v>
                </c:pt>
                <c:pt idx="1170">
                  <c:v>40667</c:v>
                </c:pt>
                <c:pt idx="1171">
                  <c:v>40668</c:v>
                </c:pt>
                <c:pt idx="1172">
                  <c:v>40669</c:v>
                </c:pt>
                <c:pt idx="1173">
                  <c:v>40672</c:v>
                </c:pt>
                <c:pt idx="1174">
                  <c:v>40673</c:v>
                </c:pt>
                <c:pt idx="1175">
                  <c:v>40674</c:v>
                </c:pt>
                <c:pt idx="1176">
                  <c:v>40675</c:v>
                </c:pt>
                <c:pt idx="1177">
                  <c:v>40676</c:v>
                </c:pt>
                <c:pt idx="1178">
                  <c:v>40679</c:v>
                </c:pt>
                <c:pt idx="1179">
                  <c:v>40680</c:v>
                </c:pt>
                <c:pt idx="1180">
                  <c:v>40681</c:v>
                </c:pt>
                <c:pt idx="1181">
                  <c:v>40682</c:v>
                </c:pt>
                <c:pt idx="1182">
                  <c:v>40683</c:v>
                </c:pt>
                <c:pt idx="1183">
                  <c:v>40686</c:v>
                </c:pt>
                <c:pt idx="1184">
                  <c:v>40687</c:v>
                </c:pt>
                <c:pt idx="1185">
                  <c:v>40688</c:v>
                </c:pt>
                <c:pt idx="1186">
                  <c:v>40689</c:v>
                </c:pt>
                <c:pt idx="1187">
                  <c:v>40690</c:v>
                </c:pt>
                <c:pt idx="1188">
                  <c:v>40694</c:v>
                </c:pt>
                <c:pt idx="1189">
                  <c:v>40695</c:v>
                </c:pt>
                <c:pt idx="1190">
                  <c:v>40696</c:v>
                </c:pt>
                <c:pt idx="1191">
                  <c:v>40697</c:v>
                </c:pt>
                <c:pt idx="1192">
                  <c:v>40700</c:v>
                </c:pt>
                <c:pt idx="1193">
                  <c:v>40701</c:v>
                </c:pt>
                <c:pt idx="1194">
                  <c:v>40702</c:v>
                </c:pt>
                <c:pt idx="1195">
                  <c:v>40704</c:v>
                </c:pt>
                <c:pt idx="1196">
                  <c:v>40707</c:v>
                </c:pt>
                <c:pt idx="1197">
                  <c:v>40708</c:v>
                </c:pt>
                <c:pt idx="1198">
                  <c:v>40709</c:v>
                </c:pt>
                <c:pt idx="1199">
                  <c:v>40710</c:v>
                </c:pt>
                <c:pt idx="1200">
                  <c:v>40711</c:v>
                </c:pt>
                <c:pt idx="1201">
                  <c:v>40714</c:v>
                </c:pt>
                <c:pt idx="1202">
                  <c:v>40715</c:v>
                </c:pt>
                <c:pt idx="1203">
                  <c:v>40716</c:v>
                </c:pt>
                <c:pt idx="1204">
                  <c:v>40717</c:v>
                </c:pt>
                <c:pt idx="1205">
                  <c:v>40718</c:v>
                </c:pt>
                <c:pt idx="1206">
                  <c:v>40721</c:v>
                </c:pt>
                <c:pt idx="1207">
                  <c:v>40722</c:v>
                </c:pt>
                <c:pt idx="1208">
                  <c:v>40723</c:v>
                </c:pt>
                <c:pt idx="1209">
                  <c:v>40724</c:v>
                </c:pt>
                <c:pt idx="1210">
                  <c:v>40725</c:v>
                </c:pt>
                <c:pt idx="1211">
                  <c:v>40729</c:v>
                </c:pt>
                <c:pt idx="1212">
                  <c:v>40730</c:v>
                </c:pt>
                <c:pt idx="1213">
                  <c:v>40731</c:v>
                </c:pt>
                <c:pt idx="1214">
                  <c:v>40732</c:v>
                </c:pt>
                <c:pt idx="1215">
                  <c:v>40735</c:v>
                </c:pt>
                <c:pt idx="1216">
                  <c:v>40736</c:v>
                </c:pt>
                <c:pt idx="1217">
                  <c:v>40737</c:v>
                </c:pt>
                <c:pt idx="1218">
                  <c:v>40738</c:v>
                </c:pt>
                <c:pt idx="1219">
                  <c:v>40739</c:v>
                </c:pt>
                <c:pt idx="1220">
                  <c:v>40742</c:v>
                </c:pt>
                <c:pt idx="1221">
                  <c:v>40743</c:v>
                </c:pt>
                <c:pt idx="1222">
                  <c:v>40744</c:v>
                </c:pt>
                <c:pt idx="1223">
                  <c:v>40745</c:v>
                </c:pt>
                <c:pt idx="1224">
                  <c:v>40746</c:v>
                </c:pt>
                <c:pt idx="1225">
                  <c:v>40749</c:v>
                </c:pt>
                <c:pt idx="1226">
                  <c:v>40750</c:v>
                </c:pt>
                <c:pt idx="1227">
                  <c:v>40751</c:v>
                </c:pt>
                <c:pt idx="1228">
                  <c:v>40752</c:v>
                </c:pt>
                <c:pt idx="1229">
                  <c:v>40753</c:v>
                </c:pt>
                <c:pt idx="1230">
                  <c:v>40756</c:v>
                </c:pt>
                <c:pt idx="1231">
                  <c:v>40757</c:v>
                </c:pt>
                <c:pt idx="1232">
                  <c:v>40758</c:v>
                </c:pt>
                <c:pt idx="1233">
                  <c:v>40759</c:v>
                </c:pt>
                <c:pt idx="1234">
                  <c:v>40760</c:v>
                </c:pt>
                <c:pt idx="1235">
                  <c:v>40763</c:v>
                </c:pt>
                <c:pt idx="1236">
                  <c:v>40764</c:v>
                </c:pt>
                <c:pt idx="1237">
                  <c:v>40765</c:v>
                </c:pt>
                <c:pt idx="1238">
                  <c:v>40766</c:v>
                </c:pt>
                <c:pt idx="1239">
                  <c:v>40767</c:v>
                </c:pt>
                <c:pt idx="1240">
                  <c:v>40771</c:v>
                </c:pt>
                <c:pt idx="1241">
                  <c:v>40772</c:v>
                </c:pt>
                <c:pt idx="1242">
                  <c:v>40773</c:v>
                </c:pt>
                <c:pt idx="1243">
                  <c:v>40774</c:v>
                </c:pt>
                <c:pt idx="1244">
                  <c:v>40777</c:v>
                </c:pt>
                <c:pt idx="1245">
                  <c:v>40778</c:v>
                </c:pt>
                <c:pt idx="1246">
                  <c:v>40779</c:v>
                </c:pt>
                <c:pt idx="1247">
                  <c:v>40780</c:v>
                </c:pt>
                <c:pt idx="1248">
                  <c:v>40781</c:v>
                </c:pt>
                <c:pt idx="1249">
                  <c:v>40784</c:v>
                </c:pt>
                <c:pt idx="1250">
                  <c:v>40785</c:v>
                </c:pt>
                <c:pt idx="1251">
                  <c:v>40786</c:v>
                </c:pt>
                <c:pt idx="1252">
                  <c:v>40787</c:v>
                </c:pt>
                <c:pt idx="1253">
                  <c:v>40788</c:v>
                </c:pt>
                <c:pt idx="1254">
                  <c:v>40792</c:v>
                </c:pt>
                <c:pt idx="1255">
                  <c:v>40793</c:v>
                </c:pt>
                <c:pt idx="1256">
                  <c:v>40794</c:v>
                </c:pt>
                <c:pt idx="1257">
                  <c:v>40795</c:v>
                </c:pt>
                <c:pt idx="1258">
                  <c:v>40798</c:v>
                </c:pt>
                <c:pt idx="1259">
                  <c:v>40799</c:v>
                </c:pt>
                <c:pt idx="1260">
                  <c:v>40800</c:v>
                </c:pt>
                <c:pt idx="1261">
                  <c:v>40801</c:v>
                </c:pt>
                <c:pt idx="1262">
                  <c:v>40802</c:v>
                </c:pt>
                <c:pt idx="1263">
                  <c:v>40805</c:v>
                </c:pt>
                <c:pt idx="1264">
                  <c:v>40806</c:v>
                </c:pt>
                <c:pt idx="1265">
                  <c:v>40807</c:v>
                </c:pt>
                <c:pt idx="1266">
                  <c:v>40808</c:v>
                </c:pt>
                <c:pt idx="1267">
                  <c:v>40809</c:v>
                </c:pt>
                <c:pt idx="1268">
                  <c:v>40812</c:v>
                </c:pt>
                <c:pt idx="1269">
                  <c:v>40813</c:v>
                </c:pt>
                <c:pt idx="1270">
                  <c:v>40814</c:v>
                </c:pt>
                <c:pt idx="1271">
                  <c:v>40815</c:v>
                </c:pt>
                <c:pt idx="1272">
                  <c:v>40816</c:v>
                </c:pt>
                <c:pt idx="1273">
                  <c:v>40819</c:v>
                </c:pt>
                <c:pt idx="1274">
                  <c:v>40820</c:v>
                </c:pt>
                <c:pt idx="1275">
                  <c:v>40821</c:v>
                </c:pt>
                <c:pt idx="1276">
                  <c:v>40822</c:v>
                </c:pt>
                <c:pt idx="1277">
                  <c:v>40823</c:v>
                </c:pt>
                <c:pt idx="1278">
                  <c:v>40826</c:v>
                </c:pt>
                <c:pt idx="1279">
                  <c:v>40827</c:v>
                </c:pt>
                <c:pt idx="1280">
                  <c:v>40828</c:v>
                </c:pt>
                <c:pt idx="1281">
                  <c:v>40829</c:v>
                </c:pt>
                <c:pt idx="1282">
                  <c:v>40830</c:v>
                </c:pt>
                <c:pt idx="1283">
                  <c:v>40833</c:v>
                </c:pt>
                <c:pt idx="1284">
                  <c:v>40834</c:v>
                </c:pt>
                <c:pt idx="1285">
                  <c:v>40835</c:v>
                </c:pt>
                <c:pt idx="1286">
                  <c:v>40836</c:v>
                </c:pt>
                <c:pt idx="1287">
                  <c:v>40837</c:v>
                </c:pt>
                <c:pt idx="1288">
                  <c:v>40840</c:v>
                </c:pt>
                <c:pt idx="1289">
                  <c:v>40841</c:v>
                </c:pt>
                <c:pt idx="1290">
                  <c:v>40842</c:v>
                </c:pt>
                <c:pt idx="1291">
                  <c:v>40843</c:v>
                </c:pt>
                <c:pt idx="1292">
                  <c:v>40844</c:v>
                </c:pt>
                <c:pt idx="1293">
                  <c:v>40847</c:v>
                </c:pt>
                <c:pt idx="1294">
                  <c:v>40848</c:v>
                </c:pt>
                <c:pt idx="1295">
                  <c:v>40849</c:v>
                </c:pt>
                <c:pt idx="1296">
                  <c:v>40850</c:v>
                </c:pt>
                <c:pt idx="1297">
                  <c:v>40851</c:v>
                </c:pt>
                <c:pt idx="1298">
                  <c:v>40854</c:v>
                </c:pt>
                <c:pt idx="1299">
                  <c:v>40855</c:v>
                </c:pt>
                <c:pt idx="1300">
                  <c:v>40857</c:v>
                </c:pt>
                <c:pt idx="1301">
                  <c:v>40858</c:v>
                </c:pt>
                <c:pt idx="1302">
                  <c:v>40861</c:v>
                </c:pt>
                <c:pt idx="1303">
                  <c:v>40862</c:v>
                </c:pt>
                <c:pt idx="1304">
                  <c:v>40863</c:v>
                </c:pt>
                <c:pt idx="1305">
                  <c:v>40864</c:v>
                </c:pt>
                <c:pt idx="1306">
                  <c:v>40865</c:v>
                </c:pt>
                <c:pt idx="1307">
                  <c:v>40868</c:v>
                </c:pt>
                <c:pt idx="1308">
                  <c:v>40869</c:v>
                </c:pt>
                <c:pt idx="1309">
                  <c:v>40870</c:v>
                </c:pt>
                <c:pt idx="1310">
                  <c:v>40872</c:v>
                </c:pt>
                <c:pt idx="1311">
                  <c:v>40875</c:v>
                </c:pt>
                <c:pt idx="1312">
                  <c:v>40876</c:v>
                </c:pt>
                <c:pt idx="1313">
                  <c:v>40877</c:v>
                </c:pt>
                <c:pt idx="1314">
                  <c:v>40878</c:v>
                </c:pt>
                <c:pt idx="1315">
                  <c:v>40879</c:v>
                </c:pt>
                <c:pt idx="1316">
                  <c:v>40882</c:v>
                </c:pt>
                <c:pt idx="1317">
                  <c:v>40883</c:v>
                </c:pt>
                <c:pt idx="1318">
                  <c:v>40884</c:v>
                </c:pt>
                <c:pt idx="1319">
                  <c:v>40885</c:v>
                </c:pt>
                <c:pt idx="1320">
                  <c:v>40886</c:v>
                </c:pt>
                <c:pt idx="1321">
                  <c:v>40889</c:v>
                </c:pt>
                <c:pt idx="1322">
                  <c:v>40890</c:v>
                </c:pt>
                <c:pt idx="1323">
                  <c:v>40891</c:v>
                </c:pt>
                <c:pt idx="1324">
                  <c:v>40892</c:v>
                </c:pt>
                <c:pt idx="1325">
                  <c:v>40893</c:v>
                </c:pt>
                <c:pt idx="1326">
                  <c:v>40896</c:v>
                </c:pt>
                <c:pt idx="1327">
                  <c:v>40897</c:v>
                </c:pt>
                <c:pt idx="1328">
                  <c:v>40898</c:v>
                </c:pt>
                <c:pt idx="1329">
                  <c:v>40899</c:v>
                </c:pt>
                <c:pt idx="1330">
                  <c:v>40900</c:v>
                </c:pt>
                <c:pt idx="1331">
                  <c:v>40904</c:v>
                </c:pt>
                <c:pt idx="1332">
                  <c:v>40905</c:v>
                </c:pt>
                <c:pt idx="1333">
                  <c:v>40906</c:v>
                </c:pt>
                <c:pt idx="1334">
                  <c:v>40907</c:v>
                </c:pt>
                <c:pt idx="1335">
                  <c:v>40911</c:v>
                </c:pt>
                <c:pt idx="1336">
                  <c:v>40912</c:v>
                </c:pt>
                <c:pt idx="1337">
                  <c:v>40913</c:v>
                </c:pt>
                <c:pt idx="1338">
                  <c:v>40914</c:v>
                </c:pt>
                <c:pt idx="1339">
                  <c:v>40918</c:v>
                </c:pt>
                <c:pt idx="1340">
                  <c:v>40919</c:v>
                </c:pt>
                <c:pt idx="1341">
                  <c:v>40920</c:v>
                </c:pt>
                <c:pt idx="1342">
                  <c:v>40921</c:v>
                </c:pt>
                <c:pt idx="1343">
                  <c:v>40925</c:v>
                </c:pt>
                <c:pt idx="1344">
                  <c:v>40926</c:v>
                </c:pt>
                <c:pt idx="1345">
                  <c:v>40928</c:v>
                </c:pt>
                <c:pt idx="1346">
                  <c:v>40931</c:v>
                </c:pt>
                <c:pt idx="1347">
                  <c:v>40932</c:v>
                </c:pt>
                <c:pt idx="1348">
                  <c:v>40933</c:v>
                </c:pt>
                <c:pt idx="1349">
                  <c:v>40934</c:v>
                </c:pt>
                <c:pt idx="1350">
                  <c:v>40935</c:v>
                </c:pt>
                <c:pt idx="1351">
                  <c:v>40938</c:v>
                </c:pt>
                <c:pt idx="1352">
                  <c:v>40939</c:v>
                </c:pt>
                <c:pt idx="1353">
                  <c:v>40940</c:v>
                </c:pt>
                <c:pt idx="1354">
                  <c:v>40941</c:v>
                </c:pt>
                <c:pt idx="1355">
                  <c:v>40942</c:v>
                </c:pt>
                <c:pt idx="1356">
                  <c:v>40945</c:v>
                </c:pt>
                <c:pt idx="1357">
                  <c:v>40946</c:v>
                </c:pt>
                <c:pt idx="1358">
                  <c:v>40947</c:v>
                </c:pt>
                <c:pt idx="1359">
                  <c:v>40948</c:v>
                </c:pt>
                <c:pt idx="1360">
                  <c:v>40949</c:v>
                </c:pt>
                <c:pt idx="1361">
                  <c:v>40952</c:v>
                </c:pt>
                <c:pt idx="1362">
                  <c:v>40953</c:v>
                </c:pt>
                <c:pt idx="1363">
                  <c:v>40954</c:v>
                </c:pt>
                <c:pt idx="1364">
                  <c:v>40955</c:v>
                </c:pt>
                <c:pt idx="1365">
                  <c:v>40956</c:v>
                </c:pt>
                <c:pt idx="1366">
                  <c:v>40960</c:v>
                </c:pt>
                <c:pt idx="1367">
                  <c:v>40961</c:v>
                </c:pt>
                <c:pt idx="1368">
                  <c:v>40962</c:v>
                </c:pt>
                <c:pt idx="1369">
                  <c:v>40963</c:v>
                </c:pt>
                <c:pt idx="1370">
                  <c:v>40966</c:v>
                </c:pt>
                <c:pt idx="1371">
                  <c:v>40967</c:v>
                </c:pt>
                <c:pt idx="1372">
                  <c:v>40968</c:v>
                </c:pt>
                <c:pt idx="1373">
                  <c:v>40969</c:v>
                </c:pt>
                <c:pt idx="1374">
                  <c:v>40970</c:v>
                </c:pt>
                <c:pt idx="1375">
                  <c:v>40973</c:v>
                </c:pt>
                <c:pt idx="1376">
                  <c:v>40974</c:v>
                </c:pt>
                <c:pt idx="1377">
                  <c:v>40975</c:v>
                </c:pt>
                <c:pt idx="1378">
                  <c:v>40976</c:v>
                </c:pt>
                <c:pt idx="1379">
                  <c:v>40977</c:v>
                </c:pt>
                <c:pt idx="1380">
                  <c:v>40980</c:v>
                </c:pt>
                <c:pt idx="1381">
                  <c:v>40981</c:v>
                </c:pt>
                <c:pt idx="1382">
                  <c:v>40982</c:v>
                </c:pt>
                <c:pt idx="1383">
                  <c:v>40983</c:v>
                </c:pt>
                <c:pt idx="1384">
                  <c:v>40984</c:v>
                </c:pt>
                <c:pt idx="1385">
                  <c:v>40987</c:v>
                </c:pt>
                <c:pt idx="1386">
                  <c:v>40988</c:v>
                </c:pt>
                <c:pt idx="1387">
                  <c:v>40989</c:v>
                </c:pt>
                <c:pt idx="1388">
                  <c:v>40990</c:v>
                </c:pt>
                <c:pt idx="1389">
                  <c:v>40991</c:v>
                </c:pt>
                <c:pt idx="1390">
                  <c:v>40994</c:v>
                </c:pt>
                <c:pt idx="1391">
                  <c:v>40995</c:v>
                </c:pt>
                <c:pt idx="1392">
                  <c:v>40996</c:v>
                </c:pt>
                <c:pt idx="1393">
                  <c:v>40997</c:v>
                </c:pt>
                <c:pt idx="1394">
                  <c:v>40998</c:v>
                </c:pt>
                <c:pt idx="1395">
                  <c:v>41001</c:v>
                </c:pt>
                <c:pt idx="1396">
                  <c:v>41002</c:v>
                </c:pt>
                <c:pt idx="1397">
                  <c:v>41003</c:v>
                </c:pt>
                <c:pt idx="1398">
                  <c:v>41004</c:v>
                </c:pt>
                <c:pt idx="1399">
                  <c:v>41008</c:v>
                </c:pt>
                <c:pt idx="1400">
                  <c:v>41009</c:v>
                </c:pt>
                <c:pt idx="1401">
                  <c:v>41010</c:v>
                </c:pt>
                <c:pt idx="1402">
                  <c:v>41011</c:v>
                </c:pt>
                <c:pt idx="1403">
                  <c:v>41012</c:v>
                </c:pt>
                <c:pt idx="1404">
                  <c:v>41015</c:v>
                </c:pt>
                <c:pt idx="1405">
                  <c:v>41016</c:v>
                </c:pt>
                <c:pt idx="1406">
                  <c:v>41017</c:v>
                </c:pt>
                <c:pt idx="1407">
                  <c:v>41018</c:v>
                </c:pt>
                <c:pt idx="1408">
                  <c:v>41019</c:v>
                </c:pt>
                <c:pt idx="1409">
                  <c:v>41022</c:v>
                </c:pt>
                <c:pt idx="1410">
                  <c:v>41023</c:v>
                </c:pt>
                <c:pt idx="1411">
                  <c:v>41024</c:v>
                </c:pt>
                <c:pt idx="1412">
                  <c:v>41025</c:v>
                </c:pt>
                <c:pt idx="1413">
                  <c:v>41026</c:v>
                </c:pt>
                <c:pt idx="1414">
                  <c:v>41029</c:v>
                </c:pt>
                <c:pt idx="1415">
                  <c:v>41030</c:v>
                </c:pt>
                <c:pt idx="1416">
                  <c:v>41031</c:v>
                </c:pt>
                <c:pt idx="1417">
                  <c:v>41032</c:v>
                </c:pt>
                <c:pt idx="1418">
                  <c:v>41033</c:v>
                </c:pt>
                <c:pt idx="1419">
                  <c:v>41036</c:v>
                </c:pt>
                <c:pt idx="1420">
                  <c:v>41037</c:v>
                </c:pt>
                <c:pt idx="1421">
                  <c:v>41038</c:v>
                </c:pt>
                <c:pt idx="1422">
                  <c:v>41039</c:v>
                </c:pt>
                <c:pt idx="1423">
                  <c:v>41040</c:v>
                </c:pt>
                <c:pt idx="1424">
                  <c:v>41043</c:v>
                </c:pt>
                <c:pt idx="1425">
                  <c:v>41044</c:v>
                </c:pt>
                <c:pt idx="1426">
                  <c:v>41045</c:v>
                </c:pt>
                <c:pt idx="1427">
                  <c:v>41046</c:v>
                </c:pt>
                <c:pt idx="1428">
                  <c:v>41047</c:v>
                </c:pt>
                <c:pt idx="1429">
                  <c:v>41050</c:v>
                </c:pt>
                <c:pt idx="1430">
                  <c:v>41051</c:v>
                </c:pt>
                <c:pt idx="1431">
                  <c:v>41052</c:v>
                </c:pt>
                <c:pt idx="1432">
                  <c:v>41053</c:v>
                </c:pt>
                <c:pt idx="1433">
                  <c:v>41054</c:v>
                </c:pt>
                <c:pt idx="1434">
                  <c:v>41058</c:v>
                </c:pt>
                <c:pt idx="1435">
                  <c:v>41059</c:v>
                </c:pt>
                <c:pt idx="1436">
                  <c:v>41060</c:v>
                </c:pt>
                <c:pt idx="1437">
                  <c:v>41061</c:v>
                </c:pt>
                <c:pt idx="1438">
                  <c:v>41064</c:v>
                </c:pt>
                <c:pt idx="1439">
                  <c:v>41065</c:v>
                </c:pt>
                <c:pt idx="1440">
                  <c:v>41066</c:v>
                </c:pt>
                <c:pt idx="1441">
                  <c:v>41067</c:v>
                </c:pt>
                <c:pt idx="1442">
                  <c:v>41068</c:v>
                </c:pt>
                <c:pt idx="1443">
                  <c:v>41072</c:v>
                </c:pt>
                <c:pt idx="1444">
                  <c:v>41073</c:v>
                </c:pt>
                <c:pt idx="1445">
                  <c:v>41074</c:v>
                </c:pt>
                <c:pt idx="1446">
                  <c:v>41075</c:v>
                </c:pt>
                <c:pt idx="1447">
                  <c:v>41078</c:v>
                </c:pt>
                <c:pt idx="1448">
                  <c:v>41079</c:v>
                </c:pt>
                <c:pt idx="1449">
                  <c:v>41080</c:v>
                </c:pt>
                <c:pt idx="1450">
                  <c:v>41081</c:v>
                </c:pt>
                <c:pt idx="1451">
                  <c:v>41082</c:v>
                </c:pt>
                <c:pt idx="1452">
                  <c:v>41085</c:v>
                </c:pt>
                <c:pt idx="1453">
                  <c:v>41086</c:v>
                </c:pt>
                <c:pt idx="1454">
                  <c:v>41087</c:v>
                </c:pt>
                <c:pt idx="1455">
                  <c:v>41088</c:v>
                </c:pt>
                <c:pt idx="1456">
                  <c:v>41089</c:v>
                </c:pt>
                <c:pt idx="1457">
                  <c:v>41092</c:v>
                </c:pt>
                <c:pt idx="1458">
                  <c:v>41093</c:v>
                </c:pt>
                <c:pt idx="1459">
                  <c:v>41095</c:v>
                </c:pt>
                <c:pt idx="1460">
                  <c:v>41096</c:v>
                </c:pt>
                <c:pt idx="1461">
                  <c:v>41099</c:v>
                </c:pt>
                <c:pt idx="1462">
                  <c:v>41100</c:v>
                </c:pt>
                <c:pt idx="1463">
                  <c:v>41101</c:v>
                </c:pt>
                <c:pt idx="1464">
                  <c:v>41102</c:v>
                </c:pt>
                <c:pt idx="1465">
                  <c:v>41103</c:v>
                </c:pt>
                <c:pt idx="1466">
                  <c:v>41106</c:v>
                </c:pt>
                <c:pt idx="1467">
                  <c:v>41107</c:v>
                </c:pt>
                <c:pt idx="1468">
                  <c:v>41108</c:v>
                </c:pt>
                <c:pt idx="1469">
                  <c:v>41109</c:v>
                </c:pt>
                <c:pt idx="1470">
                  <c:v>41110</c:v>
                </c:pt>
                <c:pt idx="1471">
                  <c:v>41113</c:v>
                </c:pt>
                <c:pt idx="1472">
                  <c:v>41114</c:v>
                </c:pt>
                <c:pt idx="1473">
                  <c:v>41115</c:v>
                </c:pt>
                <c:pt idx="1474">
                  <c:v>41116</c:v>
                </c:pt>
                <c:pt idx="1475">
                  <c:v>41117</c:v>
                </c:pt>
                <c:pt idx="1476">
                  <c:v>41120</c:v>
                </c:pt>
                <c:pt idx="1477">
                  <c:v>41121</c:v>
                </c:pt>
                <c:pt idx="1478">
                  <c:v>41122</c:v>
                </c:pt>
                <c:pt idx="1479">
                  <c:v>41123</c:v>
                </c:pt>
                <c:pt idx="1480">
                  <c:v>41124</c:v>
                </c:pt>
                <c:pt idx="1481">
                  <c:v>41127</c:v>
                </c:pt>
                <c:pt idx="1482">
                  <c:v>41128</c:v>
                </c:pt>
                <c:pt idx="1483">
                  <c:v>41129</c:v>
                </c:pt>
                <c:pt idx="1484">
                  <c:v>41130</c:v>
                </c:pt>
                <c:pt idx="1485">
                  <c:v>41131</c:v>
                </c:pt>
                <c:pt idx="1486">
                  <c:v>41134</c:v>
                </c:pt>
                <c:pt idx="1487">
                  <c:v>41135</c:v>
                </c:pt>
                <c:pt idx="1488">
                  <c:v>41136</c:v>
                </c:pt>
                <c:pt idx="1489">
                  <c:v>41137</c:v>
                </c:pt>
                <c:pt idx="1490">
                  <c:v>41138</c:v>
                </c:pt>
                <c:pt idx="1491">
                  <c:v>41141</c:v>
                </c:pt>
                <c:pt idx="1492">
                  <c:v>41142</c:v>
                </c:pt>
                <c:pt idx="1493">
                  <c:v>41143</c:v>
                </c:pt>
                <c:pt idx="1494">
                  <c:v>41144</c:v>
                </c:pt>
                <c:pt idx="1495">
                  <c:v>41145</c:v>
                </c:pt>
                <c:pt idx="1496">
                  <c:v>41148</c:v>
                </c:pt>
                <c:pt idx="1497">
                  <c:v>41149</c:v>
                </c:pt>
                <c:pt idx="1498">
                  <c:v>41150</c:v>
                </c:pt>
                <c:pt idx="1499">
                  <c:v>41151</c:v>
                </c:pt>
                <c:pt idx="1500">
                  <c:v>41152</c:v>
                </c:pt>
                <c:pt idx="1501">
                  <c:v>41156</c:v>
                </c:pt>
                <c:pt idx="1502">
                  <c:v>41157</c:v>
                </c:pt>
                <c:pt idx="1503">
                  <c:v>41158</c:v>
                </c:pt>
                <c:pt idx="1504">
                  <c:v>41159</c:v>
                </c:pt>
                <c:pt idx="1505">
                  <c:v>41162</c:v>
                </c:pt>
                <c:pt idx="1506">
                  <c:v>41163</c:v>
                </c:pt>
                <c:pt idx="1507">
                  <c:v>41164</c:v>
                </c:pt>
                <c:pt idx="1508">
                  <c:v>41165</c:v>
                </c:pt>
                <c:pt idx="1509">
                  <c:v>41166</c:v>
                </c:pt>
                <c:pt idx="1510">
                  <c:v>41169</c:v>
                </c:pt>
                <c:pt idx="1511">
                  <c:v>41170</c:v>
                </c:pt>
                <c:pt idx="1512">
                  <c:v>41171</c:v>
                </c:pt>
                <c:pt idx="1513">
                  <c:v>41172</c:v>
                </c:pt>
                <c:pt idx="1514">
                  <c:v>41173</c:v>
                </c:pt>
                <c:pt idx="1515">
                  <c:v>41176</c:v>
                </c:pt>
                <c:pt idx="1516">
                  <c:v>41177</c:v>
                </c:pt>
                <c:pt idx="1517">
                  <c:v>41178</c:v>
                </c:pt>
                <c:pt idx="1518">
                  <c:v>41179</c:v>
                </c:pt>
                <c:pt idx="1519">
                  <c:v>41180</c:v>
                </c:pt>
                <c:pt idx="1520">
                  <c:v>41183</c:v>
                </c:pt>
                <c:pt idx="1521">
                  <c:v>41184</c:v>
                </c:pt>
                <c:pt idx="1522">
                  <c:v>41185</c:v>
                </c:pt>
                <c:pt idx="1523">
                  <c:v>41186</c:v>
                </c:pt>
                <c:pt idx="1524">
                  <c:v>41187</c:v>
                </c:pt>
                <c:pt idx="1525">
                  <c:v>41190</c:v>
                </c:pt>
                <c:pt idx="1526">
                  <c:v>41191</c:v>
                </c:pt>
                <c:pt idx="1527">
                  <c:v>41192</c:v>
                </c:pt>
                <c:pt idx="1528">
                  <c:v>41193</c:v>
                </c:pt>
                <c:pt idx="1529">
                  <c:v>41194</c:v>
                </c:pt>
                <c:pt idx="1530">
                  <c:v>41197</c:v>
                </c:pt>
                <c:pt idx="1531">
                  <c:v>41198</c:v>
                </c:pt>
                <c:pt idx="1532">
                  <c:v>41199</c:v>
                </c:pt>
                <c:pt idx="1533">
                  <c:v>41200</c:v>
                </c:pt>
                <c:pt idx="1534">
                  <c:v>41201</c:v>
                </c:pt>
                <c:pt idx="1535">
                  <c:v>41204</c:v>
                </c:pt>
                <c:pt idx="1536">
                  <c:v>41205</c:v>
                </c:pt>
                <c:pt idx="1537">
                  <c:v>41206</c:v>
                </c:pt>
                <c:pt idx="1538">
                  <c:v>41207</c:v>
                </c:pt>
                <c:pt idx="1539">
                  <c:v>41208</c:v>
                </c:pt>
                <c:pt idx="1540">
                  <c:v>41213</c:v>
                </c:pt>
                <c:pt idx="1541">
                  <c:v>41214</c:v>
                </c:pt>
                <c:pt idx="1542">
                  <c:v>41215</c:v>
                </c:pt>
                <c:pt idx="1543">
                  <c:v>41218</c:v>
                </c:pt>
                <c:pt idx="1544">
                  <c:v>41219</c:v>
                </c:pt>
                <c:pt idx="1545">
                  <c:v>41220</c:v>
                </c:pt>
                <c:pt idx="1546">
                  <c:v>41221</c:v>
                </c:pt>
                <c:pt idx="1547">
                  <c:v>41222</c:v>
                </c:pt>
                <c:pt idx="1548">
                  <c:v>41225</c:v>
                </c:pt>
                <c:pt idx="1549">
                  <c:v>41226</c:v>
                </c:pt>
                <c:pt idx="1550">
                  <c:v>41227</c:v>
                </c:pt>
                <c:pt idx="1551">
                  <c:v>41228</c:v>
                </c:pt>
                <c:pt idx="1552">
                  <c:v>41229</c:v>
                </c:pt>
                <c:pt idx="1553">
                  <c:v>41232</c:v>
                </c:pt>
                <c:pt idx="1554">
                  <c:v>41233</c:v>
                </c:pt>
                <c:pt idx="1555">
                  <c:v>41234</c:v>
                </c:pt>
                <c:pt idx="1556">
                  <c:v>41236</c:v>
                </c:pt>
                <c:pt idx="1557">
                  <c:v>41239</c:v>
                </c:pt>
                <c:pt idx="1558">
                  <c:v>41240</c:v>
                </c:pt>
                <c:pt idx="1559">
                  <c:v>41241</c:v>
                </c:pt>
                <c:pt idx="1560">
                  <c:v>41242</c:v>
                </c:pt>
                <c:pt idx="1561">
                  <c:v>41243</c:v>
                </c:pt>
                <c:pt idx="1562">
                  <c:v>41246</c:v>
                </c:pt>
                <c:pt idx="1563">
                  <c:v>41247</c:v>
                </c:pt>
                <c:pt idx="1564">
                  <c:v>41248</c:v>
                </c:pt>
                <c:pt idx="1565">
                  <c:v>41249</c:v>
                </c:pt>
                <c:pt idx="1566">
                  <c:v>41250</c:v>
                </c:pt>
                <c:pt idx="1567">
                  <c:v>41253</c:v>
                </c:pt>
                <c:pt idx="1568">
                  <c:v>41254</c:v>
                </c:pt>
                <c:pt idx="1569">
                  <c:v>41255</c:v>
                </c:pt>
                <c:pt idx="1570">
                  <c:v>41256</c:v>
                </c:pt>
                <c:pt idx="1571">
                  <c:v>41257</c:v>
                </c:pt>
                <c:pt idx="1572">
                  <c:v>41260</c:v>
                </c:pt>
                <c:pt idx="1573">
                  <c:v>41262</c:v>
                </c:pt>
                <c:pt idx="1574">
                  <c:v>41263</c:v>
                </c:pt>
                <c:pt idx="1575">
                  <c:v>41264</c:v>
                </c:pt>
                <c:pt idx="1576">
                  <c:v>41267</c:v>
                </c:pt>
                <c:pt idx="1577">
                  <c:v>41269</c:v>
                </c:pt>
                <c:pt idx="1578">
                  <c:v>41270</c:v>
                </c:pt>
                <c:pt idx="1579">
                  <c:v>41271</c:v>
                </c:pt>
                <c:pt idx="1580">
                  <c:v>41274</c:v>
                </c:pt>
                <c:pt idx="1581">
                  <c:v>41276</c:v>
                </c:pt>
                <c:pt idx="1582">
                  <c:v>41277</c:v>
                </c:pt>
                <c:pt idx="1583">
                  <c:v>41278</c:v>
                </c:pt>
                <c:pt idx="1584">
                  <c:v>41281</c:v>
                </c:pt>
                <c:pt idx="1585">
                  <c:v>41282</c:v>
                </c:pt>
                <c:pt idx="1586">
                  <c:v>41283</c:v>
                </c:pt>
                <c:pt idx="1587">
                  <c:v>41284</c:v>
                </c:pt>
                <c:pt idx="1588">
                  <c:v>41285</c:v>
                </c:pt>
                <c:pt idx="1589">
                  <c:v>41288</c:v>
                </c:pt>
                <c:pt idx="1590">
                  <c:v>41289</c:v>
                </c:pt>
                <c:pt idx="1591">
                  <c:v>41290</c:v>
                </c:pt>
                <c:pt idx="1592">
                  <c:v>41291</c:v>
                </c:pt>
                <c:pt idx="1593">
                  <c:v>41292</c:v>
                </c:pt>
                <c:pt idx="1594">
                  <c:v>41296</c:v>
                </c:pt>
                <c:pt idx="1595">
                  <c:v>41297</c:v>
                </c:pt>
                <c:pt idx="1596">
                  <c:v>41298</c:v>
                </c:pt>
                <c:pt idx="1597">
                  <c:v>41299</c:v>
                </c:pt>
                <c:pt idx="1598">
                  <c:v>41302</c:v>
                </c:pt>
                <c:pt idx="1599">
                  <c:v>41303</c:v>
                </c:pt>
                <c:pt idx="1600">
                  <c:v>41304</c:v>
                </c:pt>
                <c:pt idx="1601">
                  <c:v>41305</c:v>
                </c:pt>
                <c:pt idx="1602">
                  <c:v>41306</c:v>
                </c:pt>
                <c:pt idx="1603">
                  <c:v>41309</c:v>
                </c:pt>
                <c:pt idx="1604">
                  <c:v>41310</c:v>
                </c:pt>
                <c:pt idx="1605">
                  <c:v>41311</c:v>
                </c:pt>
                <c:pt idx="1606">
                  <c:v>41312</c:v>
                </c:pt>
                <c:pt idx="1607">
                  <c:v>41313</c:v>
                </c:pt>
                <c:pt idx="1608">
                  <c:v>41317</c:v>
                </c:pt>
                <c:pt idx="1609">
                  <c:v>41318</c:v>
                </c:pt>
                <c:pt idx="1610">
                  <c:v>41319</c:v>
                </c:pt>
                <c:pt idx="1611">
                  <c:v>41320</c:v>
                </c:pt>
                <c:pt idx="1612">
                  <c:v>41324</c:v>
                </c:pt>
                <c:pt idx="1613">
                  <c:v>41325</c:v>
                </c:pt>
                <c:pt idx="1614">
                  <c:v>41326</c:v>
                </c:pt>
                <c:pt idx="1615">
                  <c:v>41327</c:v>
                </c:pt>
                <c:pt idx="1616">
                  <c:v>41330</c:v>
                </c:pt>
                <c:pt idx="1617">
                  <c:v>41331</c:v>
                </c:pt>
                <c:pt idx="1618">
                  <c:v>41332</c:v>
                </c:pt>
                <c:pt idx="1619">
                  <c:v>41333</c:v>
                </c:pt>
                <c:pt idx="1620">
                  <c:v>41334</c:v>
                </c:pt>
                <c:pt idx="1621">
                  <c:v>41337</c:v>
                </c:pt>
                <c:pt idx="1622">
                  <c:v>41338</c:v>
                </c:pt>
                <c:pt idx="1623">
                  <c:v>41339</c:v>
                </c:pt>
                <c:pt idx="1624">
                  <c:v>41340</c:v>
                </c:pt>
                <c:pt idx="1625">
                  <c:v>41341</c:v>
                </c:pt>
                <c:pt idx="1626">
                  <c:v>41344</c:v>
                </c:pt>
                <c:pt idx="1627">
                  <c:v>41345</c:v>
                </c:pt>
                <c:pt idx="1628">
                  <c:v>41346</c:v>
                </c:pt>
                <c:pt idx="1629">
                  <c:v>41347</c:v>
                </c:pt>
                <c:pt idx="1630">
                  <c:v>41351</c:v>
                </c:pt>
                <c:pt idx="1631">
                  <c:v>41352</c:v>
                </c:pt>
                <c:pt idx="1632">
                  <c:v>41353</c:v>
                </c:pt>
                <c:pt idx="1633">
                  <c:v>41354</c:v>
                </c:pt>
                <c:pt idx="1634">
                  <c:v>41355</c:v>
                </c:pt>
                <c:pt idx="1635">
                  <c:v>41358</c:v>
                </c:pt>
                <c:pt idx="1636">
                  <c:v>41359</c:v>
                </c:pt>
                <c:pt idx="1637">
                  <c:v>41360</c:v>
                </c:pt>
                <c:pt idx="1638">
                  <c:v>41361</c:v>
                </c:pt>
                <c:pt idx="1639">
                  <c:v>41365</c:v>
                </c:pt>
                <c:pt idx="1640">
                  <c:v>41366</c:v>
                </c:pt>
                <c:pt idx="1641">
                  <c:v>41367</c:v>
                </c:pt>
                <c:pt idx="1642">
                  <c:v>41368</c:v>
                </c:pt>
                <c:pt idx="1643">
                  <c:v>41369</c:v>
                </c:pt>
                <c:pt idx="1644">
                  <c:v>41372</c:v>
                </c:pt>
                <c:pt idx="1645">
                  <c:v>41373</c:v>
                </c:pt>
                <c:pt idx="1646">
                  <c:v>41374</c:v>
                </c:pt>
                <c:pt idx="1647">
                  <c:v>41375</c:v>
                </c:pt>
                <c:pt idx="1648">
                  <c:v>41376</c:v>
                </c:pt>
                <c:pt idx="1649">
                  <c:v>41379</c:v>
                </c:pt>
                <c:pt idx="1650">
                  <c:v>41380</c:v>
                </c:pt>
                <c:pt idx="1651">
                  <c:v>41381</c:v>
                </c:pt>
                <c:pt idx="1652">
                  <c:v>41382</c:v>
                </c:pt>
                <c:pt idx="1653">
                  <c:v>41383</c:v>
                </c:pt>
                <c:pt idx="1654">
                  <c:v>41386</c:v>
                </c:pt>
                <c:pt idx="1655">
                  <c:v>41387</c:v>
                </c:pt>
                <c:pt idx="1656">
                  <c:v>41388</c:v>
                </c:pt>
                <c:pt idx="1657">
                  <c:v>41389</c:v>
                </c:pt>
                <c:pt idx="1658">
                  <c:v>41390</c:v>
                </c:pt>
                <c:pt idx="1659">
                  <c:v>41393</c:v>
                </c:pt>
                <c:pt idx="1660">
                  <c:v>41394</c:v>
                </c:pt>
                <c:pt idx="1661">
                  <c:v>41395</c:v>
                </c:pt>
                <c:pt idx="1662">
                  <c:v>41396</c:v>
                </c:pt>
                <c:pt idx="1663">
                  <c:v>41397</c:v>
                </c:pt>
                <c:pt idx="1664">
                  <c:v>41400</c:v>
                </c:pt>
                <c:pt idx="1665">
                  <c:v>41401</c:v>
                </c:pt>
                <c:pt idx="1666">
                  <c:v>41402</c:v>
                </c:pt>
                <c:pt idx="1667">
                  <c:v>41403</c:v>
                </c:pt>
                <c:pt idx="1668">
                  <c:v>41404</c:v>
                </c:pt>
                <c:pt idx="1669">
                  <c:v>41407</c:v>
                </c:pt>
                <c:pt idx="1670">
                  <c:v>41408</c:v>
                </c:pt>
                <c:pt idx="1671">
                  <c:v>41409</c:v>
                </c:pt>
                <c:pt idx="1672">
                  <c:v>41410</c:v>
                </c:pt>
                <c:pt idx="1673">
                  <c:v>41411</c:v>
                </c:pt>
                <c:pt idx="1674">
                  <c:v>41414</c:v>
                </c:pt>
                <c:pt idx="1675">
                  <c:v>41415</c:v>
                </c:pt>
                <c:pt idx="1676">
                  <c:v>41416</c:v>
                </c:pt>
                <c:pt idx="1677">
                  <c:v>41417</c:v>
                </c:pt>
                <c:pt idx="1678">
                  <c:v>41418</c:v>
                </c:pt>
                <c:pt idx="1679">
                  <c:v>41422</c:v>
                </c:pt>
                <c:pt idx="1680">
                  <c:v>41423</c:v>
                </c:pt>
                <c:pt idx="1681">
                  <c:v>41424</c:v>
                </c:pt>
                <c:pt idx="1682">
                  <c:v>41425</c:v>
                </c:pt>
                <c:pt idx="1683">
                  <c:v>41428</c:v>
                </c:pt>
                <c:pt idx="1684">
                  <c:v>41429</c:v>
                </c:pt>
                <c:pt idx="1685">
                  <c:v>41431</c:v>
                </c:pt>
                <c:pt idx="1686">
                  <c:v>41432</c:v>
                </c:pt>
                <c:pt idx="1687">
                  <c:v>41435</c:v>
                </c:pt>
                <c:pt idx="1688">
                  <c:v>41436</c:v>
                </c:pt>
                <c:pt idx="1689">
                  <c:v>41437</c:v>
                </c:pt>
                <c:pt idx="1690">
                  <c:v>41438</c:v>
                </c:pt>
                <c:pt idx="1691">
                  <c:v>41439</c:v>
                </c:pt>
                <c:pt idx="1692">
                  <c:v>41442</c:v>
                </c:pt>
                <c:pt idx="1693">
                  <c:v>41443</c:v>
                </c:pt>
                <c:pt idx="1694">
                  <c:v>41444</c:v>
                </c:pt>
                <c:pt idx="1695">
                  <c:v>41445</c:v>
                </c:pt>
                <c:pt idx="1696">
                  <c:v>41446</c:v>
                </c:pt>
                <c:pt idx="1697">
                  <c:v>41449</c:v>
                </c:pt>
                <c:pt idx="1698">
                  <c:v>41450</c:v>
                </c:pt>
                <c:pt idx="1699">
                  <c:v>41451</c:v>
                </c:pt>
                <c:pt idx="1700">
                  <c:v>41452</c:v>
                </c:pt>
                <c:pt idx="1701">
                  <c:v>41453</c:v>
                </c:pt>
                <c:pt idx="1702">
                  <c:v>41456</c:v>
                </c:pt>
                <c:pt idx="1703">
                  <c:v>41457</c:v>
                </c:pt>
                <c:pt idx="1704">
                  <c:v>41458</c:v>
                </c:pt>
                <c:pt idx="1705">
                  <c:v>41460</c:v>
                </c:pt>
                <c:pt idx="1706">
                  <c:v>41463</c:v>
                </c:pt>
                <c:pt idx="1707">
                  <c:v>41464</c:v>
                </c:pt>
                <c:pt idx="1708">
                  <c:v>41465</c:v>
                </c:pt>
                <c:pt idx="1709">
                  <c:v>41466</c:v>
                </c:pt>
                <c:pt idx="1710">
                  <c:v>41467</c:v>
                </c:pt>
                <c:pt idx="1711">
                  <c:v>41470</c:v>
                </c:pt>
                <c:pt idx="1712">
                  <c:v>41471</c:v>
                </c:pt>
                <c:pt idx="1713">
                  <c:v>41472</c:v>
                </c:pt>
                <c:pt idx="1714">
                  <c:v>41473</c:v>
                </c:pt>
                <c:pt idx="1715">
                  <c:v>41474</c:v>
                </c:pt>
                <c:pt idx="1716">
                  <c:v>41477</c:v>
                </c:pt>
                <c:pt idx="1717">
                  <c:v>41478</c:v>
                </c:pt>
                <c:pt idx="1718">
                  <c:v>41479</c:v>
                </c:pt>
                <c:pt idx="1719">
                  <c:v>41480</c:v>
                </c:pt>
                <c:pt idx="1720">
                  <c:v>41481</c:v>
                </c:pt>
                <c:pt idx="1721">
                  <c:v>41484</c:v>
                </c:pt>
                <c:pt idx="1722">
                  <c:v>41485</c:v>
                </c:pt>
                <c:pt idx="1723">
                  <c:v>41486</c:v>
                </c:pt>
                <c:pt idx="1724">
                  <c:v>41487</c:v>
                </c:pt>
                <c:pt idx="1725">
                  <c:v>41488</c:v>
                </c:pt>
                <c:pt idx="1726">
                  <c:v>41491</c:v>
                </c:pt>
                <c:pt idx="1727">
                  <c:v>41492</c:v>
                </c:pt>
                <c:pt idx="1728">
                  <c:v>41493</c:v>
                </c:pt>
                <c:pt idx="1729">
                  <c:v>41494</c:v>
                </c:pt>
                <c:pt idx="1730">
                  <c:v>41495</c:v>
                </c:pt>
                <c:pt idx="1731">
                  <c:v>41498</c:v>
                </c:pt>
                <c:pt idx="1732">
                  <c:v>41499</c:v>
                </c:pt>
                <c:pt idx="1733">
                  <c:v>41500</c:v>
                </c:pt>
                <c:pt idx="1734">
                  <c:v>41501</c:v>
                </c:pt>
                <c:pt idx="1735">
                  <c:v>41502</c:v>
                </c:pt>
                <c:pt idx="1736">
                  <c:v>41505</c:v>
                </c:pt>
                <c:pt idx="1737">
                  <c:v>41506</c:v>
                </c:pt>
                <c:pt idx="1738">
                  <c:v>41507</c:v>
                </c:pt>
                <c:pt idx="1739">
                  <c:v>41508</c:v>
                </c:pt>
                <c:pt idx="1740">
                  <c:v>41509</c:v>
                </c:pt>
                <c:pt idx="1741">
                  <c:v>41512</c:v>
                </c:pt>
                <c:pt idx="1742">
                  <c:v>41513</c:v>
                </c:pt>
                <c:pt idx="1743">
                  <c:v>41514</c:v>
                </c:pt>
                <c:pt idx="1744">
                  <c:v>41515</c:v>
                </c:pt>
                <c:pt idx="1745">
                  <c:v>41516</c:v>
                </c:pt>
                <c:pt idx="1746">
                  <c:v>41520</c:v>
                </c:pt>
                <c:pt idx="1747">
                  <c:v>41521</c:v>
                </c:pt>
                <c:pt idx="1748">
                  <c:v>41522</c:v>
                </c:pt>
                <c:pt idx="1749">
                  <c:v>41523</c:v>
                </c:pt>
                <c:pt idx="1750">
                  <c:v>41526</c:v>
                </c:pt>
                <c:pt idx="1751">
                  <c:v>41527</c:v>
                </c:pt>
                <c:pt idx="1752">
                  <c:v>41528</c:v>
                </c:pt>
                <c:pt idx="1753">
                  <c:v>41529</c:v>
                </c:pt>
                <c:pt idx="1754">
                  <c:v>41530</c:v>
                </c:pt>
                <c:pt idx="1755">
                  <c:v>41533</c:v>
                </c:pt>
                <c:pt idx="1756">
                  <c:v>41534</c:v>
                </c:pt>
                <c:pt idx="1757">
                  <c:v>41535</c:v>
                </c:pt>
                <c:pt idx="1758">
                  <c:v>41536</c:v>
                </c:pt>
                <c:pt idx="1759">
                  <c:v>41537</c:v>
                </c:pt>
                <c:pt idx="1760">
                  <c:v>41540</c:v>
                </c:pt>
                <c:pt idx="1761">
                  <c:v>41541</c:v>
                </c:pt>
                <c:pt idx="1762">
                  <c:v>41542</c:v>
                </c:pt>
                <c:pt idx="1763">
                  <c:v>41543</c:v>
                </c:pt>
                <c:pt idx="1764">
                  <c:v>41544</c:v>
                </c:pt>
                <c:pt idx="1765">
                  <c:v>41547</c:v>
                </c:pt>
                <c:pt idx="1766">
                  <c:v>41548</c:v>
                </c:pt>
                <c:pt idx="1767">
                  <c:v>41549</c:v>
                </c:pt>
                <c:pt idx="1768">
                  <c:v>41550</c:v>
                </c:pt>
                <c:pt idx="1769">
                  <c:v>41551</c:v>
                </c:pt>
                <c:pt idx="1770">
                  <c:v>41554</c:v>
                </c:pt>
                <c:pt idx="1771">
                  <c:v>41555</c:v>
                </c:pt>
                <c:pt idx="1772">
                  <c:v>41556</c:v>
                </c:pt>
                <c:pt idx="1773">
                  <c:v>41557</c:v>
                </c:pt>
                <c:pt idx="1774">
                  <c:v>41558</c:v>
                </c:pt>
                <c:pt idx="1775">
                  <c:v>41561</c:v>
                </c:pt>
                <c:pt idx="1776">
                  <c:v>41562</c:v>
                </c:pt>
                <c:pt idx="1777">
                  <c:v>41563</c:v>
                </c:pt>
                <c:pt idx="1778">
                  <c:v>41564</c:v>
                </c:pt>
                <c:pt idx="1779">
                  <c:v>41565</c:v>
                </c:pt>
                <c:pt idx="1780">
                  <c:v>41568</c:v>
                </c:pt>
                <c:pt idx="1781">
                  <c:v>41569</c:v>
                </c:pt>
                <c:pt idx="1782">
                  <c:v>41570</c:v>
                </c:pt>
                <c:pt idx="1783">
                  <c:v>41571</c:v>
                </c:pt>
                <c:pt idx="1784">
                  <c:v>41572</c:v>
                </c:pt>
                <c:pt idx="1785">
                  <c:v>41575</c:v>
                </c:pt>
                <c:pt idx="1786">
                  <c:v>41576</c:v>
                </c:pt>
                <c:pt idx="1787">
                  <c:v>41577</c:v>
                </c:pt>
                <c:pt idx="1788">
                  <c:v>41578</c:v>
                </c:pt>
                <c:pt idx="1789">
                  <c:v>41579</c:v>
                </c:pt>
                <c:pt idx="1790">
                  <c:v>41582</c:v>
                </c:pt>
                <c:pt idx="1791">
                  <c:v>41583</c:v>
                </c:pt>
                <c:pt idx="1792">
                  <c:v>41584</c:v>
                </c:pt>
                <c:pt idx="1793">
                  <c:v>41585</c:v>
                </c:pt>
                <c:pt idx="1794">
                  <c:v>41586</c:v>
                </c:pt>
                <c:pt idx="1795">
                  <c:v>41589</c:v>
                </c:pt>
                <c:pt idx="1796">
                  <c:v>41590</c:v>
                </c:pt>
              </c:numCache>
            </c:numRef>
          </c:cat>
          <c:val>
            <c:numRef>
              <c:f>'Main Data-set'!$F$2:$F$1798</c:f>
              <c:numCache>
                <c:formatCode>0.00%</c:formatCode>
                <c:ptCount val="1797"/>
                <c:pt idx="0">
                  <c:v>-1.6400000000000001E-2</c:v>
                </c:pt>
                <c:pt idx="1">
                  <c:v>-6.8999999999999999E-3</c:v>
                </c:pt>
                <c:pt idx="2">
                  <c:v>1.03E-2</c:v>
                </c:pt>
                <c:pt idx="3">
                  <c:v>-3.0999999999999999E-3</c:v>
                </c:pt>
                <c:pt idx="4">
                  <c:v>-5.5999999999999999E-3</c:v>
                </c:pt>
                <c:pt idx="5">
                  <c:v>-2.5700000000000001E-2</c:v>
                </c:pt>
                <c:pt idx="6">
                  <c:v>-2.81E-2</c:v>
                </c:pt>
                <c:pt idx="7">
                  <c:v>8.8000000000000005E-3</c:v>
                </c:pt>
                <c:pt idx="8">
                  <c:v>6.0000000000000001E-3</c:v>
                </c:pt>
                <c:pt idx="9">
                  <c:v>-7.9000000000000008E-3</c:v>
                </c:pt>
                <c:pt idx="10">
                  <c:v>0</c:v>
                </c:pt>
                <c:pt idx="11">
                  <c:v>1.37E-2</c:v>
                </c:pt>
                <c:pt idx="12">
                  <c:v>-2.8400000000000002E-2</c:v>
                </c:pt>
                <c:pt idx="13">
                  <c:v>6.1000000000000004E-3</c:v>
                </c:pt>
                <c:pt idx="14">
                  <c:v>-6.7000000000000002E-3</c:v>
                </c:pt>
                <c:pt idx="15">
                  <c:v>-2.1899999999999999E-2</c:v>
                </c:pt>
                <c:pt idx="16">
                  <c:v>6.0000000000000001E-3</c:v>
                </c:pt>
                <c:pt idx="17">
                  <c:v>2.5899999999999999E-2</c:v>
                </c:pt>
                <c:pt idx="18">
                  <c:v>7.3000000000000001E-3</c:v>
                </c:pt>
                <c:pt idx="19">
                  <c:v>3.2000000000000001E-2</c:v>
                </c:pt>
                <c:pt idx="20">
                  <c:v>-1.5800000000000002E-2</c:v>
                </c:pt>
                <c:pt idx="21">
                  <c:v>-1.17E-2</c:v>
                </c:pt>
                <c:pt idx="22">
                  <c:v>-1.6999999999999999E-3</c:v>
                </c:pt>
                <c:pt idx="23">
                  <c:v>2.2499999999999999E-2</c:v>
                </c:pt>
                <c:pt idx="24">
                  <c:v>-1.0800000000000001E-2</c:v>
                </c:pt>
                <c:pt idx="25">
                  <c:v>8.6999999999999994E-3</c:v>
                </c:pt>
                <c:pt idx="26">
                  <c:v>4.7999999999999996E-3</c:v>
                </c:pt>
                <c:pt idx="27">
                  <c:v>7.1000000000000004E-3</c:v>
                </c:pt>
                <c:pt idx="28">
                  <c:v>-1.6000000000000001E-3</c:v>
                </c:pt>
                <c:pt idx="29">
                  <c:v>1.84E-2</c:v>
                </c:pt>
                <c:pt idx="30">
                  <c:v>1.1000000000000001E-3</c:v>
                </c:pt>
                <c:pt idx="31">
                  <c:v>7.2700000000000001E-2</c:v>
                </c:pt>
                <c:pt idx="32">
                  <c:v>1.01E-2</c:v>
                </c:pt>
                <c:pt idx="33">
                  <c:v>-4.8999999999999998E-3</c:v>
                </c:pt>
                <c:pt idx="34">
                  <c:v>-2.1499999999999998E-2</c:v>
                </c:pt>
                <c:pt idx="35">
                  <c:v>4.6699999999999998E-2</c:v>
                </c:pt>
                <c:pt idx="36">
                  <c:v>5.74E-2</c:v>
                </c:pt>
                <c:pt idx="37">
                  <c:v>-2.8299999999999999E-2</c:v>
                </c:pt>
                <c:pt idx="38">
                  <c:v>4.7100000000000003E-2</c:v>
                </c:pt>
                <c:pt idx="39">
                  <c:v>-2.06E-2</c:v>
                </c:pt>
                <c:pt idx="40">
                  <c:v>1.6500000000000001E-2</c:v>
                </c:pt>
                <c:pt idx="41">
                  <c:v>1.01E-2</c:v>
                </c:pt>
                <c:pt idx="42">
                  <c:v>-1.1900000000000001E-2</c:v>
                </c:pt>
                <c:pt idx="43">
                  <c:v>4.7000000000000002E-3</c:v>
                </c:pt>
                <c:pt idx="44">
                  <c:v>2.8E-3</c:v>
                </c:pt>
                <c:pt idx="45">
                  <c:v>4.0800000000000003E-2</c:v>
                </c:pt>
                <c:pt idx="46">
                  <c:v>9.1000000000000004E-3</c:v>
                </c:pt>
                <c:pt idx="47">
                  <c:v>4.7000000000000002E-3</c:v>
                </c:pt>
                <c:pt idx="48">
                  <c:v>-1.12E-2</c:v>
                </c:pt>
                <c:pt idx="49">
                  <c:v>-2.07E-2</c:v>
                </c:pt>
                <c:pt idx="50">
                  <c:v>-4.4999999999999997E-3</c:v>
                </c:pt>
                <c:pt idx="51">
                  <c:v>-9.2999999999999992E-3</c:v>
                </c:pt>
                <c:pt idx="52">
                  <c:v>-1.4E-3</c:v>
                </c:pt>
                <c:pt idx="53">
                  <c:v>-2.07E-2</c:v>
                </c:pt>
                <c:pt idx="54">
                  <c:v>-1.9699999999999999E-2</c:v>
                </c:pt>
                <c:pt idx="55">
                  <c:v>-4.0000000000000002E-4</c:v>
                </c:pt>
                <c:pt idx="56">
                  <c:v>3.8E-3</c:v>
                </c:pt>
                <c:pt idx="57">
                  <c:v>2.3900000000000001E-2</c:v>
                </c:pt>
                <c:pt idx="58">
                  <c:v>8.6E-3</c:v>
                </c:pt>
                <c:pt idx="59">
                  <c:v>-7.4999999999999997E-3</c:v>
                </c:pt>
                <c:pt idx="60">
                  <c:v>-2.2100000000000002E-2</c:v>
                </c:pt>
                <c:pt idx="61">
                  <c:v>-7.3000000000000001E-3</c:v>
                </c:pt>
                <c:pt idx="62">
                  <c:v>4.8999999999999998E-3</c:v>
                </c:pt>
                <c:pt idx="63">
                  <c:v>4.8999999999999998E-3</c:v>
                </c:pt>
                <c:pt idx="64">
                  <c:v>-1.9699999999999999E-2</c:v>
                </c:pt>
                <c:pt idx="65">
                  <c:v>4.6199999999999998E-2</c:v>
                </c:pt>
                <c:pt idx="66">
                  <c:v>5.45E-2</c:v>
                </c:pt>
                <c:pt idx="67">
                  <c:v>1.43E-2</c:v>
                </c:pt>
                <c:pt idx="68">
                  <c:v>4.0000000000000002E-4</c:v>
                </c:pt>
                <c:pt idx="69">
                  <c:v>1.55E-2</c:v>
                </c:pt>
                <c:pt idx="70">
                  <c:v>6.0600000000000001E-2</c:v>
                </c:pt>
                <c:pt idx="71">
                  <c:v>5.5599999999999997E-2</c:v>
                </c:pt>
                <c:pt idx="72">
                  <c:v>-1.8800000000000001E-2</c:v>
                </c:pt>
                <c:pt idx="73">
                  <c:v>-1.8200000000000001E-2</c:v>
                </c:pt>
                <c:pt idx="74">
                  <c:v>6.0299999999999999E-2</c:v>
                </c:pt>
                <c:pt idx="75">
                  <c:v>-2.01E-2</c:v>
                </c:pt>
                <c:pt idx="76">
                  <c:v>-4.7999999999999996E-3</c:v>
                </c:pt>
                <c:pt idx="77">
                  <c:v>-1.9E-3</c:v>
                </c:pt>
                <c:pt idx="78">
                  <c:v>8.8400000000000006E-2</c:v>
                </c:pt>
                <c:pt idx="79">
                  <c:v>9.7000000000000003E-3</c:v>
                </c:pt>
                <c:pt idx="80">
                  <c:v>-1.1999999999999999E-3</c:v>
                </c:pt>
                <c:pt idx="81">
                  <c:v>-6.8500000000000005E-2</c:v>
                </c:pt>
                <c:pt idx="82">
                  <c:v>1.2E-2</c:v>
                </c:pt>
                <c:pt idx="83">
                  <c:v>-4.1200000000000001E-2</c:v>
                </c:pt>
                <c:pt idx="84">
                  <c:v>4.4299999999999999E-2</c:v>
                </c:pt>
                <c:pt idx="85">
                  <c:v>-2.9399999999999999E-2</c:v>
                </c:pt>
                <c:pt idx="86">
                  <c:v>-4.0000000000000002E-4</c:v>
                </c:pt>
                <c:pt idx="87">
                  <c:v>-2.01E-2</c:v>
                </c:pt>
                <c:pt idx="88">
                  <c:v>-1.0800000000000001E-2</c:v>
                </c:pt>
                <c:pt idx="89">
                  <c:v>-1.3899999999999999E-2</c:v>
                </c:pt>
                <c:pt idx="90">
                  <c:v>-1.06E-2</c:v>
                </c:pt>
                <c:pt idx="91">
                  <c:v>1.17E-2</c:v>
                </c:pt>
                <c:pt idx="92">
                  <c:v>-1.1599999999999999E-2</c:v>
                </c:pt>
                <c:pt idx="93">
                  <c:v>-2.47E-2</c:v>
                </c:pt>
                <c:pt idx="94">
                  <c:v>1.1900000000000001E-2</c:v>
                </c:pt>
                <c:pt idx="95">
                  <c:v>2.5100000000000001E-2</c:v>
                </c:pt>
                <c:pt idx="96">
                  <c:v>6.8999999999999999E-3</c:v>
                </c:pt>
                <c:pt idx="97">
                  <c:v>-4.5999999999999999E-3</c:v>
                </c:pt>
                <c:pt idx="98">
                  <c:v>-1.9900000000000001E-2</c:v>
                </c:pt>
                <c:pt idx="99">
                  <c:v>-1.8100000000000002E-2</c:v>
                </c:pt>
                <c:pt idx="100">
                  <c:v>-2.1600000000000001E-2</c:v>
                </c:pt>
                <c:pt idx="101">
                  <c:v>2.69E-2</c:v>
                </c:pt>
                <c:pt idx="102">
                  <c:v>3.5999999999999999E-3</c:v>
                </c:pt>
                <c:pt idx="103">
                  <c:v>-5.8999999999999999E-3</c:v>
                </c:pt>
                <c:pt idx="104">
                  <c:v>-4.1099999999999998E-2</c:v>
                </c:pt>
                <c:pt idx="105">
                  <c:v>2.3099999999999999E-2</c:v>
                </c:pt>
                <c:pt idx="106">
                  <c:v>5.4899999999999997E-2</c:v>
                </c:pt>
                <c:pt idx="107">
                  <c:v>4.6800000000000001E-2</c:v>
                </c:pt>
                <c:pt idx="108">
                  <c:v>-1.2800000000000001E-2</c:v>
                </c:pt>
                <c:pt idx="109">
                  <c:v>3.4500000000000003E-2</c:v>
                </c:pt>
                <c:pt idx="110">
                  <c:v>-2.12E-2</c:v>
                </c:pt>
                <c:pt idx="111">
                  <c:v>-1.0200000000000001E-2</c:v>
                </c:pt>
                <c:pt idx="112">
                  <c:v>4.4999999999999997E-3</c:v>
                </c:pt>
                <c:pt idx="113">
                  <c:v>-1.4E-3</c:v>
                </c:pt>
                <c:pt idx="114">
                  <c:v>-4.9099999999999998E-2</c:v>
                </c:pt>
                <c:pt idx="115">
                  <c:v>-4.0000000000000002E-4</c:v>
                </c:pt>
                <c:pt idx="116">
                  <c:v>-1.2E-2</c:v>
                </c:pt>
                <c:pt idx="117">
                  <c:v>6.7000000000000002E-3</c:v>
                </c:pt>
                <c:pt idx="118">
                  <c:v>2.7900000000000001E-2</c:v>
                </c:pt>
                <c:pt idx="119">
                  <c:v>-3.09E-2</c:v>
                </c:pt>
                <c:pt idx="120">
                  <c:v>1.14E-2</c:v>
                </c:pt>
                <c:pt idx="121">
                  <c:v>-1.5599999999999999E-2</c:v>
                </c:pt>
                <c:pt idx="122">
                  <c:v>1.03E-2</c:v>
                </c:pt>
                <c:pt idx="123">
                  <c:v>-2.7000000000000001E-3</c:v>
                </c:pt>
                <c:pt idx="124">
                  <c:v>6.8999999999999999E-3</c:v>
                </c:pt>
                <c:pt idx="125">
                  <c:v>1E-3</c:v>
                </c:pt>
                <c:pt idx="126">
                  <c:v>-1.0999999999999999E-2</c:v>
                </c:pt>
                <c:pt idx="127">
                  <c:v>-9.1000000000000004E-3</c:v>
                </c:pt>
                <c:pt idx="128">
                  <c:v>-9.2999999999999992E-3</c:v>
                </c:pt>
                <c:pt idx="129">
                  <c:v>3.3999999999999998E-3</c:v>
                </c:pt>
                <c:pt idx="130">
                  <c:v>-3.6900000000000002E-2</c:v>
                </c:pt>
                <c:pt idx="131">
                  <c:v>-3.2500000000000001E-2</c:v>
                </c:pt>
                <c:pt idx="132">
                  <c:v>6.6E-3</c:v>
                </c:pt>
                <c:pt idx="133">
                  <c:v>-1.1000000000000001E-3</c:v>
                </c:pt>
                <c:pt idx="134">
                  <c:v>-3.0599999999999999E-2</c:v>
                </c:pt>
                <c:pt idx="135">
                  <c:v>2.5000000000000001E-2</c:v>
                </c:pt>
                <c:pt idx="136">
                  <c:v>2.8000000000000001E-2</c:v>
                </c:pt>
                <c:pt idx="137">
                  <c:v>2.64E-2</c:v>
                </c:pt>
                <c:pt idx="138">
                  <c:v>-4.3E-3</c:v>
                </c:pt>
                <c:pt idx="139">
                  <c:v>-2.06E-2</c:v>
                </c:pt>
                <c:pt idx="140">
                  <c:v>-2.3300000000000001E-2</c:v>
                </c:pt>
                <c:pt idx="141">
                  <c:v>-1.6799999999999999E-2</c:v>
                </c:pt>
                <c:pt idx="142">
                  <c:v>2.3999999999999998E-3</c:v>
                </c:pt>
                <c:pt idx="143">
                  <c:v>9.4000000000000004E-3</c:v>
                </c:pt>
                <c:pt idx="144">
                  <c:v>-2.3E-3</c:v>
                </c:pt>
                <c:pt idx="145">
                  <c:v>6.1999999999999998E-3</c:v>
                </c:pt>
                <c:pt idx="146">
                  <c:v>6.1199999999999997E-2</c:v>
                </c:pt>
                <c:pt idx="147">
                  <c:v>-1.8800000000000001E-2</c:v>
                </c:pt>
                <c:pt idx="148">
                  <c:v>-8.0000000000000002E-3</c:v>
                </c:pt>
                <c:pt idx="149">
                  <c:v>-0.01</c:v>
                </c:pt>
                <c:pt idx="150">
                  <c:v>-1.1000000000000001E-3</c:v>
                </c:pt>
                <c:pt idx="151">
                  <c:v>-6.8999999999999999E-3</c:v>
                </c:pt>
                <c:pt idx="152">
                  <c:v>2.5999999999999999E-3</c:v>
                </c:pt>
                <c:pt idx="153">
                  <c:v>5.3E-3</c:v>
                </c:pt>
                <c:pt idx="154">
                  <c:v>1.0800000000000001E-2</c:v>
                </c:pt>
                <c:pt idx="155">
                  <c:v>4.3900000000000002E-2</c:v>
                </c:pt>
                <c:pt idx="156">
                  <c:v>-1.61E-2</c:v>
                </c:pt>
                <c:pt idx="157">
                  <c:v>-2.9999999999999997E-4</c:v>
                </c:pt>
                <c:pt idx="158">
                  <c:v>3.7999999999999999E-2</c:v>
                </c:pt>
                <c:pt idx="159">
                  <c:v>1.0500000000000001E-2</c:v>
                </c:pt>
                <c:pt idx="160">
                  <c:v>1.29E-2</c:v>
                </c:pt>
                <c:pt idx="161">
                  <c:v>-3.0800000000000001E-2</c:v>
                </c:pt>
                <c:pt idx="162">
                  <c:v>-7.3000000000000001E-3</c:v>
                </c:pt>
                <c:pt idx="163">
                  <c:v>1.03E-2</c:v>
                </c:pt>
                <c:pt idx="164">
                  <c:v>5.21E-2</c:v>
                </c:pt>
                <c:pt idx="165">
                  <c:v>-1.7600000000000001E-2</c:v>
                </c:pt>
                <c:pt idx="166">
                  <c:v>-3.5999999999999999E-3</c:v>
                </c:pt>
                <c:pt idx="167">
                  <c:v>-1.7500000000000002E-2</c:v>
                </c:pt>
                <c:pt idx="168">
                  <c:v>8.0999999999999996E-3</c:v>
                </c:pt>
                <c:pt idx="169">
                  <c:v>-2.3199999999999998E-2</c:v>
                </c:pt>
                <c:pt idx="170">
                  <c:v>1.17E-2</c:v>
                </c:pt>
                <c:pt idx="171">
                  <c:v>3.1699999999999999E-2</c:v>
                </c:pt>
                <c:pt idx="172">
                  <c:v>-1.3100000000000001E-2</c:v>
                </c:pt>
                <c:pt idx="173">
                  <c:v>5.7000000000000002E-3</c:v>
                </c:pt>
                <c:pt idx="174">
                  <c:v>-1.1599999999999999E-2</c:v>
                </c:pt>
                <c:pt idx="175">
                  <c:v>-5.1400000000000001E-2</c:v>
                </c:pt>
                <c:pt idx="176">
                  <c:v>-1.7999999999999999E-2</c:v>
                </c:pt>
                <c:pt idx="177">
                  <c:v>1.5599999999999999E-2</c:v>
                </c:pt>
                <c:pt idx="178">
                  <c:v>-6.8999999999999999E-3</c:v>
                </c:pt>
                <c:pt idx="179">
                  <c:v>2.5000000000000001E-3</c:v>
                </c:pt>
                <c:pt idx="180">
                  <c:v>-1.9400000000000001E-2</c:v>
                </c:pt>
                <c:pt idx="181">
                  <c:v>-1.4999999999999999E-2</c:v>
                </c:pt>
                <c:pt idx="182">
                  <c:v>-2.7000000000000001E-3</c:v>
                </c:pt>
                <c:pt idx="183">
                  <c:v>1.3100000000000001E-2</c:v>
                </c:pt>
                <c:pt idx="184">
                  <c:v>-1.1599999999999999E-2</c:v>
                </c:pt>
                <c:pt idx="185">
                  <c:v>-2.2700000000000001E-2</c:v>
                </c:pt>
                <c:pt idx="186">
                  <c:v>8.3999999999999995E-3</c:v>
                </c:pt>
                <c:pt idx="187">
                  <c:v>1.9400000000000001E-2</c:v>
                </c:pt>
                <c:pt idx="188">
                  <c:v>-2.1999999999999999E-2</c:v>
                </c:pt>
                <c:pt idx="189">
                  <c:v>5.7999999999999996E-3</c:v>
                </c:pt>
                <c:pt idx="190">
                  <c:v>-1.7600000000000001E-2</c:v>
                </c:pt>
                <c:pt idx="191">
                  <c:v>-2.5100000000000001E-2</c:v>
                </c:pt>
                <c:pt idx="192">
                  <c:v>1.5800000000000002E-2</c:v>
                </c:pt>
                <c:pt idx="193">
                  <c:v>9.9000000000000008E-3</c:v>
                </c:pt>
                <c:pt idx="194">
                  <c:v>-9.7000000000000003E-3</c:v>
                </c:pt>
                <c:pt idx="195">
                  <c:v>4.41E-2</c:v>
                </c:pt>
                <c:pt idx="196">
                  <c:v>1E-4</c:v>
                </c:pt>
                <c:pt idx="197">
                  <c:v>-1.4800000000000001E-2</c:v>
                </c:pt>
                <c:pt idx="198">
                  <c:v>-3.32E-2</c:v>
                </c:pt>
                <c:pt idx="199">
                  <c:v>-2.1600000000000001E-2</c:v>
                </c:pt>
                <c:pt idx="200">
                  <c:v>-1.4E-3</c:v>
                </c:pt>
                <c:pt idx="201">
                  <c:v>2.24E-2</c:v>
                </c:pt>
                <c:pt idx="202">
                  <c:v>-1.9699999999999999E-2</c:v>
                </c:pt>
                <c:pt idx="203">
                  <c:v>2.5000000000000001E-3</c:v>
                </c:pt>
                <c:pt idx="204">
                  <c:v>2.9100000000000001E-2</c:v>
                </c:pt>
                <c:pt idx="205">
                  <c:v>3.8999999999999998E-3</c:v>
                </c:pt>
                <c:pt idx="206">
                  <c:v>-4.0099999999999997E-2</c:v>
                </c:pt>
                <c:pt idx="207">
                  <c:v>-3.3300000000000003E-2</c:v>
                </c:pt>
                <c:pt idx="208">
                  <c:v>8.3999999999999995E-3</c:v>
                </c:pt>
                <c:pt idx="209">
                  <c:v>9.4000000000000004E-3</c:v>
                </c:pt>
                <c:pt idx="210">
                  <c:v>-5.4000000000000003E-3</c:v>
                </c:pt>
                <c:pt idx="211">
                  <c:v>-4.1999999999999997E-3</c:v>
                </c:pt>
                <c:pt idx="212">
                  <c:v>2.0000000000000001E-4</c:v>
                </c:pt>
                <c:pt idx="213">
                  <c:v>-1.32E-2</c:v>
                </c:pt>
                <c:pt idx="214">
                  <c:v>-2.3699999999999999E-2</c:v>
                </c:pt>
                <c:pt idx="215">
                  <c:v>-6.8999999999999999E-3</c:v>
                </c:pt>
                <c:pt idx="216">
                  <c:v>-1.6E-2</c:v>
                </c:pt>
                <c:pt idx="217">
                  <c:v>-1.3299999999999999E-2</c:v>
                </c:pt>
                <c:pt idx="218">
                  <c:v>-1.6199999999999999E-2</c:v>
                </c:pt>
                <c:pt idx="219">
                  <c:v>-7.0000000000000001E-3</c:v>
                </c:pt>
                <c:pt idx="220">
                  <c:v>3.0700000000000002E-2</c:v>
                </c:pt>
                <c:pt idx="221">
                  <c:v>4.0800000000000003E-2</c:v>
                </c:pt>
                <c:pt idx="222">
                  <c:v>-1.29E-2</c:v>
                </c:pt>
                <c:pt idx="223">
                  <c:v>-7.4000000000000003E-3</c:v>
                </c:pt>
                <c:pt idx="224">
                  <c:v>-2.3999999999999998E-3</c:v>
                </c:pt>
                <c:pt idx="225">
                  <c:v>2.2000000000000001E-3</c:v>
                </c:pt>
                <c:pt idx="226">
                  <c:v>2.7099999999999999E-2</c:v>
                </c:pt>
                <c:pt idx="227">
                  <c:v>5.1000000000000004E-3</c:v>
                </c:pt>
                <c:pt idx="228">
                  <c:v>1.4200000000000001E-2</c:v>
                </c:pt>
                <c:pt idx="229">
                  <c:v>3.8199999999999998E-2</c:v>
                </c:pt>
                <c:pt idx="230">
                  <c:v>-4.1999999999999997E-3</c:v>
                </c:pt>
                <c:pt idx="231">
                  <c:v>1.4500000000000001E-2</c:v>
                </c:pt>
                <c:pt idx="232">
                  <c:v>1.1999999999999999E-3</c:v>
                </c:pt>
                <c:pt idx="233">
                  <c:v>-2.2800000000000001E-2</c:v>
                </c:pt>
                <c:pt idx="234">
                  <c:v>8.9999999999999998E-4</c:v>
                </c:pt>
                <c:pt idx="235">
                  <c:v>-1.84E-2</c:v>
                </c:pt>
                <c:pt idx="236">
                  <c:v>-1.7600000000000001E-2</c:v>
                </c:pt>
                <c:pt idx="237">
                  <c:v>1.1000000000000001E-3</c:v>
                </c:pt>
                <c:pt idx="238">
                  <c:v>-3.8100000000000002E-2</c:v>
                </c:pt>
                <c:pt idx="239">
                  <c:v>4.8999999999999998E-3</c:v>
                </c:pt>
                <c:pt idx="240">
                  <c:v>-1.14E-2</c:v>
                </c:pt>
                <c:pt idx="241">
                  <c:v>1.4800000000000001E-2</c:v>
                </c:pt>
                <c:pt idx="242">
                  <c:v>2.18E-2</c:v>
                </c:pt>
                <c:pt idx="243">
                  <c:v>-1.67E-2</c:v>
                </c:pt>
                <c:pt idx="244">
                  <c:v>-2.9999999999999997E-4</c:v>
                </c:pt>
                <c:pt idx="245">
                  <c:v>-3.4799999999999998E-2</c:v>
                </c:pt>
                <c:pt idx="246">
                  <c:v>-1.3899999999999999E-2</c:v>
                </c:pt>
                <c:pt idx="247">
                  <c:v>-3.6299999999999999E-2</c:v>
                </c:pt>
                <c:pt idx="248">
                  <c:v>2.93E-2</c:v>
                </c:pt>
                <c:pt idx="249">
                  <c:v>2.0500000000000001E-2</c:v>
                </c:pt>
                <c:pt idx="250">
                  <c:v>-1.37E-2</c:v>
                </c:pt>
                <c:pt idx="251">
                  <c:v>-3.49E-2</c:v>
                </c:pt>
                <c:pt idx="252">
                  <c:v>-2.1899999999999999E-2</c:v>
                </c:pt>
                <c:pt idx="253">
                  <c:v>-3.2300000000000002E-2</c:v>
                </c:pt>
                <c:pt idx="254">
                  <c:v>-1.0500000000000001E-2</c:v>
                </c:pt>
                <c:pt idx="255">
                  <c:v>5.0000000000000001E-3</c:v>
                </c:pt>
                <c:pt idx="256">
                  <c:v>4.4999999999999997E-3</c:v>
                </c:pt>
                <c:pt idx="257">
                  <c:v>3.3E-3</c:v>
                </c:pt>
                <c:pt idx="258">
                  <c:v>-1.1999999999999999E-3</c:v>
                </c:pt>
                <c:pt idx="259">
                  <c:v>8.9999999999999998E-4</c:v>
                </c:pt>
                <c:pt idx="260">
                  <c:v>-4.0000000000000002E-4</c:v>
                </c:pt>
                <c:pt idx="261">
                  <c:v>-1.3899999999999999E-2</c:v>
                </c:pt>
                <c:pt idx="262">
                  <c:v>-2.7199999999999998E-2</c:v>
                </c:pt>
                <c:pt idx="263">
                  <c:v>1.8700000000000001E-2</c:v>
                </c:pt>
                <c:pt idx="264">
                  <c:v>-8.8000000000000005E-3</c:v>
                </c:pt>
                <c:pt idx="265">
                  <c:v>-7.0000000000000001E-3</c:v>
                </c:pt>
                <c:pt idx="266">
                  <c:v>2.1299999999999999E-2</c:v>
                </c:pt>
                <c:pt idx="267">
                  <c:v>-8.2000000000000007E-3</c:v>
                </c:pt>
                <c:pt idx="268">
                  <c:v>-1.43E-2</c:v>
                </c:pt>
                <c:pt idx="269">
                  <c:v>1.24E-2</c:v>
                </c:pt>
                <c:pt idx="270">
                  <c:v>-1.9099999999999999E-2</c:v>
                </c:pt>
                <c:pt idx="271">
                  <c:v>-5.1999999999999998E-3</c:v>
                </c:pt>
                <c:pt idx="272">
                  <c:v>-2.53E-2</c:v>
                </c:pt>
                <c:pt idx="273">
                  <c:v>6.1999999999999998E-3</c:v>
                </c:pt>
                <c:pt idx="274">
                  <c:v>1.3899999999999999E-2</c:v>
                </c:pt>
                <c:pt idx="275">
                  <c:v>-1.55E-2</c:v>
                </c:pt>
                <c:pt idx="276">
                  <c:v>1.8200000000000001E-2</c:v>
                </c:pt>
                <c:pt idx="277">
                  <c:v>-2.98E-2</c:v>
                </c:pt>
                <c:pt idx="278">
                  <c:v>3.5000000000000003E-2</c:v>
                </c:pt>
                <c:pt idx="279">
                  <c:v>4.2900000000000001E-2</c:v>
                </c:pt>
                <c:pt idx="280">
                  <c:v>7.9000000000000008E-3</c:v>
                </c:pt>
                <c:pt idx="281">
                  <c:v>7.1000000000000004E-3</c:v>
                </c:pt>
                <c:pt idx="282">
                  <c:v>3.3999999999999998E-3</c:v>
                </c:pt>
                <c:pt idx="283">
                  <c:v>5.4999999999999997E-3</c:v>
                </c:pt>
                <c:pt idx="284">
                  <c:v>-1.4800000000000001E-2</c:v>
                </c:pt>
                <c:pt idx="285">
                  <c:v>2.24E-2</c:v>
                </c:pt>
                <c:pt idx="286">
                  <c:v>-1.3299999999999999E-2</c:v>
                </c:pt>
                <c:pt idx="287">
                  <c:v>2.4E-2</c:v>
                </c:pt>
                <c:pt idx="288">
                  <c:v>-3.0999999999999999E-3</c:v>
                </c:pt>
                <c:pt idx="289">
                  <c:v>-7.3000000000000001E-3</c:v>
                </c:pt>
                <c:pt idx="290">
                  <c:v>3.61E-2</c:v>
                </c:pt>
                <c:pt idx="291">
                  <c:v>7.4999999999999997E-3</c:v>
                </c:pt>
                <c:pt idx="292">
                  <c:v>-5.4000000000000003E-3</c:v>
                </c:pt>
                <c:pt idx="293">
                  <c:v>-3.4599999999999999E-2</c:v>
                </c:pt>
                <c:pt idx="294">
                  <c:v>1.55E-2</c:v>
                </c:pt>
                <c:pt idx="295">
                  <c:v>-1.72E-2</c:v>
                </c:pt>
                <c:pt idx="296">
                  <c:v>-7.4999999999999997E-3</c:v>
                </c:pt>
                <c:pt idx="297">
                  <c:v>1.84E-2</c:v>
                </c:pt>
                <c:pt idx="298">
                  <c:v>5.9999999999999995E-4</c:v>
                </c:pt>
                <c:pt idx="299">
                  <c:v>-2.52E-2</c:v>
                </c:pt>
                <c:pt idx="300">
                  <c:v>6.6E-3</c:v>
                </c:pt>
                <c:pt idx="301">
                  <c:v>3.1800000000000002E-2</c:v>
                </c:pt>
                <c:pt idx="302">
                  <c:v>2.87E-2</c:v>
                </c:pt>
                <c:pt idx="303">
                  <c:v>9.2999999999999992E-3</c:v>
                </c:pt>
                <c:pt idx="304">
                  <c:v>-3.2000000000000002E-3</c:v>
                </c:pt>
                <c:pt idx="305">
                  <c:v>2.7400000000000001E-2</c:v>
                </c:pt>
                <c:pt idx="306">
                  <c:v>7.6E-3</c:v>
                </c:pt>
                <c:pt idx="307">
                  <c:v>-9.5999999999999992E-3</c:v>
                </c:pt>
                <c:pt idx="308">
                  <c:v>-1.5299999999999999E-2</c:v>
                </c:pt>
                <c:pt idx="309">
                  <c:v>-2.0799999999999999E-2</c:v>
                </c:pt>
                <c:pt idx="310">
                  <c:v>1.78E-2</c:v>
                </c:pt>
                <c:pt idx="311">
                  <c:v>3.0999999999999999E-3</c:v>
                </c:pt>
                <c:pt idx="312">
                  <c:v>-1.55E-2</c:v>
                </c:pt>
                <c:pt idx="313">
                  <c:v>1.8800000000000001E-2</c:v>
                </c:pt>
                <c:pt idx="314">
                  <c:v>-3.2000000000000002E-3</c:v>
                </c:pt>
                <c:pt idx="315">
                  <c:v>-4.3700000000000003E-2</c:v>
                </c:pt>
                <c:pt idx="316">
                  <c:v>2.41E-2</c:v>
                </c:pt>
                <c:pt idx="317">
                  <c:v>-1.29E-2</c:v>
                </c:pt>
                <c:pt idx="318">
                  <c:v>-2.1299999999999999E-2</c:v>
                </c:pt>
                <c:pt idx="319">
                  <c:v>4.3E-3</c:v>
                </c:pt>
                <c:pt idx="320">
                  <c:v>-4.4900000000000002E-2</c:v>
                </c:pt>
                <c:pt idx="321">
                  <c:v>2.0899999999999998E-2</c:v>
                </c:pt>
                <c:pt idx="322">
                  <c:v>2.5000000000000001E-3</c:v>
                </c:pt>
                <c:pt idx="323">
                  <c:v>2.63E-2</c:v>
                </c:pt>
                <c:pt idx="324">
                  <c:v>-3.4500000000000003E-2</c:v>
                </c:pt>
                <c:pt idx="325">
                  <c:v>4.5999999999999999E-3</c:v>
                </c:pt>
                <c:pt idx="326">
                  <c:v>5.11E-2</c:v>
                </c:pt>
                <c:pt idx="327">
                  <c:v>9.1000000000000004E-3</c:v>
                </c:pt>
                <c:pt idx="328">
                  <c:v>-9.5999999999999992E-3</c:v>
                </c:pt>
                <c:pt idx="329">
                  <c:v>-1.6400000000000001E-2</c:v>
                </c:pt>
                <c:pt idx="330">
                  <c:v>-4.1000000000000003E-3</c:v>
                </c:pt>
                <c:pt idx="331">
                  <c:v>9.7000000000000003E-3</c:v>
                </c:pt>
                <c:pt idx="332">
                  <c:v>3.6499999999999998E-2</c:v>
                </c:pt>
                <c:pt idx="333">
                  <c:v>1.29E-2</c:v>
                </c:pt>
                <c:pt idx="334">
                  <c:v>2.24E-2</c:v>
                </c:pt>
                <c:pt idx="335">
                  <c:v>-3.8699999999999998E-2</c:v>
                </c:pt>
                <c:pt idx="336">
                  <c:v>-2.75E-2</c:v>
                </c:pt>
                <c:pt idx="337">
                  <c:v>3.0099999999999998E-2</c:v>
                </c:pt>
                <c:pt idx="338">
                  <c:v>-1.26E-2</c:v>
                </c:pt>
                <c:pt idx="339">
                  <c:v>-1.66E-2</c:v>
                </c:pt>
                <c:pt idx="340">
                  <c:v>-1.55E-2</c:v>
                </c:pt>
                <c:pt idx="341">
                  <c:v>2.1000000000000001E-2</c:v>
                </c:pt>
                <c:pt idx="342">
                  <c:v>8.0000000000000002E-3</c:v>
                </c:pt>
                <c:pt idx="343">
                  <c:v>1.5299999999999999E-2</c:v>
                </c:pt>
                <c:pt idx="344">
                  <c:v>6.1000000000000004E-3</c:v>
                </c:pt>
                <c:pt idx="345">
                  <c:v>1.0999999999999999E-2</c:v>
                </c:pt>
                <c:pt idx="346">
                  <c:v>-2.3400000000000001E-2</c:v>
                </c:pt>
                <c:pt idx="347">
                  <c:v>-2.2499999999999999E-2</c:v>
                </c:pt>
                <c:pt idx="348">
                  <c:v>1.7299999999999999E-2</c:v>
                </c:pt>
                <c:pt idx="349">
                  <c:v>-3.4799999999999998E-2</c:v>
                </c:pt>
                <c:pt idx="350">
                  <c:v>-1.7399999999999999E-2</c:v>
                </c:pt>
                <c:pt idx="351">
                  <c:v>-3.7199999999999997E-2</c:v>
                </c:pt>
                <c:pt idx="352">
                  <c:v>-4.4400000000000002E-2</c:v>
                </c:pt>
                <c:pt idx="353">
                  <c:v>-1.89E-2</c:v>
                </c:pt>
                <c:pt idx="354">
                  <c:v>4.2700000000000002E-2</c:v>
                </c:pt>
                <c:pt idx="355">
                  <c:v>2.53E-2</c:v>
                </c:pt>
                <c:pt idx="356">
                  <c:v>1.1299999999999999E-2</c:v>
                </c:pt>
                <c:pt idx="357">
                  <c:v>-3.9300000000000002E-2</c:v>
                </c:pt>
                <c:pt idx="358">
                  <c:v>-8.6199999999999999E-2</c:v>
                </c:pt>
                <c:pt idx="359">
                  <c:v>-4.1000000000000003E-3</c:v>
                </c:pt>
                <c:pt idx="360">
                  <c:v>5.8299999999999998E-2</c:v>
                </c:pt>
                <c:pt idx="361">
                  <c:v>1.38E-2</c:v>
                </c:pt>
                <c:pt idx="362">
                  <c:v>-3.2500000000000001E-2</c:v>
                </c:pt>
                <c:pt idx="363">
                  <c:v>2.01E-2</c:v>
                </c:pt>
                <c:pt idx="364">
                  <c:v>1.37E-2</c:v>
                </c:pt>
                <c:pt idx="365">
                  <c:v>-3.2000000000000001E-2</c:v>
                </c:pt>
                <c:pt idx="366">
                  <c:v>3.4200000000000001E-2</c:v>
                </c:pt>
                <c:pt idx="367">
                  <c:v>3.5200000000000002E-2</c:v>
                </c:pt>
                <c:pt idx="368">
                  <c:v>1.5100000000000001E-2</c:v>
                </c:pt>
                <c:pt idx="369">
                  <c:v>-8.4500000000000006E-2</c:v>
                </c:pt>
                <c:pt idx="370">
                  <c:v>-4.2599999999999999E-2</c:v>
                </c:pt>
                <c:pt idx="371">
                  <c:v>1.34E-2</c:v>
                </c:pt>
                <c:pt idx="372">
                  <c:v>-1.06E-2</c:v>
                </c:pt>
                <c:pt idx="373">
                  <c:v>8.5000000000000006E-3</c:v>
                </c:pt>
                <c:pt idx="374">
                  <c:v>-2.18E-2</c:v>
                </c:pt>
                <c:pt idx="375">
                  <c:v>-9.7999999999999997E-3</c:v>
                </c:pt>
                <c:pt idx="376">
                  <c:v>-7.7000000000000002E-3</c:v>
                </c:pt>
                <c:pt idx="377">
                  <c:v>1.84E-2</c:v>
                </c:pt>
                <c:pt idx="378">
                  <c:v>-4.5999999999999999E-2</c:v>
                </c:pt>
                <c:pt idx="379">
                  <c:v>2.0199999999999999E-2</c:v>
                </c:pt>
                <c:pt idx="380">
                  <c:v>-2.6200000000000001E-2</c:v>
                </c:pt>
                <c:pt idx="381">
                  <c:v>2.0299999999999999E-2</c:v>
                </c:pt>
                <c:pt idx="382">
                  <c:v>9.7000000000000003E-3</c:v>
                </c:pt>
                <c:pt idx="383">
                  <c:v>1.7000000000000001E-2</c:v>
                </c:pt>
                <c:pt idx="384">
                  <c:v>-8.0000000000000002E-3</c:v>
                </c:pt>
                <c:pt idx="385">
                  <c:v>-1.6899999999999998E-2</c:v>
                </c:pt>
                <c:pt idx="386">
                  <c:v>-1.8200000000000001E-2</c:v>
                </c:pt>
                <c:pt idx="387">
                  <c:v>-5.7000000000000002E-3</c:v>
                </c:pt>
                <c:pt idx="388">
                  <c:v>-2.8199999999999999E-2</c:v>
                </c:pt>
                <c:pt idx="389">
                  <c:v>-2.5000000000000001E-3</c:v>
                </c:pt>
                <c:pt idx="390">
                  <c:v>-4.9700000000000001E-2</c:v>
                </c:pt>
                <c:pt idx="391">
                  <c:v>5.7200000000000001E-2</c:v>
                </c:pt>
                <c:pt idx="392">
                  <c:v>-2.1600000000000001E-2</c:v>
                </c:pt>
                <c:pt idx="393">
                  <c:v>4.8599999999999997E-2</c:v>
                </c:pt>
                <c:pt idx="394">
                  <c:v>-5.21E-2</c:v>
                </c:pt>
                <c:pt idx="395">
                  <c:v>4.7100000000000003E-2</c:v>
                </c:pt>
                <c:pt idx="396">
                  <c:v>-5.1799999999999999E-2</c:v>
                </c:pt>
                <c:pt idx="397">
                  <c:v>5.6599999999999998E-2</c:v>
                </c:pt>
                <c:pt idx="398">
                  <c:v>-4.8999999999999998E-3</c:v>
                </c:pt>
                <c:pt idx="399">
                  <c:v>1.2699999999999999E-2</c:v>
                </c:pt>
                <c:pt idx="400">
                  <c:v>-1.11E-2</c:v>
                </c:pt>
                <c:pt idx="401">
                  <c:v>-2.3400000000000001E-2</c:v>
                </c:pt>
                <c:pt idx="402">
                  <c:v>-1.26E-2</c:v>
                </c:pt>
                <c:pt idx="403">
                  <c:v>1.26E-2</c:v>
                </c:pt>
                <c:pt idx="404">
                  <c:v>4.5900000000000003E-2</c:v>
                </c:pt>
                <c:pt idx="405">
                  <c:v>8.5000000000000006E-3</c:v>
                </c:pt>
                <c:pt idx="406">
                  <c:v>-1.38E-2</c:v>
                </c:pt>
                <c:pt idx="407">
                  <c:v>6.6E-3</c:v>
                </c:pt>
                <c:pt idx="408">
                  <c:v>-3.3700000000000001E-2</c:v>
                </c:pt>
                <c:pt idx="409">
                  <c:v>-4.1000000000000003E-3</c:v>
                </c:pt>
                <c:pt idx="410">
                  <c:v>1.8E-3</c:v>
                </c:pt>
                <c:pt idx="411">
                  <c:v>-1.23E-2</c:v>
                </c:pt>
                <c:pt idx="412">
                  <c:v>4.0000000000000001E-3</c:v>
                </c:pt>
                <c:pt idx="413">
                  <c:v>8.8000000000000005E-3</c:v>
                </c:pt>
                <c:pt idx="414">
                  <c:v>7.7000000000000002E-3</c:v>
                </c:pt>
                <c:pt idx="415">
                  <c:v>5.3E-3</c:v>
                </c:pt>
                <c:pt idx="416">
                  <c:v>-1.7600000000000001E-2</c:v>
                </c:pt>
                <c:pt idx="417">
                  <c:v>4.4999999999999997E-3</c:v>
                </c:pt>
                <c:pt idx="418">
                  <c:v>9.1000000000000004E-3</c:v>
                </c:pt>
                <c:pt idx="419">
                  <c:v>-9.7999999999999997E-3</c:v>
                </c:pt>
                <c:pt idx="420">
                  <c:v>8.6999999999999994E-3</c:v>
                </c:pt>
                <c:pt idx="421">
                  <c:v>1.44E-2</c:v>
                </c:pt>
                <c:pt idx="422">
                  <c:v>-2.07E-2</c:v>
                </c:pt>
                <c:pt idx="423">
                  <c:v>3.2599999999999997E-2</c:v>
                </c:pt>
                <c:pt idx="424">
                  <c:v>-6.4000000000000003E-3</c:v>
                </c:pt>
                <c:pt idx="425">
                  <c:v>7.0000000000000001E-3</c:v>
                </c:pt>
                <c:pt idx="426">
                  <c:v>4.48E-2</c:v>
                </c:pt>
                <c:pt idx="427">
                  <c:v>-1.2800000000000001E-2</c:v>
                </c:pt>
                <c:pt idx="428">
                  <c:v>-1.5100000000000001E-2</c:v>
                </c:pt>
                <c:pt idx="429">
                  <c:v>-1.37E-2</c:v>
                </c:pt>
                <c:pt idx="430">
                  <c:v>-1E-3</c:v>
                </c:pt>
                <c:pt idx="431">
                  <c:v>-1.6299999999999999E-2</c:v>
                </c:pt>
                <c:pt idx="432">
                  <c:v>2.3999999999999998E-3</c:v>
                </c:pt>
                <c:pt idx="433">
                  <c:v>1.21E-2</c:v>
                </c:pt>
                <c:pt idx="434">
                  <c:v>-3.2399999999999998E-2</c:v>
                </c:pt>
                <c:pt idx="435">
                  <c:v>-1.7899999999999999E-2</c:v>
                </c:pt>
                <c:pt idx="436">
                  <c:v>-2.0899999999999998E-2</c:v>
                </c:pt>
                <c:pt idx="437">
                  <c:v>-3.8600000000000002E-2</c:v>
                </c:pt>
                <c:pt idx="438">
                  <c:v>-9.9000000000000008E-3</c:v>
                </c:pt>
                <c:pt idx="439">
                  <c:v>-0.02</c:v>
                </c:pt>
                <c:pt idx="440">
                  <c:v>-6.4000000000000003E-3</c:v>
                </c:pt>
                <c:pt idx="441">
                  <c:v>-1.66E-2</c:v>
                </c:pt>
                <c:pt idx="442">
                  <c:v>2.5600000000000001E-2</c:v>
                </c:pt>
                <c:pt idx="443">
                  <c:v>-1.5599999999999999E-2</c:v>
                </c:pt>
                <c:pt idx="444">
                  <c:v>-1.8200000000000001E-2</c:v>
                </c:pt>
                <c:pt idx="445">
                  <c:v>1.3299999999999999E-2</c:v>
                </c:pt>
                <c:pt idx="446">
                  <c:v>-4.4699999999999997E-2</c:v>
                </c:pt>
                <c:pt idx="447">
                  <c:v>1.66E-2</c:v>
                </c:pt>
                <c:pt idx="448">
                  <c:v>-2.1299999999999999E-2</c:v>
                </c:pt>
                <c:pt idx="449">
                  <c:v>-6.1000000000000004E-3</c:v>
                </c:pt>
                <c:pt idx="450">
                  <c:v>8.8999999999999999E-3</c:v>
                </c:pt>
                <c:pt idx="451">
                  <c:v>-2.92E-2</c:v>
                </c:pt>
                <c:pt idx="452">
                  <c:v>4.4000000000000003E-3</c:v>
                </c:pt>
                <c:pt idx="453">
                  <c:v>2.8500000000000001E-2</c:v>
                </c:pt>
                <c:pt idx="454">
                  <c:v>4.7000000000000002E-3</c:v>
                </c:pt>
                <c:pt idx="455">
                  <c:v>-2.3599999999999999E-2</c:v>
                </c:pt>
                <c:pt idx="456">
                  <c:v>-1.1900000000000001E-2</c:v>
                </c:pt>
                <c:pt idx="457">
                  <c:v>2.8199999999999999E-2</c:v>
                </c:pt>
                <c:pt idx="458">
                  <c:v>-2.3800000000000002E-2</c:v>
                </c:pt>
                <c:pt idx="459">
                  <c:v>-2.8400000000000002E-2</c:v>
                </c:pt>
                <c:pt idx="460">
                  <c:v>2.75E-2</c:v>
                </c:pt>
                <c:pt idx="461">
                  <c:v>3.0000000000000001E-3</c:v>
                </c:pt>
                <c:pt idx="462">
                  <c:v>-4.0399999999999998E-2</c:v>
                </c:pt>
                <c:pt idx="463">
                  <c:v>-2.5999999999999999E-2</c:v>
                </c:pt>
                <c:pt idx="464">
                  <c:v>-2.58E-2</c:v>
                </c:pt>
                <c:pt idx="465">
                  <c:v>2.3999999999999998E-3</c:v>
                </c:pt>
                <c:pt idx="466">
                  <c:v>-4.7899999999999998E-2</c:v>
                </c:pt>
                <c:pt idx="467">
                  <c:v>-2.8299999999999999E-2</c:v>
                </c:pt>
                <c:pt idx="468">
                  <c:v>-1.7600000000000001E-2</c:v>
                </c:pt>
                <c:pt idx="469">
                  <c:v>2.6200000000000001E-2</c:v>
                </c:pt>
                <c:pt idx="470">
                  <c:v>-5.6399999999999999E-2</c:v>
                </c:pt>
                <c:pt idx="471">
                  <c:v>-1.77E-2</c:v>
                </c:pt>
                <c:pt idx="472">
                  <c:v>-8.6999999999999994E-3</c:v>
                </c:pt>
                <c:pt idx="473">
                  <c:v>-6.13E-2</c:v>
                </c:pt>
                <c:pt idx="474">
                  <c:v>1.32E-2</c:v>
                </c:pt>
                <c:pt idx="475">
                  <c:v>8.3199999999999996E-2</c:v>
                </c:pt>
                <c:pt idx="476">
                  <c:v>-4.5999999999999999E-3</c:v>
                </c:pt>
                <c:pt idx="477">
                  <c:v>-4.8999999999999998E-3</c:v>
                </c:pt>
                <c:pt idx="478">
                  <c:v>-3.1800000000000002E-2</c:v>
                </c:pt>
                <c:pt idx="479">
                  <c:v>0.107</c:v>
                </c:pt>
                <c:pt idx="480">
                  <c:v>5.4100000000000002E-2</c:v>
                </c:pt>
                <c:pt idx="481">
                  <c:v>-6.6199999999999995E-2</c:v>
                </c:pt>
                <c:pt idx="482">
                  <c:v>6.0000000000000001E-3</c:v>
                </c:pt>
                <c:pt idx="483">
                  <c:v>-5.8299999999999998E-2</c:v>
                </c:pt>
                <c:pt idx="484">
                  <c:v>7.5600000000000001E-2</c:v>
                </c:pt>
                <c:pt idx="485">
                  <c:v>-1.17E-2</c:v>
                </c:pt>
                <c:pt idx="486">
                  <c:v>-8.09E-2</c:v>
                </c:pt>
                <c:pt idx="487">
                  <c:v>-1.5900000000000001E-2</c:v>
                </c:pt>
                <c:pt idx="488">
                  <c:v>1.9099999999999999E-2</c:v>
                </c:pt>
                <c:pt idx="489">
                  <c:v>3.8300000000000001E-2</c:v>
                </c:pt>
                <c:pt idx="490">
                  <c:v>-4.6699999999999998E-2</c:v>
                </c:pt>
                <c:pt idx="491">
                  <c:v>5.2900000000000003E-2</c:v>
                </c:pt>
                <c:pt idx="492">
                  <c:v>3.5900000000000001E-2</c:v>
                </c:pt>
                <c:pt idx="493">
                  <c:v>-3.3099999999999997E-2</c:v>
                </c:pt>
                <c:pt idx="494">
                  <c:v>-3.3E-3</c:v>
                </c:pt>
                <c:pt idx="495">
                  <c:v>3.4299999999999997E-2</c:v>
                </c:pt>
                <c:pt idx="496">
                  <c:v>-1.52E-2</c:v>
                </c:pt>
                <c:pt idx="497">
                  <c:v>-4.2500000000000003E-2</c:v>
                </c:pt>
                <c:pt idx="498">
                  <c:v>-2.7699999999999999E-2</c:v>
                </c:pt>
                <c:pt idx="499">
                  <c:v>7.6E-3</c:v>
                </c:pt>
                <c:pt idx="500">
                  <c:v>-1.55E-2</c:v>
                </c:pt>
                <c:pt idx="501">
                  <c:v>4.58E-2</c:v>
                </c:pt>
                <c:pt idx="502">
                  <c:v>-2.5499999999999998E-2</c:v>
                </c:pt>
                <c:pt idx="503">
                  <c:v>-3.2899999999999999E-2</c:v>
                </c:pt>
                <c:pt idx="504">
                  <c:v>3.3399999999999999E-2</c:v>
                </c:pt>
                <c:pt idx="505">
                  <c:v>2.5700000000000001E-2</c:v>
                </c:pt>
                <c:pt idx="506">
                  <c:v>1.2999999999999999E-2</c:v>
                </c:pt>
                <c:pt idx="507">
                  <c:v>-2.3900000000000001E-2</c:v>
                </c:pt>
                <c:pt idx="508">
                  <c:v>2.86E-2</c:v>
                </c:pt>
                <c:pt idx="509">
                  <c:v>-4.6600000000000003E-2</c:v>
                </c:pt>
                <c:pt idx="510">
                  <c:v>3.5000000000000003E-2</c:v>
                </c:pt>
                <c:pt idx="511">
                  <c:v>-6.9999999999999999E-4</c:v>
                </c:pt>
                <c:pt idx="512">
                  <c:v>-9.8000000000000004E-2</c:v>
                </c:pt>
                <c:pt idx="513">
                  <c:v>1.5900000000000001E-2</c:v>
                </c:pt>
                <c:pt idx="514">
                  <c:v>4.7100000000000003E-2</c:v>
                </c:pt>
                <c:pt idx="515">
                  <c:v>4.7300000000000002E-2</c:v>
                </c:pt>
                <c:pt idx="516">
                  <c:v>-9.7999999999999997E-3</c:v>
                </c:pt>
                <c:pt idx="517">
                  <c:v>7.5499999999999998E-2</c:v>
                </c:pt>
                <c:pt idx="518">
                  <c:v>7.1999999999999998E-3</c:v>
                </c:pt>
                <c:pt idx="519">
                  <c:v>6.83E-2</c:v>
                </c:pt>
                <c:pt idx="520">
                  <c:v>9.1000000000000004E-3</c:v>
                </c:pt>
                <c:pt idx="521">
                  <c:v>-9.35E-2</c:v>
                </c:pt>
                <c:pt idx="522">
                  <c:v>-2.01E-2</c:v>
                </c:pt>
                <c:pt idx="523">
                  <c:v>-3.5799999999999998E-2</c:v>
                </c:pt>
                <c:pt idx="524">
                  <c:v>2.06E-2</c:v>
                </c:pt>
                <c:pt idx="525">
                  <c:v>3.8600000000000002E-2</c:v>
                </c:pt>
                <c:pt idx="526">
                  <c:v>3.8100000000000002E-2</c:v>
                </c:pt>
                <c:pt idx="527">
                  <c:v>-3.2099999999999997E-2</c:v>
                </c:pt>
                <c:pt idx="528">
                  <c:v>-0.12559999999999999</c:v>
                </c:pt>
                <c:pt idx="529">
                  <c:v>-3.85E-2</c:v>
                </c:pt>
                <c:pt idx="530">
                  <c:v>-7.9799999999999996E-2</c:v>
                </c:pt>
                <c:pt idx="531">
                  <c:v>-5.1999999999999998E-3</c:v>
                </c:pt>
                <c:pt idx="532">
                  <c:v>-0.1996</c:v>
                </c:pt>
                <c:pt idx="533">
                  <c:v>0.13919999999999999</c:v>
                </c:pt>
                <c:pt idx="534">
                  <c:v>0.21079999999999999</c:v>
                </c:pt>
                <c:pt idx="535">
                  <c:v>-0.1113</c:v>
                </c:pt>
                <c:pt idx="536">
                  <c:v>-6.6699999999999995E-2</c:v>
                </c:pt>
                <c:pt idx="537">
                  <c:v>3.4799999999999998E-2</c:v>
                </c:pt>
                <c:pt idx="538">
                  <c:v>2.4799999999999999E-2</c:v>
                </c:pt>
                <c:pt idx="539">
                  <c:v>4.2200000000000001E-2</c:v>
                </c:pt>
                <c:pt idx="540">
                  <c:v>-5.4899999999999997E-2</c:v>
                </c:pt>
                <c:pt idx="541">
                  <c:v>-6.1699999999999998E-2</c:v>
                </c:pt>
                <c:pt idx="542">
                  <c:v>2.8400000000000002E-2</c:v>
                </c:pt>
                <c:pt idx="543">
                  <c:v>-5.5500000000000001E-2</c:v>
                </c:pt>
                <c:pt idx="544">
                  <c:v>3.3099999999999997E-2</c:v>
                </c:pt>
                <c:pt idx="545">
                  <c:v>3.6400000000000002E-2</c:v>
                </c:pt>
                <c:pt idx="546">
                  <c:v>2.63E-2</c:v>
                </c:pt>
                <c:pt idx="547">
                  <c:v>0.1132</c:v>
                </c:pt>
                <c:pt idx="548">
                  <c:v>-5.6399999999999999E-2</c:v>
                </c:pt>
                <c:pt idx="549">
                  <c:v>2.9399999999999999E-2</c:v>
                </c:pt>
                <c:pt idx="550">
                  <c:v>-6.3100000000000003E-2</c:v>
                </c:pt>
                <c:pt idx="551">
                  <c:v>-5.8900000000000001E-2</c:v>
                </c:pt>
                <c:pt idx="552">
                  <c:v>-4.1000000000000003E-3</c:v>
                </c:pt>
                <c:pt idx="553">
                  <c:v>-5.1299999999999998E-2</c:v>
                </c:pt>
                <c:pt idx="554">
                  <c:v>7.2099999999999997E-2</c:v>
                </c:pt>
                <c:pt idx="555">
                  <c:v>-6.7699999999999996E-2</c:v>
                </c:pt>
                <c:pt idx="556">
                  <c:v>7.6999999999999999E-2</c:v>
                </c:pt>
                <c:pt idx="557">
                  <c:v>-5.2999999999999999E-2</c:v>
                </c:pt>
                <c:pt idx="558">
                  <c:v>-5.6300000000000003E-2</c:v>
                </c:pt>
                <c:pt idx="559">
                  <c:v>-2.6700000000000002E-2</c:v>
                </c:pt>
                <c:pt idx="560">
                  <c:v>-0.1153</c:v>
                </c:pt>
                <c:pt idx="561">
                  <c:v>-9.3899999999999997E-2</c:v>
                </c:pt>
                <c:pt idx="562">
                  <c:v>5.7799999999999997E-2</c:v>
                </c:pt>
                <c:pt idx="563">
                  <c:v>-1.4E-3</c:v>
                </c:pt>
                <c:pt idx="564">
                  <c:v>0.11119999999999999</c:v>
                </c:pt>
                <c:pt idx="565">
                  <c:v>0</c:v>
                </c:pt>
                <c:pt idx="566">
                  <c:v>1.8800000000000001E-2</c:v>
                </c:pt>
                <c:pt idx="567">
                  <c:v>-0.1343</c:v>
                </c:pt>
                <c:pt idx="568">
                  <c:v>5.21E-2</c:v>
                </c:pt>
                <c:pt idx="569">
                  <c:v>3.5000000000000001E-3</c:v>
                </c:pt>
                <c:pt idx="570">
                  <c:v>8.6E-3</c:v>
                </c:pt>
                <c:pt idx="571">
                  <c:v>9.64E-2</c:v>
                </c:pt>
                <c:pt idx="572">
                  <c:v>8.7099999999999997E-2</c:v>
                </c:pt>
                <c:pt idx="573">
                  <c:v>3.4799999999999998E-2</c:v>
                </c:pt>
                <c:pt idx="574">
                  <c:v>-2.53E-2</c:v>
                </c:pt>
                <c:pt idx="575">
                  <c:v>1.29E-2</c:v>
                </c:pt>
                <c:pt idx="576">
                  <c:v>6.9099999999999995E-2</c:v>
                </c:pt>
                <c:pt idx="577">
                  <c:v>-3.6999999999999998E-2</c:v>
                </c:pt>
                <c:pt idx="578">
                  <c:v>0.1143</c:v>
                </c:pt>
                <c:pt idx="579">
                  <c:v>-1.0200000000000001E-2</c:v>
                </c:pt>
                <c:pt idx="580">
                  <c:v>-6.7000000000000004E-2</c:v>
                </c:pt>
                <c:pt idx="581">
                  <c:v>-2.46E-2</c:v>
                </c:pt>
                <c:pt idx="582">
                  <c:v>-6.5299999999999997E-2</c:v>
                </c:pt>
                <c:pt idx="583">
                  <c:v>-8.8999999999999999E-3</c:v>
                </c:pt>
                <c:pt idx="584">
                  <c:v>-4.0000000000000002E-4</c:v>
                </c:pt>
                <c:pt idx="585">
                  <c:v>0</c:v>
                </c:pt>
                <c:pt idx="586">
                  <c:v>2E-3</c:v>
                </c:pt>
                <c:pt idx="587">
                  <c:v>-2.2800000000000001E-2</c:v>
                </c:pt>
                <c:pt idx="588">
                  <c:v>7.3200000000000001E-2</c:v>
                </c:pt>
                <c:pt idx="589">
                  <c:v>5.67E-2</c:v>
                </c:pt>
                <c:pt idx="590">
                  <c:v>0</c:v>
                </c:pt>
                <c:pt idx="591">
                  <c:v>3.6799999999999999E-2</c:v>
                </c:pt>
                <c:pt idx="592">
                  <c:v>2.1499999999999998E-2</c:v>
                </c:pt>
                <c:pt idx="593">
                  <c:v>1.43E-2</c:v>
                </c:pt>
                <c:pt idx="594">
                  <c:v>-8.9999999999999993E-3</c:v>
                </c:pt>
                <c:pt idx="595">
                  <c:v>-6.4199999999999993E-2</c:v>
                </c:pt>
                <c:pt idx="596">
                  <c:v>-7.2300000000000003E-2</c:v>
                </c:pt>
                <c:pt idx="597">
                  <c:v>1.9699999999999999E-2</c:v>
                </c:pt>
                <c:pt idx="598">
                  <c:v>-3.9100000000000003E-2</c:v>
                </c:pt>
                <c:pt idx="599">
                  <c:v>9.4999999999999998E-3</c:v>
                </c:pt>
                <c:pt idx="600">
                  <c:v>-0.10299999999999999</c:v>
                </c:pt>
                <c:pt idx="601">
                  <c:v>5.9299999999999999E-2</c:v>
                </c:pt>
                <c:pt idx="602">
                  <c:v>-5.7999999999999996E-3</c:v>
                </c:pt>
                <c:pt idx="603">
                  <c:v>6.3299999999999995E-2</c:v>
                </c:pt>
                <c:pt idx="604">
                  <c:v>1.8800000000000001E-2</c:v>
                </c:pt>
                <c:pt idx="605">
                  <c:v>-4.2700000000000002E-2</c:v>
                </c:pt>
                <c:pt idx="606">
                  <c:v>-8.9999999999999998E-4</c:v>
                </c:pt>
                <c:pt idx="607">
                  <c:v>-4.2700000000000002E-2</c:v>
                </c:pt>
                <c:pt idx="608">
                  <c:v>6.3799999999999996E-2</c:v>
                </c:pt>
                <c:pt idx="609">
                  <c:v>6.3E-3</c:v>
                </c:pt>
                <c:pt idx="610">
                  <c:v>4.9500000000000002E-2</c:v>
                </c:pt>
                <c:pt idx="611">
                  <c:v>4.2799999999999998E-2</c:v>
                </c:pt>
                <c:pt idx="612">
                  <c:v>1.9199999999999998E-2</c:v>
                </c:pt>
                <c:pt idx="613">
                  <c:v>-1.78E-2</c:v>
                </c:pt>
                <c:pt idx="614">
                  <c:v>-4.0500000000000001E-2</c:v>
                </c:pt>
                <c:pt idx="615">
                  <c:v>-5.4999999999999997E-3</c:v>
                </c:pt>
                <c:pt idx="616">
                  <c:v>-1.8800000000000001E-2</c:v>
                </c:pt>
                <c:pt idx="617">
                  <c:v>-2.6499999999999999E-2</c:v>
                </c:pt>
                <c:pt idx="618">
                  <c:v>-5.8999999999999999E-3</c:v>
                </c:pt>
                <c:pt idx="619">
                  <c:v>-5.3699999999999998E-2</c:v>
                </c:pt>
                <c:pt idx="620">
                  <c:v>2.46E-2</c:v>
                </c:pt>
                <c:pt idx="621">
                  <c:v>-9.2100000000000001E-2</c:v>
                </c:pt>
                <c:pt idx="622">
                  <c:v>1.54E-2</c:v>
                </c:pt>
                <c:pt idx="623">
                  <c:v>-2.3E-3</c:v>
                </c:pt>
                <c:pt idx="624">
                  <c:v>4.0000000000000001E-3</c:v>
                </c:pt>
                <c:pt idx="625">
                  <c:v>-1.8599999999999998E-2</c:v>
                </c:pt>
                <c:pt idx="626">
                  <c:v>-4.6300000000000001E-2</c:v>
                </c:pt>
                <c:pt idx="627">
                  <c:v>-2.3099999999999999E-2</c:v>
                </c:pt>
                <c:pt idx="628">
                  <c:v>1.9300000000000001E-2</c:v>
                </c:pt>
                <c:pt idx="629">
                  <c:v>-3.5099999999999999E-2</c:v>
                </c:pt>
                <c:pt idx="630">
                  <c:v>-1.11E-2</c:v>
                </c:pt>
                <c:pt idx="631">
                  <c:v>3.4599999999999999E-2</c:v>
                </c:pt>
                <c:pt idx="632">
                  <c:v>-1.1999999999999999E-3</c:v>
                </c:pt>
                <c:pt idx="633">
                  <c:v>3.2599999999999997E-2</c:v>
                </c:pt>
                <c:pt idx="634">
                  <c:v>-2.1000000000000001E-2</c:v>
                </c:pt>
                <c:pt idx="635">
                  <c:v>-0.04</c:v>
                </c:pt>
                <c:pt idx="636">
                  <c:v>9.0399999999999994E-2</c:v>
                </c:pt>
                <c:pt idx="637">
                  <c:v>6.8500000000000005E-2</c:v>
                </c:pt>
                <c:pt idx="638">
                  <c:v>-7.9399999999999998E-2</c:v>
                </c:pt>
                <c:pt idx="639">
                  <c:v>-2.5899999999999999E-2</c:v>
                </c:pt>
                <c:pt idx="640">
                  <c:v>6.4500000000000002E-2</c:v>
                </c:pt>
                <c:pt idx="641">
                  <c:v>-5.7599999999999998E-2</c:v>
                </c:pt>
                <c:pt idx="642">
                  <c:v>-1.8700000000000001E-2</c:v>
                </c:pt>
                <c:pt idx="643">
                  <c:v>1.8100000000000002E-2</c:v>
                </c:pt>
                <c:pt idx="644">
                  <c:v>-1.14E-2</c:v>
                </c:pt>
                <c:pt idx="645">
                  <c:v>-6.4899999999999999E-2</c:v>
                </c:pt>
                <c:pt idx="646">
                  <c:v>1.24E-2</c:v>
                </c:pt>
                <c:pt idx="647">
                  <c:v>5.0900000000000001E-2</c:v>
                </c:pt>
                <c:pt idx="648">
                  <c:v>3.1399999999999997E-2</c:v>
                </c:pt>
                <c:pt idx="649">
                  <c:v>3.6200000000000003E-2</c:v>
                </c:pt>
                <c:pt idx="650">
                  <c:v>2.5000000000000001E-3</c:v>
                </c:pt>
                <c:pt idx="651">
                  <c:v>-1.95E-2</c:v>
                </c:pt>
                <c:pt idx="652">
                  <c:v>1.7399999999999999E-2</c:v>
                </c:pt>
                <c:pt idx="653">
                  <c:v>3.5099999999999999E-2</c:v>
                </c:pt>
                <c:pt idx="654">
                  <c:v>0</c:v>
                </c:pt>
                <c:pt idx="655">
                  <c:v>7.9500000000000001E-2</c:v>
                </c:pt>
                <c:pt idx="656">
                  <c:v>-2.0500000000000001E-2</c:v>
                </c:pt>
                <c:pt idx="657">
                  <c:v>1.9599999999999999E-2</c:v>
                </c:pt>
                <c:pt idx="658">
                  <c:v>-1.72E-2</c:v>
                </c:pt>
                <c:pt idx="659">
                  <c:v>5.8999999999999999E-3</c:v>
                </c:pt>
                <c:pt idx="660">
                  <c:v>-7.6700000000000004E-2</c:v>
                </c:pt>
                <c:pt idx="661">
                  <c:v>7.6499999999999999E-2</c:v>
                </c:pt>
                <c:pt idx="662">
                  <c:v>5.0000000000000001E-4</c:v>
                </c:pt>
                <c:pt idx="663">
                  <c:v>8.9499999999999996E-2</c:v>
                </c:pt>
                <c:pt idx="664">
                  <c:v>-2.35E-2</c:v>
                </c:pt>
                <c:pt idx="665">
                  <c:v>8.0999999999999996E-3</c:v>
                </c:pt>
                <c:pt idx="666">
                  <c:v>-1.04E-2</c:v>
                </c:pt>
                <c:pt idx="667">
                  <c:v>2.93E-2</c:v>
                </c:pt>
                <c:pt idx="668">
                  <c:v>-9.7999999999999997E-3</c:v>
                </c:pt>
                <c:pt idx="669">
                  <c:v>-6.0000000000000001E-3</c:v>
                </c:pt>
                <c:pt idx="670">
                  <c:v>1.1299999999999999E-2</c:v>
                </c:pt>
                <c:pt idx="671">
                  <c:v>5.8999999999999999E-3</c:v>
                </c:pt>
                <c:pt idx="672">
                  <c:v>3.1699999999999999E-2</c:v>
                </c:pt>
                <c:pt idx="673">
                  <c:v>-8.3900000000000002E-2</c:v>
                </c:pt>
                <c:pt idx="674">
                  <c:v>4.9799999999999997E-2</c:v>
                </c:pt>
                <c:pt idx="675">
                  <c:v>-3.0200000000000001E-2</c:v>
                </c:pt>
                <c:pt idx="676">
                  <c:v>-2.46E-2</c:v>
                </c:pt>
                <c:pt idx="677">
                  <c:v>-1.2999999999999999E-3</c:v>
                </c:pt>
                <c:pt idx="678">
                  <c:v>2.9899999999999999E-2</c:v>
                </c:pt>
                <c:pt idx="679">
                  <c:v>2.5000000000000001E-3</c:v>
                </c:pt>
                <c:pt idx="680">
                  <c:v>5.9299999999999999E-2</c:v>
                </c:pt>
                <c:pt idx="681">
                  <c:v>1.47E-2</c:v>
                </c:pt>
                <c:pt idx="682">
                  <c:v>-4.1599999999999998E-2</c:v>
                </c:pt>
                <c:pt idx="683">
                  <c:v>7.17E-2</c:v>
                </c:pt>
                <c:pt idx="684">
                  <c:v>8.6E-3</c:v>
                </c:pt>
                <c:pt idx="685">
                  <c:v>0</c:v>
                </c:pt>
                <c:pt idx="686">
                  <c:v>6.8099999999999994E-2</c:v>
                </c:pt>
                <c:pt idx="687">
                  <c:v>-4.9099999999999998E-2</c:v>
                </c:pt>
                <c:pt idx="688">
                  <c:v>4.2599999999999999E-2</c:v>
                </c:pt>
                <c:pt idx="689">
                  <c:v>2.53E-2</c:v>
                </c:pt>
                <c:pt idx="690">
                  <c:v>1.8700000000000001E-2</c:v>
                </c:pt>
                <c:pt idx="691">
                  <c:v>-2.93E-2</c:v>
                </c:pt>
                <c:pt idx="692">
                  <c:v>-1.6199999999999999E-2</c:v>
                </c:pt>
                <c:pt idx="693">
                  <c:v>2.9499999999999998E-2</c:v>
                </c:pt>
                <c:pt idx="694">
                  <c:v>-3.15E-2</c:v>
                </c:pt>
                <c:pt idx="695">
                  <c:v>-2.7000000000000001E-3</c:v>
                </c:pt>
                <c:pt idx="696">
                  <c:v>3.3700000000000001E-2</c:v>
                </c:pt>
                <c:pt idx="697">
                  <c:v>-4.3799999999999999E-2</c:v>
                </c:pt>
                <c:pt idx="698">
                  <c:v>2E-3</c:v>
                </c:pt>
                <c:pt idx="699">
                  <c:v>-1E-3</c:v>
                </c:pt>
                <c:pt idx="700">
                  <c:v>-3.1800000000000002E-2</c:v>
                </c:pt>
                <c:pt idx="701">
                  <c:v>-1.4E-3</c:v>
                </c:pt>
                <c:pt idx="702">
                  <c:v>-3.8699999999999998E-2</c:v>
                </c:pt>
                <c:pt idx="703">
                  <c:v>2.3E-2</c:v>
                </c:pt>
                <c:pt idx="704">
                  <c:v>-3.2000000000000002E-3</c:v>
                </c:pt>
                <c:pt idx="705">
                  <c:v>-6.6600000000000006E-2</c:v>
                </c:pt>
                <c:pt idx="706">
                  <c:v>-1.1000000000000001E-3</c:v>
                </c:pt>
                <c:pt idx="707">
                  <c:v>-5.5999999999999999E-3</c:v>
                </c:pt>
                <c:pt idx="708">
                  <c:v>3.1199999999999999E-2</c:v>
                </c:pt>
                <c:pt idx="709">
                  <c:v>4.3999999999999997E-2</c:v>
                </c:pt>
                <c:pt idx="710">
                  <c:v>1.2200000000000001E-2</c:v>
                </c:pt>
                <c:pt idx="711">
                  <c:v>-3.2300000000000002E-2</c:v>
                </c:pt>
                <c:pt idx="712">
                  <c:v>-2.2000000000000001E-3</c:v>
                </c:pt>
                <c:pt idx="713">
                  <c:v>-3.3399999999999999E-2</c:v>
                </c:pt>
                <c:pt idx="714">
                  <c:v>2.52E-2</c:v>
                </c:pt>
                <c:pt idx="715">
                  <c:v>-3.7400000000000003E-2</c:v>
                </c:pt>
                <c:pt idx="716">
                  <c:v>-3.2300000000000002E-2</c:v>
                </c:pt>
                <c:pt idx="717">
                  <c:v>-1.7600000000000001E-2</c:v>
                </c:pt>
                <c:pt idx="718">
                  <c:v>1.66E-2</c:v>
                </c:pt>
                <c:pt idx="719">
                  <c:v>4.4699999999999997E-2</c:v>
                </c:pt>
                <c:pt idx="720">
                  <c:v>-1.46E-2</c:v>
                </c:pt>
                <c:pt idx="721">
                  <c:v>3.32E-2</c:v>
                </c:pt>
                <c:pt idx="722">
                  <c:v>-1.5E-3</c:v>
                </c:pt>
                <c:pt idx="723">
                  <c:v>-3.3999999999999998E-3</c:v>
                </c:pt>
                <c:pt idx="724">
                  <c:v>4.4999999999999997E-3</c:v>
                </c:pt>
                <c:pt idx="725">
                  <c:v>-2.24E-2</c:v>
                </c:pt>
                <c:pt idx="726">
                  <c:v>-1.4800000000000001E-2</c:v>
                </c:pt>
                <c:pt idx="727">
                  <c:v>4.1300000000000003E-2</c:v>
                </c:pt>
                <c:pt idx="728">
                  <c:v>8.6E-3</c:v>
                </c:pt>
                <c:pt idx="729">
                  <c:v>1.49E-2</c:v>
                </c:pt>
                <c:pt idx="730">
                  <c:v>7.4000000000000003E-3</c:v>
                </c:pt>
                <c:pt idx="731">
                  <c:v>-1.1000000000000001E-3</c:v>
                </c:pt>
                <c:pt idx="732">
                  <c:v>1.15E-2</c:v>
                </c:pt>
                <c:pt idx="733">
                  <c:v>-5.8999999999999999E-3</c:v>
                </c:pt>
                <c:pt idx="734">
                  <c:v>-1.6899999999999998E-2</c:v>
                </c:pt>
                <c:pt idx="735">
                  <c:v>3.09E-2</c:v>
                </c:pt>
                <c:pt idx="736">
                  <c:v>1.46E-2</c:v>
                </c:pt>
                <c:pt idx="737">
                  <c:v>-1.21E-2</c:v>
                </c:pt>
                <c:pt idx="738">
                  <c:v>3.27E-2</c:v>
                </c:pt>
                <c:pt idx="739">
                  <c:v>4.1999999999999997E-3</c:v>
                </c:pt>
                <c:pt idx="740">
                  <c:v>3.8E-3</c:v>
                </c:pt>
                <c:pt idx="741">
                  <c:v>2.7300000000000001E-2</c:v>
                </c:pt>
                <c:pt idx="742">
                  <c:v>-1.0500000000000001E-2</c:v>
                </c:pt>
                <c:pt idx="743">
                  <c:v>-1.4800000000000001E-2</c:v>
                </c:pt>
                <c:pt idx="744">
                  <c:v>-2.8299999999999999E-2</c:v>
                </c:pt>
                <c:pt idx="745">
                  <c:v>8.3999999999999995E-3</c:v>
                </c:pt>
                <c:pt idx="746">
                  <c:v>3.3E-3</c:v>
                </c:pt>
                <c:pt idx="747">
                  <c:v>2.0899999999999998E-2</c:v>
                </c:pt>
                <c:pt idx="748">
                  <c:v>-4.5999999999999999E-3</c:v>
                </c:pt>
                <c:pt idx="749">
                  <c:v>-1.6E-2</c:v>
                </c:pt>
                <c:pt idx="750">
                  <c:v>3.56E-2</c:v>
                </c:pt>
                <c:pt idx="751">
                  <c:v>-1.1000000000000001E-3</c:v>
                </c:pt>
                <c:pt idx="752">
                  <c:v>1.7600000000000001E-2</c:v>
                </c:pt>
                <c:pt idx="753">
                  <c:v>1.9E-3</c:v>
                </c:pt>
                <c:pt idx="754">
                  <c:v>2.5999999999999999E-3</c:v>
                </c:pt>
                <c:pt idx="755">
                  <c:v>1.6899999999999998E-2</c:v>
                </c:pt>
                <c:pt idx="756">
                  <c:v>3.2000000000000002E-3</c:v>
                </c:pt>
                <c:pt idx="757">
                  <c:v>7.4999999999999997E-3</c:v>
                </c:pt>
                <c:pt idx="758">
                  <c:v>6.9999999999999999E-4</c:v>
                </c:pt>
                <c:pt idx="759">
                  <c:v>-1.2800000000000001E-2</c:v>
                </c:pt>
                <c:pt idx="760">
                  <c:v>2.9399999999999999E-2</c:v>
                </c:pt>
                <c:pt idx="761">
                  <c:v>2.6700000000000002E-2</c:v>
                </c:pt>
                <c:pt idx="762">
                  <c:v>-1E-3</c:v>
                </c:pt>
                <c:pt idx="763">
                  <c:v>1.46E-2</c:v>
                </c:pt>
                <c:pt idx="764">
                  <c:v>1.2699999999999999E-2</c:v>
                </c:pt>
                <c:pt idx="765">
                  <c:v>-1.67E-2</c:v>
                </c:pt>
                <c:pt idx="766">
                  <c:v>-3.7000000000000002E-3</c:v>
                </c:pt>
                <c:pt idx="767">
                  <c:v>-2.18E-2</c:v>
                </c:pt>
                <c:pt idx="768">
                  <c:v>-3.1E-2</c:v>
                </c:pt>
                <c:pt idx="769">
                  <c:v>-6.0000000000000001E-3</c:v>
                </c:pt>
                <c:pt idx="770">
                  <c:v>2.75E-2</c:v>
                </c:pt>
                <c:pt idx="771">
                  <c:v>-6.9999999999999999E-4</c:v>
                </c:pt>
                <c:pt idx="772">
                  <c:v>-1.5299999999999999E-2</c:v>
                </c:pt>
                <c:pt idx="773">
                  <c:v>-3.9399999999999998E-2</c:v>
                </c:pt>
                <c:pt idx="774">
                  <c:v>4.4000000000000003E-3</c:v>
                </c:pt>
                <c:pt idx="775">
                  <c:v>2.1399999999999999E-2</c:v>
                </c:pt>
                <c:pt idx="776">
                  <c:v>-8.8000000000000005E-3</c:v>
                </c:pt>
                <c:pt idx="777">
                  <c:v>3.1600000000000003E-2</c:v>
                </c:pt>
                <c:pt idx="778">
                  <c:v>-1.3899999999999999E-2</c:v>
                </c:pt>
                <c:pt idx="779">
                  <c:v>-5.3E-3</c:v>
                </c:pt>
                <c:pt idx="780">
                  <c:v>8.8999999999999999E-3</c:v>
                </c:pt>
                <c:pt idx="781">
                  <c:v>0</c:v>
                </c:pt>
                <c:pt idx="782">
                  <c:v>4.3299999999999998E-2</c:v>
                </c:pt>
                <c:pt idx="783">
                  <c:v>1.18E-2</c:v>
                </c:pt>
                <c:pt idx="784">
                  <c:v>-1.0500000000000001E-2</c:v>
                </c:pt>
                <c:pt idx="785">
                  <c:v>-8.8999999999999999E-3</c:v>
                </c:pt>
                <c:pt idx="786">
                  <c:v>-4.1000000000000003E-3</c:v>
                </c:pt>
                <c:pt idx="787">
                  <c:v>-3.0999999999999999E-3</c:v>
                </c:pt>
                <c:pt idx="788">
                  <c:v>1.66E-2</c:v>
                </c:pt>
                <c:pt idx="789">
                  <c:v>-6.7999999999999996E-3</c:v>
                </c:pt>
                <c:pt idx="790">
                  <c:v>-3.3500000000000002E-2</c:v>
                </c:pt>
                <c:pt idx="791">
                  <c:v>-1.7000000000000001E-2</c:v>
                </c:pt>
                <c:pt idx="792">
                  <c:v>-2.7900000000000001E-2</c:v>
                </c:pt>
                <c:pt idx="793">
                  <c:v>1.4E-2</c:v>
                </c:pt>
                <c:pt idx="794">
                  <c:v>-8.1100000000000005E-2</c:v>
                </c:pt>
                <c:pt idx="795">
                  <c:v>-6.4999999999999997E-3</c:v>
                </c:pt>
                <c:pt idx="796">
                  <c:v>9.4000000000000004E-3</c:v>
                </c:pt>
                <c:pt idx="797">
                  <c:v>-1.5800000000000002E-2</c:v>
                </c:pt>
                <c:pt idx="798">
                  <c:v>1.6299999999999999E-2</c:v>
                </c:pt>
                <c:pt idx="799">
                  <c:v>3.6700000000000003E-2</c:v>
                </c:pt>
                <c:pt idx="800">
                  <c:v>2.06E-2</c:v>
                </c:pt>
                <c:pt idx="801">
                  <c:v>-2.5700000000000001E-2</c:v>
                </c:pt>
                <c:pt idx="802">
                  <c:v>4.0000000000000002E-4</c:v>
                </c:pt>
                <c:pt idx="803">
                  <c:v>-6.3E-3</c:v>
                </c:pt>
                <c:pt idx="804">
                  <c:v>-1.15E-2</c:v>
                </c:pt>
                <c:pt idx="805">
                  <c:v>-1.26E-2</c:v>
                </c:pt>
                <c:pt idx="806">
                  <c:v>-1.9E-3</c:v>
                </c:pt>
                <c:pt idx="807">
                  <c:v>-4.8999999999999998E-3</c:v>
                </c:pt>
                <c:pt idx="808">
                  <c:v>-3.8E-3</c:v>
                </c:pt>
                <c:pt idx="809">
                  <c:v>-3.0999999999999999E-3</c:v>
                </c:pt>
                <c:pt idx="810">
                  <c:v>1.5E-3</c:v>
                </c:pt>
                <c:pt idx="811">
                  <c:v>-3.0999999999999999E-3</c:v>
                </c:pt>
                <c:pt idx="812">
                  <c:v>-5.0000000000000001E-3</c:v>
                </c:pt>
                <c:pt idx="813">
                  <c:v>0</c:v>
                </c:pt>
                <c:pt idx="814">
                  <c:v>6.4000000000000003E-3</c:v>
                </c:pt>
                <c:pt idx="815">
                  <c:v>2.3999999999999998E-3</c:v>
                </c:pt>
                <c:pt idx="816">
                  <c:v>-4.7000000000000002E-3</c:v>
                </c:pt>
                <c:pt idx="817">
                  <c:v>-6.0000000000000001E-3</c:v>
                </c:pt>
                <c:pt idx="818">
                  <c:v>-1.7000000000000001E-2</c:v>
                </c:pt>
                <c:pt idx="819">
                  <c:v>-1.7399999999999999E-2</c:v>
                </c:pt>
                <c:pt idx="820">
                  <c:v>-8.5000000000000006E-3</c:v>
                </c:pt>
                <c:pt idx="821">
                  <c:v>-4.4999999999999997E-3</c:v>
                </c:pt>
                <c:pt idx="822">
                  <c:v>1.4999999999999999E-2</c:v>
                </c:pt>
                <c:pt idx="823">
                  <c:v>9.4999999999999998E-3</c:v>
                </c:pt>
                <c:pt idx="824">
                  <c:v>1.18E-2</c:v>
                </c:pt>
                <c:pt idx="825">
                  <c:v>2.3E-3</c:v>
                </c:pt>
                <c:pt idx="826">
                  <c:v>-6.6E-3</c:v>
                </c:pt>
                <c:pt idx="827">
                  <c:v>5.8999999999999999E-3</c:v>
                </c:pt>
                <c:pt idx="828">
                  <c:v>-4.7000000000000002E-3</c:v>
                </c:pt>
                <c:pt idx="829">
                  <c:v>6.7000000000000002E-3</c:v>
                </c:pt>
                <c:pt idx="830">
                  <c:v>-8.2000000000000007E-3</c:v>
                </c:pt>
                <c:pt idx="831">
                  <c:v>1.5900000000000001E-2</c:v>
                </c:pt>
                <c:pt idx="832">
                  <c:v>1.4500000000000001E-2</c:v>
                </c:pt>
                <c:pt idx="833">
                  <c:v>5.7999999999999996E-3</c:v>
                </c:pt>
                <c:pt idx="834">
                  <c:v>0</c:v>
                </c:pt>
                <c:pt idx="835">
                  <c:v>-4.1999999999999997E-3</c:v>
                </c:pt>
                <c:pt idx="836">
                  <c:v>-5.4000000000000003E-3</c:v>
                </c:pt>
                <c:pt idx="837">
                  <c:v>-1.1999999999999999E-3</c:v>
                </c:pt>
                <c:pt idx="838">
                  <c:v>1.1999999999999999E-3</c:v>
                </c:pt>
                <c:pt idx="839">
                  <c:v>-6.6E-3</c:v>
                </c:pt>
                <c:pt idx="840">
                  <c:v>1.0800000000000001E-2</c:v>
                </c:pt>
                <c:pt idx="841">
                  <c:v>4.5999999999999999E-3</c:v>
                </c:pt>
                <c:pt idx="842">
                  <c:v>2.7000000000000001E-3</c:v>
                </c:pt>
                <c:pt idx="843">
                  <c:v>6.4999999999999997E-3</c:v>
                </c:pt>
                <c:pt idx="844">
                  <c:v>7.1999999999999998E-3</c:v>
                </c:pt>
                <c:pt idx="845">
                  <c:v>0</c:v>
                </c:pt>
                <c:pt idx="846">
                  <c:v>-1.2200000000000001E-2</c:v>
                </c:pt>
                <c:pt idx="847">
                  <c:v>0</c:v>
                </c:pt>
                <c:pt idx="848">
                  <c:v>6.1999999999999998E-3</c:v>
                </c:pt>
                <c:pt idx="849">
                  <c:v>-3.5000000000000001E-3</c:v>
                </c:pt>
                <c:pt idx="850">
                  <c:v>-4.3499999999999997E-2</c:v>
                </c:pt>
                <c:pt idx="851">
                  <c:v>-3.5900000000000001E-2</c:v>
                </c:pt>
                <c:pt idx="852">
                  <c:v>6.3E-3</c:v>
                </c:pt>
                <c:pt idx="853">
                  <c:v>2.5000000000000001E-3</c:v>
                </c:pt>
                <c:pt idx="854">
                  <c:v>1.78E-2</c:v>
                </c:pt>
                <c:pt idx="855">
                  <c:v>-2.5700000000000001E-2</c:v>
                </c:pt>
                <c:pt idx="856">
                  <c:v>-8.5000000000000006E-3</c:v>
                </c:pt>
                <c:pt idx="857">
                  <c:v>-3.0000000000000001E-3</c:v>
                </c:pt>
                <c:pt idx="858">
                  <c:v>1.5599999999999999E-2</c:v>
                </c:pt>
                <c:pt idx="859">
                  <c:v>-4.5999999999999999E-3</c:v>
                </c:pt>
                <c:pt idx="860">
                  <c:v>-3.1699999999999999E-2</c:v>
                </c:pt>
                <c:pt idx="861">
                  <c:v>-2.5999999999999999E-2</c:v>
                </c:pt>
                <c:pt idx="862">
                  <c:v>-2.0999999999999999E-3</c:v>
                </c:pt>
                <c:pt idx="863">
                  <c:v>1.3299999999999999E-2</c:v>
                </c:pt>
                <c:pt idx="864">
                  <c:v>1.72E-2</c:v>
                </c:pt>
                <c:pt idx="865">
                  <c:v>3.1399999999999997E-2</c:v>
                </c:pt>
                <c:pt idx="866">
                  <c:v>0</c:v>
                </c:pt>
                <c:pt idx="867">
                  <c:v>9.4000000000000004E-3</c:v>
                </c:pt>
                <c:pt idx="868">
                  <c:v>-6.1999999999999998E-3</c:v>
                </c:pt>
                <c:pt idx="869">
                  <c:v>2E-3</c:v>
                </c:pt>
                <c:pt idx="870">
                  <c:v>7.9000000000000008E-3</c:v>
                </c:pt>
                <c:pt idx="871">
                  <c:v>1.4E-2</c:v>
                </c:pt>
                <c:pt idx="872">
                  <c:v>2.5899999999999999E-2</c:v>
                </c:pt>
                <c:pt idx="873">
                  <c:v>3.7100000000000001E-2</c:v>
                </c:pt>
                <c:pt idx="874">
                  <c:v>-1.24E-2</c:v>
                </c:pt>
                <c:pt idx="875">
                  <c:v>1.2200000000000001E-2</c:v>
                </c:pt>
                <c:pt idx="876">
                  <c:v>3.3300000000000003E-2</c:v>
                </c:pt>
                <c:pt idx="877">
                  <c:v>8.5000000000000006E-3</c:v>
                </c:pt>
                <c:pt idx="878">
                  <c:v>4.0000000000000002E-4</c:v>
                </c:pt>
                <c:pt idx="879">
                  <c:v>1.0999999999999999E-2</c:v>
                </c:pt>
                <c:pt idx="880">
                  <c:v>1.46E-2</c:v>
                </c:pt>
                <c:pt idx="881">
                  <c:v>5.8999999999999999E-3</c:v>
                </c:pt>
                <c:pt idx="882">
                  <c:v>1E-3</c:v>
                </c:pt>
                <c:pt idx="883">
                  <c:v>2.2499999999999999E-2</c:v>
                </c:pt>
                <c:pt idx="884">
                  <c:v>2.3999999999999998E-3</c:v>
                </c:pt>
                <c:pt idx="885">
                  <c:v>-5.1000000000000004E-3</c:v>
                </c:pt>
                <c:pt idx="886">
                  <c:v>1.6E-2</c:v>
                </c:pt>
                <c:pt idx="887">
                  <c:v>2E-3</c:v>
                </c:pt>
                <c:pt idx="888">
                  <c:v>-3.8E-3</c:v>
                </c:pt>
                <c:pt idx="889">
                  <c:v>2.0999999999999999E-3</c:v>
                </c:pt>
                <c:pt idx="890">
                  <c:v>1.09E-2</c:v>
                </c:pt>
                <c:pt idx="891">
                  <c:v>-1.6999999999999999E-3</c:v>
                </c:pt>
                <c:pt idx="892">
                  <c:v>9.4999999999999998E-3</c:v>
                </c:pt>
                <c:pt idx="893">
                  <c:v>8.6999999999999994E-3</c:v>
                </c:pt>
                <c:pt idx="894">
                  <c:v>0</c:v>
                </c:pt>
                <c:pt idx="895">
                  <c:v>2.47E-2</c:v>
                </c:pt>
                <c:pt idx="896">
                  <c:v>1.9E-3</c:v>
                </c:pt>
                <c:pt idx="897">
                  <c:v>-4.8999999999999998E-3</c:v>
                </c:pt>
                <c:pt idx="898">
                  <c:v>-4.1999999999999997E-3</c:v>
                </c:pt>
                <c:pt idx="899">
                  <c:v>5.28E-2</c:v>
                </c:pt>
                <c:pt idx="900">
                  <c:v>-5.8999999999999999E-3</c:v>
                </c:pt>
                <c:pt idx="901">
                  <c:v>1.3899999999999999E-2</c:v>
                </c:pt>
                <c:pt idx="902">
                  <c:v>0</c:v>
                </c:pt>
                <c:pt idx="903">
                  <c:v>-9.1999999999999998E-3</c:v>
                </c:pt>
                <c:pt idx="904">
                  <c:v>-6.0000000000000001E-3</c:v>
                </c:pt>
                <c:pt idx="905">
                  <c:v>1.8200000000000001E-2</c:v>
                </c:pt>
                <c:pt idx="906">
                  <c:v>4.8999999999999998E-3</c:v>
                </c:pt>
                <c:pt idx="907">
                  <c:v>2.8500000000000001E-2</c:v>
                </c:pt>
                <c:pt idx="908">
                  <c:v>1.5299999999999999E-2</c:v>
                </c:pt>
                <c:pt idx="909">
                  <c:v>1.9E-2</c:v>
                </c:pt>
                <c:pt idx="910">
                  <c:v>-4.4200000000000003E-2</c:v>
                </c:pt>
                <c:pt idx="911">
                  <c:v>-1.18E-2</c:v>
                </c:pt>
                <c:pt idx="912">
                  <c:v>9.7999999999999997E-3</c:v>
                </c:pt>
                <c:pt idx="913">
                  <c:v>-1.2999999999999999E-2</c:v>
                </c:pt>
                <c:pt idx="914">
                  <c:v>5.4999999999999997E-3</c:v>
                </c:pt>
                <c:pt idx="915">
                  <c:v>-3.5900000000000001E-2</c:v>
                </c:pt>
                <c:pt idx="916">
                  <c:v>6.7999999999999996E-3</c:v>
                </c:pt>
                <c:pt idx="917">
                  <c:v>-2.4199999999999999E-2</c:v>
                </c:pt>
                <c:pt idx="918">
                  <c:v>-1.9699999999999999E-2</c:v>
                </c:pt>
                <c:pt idx="919">
                  <c:v>-2.9999999999999997E-4</c:v>
                </c:pt>
                <c:pt idx="920">
                  <c:v>2.2599999999999999E-2</c:v>
                </c:pt>
                <c:pt idx="921">
                  <c:v>2.1999999999999999E-2</c:v>
                </c:pt>
                <c:pt idx="922">
                  <c:v>-1.9E-3</c:v>
                </c:pt>
                <c:pt idx="923">
                  <c:v>-2.0299999999999999E-2</c:v>
                </c:pt>
                <c:pt idx="924">
                  <c:v>2.7000000000000001E-3</c:v>
                </c:pt>
                <c:pt idx="925">
                  <c:v>-5.2400000000000002E-2</c:v>
                </c:pt>
                <c:pt idx="926">
                  <c:v>6.9999999999999999E-4</c:v>
                </c:pt>
                <c:pt idx="927">
                  <c:v>-2.07E-2</c:v>
                </c:pt>
                <c:pt idx="928">
                  <c:v>5.3499999999999999E-2</c:v>
                </c:pt>
                <c:pt idx="929">
                  <c:v>-1.21E-2</c:v>
                </c:pt>
                <c:pt idx="930">
                  <c:v>3.7999999999999999E-2</c:v>
                </c:pt>
                <c:pt idx="931">
                  <c:v>-2.3400000000000001E-2</c:v>
                </c:pt>
                <c:pt idx="932">
                  <c:v>3.3000000000000002E-2</c:v>
                </c:pt>
                <c:pt idx="933">
                  <c:v>-3.0999999999999999E-3</c:v>
                </c:pt>
                <c:pt idx="934">
                  <c:v>0</c:v>
                </c:pt>
                <c:pt idx="935">
                  <c:v>-1.95E-2</c:v>
                </c:pt>
                <c:pt idx="936">
                  <c:v>3.2000000000000001E-2</c:v>
                </c:pt>
                <c:pt idx="937">
                  <c:v>-1.0800000000000001E-2</c:v>
                </c:pt>
                <c:pt idx="938">
                  <c:v>-1.47E-2</c:v>
                </c:pt>
                <c:pt idx="939">
                  <c:v>-1.34E-2</c:v>
                </c:pt>
                <c:pt idx="940">
                  <c:v>-8.0000000000000002E-3</c:v>
                </c:pt>
                <c:pt idx="941">
                  <c:v>-1.43E-2</c:v>
                </c:pt>
                <c:pt idx="942">
                  <c:v>3.1800000000000002E-2</c:v>
                </c:pt>
                <c:pt idx="943">
                  <c:v>3.4099999999999998E-2</c:v>
                </c:pt>
                <c:pt idx="944">
                  <c:v>-7.1999999999999998E-3</c:v>
                </c:pt>
                <c:pt idx="945">
                  <c:v>1.3299999999999999E-2</c:v>
                </c:pt>
                <c:pt idx="946">
                  <c:v>8.2000000000000007E-3</c:v>
                </c:pt>
                <c:pt idx="947">
                  <c:v>-4.7000000000000002E-3</c:v>
                </c:pt>
                <c:pt idx="948">
                  <c:v>1.32E-2</c:v>
                </c:pt>
                <c:pt idx="949">
                  <c:v>-1.8200000000000001E-2</c:v>
                </c:pt>
                <c:pt idx="950">
                  <c:v>-1.7600000000000001E-2</c:v>
                </c:pt>
                <c:pt idx="951">
                  <c:v>-6.1999999999999998E-3</c:v>
                </c:pt>
                <c:pt idx="952">
                  <c:v>-1.7100000000000001E-2</c:v>
                </c:pt>
                <c:pt idx="953">
                  <c:v>1.1599999999999999E-2</c:v>
                </c:pt>
                <c:pt idx="954">
                  <c:v>0</c:v>
                </c:pt>
                <c:pt idx="955">
                  <c:v>-2.52E-2</c:v>
                </c:pt>
                <c:pt idx="956">
                  <c:v>-1.04E-2</c:v>
                </c:pt>
                <c:pt idx="957">
                  <c:v>-1.8E-3</c:v>
                </c:pt>
                <c:pt idx="958">
                  <c:v>-1.1599999999999999E-2</c:v>
                </c:pt>
                <c:pt idx="959">
                  <c:v>0</c:v>
                </c:pt>
                <c:pt idx="960">
                  <c:v>-1.41E-2</c:v>
                </c:pt>
                <c:pt idx="961">
                  <c:v>1.7600000000000001E-2</c:v>
                </c:pt>
                <c:pt idx="962">
                  <c:v>5.4000000000000003E-3</c:v>
                </c:pt>
                <c:pt idx="963">
                  <c:v>1.2200000000000001E-2</c:v>
                </c:pt>
                <c:pt idx="964">
                  <c:v>5.0000000000000001E-3</c:v>
                </c:pt>
                <c:pt idx="965">
                  <c:v>-1.0500000000000001E-2</c:v>
                </c:pt>
                <c:pt idx="966">
                  <c:v>-1.4E-3</c:v>
                </c:pt>
                <c:pt idx="967">
                  <c:v>7.9000000000000008E-3</c:v>
                </c:pt>
                <c:pt idx="968">
                  <c:v>-3.44E-2</c:v>
                </c:pt>
                <c:pt idx="969">
                  <c:v>6.9999999999999999E-4</c:v>
                </c:pt>
                <c:pt idx="970">
                  <c:v>3.5999999999999997E-2</c:v>
                </c:pt>
                <c:pt idx="971">
                  <c:v>-2.3099999999999999E-2</c:v>
                </c:pt>
                <c:pt idx="972">
                  <c:v>2.41E-2</c:v>
                </c:pt>
                <c:pt idx="973">
                  <c:v>1.29E-2</c:v>
                </c:pt>
                <c:pt idx="974">
                  <c:v>1.24E-2</c:v>
                </c:pt>
                <c:pt idx="975">
                  <c:v>5.1999999999999998E-3</c:v>
                </c:pt>
                <c:pt idx="976">
                  <c:v>-3.8E-3</c:v>
                </c:pt>
                <c:pt idx="977">
                  <c:v>-2.9999999999999997E-4</c:v>
                </c:pt>
                <c:pt idx="978">
                  <c:v>4.8999999999999998E-3</c:v>
                </c:pt>
                <c:pt idx="979">
                  <c:v>2.1499999999999998E-2</c:v>
                </c:pt>
                <c:pt idx="980">
                  <c:v>-1.09E-2</c:v>
                </c:pt>
                <c:pt idx="981">
                  <c:v>2.7000000000000001E-3</c:v>
                </c:pt>
                <c:pt idx="982">
                  <c:v>1.3100000000000001E-2</c:v>
                </c:pt>
                <c:pt idx="983">
                  <c:v>1.44E-2</c:v>
                </c:pt>
                <c:pt idx="984">
                  <c:v>1.38E-2</c:v>
                </c:pt>
                <c:pt idx="985">
                  <c:v>5.5999999999999999E-3</c:v>
                </c:pt>
                <c:pt idx="986">
                  <c:v>-1.34E-2</c:v>
                </c:pt>
                <c:pt idx="987">
                  <c:v>1.6199999999999999E-2</c:v>
                </c:pt>
                <c:pt idx="988">
                  <c:v>2E-3</c:v>
                </c:pt>
                <c:pt idx="989">
                  <c:v>-2.9999999999999997E-4</c:v>
                </c:pt>
                <c:pt idx="990">
                  <c:v>-6.1000000000000004E-3</c:v>
                </c:pt>
                <c:pt idx="991">
                  <c:v>-7.7999999999999996E-3</c:v>
                </c:pt>
                <c:pt idx="992">
                  <c:v>-1.4800000000000001E-2</c:v>
                </c:pt>
                <c:pt idx="993">
                  <c:v>4.5999999999999999E-3</c:v>
                </c:pt>
                <c:pt idx="994">
                  <c:v>6.9999999999999999E-4</c:v>
                </c:pt>
                <c:pt idx="995">
                  <c:v>-3.32E-2</c:v>
                </c:pt>
                <c:pt idx="996">
                  <c:v>3.3500000000000002E-2</c:v>
                </c:pt>
                <c:pt idx="997">
                  <c:v>-2.06E-2</c:v>
                </c:pt>
                <c:pt idx="998">
                  <c:v>1.95E-2</c:v>
                </c:pt>
                <c:pt idx="999">
                  <c:v>-1.3899999999999999E-2</c:v>
                </c:pt>
                <c:pt idx="1000">
                  <c:v>4.0000000000000002E-4</c:v>
                </c:pt>
                <c:pt idx="1001">
                  <c:v>3.5200000000000002E-2</c:v>
                </c:pt>
                <c:pt idx="1002">
                  <c:v>7.6E-3</c:v>
                </c:pt>
                <c:pt idx="1003">
                  <c:v>1.01E-2</c:v>
                </c:pt>
                <c:pt idx="1004">
                  <c:v>0</c:v>
                </c:pt>
                <c:pt idx="1005">
                  <c:v>-1.6199999999999999E-2</c:v>
                </c:pt>
                <c:pt idx="1006">
                  <c:v>6.1999999999999998E-3</c:v>
                </c:pt>
                <c:pt idx="1007">
                  <c:v>-7.1000000000000004E-3</c:v>
                </c:pt>
                <c:pt idx="1008">
                  <c:v>3.0000000000000001E-3</c:v>
                </c:pt>
                <c:pt idx="1009">
                  <c:v>5.7000000000000002E-3</c:v>
                </c:pt>
                <c:pt idx="1010">
                  <c:v>4.4000000000000003E-3</c:v>
                </c:pt>
                <c:pt idx="1011">
                  <c:v>2.7000000000000001E-3</c:v>
                </c:pt>
                <c:pt idx="1012">
                  <c:v>-4.3E-3</c:v>
                </c:pt>
                <c:pt idx="1013">
                  <c:v>-6.0000000000000001E-3</c:v>
                </c:pt>
                <c:pt idx="1014">
                  <c:v>-7.4000000000000003E-3</c:v>
                </c:pt>
                <c:pt idx="1015">
                  <c:v>-1.0500000000000001E-2</c:v>
                </c:pt>
                <c:pt idx="1016">
                  <c:v>-2.7E-2</c:v>
                </c:pt>
                <c:pt idx="1017">
                  <c:v>-3.5000000000000001E-3</c:v>
                </c:pt>
                <c:pt idx="1018">
                  <c:v>1.3599999999999999E-2</c:v>
                </c:pt>
                <c:pt idx="1019">
                  <c:v>-1.4800000000000001E-2</c:v>
                </c:pt>
                <c:pt idx="1020">
                  <c:v>1.6999999999999999E-3</c:v>
                </c:pt>
                <c:pt idx="1021">
                  <c:v>6.3E-3</c:v>
                </c:pt>
                <c:pt idx="1022">
                  <c:v>-1.6500000000000001E-2</c:v>
                </c:pt>
                <c:pt idx="1023">
                  <c:v>1E-3</c:v>
                </c:pt>
                <c:pt idx="1024">
                  <c:v>-8.9999999999999993E-3</c:v>
                </c:pt>
                <c:pt idx="1025">
                  <c:v>1.17E-2</c:v>
                </c:pt>
                <c:pt idx="1026">
                  <c:v>1.09E-2</c:v>
                </c:pt>
                <c:pt idx="1027">
                  <c:v>-2.5999999999999999E-2</c:v>
                </c:pt>
                <c:pt idx="1028">
                  <c:v>8.6999999999999994E-3</c:v>
                </c:pt>
                <c:pt idx="1029">
                  <c:v>-3.0999999999999999E-3</c:v>
                </c:pt>
                <c:pt idx="1030">
                  <c:v>8.6999999999999994E-3</c:v>
                </c:pt>
                <c:pt idx="1031">
                  <c:v>-3.0999999999999999E-3</c:v>
                </c:pt>
                <c:pt idx="1032">
                  <c:v>1.03E-2</c:v>
                </c:pt>
                <c:pt idx="1033">
                  <c:v>-3.0000000000000001E-3</c:v>
                </c:pt>
                <c:pt idx="1034">
                  <c:v>2.2100000000000002E-2</c:v>
                </c:pt>
                <c:pt idx="1035">
                  <c:v>1.2999999999999999E-3</c:v>
                </c:pt>
                <c:pt idx="1036">
                  <c:v>9.1000000000000004E-3</c:v>
                </c:pt>
                <c:pt idx="1037">
                  <c:v>-5.5999999999999999E-3</c:v>
                </c:pt>
                <c:pt idx="1038">
                  <c:v>2.3E-3</c:v>
                </c:pt>
                <c:pt idx="1039">
                  <c:v>-3.5999999999999999E-3</c:v>
                </c:pt>
                <c:pt idx="1040">
                  <c:v>-6.9999999999999999E-4</c:v>
                </c:pt>
                <c:pt idx="1041">
                  <c:v>1.8100000000000002E-2</c:v>
                </c:pt>
                <c:pt idx="1042">
                  <c:v>-6.8999999999999999E-3</c:v>
                </c:pt>
                <c:pt idx="1043">
                  <c:v>8.6E-3</c:v>
                </c:pt>
                <c:pt idx="1044">
                  <c:v>-1.3899999999999999E-2</c:v>
                </c:pt>
                <c:pt idx="1045">
                  <c:v>-3.9600000000000003E-2</c:v>
                </c:pt>
                <c:pt idx="1046">
                  <c:v>9.7999999999999997E-3</c:v>
                </c:pt>
                <c:pt idx="1047">
                  <c:v>6.9999999999999999E-4</c:v>
                </c:pt>
                <c:pt idx="1048">
                  <c:v>1.7899999999999999E-2</c:v>
                </c:pt>
                <c:pt idx="1049">
                  <c:v>-8.2000000000000007E-3</c:v>
                </c:pt>
                <c:pt idx="1050">
                  <c:v>9.1999999999999998E-3</c:v>
                </c:pt>
                <c:pt idx="1051">
                  <c:v>-1.6999999999999999E-3</c:v>
                </c:pt>
                <c:pt idx="1052">
                  <c:v>-0.01</c:v>
                </c:pt>
                <c:pt idx="1053">
                  <c:v>-2.9999999999999997E-4</c:v>
                </c:pt>
                <c:pt idx="1054">
                  <c:v>-8.3999999999999995E-3</c:v>
                </c:pt>
                <c:pt idx="1055">
                  <c:v>-6.0000000000000001E-3</c:v>
                </c:pt>
                <c:pt idx="1056">
                  <c:v>7.0000000000000001E-3</c:v>
                </c:pt>
                <c:pt idx="1057">
                  <c:v>8.6E-3</c:v>
                </c:pt>
                <c:pt idx="1058">
                  <c:v>-5.1999999999999998E-3</c:v>
                </c:pt>
                <c:pt idx="1059">
                  <c:v>-1.9900000000000001E-2</c:v>
                </c:pt>
                <c:pt idx="1060">
                  <c:v>2.0999999999999999E-3</c:v>
                </c:pt>
                <c:pt idx="1061">
                  <c:v>-4.0000000000000002E-4</c:v>
                </c:pt>
                <c:pt idx="1062">
                  <c:v>-4.5999999999999999E-3</c:v>
                </c:pt>
                <c:pt idx="1063">
                  <c:v>-1.9400000000000001E-2</c:v>
                </c:pt>
                <c:pt idx="1064">
                  <c:v>1.7000000000000001E-2</c:v>
                </c:pt>
                <c:pt idx="1065">
                  <c:v>2.2599999999999999E-2</c:v>
                </c:pt>
                <c:pt idx="1066">
                  <c:v>1.18E-2</c:v>
                </c:pt>
                <c:pt idx="1067">
                  <c:v>-1E-3</c:v>
                </c:pt>
                <c:pt idx="1068">
                  <c:v>-3.8E-3</c:v>
                </c:pt>
                <c:pt idx="1069">
                  <c:v>9.1999999999999998E-3</c:v>
                </c:pt>
                <c:pt idx="1070">
                  <c:v>6.7999999999999996E-3</c:v>
                </c:pt>
                <c:pt idx="1071">
                  <c:v>8.0999999999999996E-3</c:v>
                </c:pt>
                <c:pt idx="1072">
                  <c:v>-9.4000000000000004E-3</c:v>
                </c:pt>
                <c:pt idx="1073">
                  <c:v>-2.7000000000000001E-3</c:v>
                </c:pt>
                <c:pt idx="1074">
                  <c:v>1.4800000000000001E-2</c:v>
                </c:pt>
                <c:pt idx="1075">
                  <c:v>0</c:v>
                </c:pt>
                <c:pt idx="1076">
                  <c:v>5.7000000000000002E-3</c:v>
                </c:pt>
                <c:pt idx="1077">
                  <c:v>-5.7000000000000002E-3</c:v>
                </c:pt>
                <c:pt idx="1078">
                  <c:v>-2.7000000000000001E-3</c:v>
                </c:pt>
                <c:pt idx="1079">
                  <c:v>-6.9999999999999999E-4</c:v>
                </c:pt>
                <c:pt idx="1080">
                  <c:v>-2E-3</c:v>
                </c:pt>
                <c:pt idx="1081">
                  <c:v>1.83E-2</c:v>
                </c:pt>
                <c:pt idx="1082">
                  <c:v>-3.0000000000000001E-3</c:v>
                </c:pt>
                <c:pt idx="1083">
                  <c:v>-4.3E-3</c:v>
                </c:pt>
                <c:pt idx="1084">
                  <c:v>4.0000000000000001E-3</c:v>
                </c:pt>
                <c:pt idx="1085">
                  <c:v>1E-3</c:v>
                </c:pt>
                <c:pt idx="1086">
                  <c:v>1.09E-2</c:v>
                </c:pt>
                <c:pt idx="1087">
                  <c:v>1.24E-2</c:v>
                </c:pt>
                <c:pt idx="1088">
                  <c:v>6.1000000000000004E-3</c:v>
                </c:pt>
                <c:pt idx="1089">
                  <c:v>-1.15E-2</c:v>
                </c:pt>
                <c:pt idx="1090">
                  <c:v>-1.9E-3</c:v>
                </c:pt>
                <c:pt idx="1091">
                  <c:v>1.11E-2</c:v>
                </c:pt>
                <c:pt idx="1092">
                  <c:v>-9.7000000000000003E-3</c:v>
                </c:pt>
                <c:pt idx="1093">
                  <c:v>3.73E-2</c:v>
                </c:pt>
                <c:pt idx="1094">
                  <c:v>-1.15E-2</c:v>
                </c:pt>
                <c:pt idx="1095">
                  <c:v>-2.8E-3</c:v>
                </c:pt>
                <c:pt idx="1096">
                  <c:v>8.9999999999999998E-4</c:v>
                </c:pt>
                <c:pt idx="1097">
                  <c:v>-1.3299999999999999E-2</c:v>
                </c:pt>
                <c:pt idx="1098">
                  <c:v>1.77E-2</c:v>
                </c:pt>
                <c:pt idx="1099">
                  <c:v>-2.9999999999999997E-4</c:v>
                </c:pt>
                <c:pt idx="1100">
                  <c:v>3.3999999999999998E-3</c:v>
                </c:pt>
                <c:pt idx="1101">
                  <c:v>-1.8499999999999999E-2</c:v>
                </c:pt>
                <c:pt idx="1102">
                  <c:v>-3.3999999999999998E-3</c:v>
                </c:pt>
                <c:pt idx="1103">
                  <c:v>1.35E-2</c:v>
                </c:pt>
                <c:pt idx="1104">
                  <c:v>-2.64E-2</c:v>
                </c:pt>
                <c:pt idx="1105">
                  <c:v>-0.01</c:v>
                </c:pt>
                <c:pt idx="1106">
                  <c:v>1.12E-2</c:v>
                </c:pt>
                <c:pt idx="1107">
                  <c:v>1.7899999999999999E-2</c:v>
                </c:pt>
                <c:pt idx="1108">
                  <c:v>-3.7000000000000002E-3</c:v>
                </c:pt>
                <c:pt idx="1109">
                  <c:v>2.8E-3</c:v>
                </c:pt>
                <c:pt idx="1110">
                  <c:v>2.93E-2</c:v>
                </c:pt>
                <c:pt idx="1111">
                  <c:v>-6.0000000000000001E-3</c:v>
                </c:pt>
                <c:pt idx="1112">
                  <c:v>0.12659999999999999</c:v>
                </c:pt>
                <c:pt idx="1113">
                  <c:v>1.12E-2</c:v>
                </c:pt>
                <c:pt idx="1114">
                  <c:v>1.7000000000000001E-2</c:v>
                </c:pt>
                <c:pt idx="1115">
                  <c:v>3.27E-2</c:v>
                </c:pt>
                <c:pt idx="1116">
                  <c:v>4.1999999999999997E-3</c:v>
                </c:pt>
                <c:pt idx="1117">
                  <c:v>-2.5999999999999999E-2</c:v>
                </c:pt>
                <c:pt idx="1118">
                  <c:v>1.0699999999999999E-2</c:v>
                </c:pt>
                <c:pt idx="1119">
                  <c:v>2.9700000000000001E-2</c:v>
                </c:pt>
                <c:pt idx="1120">
                  <c:v>-2.29E-2</c:v>
                </c:pt>
                <c:pt idx="1121">
                  <c:v>1.0999999999999999E-2</c:v>
                </c:pt>
                <c:pt idx="1122">
                  <c:v>1.2E-2</c:v>
                </c:pt>
                <c:pt idx="1123">
                  <c:v>-1.9E-3</c:v>
                </c:pt>
                <c:pt idx="1124">
                  <c:v>-2.9999999999999997E-4</c:v>
                </c:pt>
                <c:pt idx="1125">
                  <c:v>-1.67E-2</c:v>
                </c:pt>
                <c:pt idx="1126">
                  <c:v>-1.4E-3</c:v>
                </c:pt>
                <c:pt idx="1127">
                  <c:v>-1.4200000000000001E-2</c:v>
                </c:pt>
                <c:pt idx="1128">
                  <c:v>-1.5599999999999999E-2</c:v>
                </c:pt>
                <c:pt idx="1129">
                  <c:v>-1.6299999999999999E-2</c:v>
                </c:pt>
                <c:pt idx="1130">
                  <c:v>-1.6799999999999999E-2</c:v>
                </c:pt>
                <c:pt idx="1131">
                  <c:v>8.9999999999999998E-4</c:v>
                </c:pt>
                <c:pt idx="1132">
                  <c:v>-1.03E-2</c:v>
                </c:pt>
                <c:pt idx="1133">
                  <c:v>2.5899999999999999E-2</c:v>
                </c:pt>
                <c:pt idx="1134">
                  <c:v>6.13E-2</c:v>
                </c:pt>
                <c:pt idx="1135">
                  <c:v>3.2300000000000002E-2</c:v>
                </c:pt>
                <c:pt idx="1136">
                  <c:v>-1.4200000000000001E-2</c:v>
                </c:pt>
                <c:pt idx="1137">
                  <c:v>-3.15E-2</c:v>
                </c:pt>
                <c:pt idx="1138">
                  <c:v>-2.4299999999999999E-2</c:v>
                </c:pt>
                <c:pt idx="1139">
                  <c:v>-8.8999999999999999E-3</c:v>
                </c:pt>
                <c:pt idx="1140">
                  <c:v>9.2999999999999992E-3</c:v>
                </c:pt>
                <c:pt idx="1141">
                  <c:v>-1.14E-2</c:v>
                </c:pt>
                <c:pt idx="1142">
                  <c:v>1.15E-2</c:v>
                </c:pt>
                <c:pt idx="1143">
                  <c:v>-1.7399999999999999E-2</c:v>
                </c:pt>
                <c:pt idx="1144">
                  <c:v>1.9599999999999999E-2</c:v>
                </c:pt>
                <c:pt idx="1145">
                  <c:v>-0.02</c:v>
                </c:pt>
                <c:pt idx="1146">
                  <c:v>-4.4999999999999997E-3</c:v>
                </c:pt>
                <c:pt idx="1147">
                  <c:v>-6.1999999999999998E-3</c:v>
                </c:pt>
                <c:pt idx="1148">
                  <c:v>2.2700000000000001E-2</c:v>
                </c:pt>
                <c:pt idx="1149">
                  <c:v>-3.8E-3</c:v>
                </c:pt>
                <c:pt idx="1150">
                  <c:v>4.4000000000000003E-3</c:v>
                </c:pt>
                <c:pt idx="1151">
                  <c:v>2.5499999999999998E-2</c:v>
                </c:pt>
                <c:pt idx="1152">
                  <c:v>-8.0000000000000004E-4</c:v>
                </c:pt>
                <c:pt idx="1153">
                  <c:v>-2.07E-2</c:v>
                </c:pt>
                <c:pt idx="1154">
                  <c:v>-1.6199999999999999E-2</c:v>
                </c:pt>
                <c:pt idx="1155">
                  <c:v>4.7999999999999996E-3</c:v>
                </c:pt>
                <c:pt idx="1156">
                  <c:v>8.6999999999999994E-3</c:v>
                </c:pt>
                <c:pt idx="1157">
                  <c:v>1.2500000000000001E-2</c:v>
                </c:pt>
                <c:pt idx="1158">
                  <c:v>6.7000000000000002E-3</c:v>
                </c:pt>
                <c:pt idx="1159">
                  <c:v>-9.5999999999999992E-3</c:v>
                </c:pt>
                <c:pt idx="1160">
                  <c:v>-7.9000000000000008E-3</c:v>
                </c:pt>
                <c:pt idx="1161">
                  <c:v>-1E-3</c:v>
                </c:pt>
                <c:pt idx="1162">
                  <c:v>-4.7999999999999996E-3</c:v>
                </c:pt>
                <c:pt idx="1163">
                  <c:v>-3.0999999999999999E-3</c:v>
                </c:pt>
                <c:pt idx="1164">
                  <c:v>1.55E-2</c:v>
                </c:pt>
                <c:pt idx="1165">
                  <c:v>4.7999999999999996E-3</c:v>
                </c:pt>
                <c:pt idx="1166">
                  <c:v>6.6E-3</c:v>
                </c:pt>
                <c:pt idx="1167">
                  <c:v>3.3E-3</c:v>
                </c:pt>
                <c:pt idx="1168">
                  <c:v>8.6999999999999994E-3</c:v>
                </c:pt>
                <c:pt idx="1169">
                  <c:v>-7.7000000000000002E-3</c:v>
                </c:pt>
                <c:pt idx="1170">
                  <c:v>-6.0000000000000001E-3</c:v>
                </c:pt>
                <c:pt idx="1171">
                  <c:v>3.0000000000000001E-3</c:v>
                </c:pt>
                <c:pt idx="1172">
                  <c:v>1E-3</c:v>
                </c:pt>
                <c:pt idx="1173">
                  <c:v>2.1899999999999999E-2</c:v>
                </c:pt>
                <c:pt idx="1174">
                  <c:v>2.52E-2</c:v>
                </c:pt>
                <c:pt idx="1175">
                  <c:v>-1.8800000000000001E-2</c:v>
                </c:pt>
                <c:pt idx="1176">
                  <c:v>2.2000000000000001E-3</c:v>
                </c:pt>
                <c:pt idx="1177">
                  <c:v>8.8999999999999999E-3</c:v>
                </c:pt>
                <c:pt idx="1178">
                  <c:v>-2.7199999999999998E-2</c:v>
                </c:pt>
                <c:pt idx="1179">
                  <c:v>-2.3800000000000002E-2</c:v>
                </c:pt>
                <c:pt idx="1180">
                  <c:v>8.8999999999999999E-3</c:v>
                </c:pt>
                <c:pt idx="1181">
                  <c:v>1.4200000000000001E-2</c:v>
                </c:pt>
                <c:pt idx="1182">
                  <c:v>1.6999999999999999E-3</c:v>
                </c:pt>
                <c:pt idx="1183">
                  <c:v>8.8999999999999999E-3</c:v>
                </c:pt>
                <c:pt idx="1184">
                  <c:v>3.7000000000000002E-3</c:v>
                </c:pt>
                <c:pt idx="1185">
                  <c:v>7.6E-3</c:v>
                </c:pt>
                <c:pt idx="1186">
                  <c:v>8.0000000000000004E-4</c:v>
                </c:pt>
                <c:pt idx="1187">
                  <c:v>1.6999999999999999E-3</c:v>
                </c:pt>
                <c:pt idx="1188">
                  <c:v>8.6E-3</c:v>
                </c:pt>
                <c:pt idx="1189">
                  <c:v>-1.9300000000000001E-2</c:v>
                </c:pt>
                <c:pt idx="1190">
                  <c:v>-1.38E-2</c:v>
                </c:pt>
                <c:pt idx="1191">
                  <c:v>2.9999999999999997E-4</c:v>
                </c:pt>
                <c:pt idx="1192">
                  <c:v>-5.5999999999999999E-3</c:v>
                </c:pt>
                <c:pt idx="1193">
                  <c:v>-9.2999999999999992E-3</c:v>
                </c:pt>
                <c:pt idx="1194">
                  <c:v>-1.5699999999999999E-2</c:v>
                </c:pt>
                <c:pt idx="1195">
                  <c:v>-1.0999999999999999E-2</c:v>
                </c:pt>
                <c:pt idx="1196">
                  <c:v>5.7999999999999996E-3</c:v>
                </c:pt>
                <c:pt idx="1197">
                  <c:v>1.6999999999999999E-3</c:v>
                </c:pt>
                <c:pt idx="1198">
                  <c:v>-5.5999999999999999E-3</c:v>
                </c:pt>
                <c:pt idx="1199">
                  <c:v>-2.2200000000000001E-2</c:v>
                </c:pt>
                <c:pt idx="1200">
                  <c:v>-3.3E-3</c:v>
                </c:pt>
                <c:pt idx="1201">
                  <c:v>3.0000000000000001E-3</c:v>
                </c:pt>
                <c:pt idx="1202">
                  <c:v>8.8999999999999999E-3</c:v>
                </c:pt>
                <c:pt idx="1203">
                  <c:v>-4.7000000000000002E-3</c:v>
                </c:pt>
                <c:pt idx="1204">
                  <c:v>-9.1000000000000004E-3</c:v>
                </c:pt>
                <c:pt idx="1205">
                  <c:v>-2.5100000000000001E-2</c:v>
                </c:pt>
                <c:pt idx="1206">
                  <c:v>1.4E-2</c:v>
                </c:pt>
                <c:pt idx="1207">
                  <c:v>1.1599999999999999E-2</c:v>
                </c:pt>
                <c:pt idx="1208">
                  <c:v>4.7000000000000002E-3</c:v>
                </c:pt>
                <c:pt idx="1209">
                  <c:v>3.5000000000000001E-3</c:v>
                </c:pt>
                <c:pt idx="1210">
                  <c:v>1.3100000000000001E-2</c:v>
                </c:pt>
                <c:pt idx="1211">
                  <c:v>5.9999999999999995E-4</c:v>
                </c:pt>
                <c:pt idx="1212">
                  <c:v>-1.5E-3</c:v>
                </c:pt>
                <c:pt idx="1213">
                  <c:v>1.4E-2</c:v>
                </c:pt>
                <c:pt idx="1214">
                  <c:v>1.66E-2</c:v>
                </c:pt>
                <c:pt idx="1215">
                  <c:v>-2.3199999999999998E-2</c:v>
                </c:pt>
                <c:pt idx="1216">
                  <c:v>-3.5999999999999999E-3</c:v>
                </c:pt>
                <c:pt idx="1217">
                  <c:v>1.26E-2</c:v>
                </c:pt>
                <c:pt idx="1218">
                  <c:v>-2.9999999999999997E-4</c:v>
                </c:pt>
                <c:pt idx="1219">
                  <c:v>8.8000000000000005E-3</c:v>
                </c:pt>
                <c:pt idx="1220">
                  <c:v>-5.9999999999999995E-4</c:v>
                </c:pt>
                <c:pt idx="1221">
                  <c:v>5.5999999999999999E-3</c:v>
                </c:pt>
                <c:pt idx="1222">
                  <c:v>5.4999999999999997E-3</c:v>
                </c:pt>
                <c:pt idx="1223">
                  <c:v>3.7000000000000002E-3</c:v>
                </c:pt>
                <c:pt idx="1224">
                  <c:v>5.9999999999999995E-4</c:v>
                </c:pt>
                <c:pt idx="1225">
                  <c:v>4.8999999999999998E-3</c:v>
                </c:pt>
                <c:pt idx="1226">
                  <c:v>2.3E-3</c:v>
                </c:pt>
                <c:pt idx="1227">
                  <c:v>-2.7300000000000001E-2</c:v>
                </c:pt>
                <c:pt idx="1228">
                  <c:v>-1.32E-2</c:v>
                </c:pt>
                <c:pt idx="1229">
                  <c:v>-2.9999999999999997E-4</c:v>
                </c:pt>
                <c:pt idx="1230">
                  <c:v>-2.1899999999999999E-2</c:v>
                </c:pt>
                <c:pt idx="1231">
                  <c:v>-3.2399999999999998E-2</c:v>
                </c:pt>
                <c:pt idx="1232">
                  <c:v>-1.6400000000000001E-2</c:v>
                </c:pt>
                <c:pt idx="1233">
                  <c:v>-3.6299999999999999E-2</c:v>
                </c:pt>
                <c:pt idx="1234">
                  <c:v>-5.0200000000000002E-2</c:v>
                </c:pt>
                <c:pt idx="1235">
                  <c:v>-7.4700000000000003E-2</c:v>
                </c:pt>
                <c:pt idx="1236">
                  <c:v>8.2900000000000001E-2</c:v>
                </c:pt>
                <c:pt idx="1237">
                  <c:v>-2.1499999999999998E-2</c:v>
                </c:pt>
                <c:pt idx="1238">
                  <c:v>7.4999999999999997E-2</c:v>
                </c:pt>
                <c:pt idx="1239">
                  <c:v>-1.4999999999999999E-2</c:v>
                </c:pt>
                <c:pt idx="1240">
                  <c:v>-6.3799999999999996E-2</c:v>
                </c:pt>
                <c:pt idx="1241">
                  <c:v>7.0000000000000001E-3</c:v>
                </c:pt>
                <c:pt idx="1242">
                  <c:v>-4.2700000000000002E-2</c:v>
                </c:pt>
                <c:pt idx="1243">
                  <c:v>3.2000000000000002E-3</c:v>
                </c:pt>
                <c:pt idx="1244">
                  <c:v>-3.4099999999999998E-2</c:v>
                </c:pt>
                <c:pt idx="1245">
                  <c:v>5.4699999999999999E-2</c:v>
                </c:pt>
                <c:pt idx="1246">
                  <c:v>6.4399999999999999E-2</c:v>
                </c:pt>
                <c:pt idx="1247">
                  <c:v>-1.5900000000000001E-2</c:v>
                </c:pt>
                <c:pt idx="1248">
                  <c:v>2.4899999999999999E-2</c:v>
                </c:pt>
                <c:pt idx="1249">
                  <c:v>1.9699999999999999E-2</c:v>
                </c:pt>
                <c:pt idx="1250">
                  <c:v>0</c:v>
                </c:pt>
                <c:pt idx="1251">
                  <c:v>-6.8999999999999999E-3</c:v>
                </c:pt>
                <c:pt idx="1252">
                  <c:v>-1.3599999999999999E-2</c:v>
                </c:pt>
                <c:pt idx="1253">
                  <c:v>-1.7100000000000001E-2</c:v>
                </c:pt>
                <c:pt idx="1254">
                  <c:v>5.5999999999999999E-3</c:v>
                </c:pt>
                <c:pt idx="1255">
                  <c:v>5.0099999999999999E-2</c:v>
                </c:pt>
                <c:pt idx="1256">
                  <c:v>-1.41E-2</c:v>
                </c:pt>
                <c:pt idx="1257">
                  <c:v>-7.0000000000000001E-3</c:v>
                </c:pt>
                <c:pt idx="1258">
                  <c:v>3.9199999999999999E-2</c:v>
                </c:pt>
                <c:pt idx="1259">
                  <c:v>3.4200000000000001E-2</c:v>
                </c:pt>
                <c:pt idx="1260">
                  <c:v>2.5600000000000001E-2</c:v>
                </c:pt>
                <c:pt idx="1261">
                  <c:v>7.4999999999999997E-3</c:v>
                </c:pt>
                <c:pt idx="1262">
                  <c:v>-1.8100000000000002E-2</c:v>
                </c:pt>
                <c:pt idx="1263">
                  <c:v>4.0000000000000002E-4</c:v>
                </c:pt>
                <c:pt idx="1264">
                  <c:v>-2.3E-3</c:v>
                </c:pt>
                <c:pt idx="1265">
                  <c:v>-2.58E-2</c:v>
                </c:pt>
                <c:pt idx="1266">
                  <c:v>-8.0000000000000004E-4</c:v>
                </c:pt>
                <c:pt idx="1267">
                  <c:v>2.4E-2</c:v>
                </c:pt>
                <c:pt idx="1268">
                  <c:v>1.8100000000000002E-2</c:v>
                </c:pt>
                <c:pt idx="1269">
                  <c:v>-9.7000000000000003E-3</c:v>
                </c:pt>
                <c:pt idx="1270">
                  <c:v>-4.4200000000000003E-2</c:v>
                </c:pt>
                <c:pt idx="1271">
                  <c:v>4.4999999999999997E-3</c:v>
                </c:pt>
                <c:pt idx="1272">
                  <c:v>-1.9400000000000001E-2</c:v>
                </c:pt>
                <c:pt idx="1273">
                  <c:v>-5.5800000000000002E-2</c:v>
                </c:pt>
                <c:pt idx="1274">
                  <c:v>6.9599999999999995E-2</c:v>
                </c:pt>
                <c:pt idx="1275">
                  <c:v>3.1899999999999998E-2</c:v>
                </c:pt>
                <c:pt idx="1276">
                  <c:v>3.5099999999999999E-2</c:v>
                </c:pt>
                <c:pt idx="1277">
                  <c:v>-1.14E-2</c:v>
                </c:pt>
                <c:pt idx="1278">
                  <c:v>3.4799999999999998E-2</c:v>
                </c:pt>
                <c:pt idx="1279">
                  <c:v>2.92E-2</c:v>
                </c:pt>
                <c:pt idx="1280">
                  <c:v>4.0599999999999997E-2</c:v>
                </c:pt>
                <c:pt idx="1281">
                  <c:v>-4.1000000000000003E-3</c:v>
                </c:pt>
                <c:pt idx="1282">
                  <c:v>1.21E-2</c:v>
                </c:pt>
                <c:pt idx="1283">
                  <c:v>-1.5699999999999999E-2</c:v>
                </c:pt>
                <c:pt idx="1284">
                  <c:v>7.4000000000000003E-3</c:v>
                </c:pt>
                <c:pt idx="1285">
                  <c:v>-2.0299999999999999E-2</c:v>
                </c:pt>
                <c:pt idx="1286">
                  <c:v>7.4999999999999997E-3</c:v>
                </c:pt>
                <c:pt idx="1287">
                  <c:v>-2.4400000000000002E-2</c:v>
                </c:pt>
                <c:pt idx="1288">
                  <c:v>4.1300000000000003E-2</c:v>
                </c:pt>
                <c:pt idx="1289">
                  <c:v>-4.8099999999999997E-2</c:v>
                </c:pt>
                <c:pt idx="1290">
                  <c:v>-1.21E-2</c:v>
                </c:pt>
                <c:pt idx="1291">
                  <c:v>-1.26E-2</c:v>
                </c:pt>
                <c:pt idx="1292">
                  <c:v>1.78E-2</c:v>
                </c:pt>
                <c:pt idx="1293">
                  <c:v>-3.3799999999999997E-2</c:v>
                </c:pt>
                <c:pt idx="1294">
                  <c:v>-2.4799999999999999E-2</c:v>
                </c:pt>
                <c:pt idx="1295">
                  <c:v>2E-3</c:v>
                </c:pt>
                <c:pt idx="1296">
                  <c:v>3.1199999999999999E-2</c:v>
                </c:pt>
                <c:pt idx="1297">
                  <c:v>-4.1000000000000003E-3</c:v>
                </c:pt>
                <c:pt idx="1298">
                  <c:v>-4.8999999999999998E-3</c:v>
                </c:pt>
                <c:pt idx="1299">
                  <c:v>2.4500000000000001E-2</c:v>
                </c:pt>
                <c:pt idx="1300">
                  <c:v>-3.0000000000000001E-3</c:v>
                </c:pt>
                <c:pt idx="1301">
                  <c:v>1.09E-2</c:v>
                </c:pt>
                <c:pt idx="1302">
                  <c:v>-1.06E-2</c:v>
                </c:pt>
                <c:pt idx="1303">
                  <c:v>2.2100000000000002E-2</c:v>
                </c:pt>
                <c:pt idx="1304">
                  <c:v>-8.5000000000000006E-3</c:v>
                </c:pt>
                <c:pt idx="1305">
                  <c:v>-7.1000000000000004E-3</c:v>
                </c:pt>
                <c:pt idx="1306">
                  <c:v>-3.2199999999999999E-2</c:v>
                </c:pt>
                <c:pt idx="1307">
                  <c:v>4.0000000000000002E-4</c:v>
                </c:pt>
                <c:pt idx="1308">
                  <c:v>-1.1000000000000001E-3</c:v>
                </c:pt>
                <c:pt idx="1309">
                  <c:v>-3.1E-2</c:v>
                </c:pt>
                <c:pt idx="1310">
                  <c:v>-3.8999999999999998E-3</c:v>
                </c:pt>
                <c:pt idx="1311">
                  <c:v>-1.5E-3</c:v>
                </c:pt>
                <c:pt idx="1312">
                  <c:v>5.4999999999999997E-3</c:v>
                </c:pt>
                <c:pt idx="1313">
                  <c:v>3.2000000000000002E-3</c:v>
                </c:pt>
                <c:pt idx="1314">
                  <c:v>-2.5700000000000001E-2</c:v>
                </c:pt>
                <c:pt idx="1315">
                  <c:v>-2.8500000000000001E-2</c:v>
                </c:pt>
                <c:pt idx="1316">
                  <c:v>4.5999999999999999E-3</c:v>
                </c:pt>
                <c:pt idx="1317">
                  <c:v>-2.0999999999999999E-3</c:v>
                </c:pt>
                <c:pt idx="1318">
                  <c:v>-7.6E-3</c:v>
                </c:pt>
                <c:pt idx="1319">
                  <c:v>-5.1999999999999998E-3</c:v>
                </c:pt>
                <c:pt idx="1320">
                  <c:v>9.5999999999999992E-3</c:v>
                </c:pt>
                <c:pt idx="1321">
                  <c:v>2.3300000000000001E-2</c:v>
                </c:pt>
                <c:pt idx="1322">
                  <c:v>-8.5000000000000006E-3</c:v>
                </c:pt>
                <c:pt idx="1323">
                  <c:v>3.0000000000000001E-3</c:v>
                </c:pt>
                <c:pt idx="1324">
                  <c:v>-1.5599999999999999E-2</c:v>
                </c:pt>
                <c:pt idx="1325">
                  <c:v>-1.4999999999999999E-2</c:v>
                </c:pt>
                <c:pt idx="1326">
                  <c:v>-4.5199999999999997E-2</c:v>
                </c:pt>
                <c:pt idx="1327">
                  <c:v>8.8999999999999999E-3</c:v>
                </c:pt>
                <c:pt idx="1328">
                  <c:v>-1.1999999999999999E-3</c:v>
                </c:pt>
                <c:pt idx="1329">
                  <c:v>1.54E-2</c:v>
                </c:pt>
                <c:pt idx="1330">
                  <c:v>7.6E-3</c:v>
                </c:pt>
                <c:pt idx="1331">
                  <c:v>1.1000000000000001E-3</c:v>
                </c:pt>
                <c:pt idx="1332">
                  <c:v>-1.37E-2</c:v>
                </c:pt>
                <c:pt idx="1333">
                  <c:v>1.04E-2</c:v>
                </c:pt>
                <c:pt idx="1334">
                  <c:v>-1.1000000000000001E-3</c:v>
                </c:pt>
                <c:pt idx="1335">
                  <c:v>1.4200000000000001E-2</c:v>
                </c:pt>
                <c:pt idx="1336">
                  <c:v>1.15E-2</c:v>
                </c:pt>
                <c:pt idx="1337">
                  <c:v>1.12E-2</c:v>
                </c:pt>
                <c:pt idx="1338">
                  <c:v>-1.5E-3</c:v>
                </c:pt>
                <c:pt idx="1339">
                  <c:v>2.8899999999999999E-2</c:v>
                </c:pt>
                <c:pt idx="1340">
                  <c:v>5.4000000000000003E-3</c:v>
                </c:pt>
                <c:pt idx="1341">
                  <c:v>-4.0000000000000001E-3</c:v>
                </c:pt>
                <c:pt idx="1342">
                  <c:v>-2.0899999999999998E-2</c:v>
                </c:pt>
                <c:pt idx="1343">
                  <c:v>-2.18E-2</c:v>
                </c:pt>
                <c:pt idx="1344">
                  <c:v>9.4000000000000004E-3</c:v>
                </c:pt>
                <c:pt idx="1345">
                  <c:v>9.1999999999999998E-3</c:v>
                </c:pt>
                <c:pt idx="1346">
                  <c:v>1.5E-3</c:v>
                </c:pt>
                <c:pt idx="1347">
                  <c:v>-2.8999999999999998E-3</c:v>
                </c:pt>
                <c:pt idx="1348">
                  <c:v>1.0699999999999999E-2</c:v>
                </c:pt>
                <c:pt idx="1349">
                  <c:v>-1.26E-2</c:v>
                </c:pt>
                <c:pt idx="1350">
                  <c:v>8.8000000000000005E-3</c:v>
                </c:pt>
                <c:pt idx="1351">
                  <c:v>-8.8000000000000005E-3</c:v>
                </c:pt>
                <c:pt idx="1352">
                  <c:v>-1.4500000000000001E-2</c:v>
                </c:pt>
                <c:pt idx="1353">
                  <c:v>-2.69E-2</c:v>
                </c:pt>
                <c:pt idx="1354">
                  <c:v>2.3199999999999998E-2</c:v>
                </c:pt>
                <c:pt idx="1355">
                  <c:v>1.9300000000000001E-2</c:v>
                </c:pt>
                <c:pt idx="1356">
                  <c:v>1.09E-2</c:v>
                </c:pt>
                <c:pt idx="1357">
                  <c:v>8.3000000000000001E-3</c:v>
                </c:pt>
                <c:pt idx="1358">
                  <c:v>8.3000000000000001E-3</c:v>
                </c:pt>
                <c:pt idx="1359">
                  <c:v>-1.67E-2</c:v>
                </c:pt>
                <c:pt idx="1360">
                  <c:v>5.1999999999999998E-2</c:v>
                </c:pt>
                <c:pt idx="1361">
                  <c:v>1.21E-2</c:v>
                </c:pt>
                <c:pt idx="1362">
                  <c:v>1.2699999999999999E-2</c:v>
                </c:pt>
                <c:pt idx="1363">
                  <c:v>-1.2500000000000001E-2</c:v>
                </c:pt>
                <c:pt idx="1364">
                  <c:v>3.3999999999999998E-3</c:v>
                </c:pt>
                <c:pt idx="1365">
                  <c:v>-2.3999999999999998E-3</c:v>
                </c:pt>
                <c:pt idx="1366">
                  <c:v>-1E-3</c:v>
                </c:pt>
                <c:pt idx="1367">
                  <c:v>2.7099999999999999E-2</c:v>
                </c:pt>
                <c:pt idx="1368">
                  <c:v>0.01</c:v>
                </c:pt>
                <c:pt idx="1369">
                  <c:v>1.18E-2</c:v>
                </c:pt>
                <c:pt idx="1370">
                  <c:v>1.35E-2</c:v>
                </c:pt>
                <c:pt idx="1371">
                  <c:v>-1.3599999999999999E-2</c:v>
                </c:pt>
                <c:pt idx="1372">
                  <c:v>-2.07E-2</c:v>
                </c:pt>
                <c:pt idx="1373">
                  <c:v>-5.7000000000000002E-3</c:v>
                </c:pt>
                <c:pt idx="1374">
                  <c:v>-1.2999999999999999E-3</c:v>
                </c:pt>
                <c:pt idx="1375">
                  <c:v>-6.4000000000000003E-3</c:v>
                </c:pt>
                <c:pt idx="1376">
                  <c:v>-1.6899999999999998E-2</c:v>
                </c:pt>
                <c:pt idx="1377">
                  <c:v>-4.8999999999999998E-3</c:v>
                </c:pt>
                <c:pt idx="1378">
                  <c:v>4.7999999999999996E-3</c:v>
                </c:pt>
                <c:pt idx="1379">
                  <c:v>7.9000000000000008E-3</c:v>
                </c:pt>
                <c:pt idx="1380">
                  <c:v>4.1000000000000003E-3</c:v>
                </c:pt>
                <c:pt idx="1381">
                  <c:v>1.9800000000000002E-2</c:v>
                </c:pt>
                <c:pt idx="1382">
                  <c:v>-1.34E-2</c:v>
                </c:pt>
                <c:pt idx="1383">
                  <c:v>1.26E-2</c:v>
                </c:pt>
                <c:pt idx="1384">
                  <c:v>-0.01</c:v>
                </c:pt>
                <c:pt idx="1385">
                  <c:v>8.0999999999999996E-3</c:v>
                </c:pt>
                <c:pt idx="1386">
                  <c:v>2.7099999999999999E-2</c:v>
                </c:pt>
                <c:pt idx="1387">
                  <c:v>-1.6999999999999999E-3</c:v>
                </c:pt>
                <c:pt idx="1388">
                  <c:v>-4.7000000000000002E-3</c:v>
                </c:pt>
                <c:pt idx="1389">
                  <c:v>2.7000000000000001E-3</c:v>
                </c:pt>
                <c:pt idx="1390">
                  <c:v>2.0400000000000001E-2</c:v>
                </c:pt>
                <c:pt idx="1391">
                  <c:v>-1.2500000000000001E-2</c:v>
                </c:pt>
                <c:pt idx="1392">
                  <c:v>1.55E-2</c:v>
                </c:pt>
                <c:pt idx="1393">
                  <c:v>1.2E-2</c:v>
                </c:pt>
                <c:pt idx="1394">
                  <c:v>6.0000000000000001E-3</c:v>
                </c:pt>
                <c:pt idx="1395">
                  <c:v>9.7000000000000003E-3</c:v>
                </c:pt>
                <c:pt idx="1396">
                  <c:v>-1.4E-2</c:v>
                </c:pt>
                <c:pt idx="1397">
                  <c:v>-2.3199999999999998E-2</c:v>
                </c:pt>
                <c:pt idx="1398">
                  <c:v>-7.7000000000000002E-3</c:v>
                </c:pt>
                <c:pt idx="1399">
                  <c:v>-2.8E-3</c:v>
                </c:pt>
                <c:pt idx="1400">
                  <c:v>-1.26E-2</c:v>
                </c:pt>
                <c:pt idx="1401">
                  <c:v>-7.1999999999999998E-3</c:v>
                </c:pt>
                <c:pt idx="1402">
                  <c:v>1.2699999999999999E-2</c:v>
                </c:pt>
                <c:pt idx="1403">
                  <c:v>-1.12E-2</c:v>
                </c:pt>
                <c:pt idx="1404">
                  <c:v>-1.26E-2</c:v>
                </c:pt>
                <c:pt idx="1405">
                  <c:v>-1.1000000000000001E-3</c:v>
                </c:pt>
                <c:pt idx="1406">
                  <c:v>-1.03E-2</c:v>
                </c:pt>
                <c:pt idx="1407">
                  <c:v>-1.15E-2</c:v>
                </c:pt>
                <c:pt idx="1408">
                  <c:v>4.0000000000000002E-4</c:v>
                </c:pt>
                <c:pt idx="1409">
                  <c:v>6.7999999999999996E-3</c:v>
                </c:pt>
                <c:pt idx="1410">
                  <c:v>6.9999999999999999E-4</c:v>
                </c:pt>
                <c:pt idx="1411">
                  <c:v>4.1000000000000003E-3</c:v>
                </c:pt>
                <c:pt idx="1412">
                  <c:v>4.7999999999999996E-3</c:v>
                </c:pt>
                <c:pt idx="1413">
                  <c:v>-4.0000000000000001E-3</c:v>
                </c:pt>
                <c:pt idx="1414">
                  <c:v>-2.5700000000000001E-2</c:v>
                </c:pt>
                <c:pt idx="1415">
                  <c:v>1.1999999999999999E-3</c:v>
                </c:pt>
                <c:pt idx="1416">
                  <c:v>-1.6000000000000001E-3</c:v>
                </c:pt>
                <c:pt idx="1417">
                  <c:v>-7.9000000000000008E-3</c:v>
                </c:pt>
                <c:pt idx="1418">
                  <c:v>1.3899999999999999E-2</c:v>
                </c:pt>
                <c:pt idx="1419">
                  <c:v>2.8E-3</c:v>
                </c:pt>
                <c:pt idx="1420">
                  <c:v>3.5000000000000001E-3</c:v>
                </c:pt>
                <c:pt idx="1421">
                  <c:v>1.6299999999999999E-2</c:v>
                </c:pt>
                <c:pt idx="1422">
                  <c:v>-8.8999999999999999E-3</c:v>
                </c:pt>
                <c:pt idx="1423">
                  <c:v>1.6000000000000001E-3</c:v>
                </c:pt>
                <c:pt idx="1424">
                  <c:v>8.3999999999999995E-3</c:v>
                </c:pt>
                <c:pt idx="1425">
                  <c:v>-5.1000000000000004E-3</c:v>
                </c:pt>
                <c:pt idx="1426">
                  <c:v>-2.4799999999999999E-2</c:v>
                </c:pt>
                <c:pt idx="1427">
                  <c:v>-8.5000000000000006E-3</c:v>
                </c:pt>
                <c:pt idx="1428">
                  <c:v>-5.7000000000000002E-3</c:v>
                </c:pt>
                <c:pt idx="1429">
                  <c:v>2.64E-2</c:v>
                </c:pt>
                <c:pt idx="1430">
                  <c:v>-2.3199999999999998E-2</c:v>
                </c:pt>
                <c:pt idx="1431">
                  <c:v>1.0200000000000001E-2</c:v>
                </c:pt>
                <c:pt idx="1432">
                  <c:v>-1.6500000000000001E-2</c:v>
                </c:pt>
                <c:pt idx="1433">
                  <c:v>2E-3</c:v>
                </c:pt>
                <c:pt idx="1434">
                  <c:v>1.17E-2</c:v>
                </c:pt>
                <c:pt idx="1435">
                  <c:v>-1.37E-2</c:v>
                </c:pt>
                <c:pt idx="1436">
                  <c:v>-4.1000000000000003E-3</c:v>
                </c:pt>
                <c:pt idx="1437">
                  <c:v>-7.1000000000000004E-3</c:v>
                </c:pt>
                <c:pt idx="1438">
                  <c:v>-1.2699999999999999E-2</c:v>
                </c:pt>
                <c:pt idx="1439">
                  <c:v>2.7300000000000001E-2</c:v>
                </c:pt>
                <c:pt idx="1440">
                  <c:v>2.1899999999999999E-2</c:v>
                </c:pt>
                <c:pt idx="1441">
                  <c:v>-1.2800000000000001E-2</c:v>
                </c:pt>
                <c:pt idx="1442">
                  <c:v>-1.1999999999999999E-3</c:v>
                </c:pt>
                <c:pt idx="1443">
                  <c:v>1.9099999999999999E-2</c:v>
                </c:pt>
                <c:pt idx="1444">
                  <c:v>-6.1999999999999998E-3</c:v>
                </c:pt>
                <c:pt idx="1445">
                  <c:v>2.0999999999999999E-3</c:v>
                </c:pt>
                <c:pt idx="1446">
                  <c:v>-1.6000000000000001E-3</c:v>
                </c:pt>
                <c:pt idx="1447">
                  <c:v>1.2E-2</c:v>
                </c:pt>
                <c:pt idx="1448">
                  <c:v>1.95E-2</c:v>
                </c:pt>
                <c:pt idx="1449">
                  <c:v>8.0000000000000002E-3</c:v>
                </c:pt>
                <c:pt idx="1450">
                  <c:v>-2.0199999999999999E-2</c:v>
                </c:pt>
                <c:pt idx="1451">
                  <c:v>1.29E-2</c:v>
                </c:pt>
                <c:pt idx="1452">
                  <c:v>-2.1499999999999998E-2</c:v>
                </c:pt>
                <c:pt idx="1453">
                  <c:v>3.3E-3</c:v>
                </c:pt>
                <c:pt idx="1454">
                  <c:v>4.7999999999999996E-3</c:v>
                </c:pt>
                <c:pt idx="1455">
                  <c:v>2.1499999999999998E-2</c:v>
                </c:pt>
                <c:pt idx="1456">
                  <c:v>4.0000000000000002E-4</c:v>
                </c:pt>
                <c:pt idx="1457">
                  <c:v>-4.5999999999999999E-3</c:v>
                </c:pt>
                <c:pt idx="1458">
                  <c:v>8.9999999999999993E-3</c:v>
                </c:pt>
                <c:pt idx="1459">
                  <c:v>-1.2800000000000001E-2</c:v>
                </c:pt>
                <c:pt idx="1460">
                  <c:v>8.0000000000000002E-3</c:v>
                </c:pt>
                <c:pt idx="1461">
                  <c:v>-4.0000000000000001E-3</c:v>
                </c:pt>
                <c:pt idx="1462">
                  <c:v>-7.4999999999999997E-3</c:v>
                </c:pt>
                <c:pt idx="1463">
                  <c:v>1.03E-2</c:v>
                </c:pt>
                <c:pt idx="1464">
                  <c:v>8.0000000000000004E-4</c:v>
                </c:pt>
                <c:pt idx="1465">
                  <c:v>2.1700000000000001E-2</c:v>
                </c:pt>
                <c:pt idx="1466">
                  <c:v>2.7000000000000001E-3</c:v>
                </c:pt>
                <c:pt idx="1467">
                  <c:v>7.3000000000000001E-3</c:v>
                </c:pt>
                <c:pt idx="1468">
                  <c:v>6.4999999999999997E-3</c:v>
                </c:pt>
                <c:pt idx="1469">
                  <c:v>-1.49E-2</c:v>
                </c:pt>
                <c:pt idx="1470">
                  <c:v>4.0000000000000002E-4</c:v>
                </c:pt>
                <c:pt idx="1471">
                  <c:v>4.0000000000000001E-3</c:v>
                </c:pt>
                <c:pt idx="1472">
                  <c:v>-5.8999999999999999E-3</c:v>
                </c:pt>
                <c:pt idx="1473">
                  <c:v>-3.8999999999999998E-3</c:v>
                </c:pt>
                <c:pt idx="1474">
                  <c:v>1.1999999999999999E-3</c:v>
                </c:pt>
                <c:pt idx="1475">
                  <c:v>7.7000000000000002E-3</c:v>
                </c:pt>
                <c:pt idx="1476">
                  <c:v>-1.11E-2</c:v>
                </c:pt>
                <c:pt idx="1477">
                  <c:v>-1.2800000000000001E-2</c:v>
                </c:pt>
                <c:pt idx="1478">
                  <c:v>-2.4299999999999999E-2</c:v>
                </c:pt>
                <c:pt idx="1479">
                  <c:v>-1.1999999999999999E-3</c:v>
                </c:pt>
                <c:pt idx="1480">
                  <c:v>-2.3999999999999998E-3</c:v>
                </c:pt>
                <c:pt idx="1481">
                  <c:v>-1.72E-2</c:v>
                </c:pt>
                <c:pt idx="1482">
                  <c:v>8.8999999999999999E-3</c:v>
                </c:pt>
                <c:pt idx="1483">
                  <c:v>-1.6000000000000001E-3</c:v>
                </c:pt>
                <c:pt idx="1484">
                  <c:v>4.0000000000000002E-4</c:v>
                </c:pt>
                <c:pt idx="1485">
                  <c:v>-4.0000000000000002E-4</c:v>
                </c:pt>
                <c:pt idx="1486">
                  <c:v>6.7999999999999996E-3</c:v>
                </c:pt>
                <c:pt idx="1487">
                  <c:v>-1.6000000000000001E-3</c:v>
                </c:pt>
                <c:pt idx="1488">
                  <c:v>-8.0000000000000004E-4</c:v>
                </c:pt>
                <c:pt idx="1489">
                  <c:v>1.83E-2</c:v>
                </c:pt>
                <c:pt idx="1490">
                  <c:v>4.7000000000000002E-3</c:v>
                </c:pt>
                <c:pt idx="1491">
                  <c:v>1.5599999999999999E-2</c:v>
                </c:pt>
                <c:pt idx="1492">
                  <c:v>-2.3E-3</c:v>
                </c:pt>
                <c:pt idx="1493">
                  <c:v>-9.1999999999999998E-3</c:v>
                </c:pt>
                <c:pt idx="1494">
                  <c:v>-1.8499999999999999E-2</c:v>
                </c:pt>
                <c:pt idx="1495">
                  <c:v>-3.2000000000000002E-3</c:v>
                </c:pt>
                <c:pt idx="1496">
                  <c:v>-7.9000000000000008E-3</c:v>
                </c:pt>
                <c:pt idx="1497">
                  <c:v>-2.8E-3</c:v>
                </c:pt>
                <c:pt idx="1498">
                  <c:v>4.7999999999999996E-3</c:v>
                </c:pt>
                <c:pt idx="1499">
                  <c:v>-8.8000000000000005E-3</c:v>
                </c:pt>
                <c:pt idx="1500">
                  <c:v>4.4000000000000003E-3</c:v>
                </c:pt>
                <c:pt idx="1501">
                  <c:v>3.5999999999999999E-3</c:v>
                </c:pt>
                <c:pt idx="1502">
                  <c:v>-5.8999999999999999E-3</c:v>
                </c:pt>
                <c:pt idx="1503">
                  <c:v>1.72E-2</c:v>
                </c:pt>
                <c:pt idx="1504">
                  <c:v>1.4200000000000001E-2</c:v>
                </c:pt>
                <c:pt idx="1505">
                  <c:v>-1.8200000000000001E-2</c:v>
                </c:pt>
                <c:pt idx="1506">
                  <c:v>6.1999999999999998E-3</c:v>
                </c:pt>
                <c:pt idx="1507">
                  <c:v>-2.7000000000000001E-3</c:v>
                </c:pt>
                <c:pt idx="1508">
                  <c:v>2.3400000000000001E-2</c:v>
                </c:pt>
                <c:pt idx="1509">
                  <c:v>2.2100000000000002E-2</c:v>
                </c:pt>
                <c:pt idx="1510">
                  <c:v>-3.7000000000000002E-3</c:v>
                </c:pt>
                <c:pt idx="1511">
                  <c:v>-1.9599999999999999E-2</c:v>
                </c:pt>
                <c:pt idx="1512">
                  <c:v>-4.0000000000000002E-4</c:v>
                </c:pt>
                <c:pt idx="1513">
                  <c:v>-5.7999999999999996E-3</c:v>
                </c:pt>
                <c:pt idx="1514">
                  <c:v>-8.8999999999999999E-3</c:v>
                </c:pt>
                <c:pt idx="1515">
                  <c:v>-1.21E-2</c:v>
                </c:pt>
                <c:pt idx="1516">
                  <c:v>-2.24E-2</c:v>
                </c:pt>
                <c:pt idx="1517">
                  <c:v>-0.01</c:v>
                </c:pt>
                <c:pt idx="1518">
                  <c:v>2E-3</c:v>
                </c:pt>
                <c:pt idx="1519">
                  <c:v>1.1999999999999999E-3</c:v>
                </c:pt>
                <c:pt idx="1520">
                  <c:v>-3.2000000000000002E-3</c:v>
                </c:pt>
                <c:pt idx="1521">
                  <c:v>-4.4000000000000003E-3</c:v>
                </c:pt>
                <c:pt idx="1522">
                  <c:v>-3.2000000000000002E-3</c:v>
                </c:pt>
                <c:pt idx="1523">
                  <c:v>8.8999999999999999E-3</c:v>
                </c:pt>
                <c:pt idx="1524">
                  <c:v>-3.2000000000000002E-3</c:v>
                </c:pt>
                <c:pt idx="1525">
                  <c:v>-2E-3</c:v>
                </c:pt>
                <c:pt idx="1526">
                  <c:v>-7.1999999999999998E-3</c:v>
                </c:pt>
                <c:pt idx="1527">
                  <c:v>-1.0999999999999999E-2</c:v>
                </c:pt>
                <c:pt idx="1528">
                  <c:v>-9.7999999999999997E-3</c:v>
                </c:pt>
                <c:pt idx="1529">
                  <c:v>-1.8200000000000001E-2</c:v>
                </c:pt>
                <c:pt idx="1530">
                  <c:v>5.4000000000000003E-3</c:v>
                </c:pt>
                <c:pt idx="1531">
                  <c:v>1.37E-2</c:v>
                </c:pt>
                <c:pt idx="1532">
                  <c:v>6.4999999999999997E-3</c:v>
                </c:pt>
                <c:pt idx="1533">
                  <c:v>6.8999999999999999E-3</c:v>
                </c:pt>
                <c:pt idx="1534">
                  <c:v>-8.0999999999999996E-3</c:v>
                </c:pt>
                <c:pt idx="1535">
                  <c:v>1.43E-2</c:v>
                </c:pt>
                <c:pt idx="1536">
                  <c:v>8.2000000000000007E-3</c:v>
                </c:pt>
                <c:pt idx="1537">
                  <c:v>4.4000000000000003E-3</c:v>
                </c:pt>
                <c:pt idx="1538">
                  <c:v>-1.04E-2</c:v>
                </c:pt>
                <c:pt idx="1539">
                  <c:v>2E-3</c:v>
                </c:pt>
                <c:pt idx="1540">
                  <c:v>-8.8000000000000005E-3</c:v>
                </c:pt>
                <c:pt idx="1541">
                  <c:v>1.01E-2</c:v>
                </c:pt>
                <c:pt idx="1542">
                  <c:v>4.0000000000000001E-3</c:v>
                </c:pt>
                <c:pt idx="1543">
                  <c:v>1.5100000000000001E-2</c:v>
                </c:pt>
                <c:pt idx="1544">
                  <c:v>-4.5999999999999999E-2</c:v>
                </c:pt>
                <c:pt idx="1545">
                  <c:v>-2.2100000000000002E-2</c:v>
                </c:pt>
                <c:pt idx="1546">
                  <c:v>-1.2800000000000001E-2</c:v>
                </c:pt>
                <c:pt idx="1547">
                  <c:v>-7.4000000000000003E-3</c:v>
                </c:pt>
                <c:pt idx="1548">
                  <c:v>-6.4000000000000003E-3</c:v>
                </c:pt>
                <c:pt idx="1549">
                  <c:v>7.4000000000000003E-3</c:v>
                </c:pt>
                <c:pt idx="1550">
                  <c:v>-2.7099999999999999E-2</c:v>
                </c:pt>
                <c:pt idx="1551">
                  <c:v>9.9000000000000008E-3</c:v>
                </c:pt>
                <c:pt idx="1552">
                  <c:v>-1.2999999999999999E-3</c:v>
                </c:pt>
                <c:pt idx="1553">
                  <c:v>-2.2000000000000001E-3</c:v>
                </c:pt>
                <c:pt idx="1554">
                  <c:v>4.4000000000000003E-3</c:v>
                </c:pt>
                <c:pt idx="1555">
                  <c:v>0</c:v>
                </c:pt>
                <c:pt idx="1556">
                  <c:v>1.2999999999999999E-3</c:v>
                </c:pt>
                <c:pt idx="1557">
                  <c:v>4.7999999999999996E-3</c:v>
                </c:pt>
                <c:pt idx="1558">
                  <c:v>-1.09E-2</c:v>
                </c:pt>
                <c:pt idx="1559">
                  <c:v>1.6400000000000001E-2</c:v>
                </c:pt>
                <c:pt idx="1560">
                  <c:v>8.3000000000000001E-3</c:v>
                </c:pt>
                <c:pt idx="1561">
                  <c:v>6.4999999999999997E-3</c:v>
                </c:pt>
                <c:pt idx="1562">
                  <c:v>-8.5000000000000006E-3</c:v>
                </c:pt>
                <c:pt idx="1563">
                  <c:v>-5.5999999999999999E-3</c:v>
                </c:pt>
                <c:pt idx="1564">
                  <c:v>1.04E-2</c:v>
                </c:pt>
                <c:pt idx="1565">
                  <c:v>5.1000000000000004E-3</c:v>
                </c:pt>
                <c:pt idx="1566">
                  <c:v>1.2999999999999999E-3</c:v>
                </c:pt>
                <c:pt idx="1567">
                  <c:v>-6.3E-3</c:v>
                </c:pt>
                <c:pt idx="1568">
                  <c:v>-8.0999999999999996E-3</c:v>
                </c:pt>
                <c:pt idx="1569">
                  <c:v>9.9000000000000008E-3</c:v>
                </c:pt>
                <c:pt idx="1570">
                  <c:v>-8.9999999999999993E-3</c:v>
                </c:pt>
                <c:pt idx="1571">
                  <c:v>1.52E-2</c:v>
                </c:pt>
                <c:pt idx="1572">
                  <c:v>4.7000000000000002E-3</c:v>
                </c:pt>
                <c:pt idx="1573">
                  <c:v>7.1000000000000004E-3</c:v>
                </c:pt>
                <c:pt idx="1574">
                  <c:v>-3.0700000000000002E-2</c:v>
                </c:pt>
                <c:pt idx="1575">
                  <c:v>1.35E-2</c:v>
                </c:pt>
                <c:pt idx="1576">
                  <c:v>0</c:v>
                </c:pt>
                <c:pt idx="1577">
                  <c:v>5.4000000000000003E-3</c:v>
                </c:pt>
                <c:pt idx="1578">
                  <c:v>-7.1999999999999998E-3</c:v>
                </c:pt>
                <c:pt idx="1579">
                  <c:v>3.5000000000000001E-3</c:v>
                </c:pt>
                <c:pt idx="1580">
                  <c:v>-5.9999999999999995E-4</c:v>
                </c:pt>
                <c:pt idx="1581">
                  <c:v>-5.9999999999999995E-4</c:v>
                </c:pt>
                <c:pt idx="1582">
                  <c:v>1.1599999999999999E-2</c:v>
                </c:pt>
                <c:pt idx="1583">
                  <c:v>1.6799999999999999E-2</c:v>
                </c:pt>
                <c:pt idx="1584">
                  <c:v>-6.1000000000000004E-3</c:v>
                </c:pt>
                <c:pt idx="1585">
                  <c:v>1.1999999999999999E-3</c:v>
                </c:pt>
                <c:pt idx="1586">
                  <c:v>4.3E-3</c:v>
                </c:pt>
                <c:pt idx="1587">
                  <c:v>-1.1999999999999999E-3</c:v>
                </c:pt>
                <c:pt idx="1588">
                  <c:v>8.6E-3</c:v>
                </c:pt>
                <c:pt idx="1589">
                  <c:v>1.1999999999999999E-3</c:v>
                </c:pt>
                <c:pt idx="1590">
                  <c:v>5.9999999999999995E-4</c:v>
                </c:pt>
                <c:pt idx="1591">
                  <c:v>-1.1999999999999999E-3</c:v>
                </c:pt>
                <c:pt idx="1592">
                  <c:v>1.35E-2</c:v>
                </c:pt>
                <c:pt idx="1593">
                  <c:v>0.01</c:v>
                </c:pt>
                <c:pt idx="1594">
                  <c:v>3.5999999999999999E-3</c:v>
                </c:pt>
                <c:pt idx="1595">
                  <c:v>0</c:v>
                </c:pt>
                <c:pt idx="1596">
                  <c:v>3.3E-3</c:v>
                </c:pt>
                <c:pt idx="1597">
                  <c:v>5.4000000000000003E-3</c:v>
                </c:pt>
                <c:pt idx="1598">
                  <c:v>4.7999999999999996E-3</c:v>
                </c:pt>
                <c:pt idx="1599">
                  <c:v>1.1900000000000001E-2</c:v>
                </c:pt>
                <c:pt idx="1600">
                  <c:v>1.44E-2</c:v>
                </c:pt>
                <c:pt idx="1601">
                  <c:v>4.8999999999999998E-3</c:v>
                </c:pt>
                <c:pt idx="1602">
                  <c:v>2E-3</c:v>
                </c:pt>
                <c:pt idx="1603">
                  <c:v>8.0999999999999996E-3</c:v>
                </c:pt>
                <c:pt idx="1604">
                  <c:v>6.3E-3</c:v>
                </c:pt>
                <c:pt idx="1605">
                  <c:v>1.6299999999999999E-2</c:v>
                </c:pt>
                <c:pt idx="1606">
                  <c:v>1.55E-2</c:v>
                </c:pt>
                <c:pt idx="1607">
                  <c:v>5.9999999999999995E-4</c:v>
                </c:pt>
                <c:pt idx="1608">
                  <c:v>4.4000000000000003E-3</c:v>
                </c:pt>
                <c:pt idx="1609">
                  <c:v>6.6E-3</c:v>
                </c:pt>
                <c:pt idx="1610">
                  <c:v>1.9900000000000001E-2</c:v>
                </c:pt>
                <c:pt idx="1611">
                  <c:v>3.7000000000000002E-3</c:v>
                </c:pt>
                <c:pt idx="1612">
                  <c:v>-6.1000000000000004E-3</c:v>
                </c:pt>
                <c:pt idx="1613">
                  <c:v>-3.8E-3</c:v>
                </c:pt>
                <c:pt idx="1614">
                  <c:v>-5.1000000000000004E-3</c:v>
                </c:pt>
                <c:pt idx="1615">
                  <c:v>1.0500000000000001E-2</c:v>
                </c:pt>
                <c:pt idx="1616">
                  <c:v>-2.98E-2</c:v>
                </c:pt>
                <c:pt idx="1617">
                  <c:v>9.2999999999999992E-3</c:v>
                </c:pt>
                <c:pt idx="1618">
                  <c:v>1.2200000000000001E-2</c:v>
                </c:pt>
                <c:pt idx="1619">
                  <c:v>-2.8999999999999998E-3</c:v>
                </c:pt>
                <c:pt idx="1620">
                  <c:v>1.9E-3</c:v>
                </c:pt>
                <c:pt idx="1621">
                  <c:v>1.2699999999999999E-2</c:v>
                </c:pt>
                <c:pt idx="1622">
                  <c:v>6.4000000000000003E-3</c:v>
                </c:pt>
                <c:pt idx="1623">
                  <c:v>6.6E-3</c:v>
                </c:pt>
                <c:pt idx="1624">
                  <c:v>-6.3E-3</c:v>
                </c:pt>
                <c:pt idx="1625">
                  <c:v>-8.8999999999999999E-3</c:v>
                </c:pt>
                <c:pt idx="1626">
                  <c:v>4.1999999999999997E-3</c:v>
                </c:pt>
                <c:pt idx="1627">
                  <c:v>2.0999999999999999E-3</c:v>
                </c:pt>
                <c:pt idx="1628">
                  <c:v>6.6E-3</c:v>
                </c:pt>
                <c:pt idx="1629">
                  <c:v>1.1599999999999999E-2</c:v>
                </c:pt>
                <c:pt idx="1630">
                  <c:v>1.06E-2</c:v>
                </c:pt>
                <c:pt idx="1631">
                  <c:v>-2.8999999999999998E-3</c:v>
                </c:pt>
                <c:pt idx="1632">
                  <c:v>8.3999999999999995E-3</c:v>
                </c:pt>
                <c:pt idx="1633">
                  <c:v>-8.0000000000000004E-4</c:v>
                </c:pt>
                <c:pt idx="1634">
                  <c:v>5.1999999999999998E-3</c:v>
                </c:pt>
                <c:pt idx="1635">
                  <c:v>-4.7000000000000002E-3</c:v>
                </c:pt>
                <c:pt idx="1636">
                  <c:v>-3.8999999999999998E-3</c:v>
                </c:pt>
                <c:pt idx="1637">
                  <c:v>-2.3999999999999998E-3</c:v>
                </c:pt>
                <c:pt idx="1638">
                  <c:v>1.55E-2</c:v>
                </c:pt>
                <c:pt idx="1639">
                  <c:v>-8.5000000000000006E-3</c:v>
                </c:pt>
                <c:pt idx="1640">
                  <c:v>1.8E-3</c:v>
                </c:pt>
                <c:pt idx="1641">
                  <c:v>-2.1600000000000001E-2</c:v>
                </c:pt>
                <c:pt idx="1642">
                  <c:v>4.7999999999999996E-3</c:v>
                </c:pt>
                <c:pt idx="1643">
                  <c:v>-2.9999999999999997E-4</c:v>
                </c:pt>
                <c:pt idx="1644">
                  <c:v>7.1999999999999998E-3</c:v>
                </c:pt>
                <c:pt idx="1645">
                  <c:v>-2.7000000000000001E-3</c:v>
                </c:pt>
                <c:pt idx="1646">
                  <c:v>9.5999999999999992E-3</c:v>
                </c:pt>
                <c:pt idx="1647">
                  <c:v>5.0000000000000001E-4</c:v>
                </c:pt>
                <c:pt idx="1648">
                  <c:v>5.0000000000000001E-3</c:v>
                </c:pt>
                <c:pt idx="1649">
                  <c:v>-1.9E-2</c:v>
                </c:pt>
                <c:pt idx="1650">
                  <c:v>1.9E-3</c:v>
                </c:pt>
                <c:pt idx="1651">
                  <c:v>-2.0999999999999999E-3</c:v>
                </c:pt>
                <c:pt idx="1652">
                  <c:v>-9.5999999999999992E-3</c:v>
                </c:pt>
                <c:pt idx="1653">
                  <c:v>3.2000000000000002E-3</c:v>
                </c:pt>
                <c:pt idx="1654">
                  <c:v>8.6E-3</c:v>
                </c:pt>
                <c:pt idx="1655">
                  <c:v>7.4000000000000003E-3</c:v>
                </c:pt>
                <c:pt idx="1656">
                  <c:v>4.1999999999999997E-3</c:v>
                </c:pt>
                <c:pt idx="1657">
                  <c:v>4.7000000000000002E-3</c:v>
                </c:pt>
                <c:pt idx="1658">
                  <c:v>5.0000000000000001E-4</c:v>
                </c:pt>
                <c:pt idx="1659">
                  <c:v>8.8999999999999999E-3</c:v>
                </c:pt>
                <c:pt idx="1660">
                  <c:v>4.1000000000000003E-3</c:v>
                </c:pt>
                <c:pt idx="1661">
                  <c:v>2.0199999999999999E-2</c:v>
                </c:pt>
                <c:pt idx="1662">
                  <c:v>2.2599999999999999E-2</c:v>
                </c:pt>
                <c:pt idx="1663">
                  <c:v>-3.7000000000000002E-3</c:v>
                </c:pt>
                <c:pt idx="1664">
                  <c:v>-1.1999999999999999E-3</c:v>
                </c:pt>
                <c:pt idx="1665">
                  <c:v>-1.6999999999999999E-3</c:v>
                </c:pt>
                <c:pt idx="1666">
                  <c:v>6.7000000000000002E-3</c:v>
                </c:pt>
                <c:pt idx="1667">
                  <c:v>-2E-3</c:v>
                </c:pt>
                <c:pt idx="1668">
                  <c:v>6.0000000000000001E-3</c:v>
                </c:pt>
                <c:pt idx="1669">
                  <c:v>3.2000000000000002E-3</c:v>
                </c:pt>
                <c:pt idx="1670">
                  <c:v>1.5599999999999999E-2</c:v>
                </c:pt>
                <c:pt idx="1671">
                  <c:v>4.4000000000000003E-3</c:v>
                </c:pt>
                <c:pt idx="1672">
                  <c:v>-1.6999999999999999E-3</c:v>
                </c:pt>
                <c:pt idx="1673">
                  <c:v>1.4999999999999999E-2</c:v>
                </c:pt>
                <c:pt idx="1674">
                  <c:v>-6.0000000000000001E-3</c:v>
                </c:pt>
                <c:pt idx="1675">
                  <c:v>-2.8999999999999998E-3</c:v>
                </c:pt>
                <c:pt idx="1676">
                  <c:v>-1.4999999999999999E-2</c:v>
                </c:pt>
                <c:pt idx="1677">
                  <c:v>4.7999999999999996E-3</c:v>
                </c:pt>
                <c:pt idx="1678">
                  <c:v>2.8E-3</c:v>
                </c:pt>
                <c:pt idx="1679">
                  <c:v>3.3E-3</c:v>
                </c:pt>
                <c:pt idx="1680">
                  <c:v>8.0000000000000002E-3</c:v>
                </c:pt>
                <c:pt idx="1681">
                  <c:v>2.76E-2</c:v>
                </c:pt>
                <c:pt idx="1682">
                  <c:v>-2.64E-2</c:v>
                </c:pt>
                <c:pt idx="1683">
                  <c:v>-9.1999999999999998E-3</c:v>
                </c:pt>
                <c:pt idx="1684">
                  <c:v>-1.9699999999999999E-2</c:v>
                </c:pt>
                <c:pt idx="1685">
                  <c:v>2.1399999999999999E-2</c:v>
                </c:pt>
                <c:pt idx="1686">
                  <c:v>1.54E-2</c:v>
                </c:pt>
                <c:pt idx="1687">
                  <c:v>1.1999999999999999E-3</c:v>
                </c:pt>
                <c:pt idx="1688">
                  <c:v>-9.7999999999999997E-3</c:v>
                </c:pt>
                <c:pt idx="1689">
                  <c:v>-1.6999999999999999E-3</c:v>
                </c:pt>
                <c:pt idx="1690">
                  <c:v>1.6899999999999998E-2</c:v>
                </c:pt>
                <c:pt idx="1691">
                  <c:v>-9.1000000000000004E-3</c:v>
                </c:pt>
                <c:pt idx="1692">
                  <c:v>2.2100000000000002E-2</c:v>
                </c:pt>
                <c:pt idx="1693">
                  <c:v>1.54E-2</c:v>
                </c:pt>
                <c:pt idx="1694">
                  <c:v>-1.5599999999999999E-2</c:v>
                </c:pt>
                <c:pt idx="1695">
                  <c:v>-1.46E-2</c:v>
                </c:pt>
                <c:pt idx="1696">
                  <c:v>-1.0800000000000001E-2</c:v>
                </c:pt>
                <c:pt idx="1697">
                  <c:v>1.0500000000000001E-2</c:v>
                </c:pt>
                <c:pt idx="1698">
                  <c:v>1E-3</c:v>
                </c:pt>
                <c:pt idx="1699">
                  <c:v>1.09E-2</c:v>
                </c:pt>
                <c:pt idx="1700">
                  <c:v>-5.1999999999999998E-3</c:v>
                </c:pt>
                <c:pt idx="1701">
                  <c:v>-6.1999999999999998E-3</c:v>
                </c:pt>
                <c:pt idx="1702">
                  <c:v>-3.0999999999999999E-3</c:v>
                </c:pt>
                <c:pt idx="1703">
                  <c:v>-1.4E-2</c:v>
                </c:pt>
                <c:pt idx="1704">
                  <c:v>6.1999999999999998E-3</c:v>
                </c:pt>
                <c:pt idx="1705">
                  <c:v>1.9E-3</c:v>
                </c:pt>
                <c:pt idx="1706">
                  <c:v>-3.0999999999999999E-3</c:v>
                </c:pt>
                <c:pt idx="1707">
                  <c:v>-1.32E-2</c:v>
                </c:pt>
                <c:pt idx="1708">
                  <c:v>1.7600000000000001E-2</c:v>
                </c:pt>
                <c:pt idx="1709">
                  <c:v>-9.2999999999999992E-3</c:v>
                </c:pt>
                <c:pt idx="1710">
                  <c:v>4.1000000000000003E-3</c:v>
                </c:pt>
                <c:pt idx="1711">
                  <c:v>5.4999999999999997E-3</c:v>
                </c:pt>
                <c:pt idx="1712">
                  <c:v>-3.8E-3</c:v>
                </c:pt>
                <c:pt idx="1713">
                  <c:v>-1.9E-3</c:v>
                </c:pt>
                <c:pt idx="1714">
                  <c:v>-1E-3</c:v>
                </c:pt>
                <c:pt idx="1715">
                  <c:v>-7.9000000000000008E-3</c:v>
                </c:pt>
                <c:pt idx="1716">
                  <c:v>-4.3E-3</c:v>
                </c:pt>
                <c:pt idx="1717">
                  <c:v>5.5999999999999999E-3</c:v>
                </c:pt>
                <c:pt idx="1718">
                  <c:v>-9.1000000000000004E-3</c:v>
                </c:pt>
                <c:pt idx="1719">
                  <c:v>1.0699999999999999E-2</c:v>
                </c:pt>
                <c:pt idx="1720">
                  <c:v>-4.3E-3</c:v>
                </c:pt>
                <c:pt idx="1721">
                  <c:v>6.3E-3</c:v>
                </c:pt>
                <c:pt idx="1722">
                  <c:v>7.1999999999999998E-3</c:v>
                </c:pt>
                <c:pt idx="1723">
                  <c:v>9.7999999999999997E-3</c:v>
                </c:pt>
                <c:pt idx="1724">
                  <c:v>9.9000000000000008E-3</c:v>
                </c:pt>
                <c:pt idx="1725">
                  <c:v>1.3599999999999999E-2</c:v>
                </c:pt>
                <c:pt idx="1726">
                  <c:v>-8.6E-3</c:v>
                </c:pt>
                <c:pt idx="1727">
                  <c:v>5.1999999999999998E-3</c:v>
                </c:pt>
                <c:pt idx="1728">
                  <c:v>-4.1999999999999997E-3</c:v>
                </c:pt>
                <c:pt idx="1729">
                  <c:v>8.8999999999999999E-3</c:v>
                </c:pt>
                <c:pt idx="1730">
                  <c:v>-6.7999999999999996E-3</c:v>
                </c:pt>
                <c:pt idx="1731">
                  <c:v>-2.0999999999999999E-3</c:v>
                </c:pt>
                <c:pt idx="1732">
                  <c:v>-8.9999999999999998E-4</c:v>
                </c:pt>
                <c:pt idx="1733">
                  <c:v>-2.0999999999999999E-3</c:v>
                </c:pt>
                <c:pt idx="1734">
                  <c:v>-1.9E-3</c:v>
                </c:pt>
                <c:pt idx="1735">
                  <c:v>8.3999999999999995E-3</c:v>
                </c:pt>
                <c:pt idx="1736">
                  <c:v>1.1999999999999999E-3</c:v>
                </c:pt>
                <c:pt idx="1737">
                  <c:v>5.4999999999999997E-3</c:v>
                </c:pt>
                <c:pt idx="1738">
                  <c:v>-3.0999999999999999E-3</c:v>
                </c:pt>
                <c:pt idx="1739">
                  <c:v>1.4999999999999999E-2</c:v>
                </c:pt>
                <c:pt idx="1740">
                  <c:v>-3.3E-3</c:v>
                </c:pt>
                <c:pt idx="1741">
                  <c:v>-7.4999999999999997E-3</c:v>
                </c:pt>
                <c:pt idx="1742">
                  <c:v>-2.8999999999999998E-3</c:v>
                </c:pt>
                <c:pt idx="1743">
                  <c:v>-1.9E-3</c:v>
                </c:pt>
                <c:pt idx="1744">
                  <c:v>7.1999999999999998E-3</c:v>
                </c:pt>
                <c:pt idx="1745">
                  <c:v>1.1999999999999999E-3</c:v>
                </c:pt>
                <c:pt idx="1746">
                  <c:v>2.0999999999999999E-3</c:v>
                </c:pt>
                <c:pt idx="1747">
                  <c:v>2.8E-3</c:v>
                </c:pt>
                <c:pt idx="1748">
                  <c:v>-3.8E-3</c:v>
                </c:pt>
                <c:pt idx="1749">
                  <c:v>-8.8000000000000005E-3</c:v>
                </c:pt>
                <c:pt idx="1750">
                  <c:v>6.7000000000000002E-3</c:v>
                </c:pt>
                <c:pt idx="1751">
                  <c:v>-7.1000000000000004E-3</c:v>
                </c:pt>
                <c:pt idx="1752">
                  <c:v>1.6999999999999999E-3</c:v>
                </c:pt>
                <c:pt idx="1753">
                  <c:v>-7.7999999999999996E-3</c:v>
                </c:pt>
                <c:pt idx="1754">
                  <c:v>1.9E-3</c:v>
                </c:pt>
                <c:pt idx="1755">
                  <c:v>-3.8E-3</c:v>
                </c:pt>
                <c:pt idx="1756">
                  <c:v>2.0999999999999999E-3</c:v>
                </c:pt>
                <c:pt idx="1757">
                  <c:v>5.0000000000000001E-3</c:v>
                </c:pt>
                <c:pt idx="1758">
                  <c:v>6.9999999999999999E-4</c:v>
                </c:pt>
                <c:pt idx="1759">
                  <c:v>-5.4000000000000003E-3</c:v>
                </c:pt>
                <c:pt idx="1760">
                  <c:v>-1.4E-3</c:v>
                </c:pt>
                <c:pt idx="1761">
                  <c:v>-2.5999999999999999E-3</c:v>
                </c:pt>
                <c:pt idx="1762">
                  <c:v>-8.0999999999999996E-3</c:v>
                </c:pt>
                <c:pt idx="1763">
                  <c:v>5.4999999999999997E-3</c:v>
                </c:pt>
                <c:pt idx="1764">
                  <c:v>1.11E-2</c:v>
                </c:pt>
                <c:pt idx="1765">
                  <c:v>9.4000000000000004E-3</c:v>
                </c:pt>
                <c:pt idx="1766">
                  <c:v>1.6E-2</c:v>
                </c:pt>
                <c:pt idx="1767">
                  <c:v>8.5000000000000006E-3</c:v>
                </c:pt>
                <c:pt idx="1768">
                  <c:v>1.3899999999999999E-2</c:v>
                </c:pt>
                <c:pt idx="1769">
                  <c:v>2.3400000000000001E-2</c:v>
                </c:pt>
                <c:pt idx="1770">
                  <c:v>6.8999999999999999E-3</c:v>
                </c:pt>
                <c:pt idx="1771">
                  <c:v>-1.43E-2</c:v>
                </c:pt>
                <c:pt idx="1772">
                  <c:v>-4.4000000000000003E-3</c:v>
                </c:pt>
                <c:pt idx="1773">
                  <c:v>1.12E-2</c:v>
                </c:pt>
                <c:pt idx="1774">
                  <c:v>7.3000000000000001E-3</c:v>
                </c:pt>
                <c:pt idx="1775">
                  <c:v>5.4000000000000003E-3</c:v>
                </c:pt>
                <c:pt idx="1776">
                  <c:v>1.8E-3</c:v>
                </c:pt>
                <c:pt idx="1777">
                  <c:v>-1.2999999999999999E-3</c:v>
                </c:pt>
                <c:pt idx="1778">
                  <c:v>9.7000000000000003E-3</c:v>
                </c:pt>
                <c:pt idx="1779">
                  <c:v>8.9999999999999998E-4</c:v>
                </c:pt>
                <c:pt idx="1780">
                  <c:v>-2E-3</c:v>
                </c:pt>
                <c:pt idx="1781">
                  <c:v>6.9999999999999999E-4</c:v>
                </c:pt>
                <c:pt idx="1782">
                  <c:v>2.7000000000000001E-3</c:v>
                </c:pt>
                <c:pt idx="1783">
                  <c:v>-3.8E-3</c:v>
                </c:pt>
                <c:pt idx="1784">
                  <c:v>4.0000000000000002E-4</c:v>
                </c:pt>
                <c:pt idx="1785">
                  <c:v>-8.0999999999999996E-3</c:v>
                </c:pt>
                <c:pt idx="1786">
                  <c:v>-2.0000000000000001E-4</c:v>
                </c:pt>
                <c:pt idx="1787">
                  <c:v>-6.6E-3</c:v>
                </c:pt>
                <c:pt idx="1788">
                  <c:v>4.3E-3</c:v>
                </c:pt>
                <c:pt idx="1789">
                  <c:v>1.0500000000000001E-2</c:v>
                </c:pt>
                <c:pt idx="1790">
                  <c:v>-6.7000000000000002E-3</c:v>
                </c:pt>
                <c:pt idx="1791">
                  <c:v>4.0000000000000002E-4</c:v>
                </c:pt>
                <c:pt idx="1792">
                  <c:v>5.5999999999999999E-3</c:v>
                </c:pt>
                <c:pt idx="1793">
                  <c:v>1.8E-3</c:v>
                </c:pt>
                <c:pt idx="1794">
                  <c:v>1.77E-2</c:v>
                </c:pt>
                <c:pt idx="1795">
                  <c:v>-3.8999999999999998E-3</c:v>
                </c:pt>
                <c:pt idx="1796">
                  <c:v>-1.1599999999999999E-2</c:v>
                </c:pt>
              </c:numCache>
            </c:numRef>
          </c:val>
          <c:smooth val="0"/>
          <c:extLst>
            <c:ext xmlns:c16="http://schemas.microsoft.com/office/drawing/2014/chart" uri="{C3380CC4-5D6E-409C-BE32-E72D297353CC}">
              <c16:uniqueId val="{00000000-A23F-441C-B44B-DA33C6FACF76}"/>
            </c:ext>
          </c:extLst>
        </c:ser>
        <c:dLbls>
          <c:showLegendKey val="0"/>
          <c:showVal val="0"/>
          <c:showCatName val="0"/>
          <c:showSerName val="0"/>
          <c:showPercent val="0"/>
          <c:showBubbleSize val="0"/>
        </c:dLbls>
        <c:smooth val="0"/>
        <c:axId val="849672872"/>
        <c:axId val="849677136"/>
      </c:lineChart>
      <c:dateAx>
        <c:axId val="849672872"/>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849677136"/>
        <c:crosses val="autoZero"/>
        <c:auto val="1"/>
        <c:lblOffset val="100"/>
        <c:baseTimeUnit val="days"/>
      </c:dateAx>
      <c:valAx>
        <c:axId val="8496771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49672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AA7C3AA-8DC2-46E9-99DD-17881A1D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apastyle2013</Template>
  <TotalTime>0</TotalTime>
  <Pages>38</Pages>
  <Words>11201</Words>
  <Characters>63851</Characters>
  <Application>Microsoft Office Word</Application>
  <DocSecurity>0</DocSecurity>
  <Lines>532</Lines>
  <Paragraphs>149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74903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2018-06-18T07:57:00Z</dcterms:created>
  <dcterms:modified xsi:type="dcterms:W3CDTF">2018-06-20T03:18:00Z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ce870cfd-5e6c-36e2-a4d0-add2927b54c7</vt:lpwstr>
  </property>
  <property fmtid="{D5CDD505-2E9C-101B-9397-08002B2CF9AE}" pid="24" name="Mendeley Citation Style_1">
    <vt:lpwstr>http://www.zotero.org/styles/apa</vt:lpwstr>
  </property>
</Properties>
</file>